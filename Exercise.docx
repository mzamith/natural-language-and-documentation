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EA4" w:rsidRDefault="00061649" w:rsidP="00FA3FCC">
      <w:pPr>
        <w:pStyle w:val="CSWCover2"/>
        <w:spacing w:after="0"/>
      </w:pPr>
      <w:r>
        <w:t xml:space="preserve">   </w:t>
      </w:r>
    </w:p>
    <w:p w:rsidR="0016253D" w:rsidRPr="008F1EA4" w:rsidRDefault="00061649" w:rsidP="00FA3FCC">
      <w:pPr>
        <w:pStyle w:val="CSWCover2"/>
        <w:spacing w:after="0"/>
      </w:pPr>
      <w:fldSimple w:instr=" DOCPROPERTY  &quot;Document title&quot;  \* MERGEFORMAT ">
        <w:r w:rsidR="00A96F2B">
          <w:t>Software Requirements Specification</w:t>
        </w:r>
      </w:fldSimple>
    </w:p>
    <w:p w:rsidR="00494F5A" w:rsidRPr="008F1EA4" w:rsidRDefault="00A96F2B" w:rsidP="00FA3FCC">
      <w:pPr>
        <w:pStyle w:val="CSWCover3"/>
        <w:spacing w:before="120" w:after="120"/>
      </w:pPr>
      <w:r>
        <w:t>STUDENT SEARCH ENGINE</w:t>
      </w:r>
    </w:p>
    <w:p w:rsidR="00D8402E" w:rsidRPr="008F1EA4" w:rsidRDefault="00D8402E" w:rsidP="00494F5A">
      <w:pPr>
        <w:spacing w:before="60"/>
        <w:rPr>
          <w:rFonts w:ascii="Franklin Gothic Medium Cond" w:hAnsi="Franklin Gothic Medium Cond"/>
          <w:spacing w:val="0"/>
          <w:sz w:val="24"/>
          <w:szCs w:val="24"/>
        </w:rPr>
      </w:pPr>
    </w:p>
    <w:p w:rsidR="00D8402E" w:rsidRPr="008F1EA4" w:rsidRDefault="00D8402E" w:rsidP="00494F5A">
      <w:pPr>
        <w:spacing w:before="60"/>
        <w:rPr>
          <w:rFonts w:ascii="Franklin Gothic Medium Cond" w:hAnsi="Franklin Gothic Medium Cond"/>
          <w:spacing w:val="0"/>
          <w:sz w:val="24"/>
          <w:szCs w:val="24"/>
        </w:rPr>
      </w:pPr>
    </w:p>
    <w:p w:rsidR="00D8402E" w:rsidRPr="008F1EA4" w:rsidRDefault="00D8402E" w:rsidP="00494F5A">
      <w:pPr>
        <w:spacing w:before="60"/>
        <w:rPr>
          <w:rFonts w:ascii="Franklin Gothic Medium Cond" w:hAnsi="Franklin Gothic Medium Cond"/>
          <w:spacing w:val="0"/>
          <w:sz w:val="24"/>
          <w:szCs w:val="24"/>
        </w:rPr>
      </w:pPr>
    </w:p>
    <w:p w:rsidR="00D8402E" w:rsidRPr="008F1EA4" w:rsidRDefault="00D8402E" w:rsidP="00494F5A">
      <w:pPr>
        <w:spacing w:before="60"/>
        <w:rPr>
          <w:rFonts w:ascii="Franklin Gothic Medium Cond" w:hAnsi="Franklin Gothic Medium Cond"/>
          <w:spacing w:val="0"/>
          <w:sz w:val="24"/>
          <w:szCs w:val="24"/>
        </w:rPr>
      </w:pPr>
    </w:p>
    <w:p w:rsidR="00D8402E" w:rsidRPr="008F1EA4" w:rsidRDefault="00D8402E" w:rsidP="00494F5A">
      <w:pPr>
        <w:spacing w:before="60"/>
        <w:rPr>
          <w:rFonts w:ascii="Franklin Gothic Medium Cond" w:hAnsi="Franklin Gothic Medium Cond"/>
          <w:spacing w:val="0"/>
          <w:sz w:val="24"/>
          <w:szCs w:val="24"/>
        </w:rPr>
      </w:pPr>
    </w:p>
    <w:p w:rsidR="00D8402E" w:rsidRPr="008F1EA4" w:rsidRDefault="00D8402E" w:rsidP="00494F5A">
      <w:pPr>
        <w:spacing w:before="60"/>
        <w:rPr>
          <w:rFonts w:ascii="Franklin Gothic Medium Cond" w:hAnsi="Franklin Gothic Medium Cond"/>
          <w:spacing w:val="0"/>
          <w:sz w:val="24"/>
          <w:szCs w:val="24"/>
        </w:rPr>
      </w:pPr>
    </w:p>
    <w:p w:rsidR="00FA3FCC" w:rsidRPr="008F1EA4" w:rsidRDefault="00FA3FCC" w:rsidP="00494F5A">
      <w:pPr>
        <w:spacing w:before="60"/>
        <w:rPr>
          <w:rFonts w:ascii="Franklin Gothic Medium Cond" w:hAnsi="Franklin Gothic Medium Cond"/>
          <w:spacing w:val="0"/>
          <w:sz w:val="24"/>
          <w:szCs w:val="24"/>
        </w:rPr>
      </w:pPr>
    </w:p>
    <w:p w:rsidR="00FA3FCC" w:rsidRPr="008F1EA4" w:rsidRDefault="00FA3FCC" w:rsidP="00494F5A">
      <w:pPr>
        <w:spacing w:before="60"/>
        <w:rPr>
          <w:rFonts w:ascii="Franklin Gothic Medium Cond" w:hAnsi="Franklin Gothic Medium Cond"/>
          <w:spacing w:val="0"/>
          <w:sz w:val="24"/>
          <w:szCs w:val="24"/>
        </w:rPr>
      </w:pPr>
      <w:bookmarkStart w:id="0" w:name="CSW_MT_START_FRONT_COVER"/>
      <w:bookmarkEnd w:id="0"/>
    </w:p>
    <w:p w:rsidR="00C14B14" w:rsidRPr="008F1EA4" w:rsidRDefault="00061649" w:rsidP="00C14B14">
      <w:pPr>
        <w:pStyle w:val="CSWCONTRACTREFERENCETEXT"/>
      </w:pPr>
      <w:fldSimple w:instr=" DOCPROPERTY  (LABEL)Date  \* MERGEFORMAT ">
        <w:r w:rsidR="00A96F2B">
          <w:t>Date:</w:t>
        </w:r>
      </w:fldSimple>
      <w:r w:rsidR="00C14B14" w:rsidRPr="008F1EA4">
        <w:t xml:space="preserve"> </w:t>
      </w:r>
      <w:fldSimple w:instr=" DOCPROPERTY  Date  \* MERGEFORMAT ">
        <w:r w:rsidR="00A96F2B">
          <w:t>2016-10-11</w:t>
        </w:r>
      </w:fldSimple>
    </w:p>
    <w:p w:rsidR="00C14B14" w:rsidRPr="008F1EA4" w:rsidRDefault="00061649" w:rsidP="00C14B14">
      <w:pPr>
        <w:pStyle w:val="CSWCONTRACTREFERENCETEXT"/>
      </w:pPr>
      <w:fldSimple w:instr=" DOCPROPERTY  (LABEL)ProjectReference  \* MERGEFORMAT ">
        <w:r w:rsidR="00A96F2B">
          <w:t>Project Code:</w:t>
        </w:r>
      </w:fldSimple>
      <w:r w:rsidR="00C14B14" w:rsidRPr="008F1EA4">
        <w:t xml:space="preserve"> </w:t>
      </w:r>
      <w:r>
        <w:fldChar w:fldCharType="begin"/>
      </w:r>
      <w:r w:rsidRPr="00A96F2B">
        <w:instrText xml:space="preserve"> DOCPROPERTY  "Project reference"  \* MERGEFORMAT </w:instrText>
      </w:r>
      <w:r>
        <w:fldChar w:fldCharType="separate"/>
      </w:r>
      <w:r w:rsidR="00A96F2B">
        <w:t>Student Search Engine</w:t>
      </w:r>
      <w:r>
        <w:fldChar w:fldCharType="end"/>
      </w:r>
    </w:p>
    <w:p w:rsidR="00C14B14" w:rsidRPr="008F1EA4" w:rsidRDefault="00061649" w:rsidP="00C14B14">
      <w:pPr>
        <w:pStyle w:val="CSWCONTRACTREFERENCETEXT"/>
      </w:pPr>
      <w:fldSimple w:instr=" DOCPROPERTY  (LABEL)Status  \* MERGEFORMAT ">
        <w:r w:rsidR="00A96F2B">
          <w:t>Status:</w:t>
        </w:r>
      </w:fldSimple>
      <w:r w:rsidR="00C14B14" w:rsidRPr="008F1EA4">
        <w:t xml:space="preserve"> </w:t>
      </w:r>
      <w:r>
        <w:fldChar w:fldCharType="begin"/>
      </w:r>
      <w:r w:rsidRPr="00A96F2B">
        <w:instrText xml:space="preserve">DOCPROPERTY  Status  \* MERGEFORMAT </w:instrText>
      </w:r>
      <w:r>
        <w:fldChar w:fldCharType="separate"/>
      </w:r>
      <w:r w:rsidR="00A96F2B">
        <w:t>Draft</w:t>
      </w:r>
      <w:r>
        <w:fldChar w:fldCharType="end"/>
      </w:r>
    </w:p>
    <w:p w:rsidR="00C14B14" w:rsidRPr="008F1EA4" w:rsidRDefault="00061649" w:rsidP="00C14B14">
      <w:pPr>
        <w:pStyle w:val="CSWCONTRACTREFERENCETEXT"/>
      </w:pPr>
      <w:fldSimple w:instr=" DOCPROPERTY  (LABEL)Pages  \* MERGEFORMAT ">
        <w:r w:rsidR="00A96F2B">
          <w:t>Pages:</w:t>
        </w:r>
      </w:fldSimple>
      <w:r w:rsidR="00C14B14" w:rsidRPr="008F1EA4">
        <w:t xml:space="preserve"> </w:t>
      </w:r>
      <w:fldSimple w:instr=" DOCPROPERTY  Pages  \* MERGEFORMAT ">
        <w:r w:rsidR="00A96F2B">
          <w:t>23</w:t>
        </w:r>
      </w:fldSimple>
    </w:p>
    <w:p w:rsidR="00C14B14" w:rsidRPr="008F1EA4" w:rsidRDefault="00061649" w:rsidP="00C14B14">
      <w:pPr>
        <w:pStyle w:val="CSWCONTRACTREFERENCETEXT"/>
      </w:pPr>
      <w:fldSimple w:instr=" DOCPROPERTY  (LABEL)Version  \* MERGEFORMAT ">
        <w:r w:rsidR="00A96F2B">
          <w:t>Version:</w:t>
        </w:r>
      </w:fldSimple>
      <w:r w:rsidR="00A96F2B">
        <w:t>1</w:t>
      </w:r>
      <w:r w:rsidR="00A96F2B" w:rsidRPr="008F1EA4">
        <w:t xml:space="preserve"> </w:t>
      </w:r>
    </w:p>
    <w:p w:rsidR="001167C5" w:rsidRPr="008F1EA4" w:rsidRDefault="001167C5" w:rsidP="00794258">
      <w:pPr>
        <w:pStyle w:val="Bodytxt"/>
        <w:rPr>
          <w:lang w:val="en-GB"/>
        </w:rPr>
      </w:pPr>
    </w:p>
    <w:p w:rsidR="00541201" w:rsidRDefault="00541201" w:rsidP="00E93C63">
      <w:pPr>
        <w:pStyle w:val="CSWDisclaimertext"/>
      </w:pPr>
    </w:p>
    <w:p w:rsidR="00A96F2B" w:rsidRPr="008F1EA4" w:rsidRDefault="00A96F2B" w:rsidP="00E93C63">
      <w:pPr>
        <w:pStyle w:val="CSWDisclaimertext"/>
      </w:pPr>
    </w:p>
    <w:p w:rsidR="004E77F0" w:rsidRPr="008F1EA4" w:rsidRDefault="004E77F0" w:rsidP="004E77F0">
      <w:pPr>
        <w:pStyle w:val="CSWDisclaimer"/>
      </w:pPr>
    </w:p>
    <w:p w:rsidR="004E77F0" w:rsidRPr="008F1EA4" w:rsidRDefault="00061649" w:rsidP="00E93C63">
      <w:pPr>
        <w:pStyle w:val="CSWDisclaimer"/>
      </w:pPr>
      <w:fldSimple w:instr=" DOCPROPERTY  (LABEL)Partners  \* MERGEFORMAT ">
        <w:r w:rsidR="00A96F2B">
          <w:t>Partners:</w:t>
        </w:r>
      </w:fldSimple>
    </w:p>
    <w:p w:rsidR="00541201" w:rsidRDefault="00541201" w:rsidP="00E93C63">
      <w:pPr>
        <w:pStyle w:val="CSWDisclaimertext"/>
      </w:pPr>
    </w:p>
    <w:p w:rsidR="00A96F2B" w:rsidRDefault="00A96F2B" w:rsidP="00A96F2B">
      <w:pPr>
        <w:pStyle w:val="CSWDisclaimertext"/>
        <w:jc w:val="center"/>
      </w:pPr>
      <w:r>
        <w:rPr>
          <w:noProof/>
          <w:lang w:val="pt-PT" w:eastAsia="pt-PT"/>
        </w:rPr>
        <w:drawing>
          <wp:inline distT="0" distB="0" distL="0" distR="0">
            <wp:extent cx="4045789" cy="1402985"/>
            <wp:effectExtent l="0" t="0" r="0" b="0"/>
            <wp:docPr id="3" name="Picture 3" descr="http://www.junifeup.pt/wp-content/uploads/2016/01/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unifeup.pt/wp-content/uploads/2016/01/feu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9302" cy="1404203"/>
                    </a:xfrm>
                    <a:prstGeom prst="rect">
                      <a:avLst/>
                    </a:prstGeom>
                    <a:noFill/>
                    <a:ln>
                      <a:noFill/>
                    </a:ln>
                  </pic:spPr>
                </pic:pic>
              </a:graphicData>
            </a:graphic>
          </wp:inline>
        </w:drawing>
      </w:r>
    </w:p>
    <w:p w:rsidR="00A96F2B" w:rsidRPr="008F1EA4" w:rsidRDefault="00A96F2B" w:rsidP="00E93C63">
      <w:pPr>
        <w:pStyle w:val="CSWDisclaimertext"/>
      </w:pPr>
    </w:p>
    <w:p w:rsidR="00A028A3" w:rsidRPr="008F1EA4" w:rsidRDefault="00A028A3" w:rsidP="00A028A3">
      <w:r w:rsidRPr="008F1EA4">
        <w:br w:type="page"/>
      </w:r>
    </w:p>
    <w:tbl>
      <w:tblPr>
        <w:tblStyle w:val="TABLEGRIDGREY"/>
        <w:tblW w:w="10160" w:type="dxa"/>
        <w:jc w:val="center"/>
        <w:tblLook w:val="0420" w:firstRow="1" w:lastRow="0" w:firstColumn="0" w:lastColumn="0" w:noHBand="0" w:noVBand="1"/>
      </w:tblPr>
      <w:tblGrid>
        <w:gridCol w:w="1230"/>
        <w:gridCol w:w="1285"/>
        <w:gridCol w:w="1478"/>
        <w:gridCol w:w="1428"/>
        <w:gridCol w:w="2351"/>
        <w:gridCol w:w="2388"/>
      </w:tblGrid>
      <w:tr w:rsidR="008F1EA4" w:rsidRPr="008F1EA4" w:rsidTr="00D97908">
        <w:trPr>
          <w:cnfStyle w:val="100000000000" w:firstRow="1" w:lastRow="0" w:firstColumn="0" w:lastColumn="0" w:oddVBand="0" w:evenVBand="0" w:oddHBand="0" w:evenHBand="0" w:firstRowFirstColumn="0" w:firstRowLastColumn="0" w:lastRowFirstColumn="0" w:lastRowLastColumn="0"/>
          <w:jc w:val="center"/>
        </w:trPr>
        <w:tc>
          <w:tcPr>
            <w:tcW w:w="10160" w:type="dxa"/>
            <w:gridSpan w:val="6"/>
          </w:tcPr>
          <w:p w:rsidR="008F1EA4" w:rsidRPr="008F1EA4" w:rsidRDefault="008F1EA4" w:rsidP="008F1EA4">
            <w:pPr>
              <w:pStyle w:val="TableHeaderLarge"/>
            </w:pPr>
            <w:r w:rsidRPr="008F1EA4">
              <w:lastRenderedPageBreak/>
              <w:t>Approval</w:t>
            </w:r>
          </w:p>
        </w:tc>
      </w:tr>
      <w:tr w:rsidR="008F1EA4" w:rsidRPr="008F1EA4" w:rsidTr="00D97908">
        <w:trPr>
          <w:cnfStyle w:val="000000100000" w:firstRow="0" w:lastRow="0" w:firstColumn="0" w:lastColumn="0" w:oddVBand="0" w:evenVBand="0" w:oddHBand="1" w:evenHBand="0" w:firstRowFirstColumn="0" w:firstRowLastColumn="0" w:lastRowFirstColumn="0" w:lastRowLastColumn="0"/>
          <w:jc w:val="center"/>
        </w:trPr>
        <w:tc>
          <w:tcPr>
            <w:tcW w:w="675" w:type="dxa"/>
          </w:tcPr>
          <w:p w:rsidR="008F1EA4" w:rsidRPr="008F1EA4" w:rsidRDefault="008F1EA4" w:rsidP="008F1EA4">
            <w:pPr>
              <w:pStyle w:val="TableHeader"/>
            </w:pPr>
            <w:r w:rsidRPr="008F1EA4">
              <w:t>Version</w:t>
            </w:r>
          </w:p>
        </w:tc>
        <w:tc>
          <w:tcPr>
            <w:tcW w:w="754" w:type="dxa"/>
          </w:tcPr>
          <w:p w:rsidR="008F1EA4" w:rsidRPr="008F1EA4" w:rsidRDefault="008F1EA4" w:rsidP="008F1EA4">
            <w:pPr>
              <w:pStyle w:val="TableHeader"/>
            </w:pPr>
            <w:r w:rsidRPr="008F1EA4">
              <w:t>Revision</w:t>
            </w:r>
          </w:p>
        </w:tc>
        <w:tc>
          <w:tcPr>
            <w:tcW w:w="1684" w:type="dxa"/>
          </w:tcPr>
          <w:p w:rsidR="008F1EA4" w:rsidRPr="008F1EA4" w:rsidRDefault="008F1EA4" w:rsidP="008F1EA4">
            <w:pPr>
              <w:pStyle w:val="TableHeader"/>
            </w:pPr>
            <w:r w:rsidRPr="008F1EA4">
              <w:t>Name</w:t>
            </w:r>
          </w:p>
        </w:tc>
        <w:tc>
          <w:tcPr>
            <w:tcW w:w="1451" w:type="dxa"/>
          </w:tcPr>
          <w:p w:rsidR="008F1EA4" w:rsidRPr="008F1EA4" w:rsidRDefault="008F1EA4" w:rsidP="008F1EA4">
            <w:pPr>
              <w:pStyle w:val="TableHeader"/>
            </w:pPr>
            <w:r w:rsidRPr="008F1EA4">
              <w:t>Function</w:t>
            </w:r>
          </w:p>
        </w:tc>
        <w:tc>
          <w:tcPr>
            <w:tcW w:w="2659" w:type="dxa"/>
          </w:tcPr>
          <w:p w:rsidR="008F1EA4" w:rsidRPr="008F1EA4" w:rsidRDefault="008F1EA4" w:rsidP="008F1EA4">
            <w:pPr>
              <w:pStyle w:val="TableHeader"/>
            </w:pPr>
            <w:r w:rsidRPr="008F1EA4">
              <w:t>Signature</w:t>
            </w:r>
          </w:p>
        </w:tc>
        <w:tc>
          <w:tcPr>
            <w:tcW w:w="2937" w:type="dxa"/>
          </w:tcPr>
          <w:p w:rsidR="008F1EA4" w:rsidRPr="008F1EA4" w:rsidRDefault="008F1EA4" w:rsidP="008F1EA4">
            <w:pPr>
              <w:pStyle w:val="TableHeader"/>
            </w:pPr>
            <w:r w:rsidRPr="008F1EA4">
              <w:t>Date</w:t>
            </w:r>
          </w:p>
        </w:tc>
      </w:tr>
      <w:tr w:rsidR="008F1EA4" w:rsidRPr="008F1EA4" w:rsidTr="00D97908">
        <w:trPr>
          <w:cnfStyle w:val="000000010000" w:firstRow="0" w:lastRow="0" w:firstColumn="0" w:lastColumn="0" w:oddVBand="0" w:evenVBand="0" w:oddHBand="0" w:evenHBand="1" w:firstRowFirstColumn="0" w:firstRowLastColumn="0" w:lastRowFirstColumn="0" w:lastRowLastColumn="0"/>
          <w:jc w:val="center"/>
        </w:trPr>
        <w:tc>
          <w:tcPr>
            <w:tcW w:w="675" w:type="dxa"/>
          </w:tcPr>
          <w:p w:rsidR="008F1EA4" w:rsidRPr="008F1EA4" w:rsidRDefault="00A96F2B" w:rsidP="008F1EA4">
            <w:pPr>
              <w:pStyle w:val="TableText"/>
            </w:pPr>
            <w:r>
              <w:t>1</w:t>
            </w:r>
          </w:p>
        </w:tc>
        <w:tc>
          <w:tcPr>
            <w:tcW w:w="754" w:type="dxa"/>
          </w:tcPr>
          <w:p w:rsidR="008F1EA4" w:rsidRPr="008F1EA4" w:rsidRDefault="00061649" w:rsidP="008F1EA4">
            <w:pPr>
              <w:pStyle w:val="TableText"/>
            </w:pPr>
            <w:fldSimple w:instr=" DOCPROPERTY &quot;Approved revision&quot; \* MERGEFORMAT ">
              <w:r w:rsidR="00A96F2B">
                <w:t>1</w:t>
              </w:r>
            </w:fldSimple>
          </w:p>
        </w:tc>
        <w:tc>
          <w:tcPr>
            <w:tcW w:w="1684" w:type="dxa"/>
          </w:tcPr>
          <w:p w:rsidR="008F1EA4" w:rsidRPr="008F1EA4" w:rsidRDefault="008F1EA4" w:rsidP="008F1EA4">
            <w:pPr>
              <w:pStyle w:val="TableText"/>
            </w:pPr>
          </w:p>
        </w:tc>
        <w:tc>
          <w:tcPr>
            <w:tcW w:w="1451" w:type="dxa"/>
          </w:tcPr>
          <w:p w:rsidR="008F1EA4" w:rsidRPr="008F1EA4" w:rsidRDefault="008F1EA4" w:rsidP="008F1EA4">
            <w:pPr>
              <w:pStyle w:val="TableText"/>
            </w:pPr>
          </w:p>
        </w:tc>
        <w:tc>
          <w:tcPr>
            <w:tcW w:w="2659" w:type="dxa"/>
          </w:tcPr>
          <w:p w:rsidR="008F1EA4" w:rsidRPr="008F1EA4" w:rsidRDefault="008F1EA4" w:rsidP="008F1EA4">
            <w:pPr>
              <w:pStyle w:val="TableText"/>
            </w:pPr>
          </w:p>
        </w:tc>
        <w:tc>
          <w:tcPr>
            <w:tcW w:w="2937" w:type="dxa"/>
          </w:tcPr>
          <w:p w:rsidR="008F1EA4" w:rsidRPr="008F1EA4" w:rsidRDefault="00061649" w:rsidP="008F1EA4">
            <w:pPr>
              <w:pStyle w:val="TableText"/>
            </w:pPr>
            <w:fldSimple w:instr=" DOCPROPERTY &quot;Date&quot; \* MERGEFORMAT ">
              <w:r w:rsidR="00A96F2B">
                <w:t>2016-10-11</w:t>
              </w:r>
            </w:fldSimple>
          </w:p>
        </w:tc>
      </w:tr>
    </w:tbl>
    <w:p w:rsidR="008F1EA4" w:rsidRPr="008F1EA4" w:rsidRDefault="008F1EA4">
      <w:pPr>
        <w:rPr>
          <w:b/>
          <w:color w:val="FFFFFF"/>
          <w:sz w:val="44"/>
        </w:rPr>
      </w:pPr>
    </w:p>
    <w:tbl>
      <w:tblPr>
        <w:tblStyle w:val="TABLEGRIDGREY"/>
        <w:tblW w:w="10160" w:type="dxa"/>
        <w:jc w:val="center"/>
        <w:tblLook w:val="0420" w:firstRow="1" w:lastRow="0" w:firstColumn="0" w:lastColumn="0" w:noHBand="0" w:noVBand="1"/>
      </w:tblPr>
      <w:tblGrid>
        <w:gridCol w:w="1860"/>
        <w:gridCol w:w="2353"/>
        <w:gridCol w:w="2880"/>
        <w:gridCol w:w="3067"/>
      </w:tblGrid>
      <w:tr w:rsidR="008F1EA4" w:rsidRPr="008F1EA4" w:rsidTr="00D97908">
        <w:trPr>
          <w:cnfStyle w:val="100000000000" w:firstRow="1" w:lastRow="0" w:firstColumn="0" w:lastColumn="0" w:oddVBand="0" w:evenVBand="0" w:oddHBand="0" w:evenHBand="0" w:firstRowFirstColumn="0" w:firstRowLastColumn="0" w:lastRowFirstColumn="0" w:lastRowLastColumn="0"/>
          <w:jc w:val="center"/>
        </w:trPr>
        <w:tc>
          <w:tcPr>
            <w:tcW w:w="10160" w:type="dxa"/>
            <w:gridSpan w:val="4"/>
          </w:tcPr>
          <w:p w:rsidR="008F1EA4" w:rsidRPr="008F1EA4" w:rsidRDefault="008F1EA4" w:rsidP="008F1EA4">
            <w:pPr>
              <w:pStyle w:val="TableHeaderLarge"/>
            </w:pPr>
            <w:r w:rsidRPr="008F1EA4">
              <w:t>Authors and Contributors</w:t>
            </w:r>
          </w:p>
        </w:tc>
      </w:tr>
      <w:tr w:rsidR="008F1EA4" w:rsidRPr="008F1EA4" w:rsidTr="00D97908">
        <w:trPr>
          <w:cnfStyle w:val="000000100000" w:firstRow="0" w:lastRow="0" w:firstColumn="0" w:lastColumn="0" w:oddVBand="0" w:evenVBand="0" w:oddHBand="1" w:evenHBand="0" w:firstRowFirstColumn="0" w:firstRowLastColumn="0" w:lastRowFirstColumn="0" w:lastRowLastColumn="0"/>
          <w:jc w:val="center"/>
        </w:trPr>
        <w:tc>
          <w:tcPr>
            <w:tcW w:w="1860" w:type="dxa"/>
          </w:tcPr>
          <w:p w:rsidR="008F1EA4" w:rsidRPr="008F1EA4" w:rsidRDefault="008F1EA4" w:rsidP="008F1EA4">
            <w:pPr>
              <w:pStyle w:val="TableHeader"/>
            </w:pPr>
            <w:r w:rsidRPr="008F1EA4">
              <w:t>Name</w:t>
            </w:r>
          </w:p>
        </w:tc>
        <w:tc>
          <w:tcPr>
            <w:tcW w:w="2353" w:type="dxa"/>
          </w:tcPr>
          <w:p w:rsidR="008F1EA4" w:rsidRPr="008F1EA4" w:rsidRDefault="008F1EA4" w:rsidP="008F1EA4">
            <w:pPr>
              <w:pStyle w:val="TableHeader"/>
            </w:pPr>
            <w:r w:rsidRPr="008F1EA4">
              <w:t>Contact</w:t>
            </w:r>
          </w:p>
        </w:tc>
        <w:tc>
          <w:tcPr>
            <w:tcW w:w="2880" w:type="dxa"/>
          </w:tcPr>
          <w:p w:rsidR="008F1EA4" w:rsidRPr="008F1EA4" w:rsidRDefault="008F1EA4" w:rsidP="008F1EA4">
            <w:pPr>
              <w:pStyle w:val="TableHeader"/>
            </w:pPr>
            <w:r w:rsidRPr="008F1EA4">
              <w:t>Description</w:t>
            </w:r>
          </w:p>
        </w:tc>
        <w:tc>
          <w:tcPr>
            <w:tcW w:w="3067" w:type="dxa"/>
          </w:tcPr>
          <w:p w:rsidR="008F1EA4" w:rsidRPr="008F1EA4" w:rsidRDefault="008F1EA4" w:rsidP="008F1EA4">
            <w:pPr>
              <w:pStyle w:val="TableHeader"/>
            </w:pPr>
            <w:r w:rsidRPr="008F1EA4">
              <w:t>Date</w:t>
            </w:r>
          </w:p>
        </w:tc>
      </w:tr>
      <w:tr w:rsidR="008F1EA4" w:rsidRPr="008F1EA4" w:rsidTr="00D97908">
        <w:trPr>
          <w:cnfStyle w:val="000000010000" w:firstRow="0" w:lastRow="0" w:firstColumn="0" w:lastColumn="0" w:oddVBand="0" w:evenVBand="0" w:oddHBand="0" w:evenHBand="1" w:firstRowFirstColumn="0" w:firstRowLastColumn="0" w:lastRowFirstColumn="0" w:lastRowLastColumn="0"/>
          <w:jc w:val="center"/>
        </w:trPr>
        <w:tc>
          <w:tcPr>
            <w:tcW w:w="1860" w:type="dxa"/>
          </w:tcPr>
          <w:p w:rsidR="008F1EA4" w:rsidRPr="008F1EA4" w:rsidRDefault="00061649" w:rsidP="00A96F2B">
            <w:pPr>
              <w:pStyle w:val="TableText"/>
            </w:pPr>
            <w:fldSimple w:instr=" DOCPROPERTY &quot;Author&quot; \* MERGEFORMAT ">
              <w:r w:rsidR="00A96F2B">
                <w:t>Unknown Author</w:t>
              </w:r>
            </w:fldSimple>
          </w:p>
        </w:tc>
        <w:tc>
          <w:tcPr>
            <w:tcW w:w="2353" w:type="dxa"/>
          </w:tcPr>
          <w:p w:rsidR="008F1EA4" w:rsidRPr="008F1EA4" w:rsidRDefault="00A96F2B" w:rsidP="008F1EA4">
            <w:pPr>
              <w:pStyle w:val="TableText"/>
            </w:pPr>
            <w:r>
              <w:t>&lt;email-adress&gt;</w:t>
            </w:r>
          </w:p>
        </w:tc>
        <w:tc>
          <w:tcPr>
            <w:tcW w:w="2880" w:type="dxa"/>
          </w:tcPr>
          <w:p w:rsidR="008F1EA4" w:rsidRPr="008F1EA4" w:rsidRDefault="00A96F2B" w:rsidP="008F1EA4">
            <w:pPr>
              <w:pStyle w:val="TableText"/>
            </w:pPr>
            <w:r>
              <w:t>AUTHOR</w:t>
            </w:r>
          </w:p>
        </w:tc>
        <w:tc>
          <w:tcPr>
            <w:tcW w:w="3067" w:type="dxa"/>
          </w:tcPr>
          <w:p w:rsidR="008F1EA4" w:rsidRPr="008F1EA4" w:rsidRDefault="00A96F2B" w:rsidP="008F1EA4">
            <w:pPr>
              <w:pStyle w:val="TableText"/>
            </w:pPr>
            <w:r>
              <w:t>2016-10-12</w:t>
            </w:r>
          </w:p>
        </w:tc>
      </w:tr>
    </w:tbl>
    <w:p w:rsidR="008F1EA4" w:rsidRPr="008F1EA4" w:rsidRDefault="008F1EA4" w:rsidP="008F1EA4">
      <w:pPr>
        <w:pStyle w:val="BodyText"/>
      </w:pPr>
    </w:p>
    <w:tbl>
      <w:tblPr>
        <w:tblStyle w:val="TABLEGRIDGREY"/>
        <w:tblW w:w="10160" w:type="dxa"/>
        <w:jc w:val="center"/>
        <w:tblLook w:val="0420" w:firstRow="1" w:lastRow="0" w:firstColumn="0" w:lastColumn="0" w:noHBand="0" w:noVBand="1"/>
      </w:tblPr>
      <w:tblGrid>
        <w:gridCol w:w="10160"/>
      </w:tblGrid>
      <w:tr w:rsidR="008F1EA4" w:rsidRPr="008F1EA4" w:rsidTr="00D97908">
        <w:trPr>
          <w:cnfStyle w:val="100000000000" w:firstRow="1" w:lastRow="0" w:firstColumn="0" w:lastColumn="0" w:oddVBand="0" w:evenVBand="0" w:oddHBand="0" w:evenHBand="0" w:firstRowFirstColumn="0" w:firstRowLastColumn="0" w:lastRowFirstColumn="0" w:lastRowLastColumn="0"/>
          <w:jc w:val="center"/>
        </w:trPr>
        <w:tc>
          <w:tcPr>
            <w:tcW w:w="9923" w:type="dxa"/>
          </w:tcPr>
          <w:p w:rsidR="008F1EA4" w:rsidRPr="008F1EA4" w:rsidRDefault="008F1EA4" w:rsidP="008F1EA4">
            <w:pPr>
              <w:pStyle w:val="TableHeaderLarge"/>
            </w:pPr>
            <w:r w:rsidRPr="008F1EA4">
              <w:t>Access List</w:t>
            </w:r>
          </w:p>
        </w:tc>
      </w:tr>
      <w:tr w:rsidR="008F1EA4" w:rsidRPr="008F1EA4" w:rsidTr="00D97908">
        <w:trPr>
          <w:cnfStyle w:val="000000100000" w:firstRow="0" w:lastRow="0" w:firstColumn="0" w:lastColumn="0" w:oddVBand="0" w:evenVBand="0" w:oddHBand="1" w:evenHBand="0" w:firstRowFirstColumn="0" w:firstRowLastColumn="0" w:lastRowFirstColumn="0" w:lastRowLastColumn="0"/>
          <w:jc w:val="center"/>
        </w:trPr>
        <w:tc>
          <w:tcPr>
            <w:tcW w:w="9923" w:type="dxa"/>
          </w:tcPr>
          <w:p w:rsidR="008F1EA4" w:rsidRPr="008F1EA4" w:rsidRDefault="008F1EA4" w:rsidP="008F1EA4">
            <w:pPr>
              <w:pStyle w:val="TableHeader"/>
            </w:pPr>
            <w:r w:rsidRPr="008F1EA4">
              <w:t>Internal Access</w:t>
            </w:r>
          </w:p>
        </w:tc>
      </w:tr>
      <w:tr w:rsidR="008F1EA4" w:rsidRPr="008F1EA4" w:rsidTr="00D97908">
        <w:trPr>
          <w:cnfStyle w:val="000000010000" w:firstRow="0" w:lastRow="0" w:firstColumn="0" w:lastColumn="0" w:oddVBand="0" w:evenVBand="0" w:oddHBand="0" w:evenHBand="1" w:firstRowFirstColumn="0" w:firstRowLastColumn="0" w:lastRowFirstColumn="0" w:lastRowLastColumn="0"/>
          <w:jc w:val="center"/>
        </w:trPr>
        <w:tc>
          <w:tcPr>
            <w:tcW w:w="9923" w:type="dxa"/>
          </w:tcPr>
          <w:p w:rsidR="008F1EA4" w:rsidRPr="008F1EA4" w:rsidRDefault="008F1EA4" w:rsidP="008F1EA4">
            <w:pPr>
              <w:pStyle w:val="TableText"/>
            </w:pPr>
            <w:r w:rsidRPr="008F1EA4">
              <w:t>&lt;Project Team, Quality Department, Diretors Board&gt;</w:t>
            </w:r>
          </w:p>
        </w:tc>
      </w:tr>
      <w:tr w:rsidR="008F1EA4" w:rsidRPr="008F1EA4" w:rsidTr="00D97908">
        <w:trPr>
          <w:cnfStyle w:val="000000100000" w:firstRow="0" w:lastRow="0" w:firstColumn="0" w:lastColumn="0" w:oddVBand="0" w:evenVBand="0" w:oddHBand="1" w:evenHBand="0" w:firstRowFirstColumn="0" w:firstRowLastColumn="0" w:lastRowFirstColumn="0" w:lastRowLastColumn="0"/>
          <w:jc w:val="center"/>
        </w:trPr>
        <w:tc>
          <w:tcPr>
            <w:tcW w:w="9923" w:type="dxa"/>
          </w:tcPr>
          <w:p w:rsidR="008F1EA4" w:rsidRPr="008F1EA4" w:rsidRDefault="008F1EA4" w:rsidP="008F1EA4">
            <w:pPr>
              <w:pStyle w:val="TableHeader"/>
            </w:pPr>
            <w:r w:rsidRPr="008F1EA4">
              <w:t>External Access</w:t>
            </w:r>
          </w:p>
        </w:tc>
      </w:tr>
      <w:tr w:rsidR="008F1EA4" w:rsidRPr="008F1EA4" w:rsidTr="00D97908">
        <w:trPr>
          <w:cnfStyle w:val="000000010000" w:firstRow="0" w:lastRow="0" w:firstColumn="0" w:lastColumn="0" w:oddVBand="0" w:evenVBand="0" w:oddHBand="0" w:evenHBand="1" w:firstRowFirstColumn="0" w:firstRowLastColumn="0" w:lastRowFirstColumn="0" w:lastRowLastColumn="0"/>
          <w:jc w:val="center"/>
        </w:trPr>
        <w:tc>
          <w:tcPr>
            <w:tcW w:w="9923" w:type="dxa"/>
          </w:tcPr>
          <w:p w:rsidR="008F1EA4" w:rsidRPr="008F1EA4" w:rsidRDefault="008F1EA4" w:rsidP="008F1EA4">
            <w:pPr>
              <w:pStyle w:val="TableText"/>
            </w:pPr>
            <w:r w:rsidRPr="008F1EA4">
              <w:t>&lt;TBD&gt;</w:t>
            </w:r>
          </w:p>
        </w:tc>
      </w:tr>
      <w:tr w:rsidR="008F1EA4" w:rsidRPr="008F1EA4" w:rsidTr="00D97908">
        <w:trPr>
          <w:cnfStyle w:val="000000100000" w:firstRow="0" w:lastRow="0" w:firstColumn="0" w:lastColumn="0" w:oddVBand="0" w:evenVBand="0" w:oddHBand="1" w:evenHBand="0" w:firstRowFirstColumn="0" w:firstRowLastColumn="0" w:lastRowFirstColumn="0" w:lastRowLastColumn="0"/>
          <w:jc w:val="center"/>
        </w:trPr>
        <w:tc>
          <w:tcPr>
            <w:tcW w:w="9923" w:type="dxa"/>
          </w:tcPr>
          <w:p w:rsidR="008F1EA4" w:rsidRPr="008F1EA4" w:rsidRDefault="008F1EA4" w:rsidP="008F1EA4">
            <w:pPr>
              <w:pStyle w:val="TableText"/>
            </w:pPr>
          </w:p>
        </w:tc>
      </w:tr>
    </w:tbl>
    <w:p w:rsidR="008F1EA4" w:rsidRPr="008F1EA4" w:rsidRDefault="008F1EA4" w:rsidP="008F1EA4">
      <w:pPr>
        <w:pStyle w:val="BodyText"/>
      </w:pPr>
    </w:p>
    <w:tbl>
      <w:tblPr>
        <w:tblStyle w:val="TABLEGRIDGREY"/>
        <w:tblW w:w="10160" w:type="dxa"/>
        <w:jc w:val="center"/>
        <w:tblLook w:val="0420" w:firstRow="1" w:lastRow="0" w:firstColumn="0" w:lastColumn="0" w:noHBand="0" w:noVBand="1"/>
      </w:tblPr>
      <w:tblGrid>
        <w:gridCol w:w="1230"/>
        <w:gridCol w:w="1285"/>
        <w:gridCol w:w="1560"/>
        <w:gridCol w:w="3350"/>
        <w:gridCol w:w="2735"/>
      </w:tblGrid>
      <w:tr w:rsidR="008F1EA4" w:rsidRPr="008F1EA4" w:rsidTr="00D97908">
        <w:trPr>
          <w:cnfStyle w:val="100000000000" w:firstRow="1" w:lastRow="0" w:firstColumn="0" w:lastColumn="0" w:oddVBand="0" w:evenVBand="0" w:oddHBand="0" w:evenHBand="0" w:firstRowFirstColumn="0" w:firstRowLastColumn="0" w:lastRowFirstColumn="0" w:lastRowLastColumn="0"/>
          <w:jc w:val="center"/>
        </w:trPr>
        <w:tc>
          <w:tcPr>
            <w:tcW w:w="10160" w:type="dxa"/>
            <w:gridSpan w:val="5"/>
          </w:tcPr>
          <w:p w:rsidR="008F1EA4" w:rsidRPr="008F1EA4" w:rsidRDefault="008F1EA4" w:rsidP="008F1EA4">
            <w:pPr>
              <w:pStyle w:val="TableHeaderLarge"/>
            </w:pPr>
            <w:r w:rsidRPr="008F1EA4">
              <w:t>Revision History</w:t>
            </w:r>
          </w:p>
        </w:tc>
      </w:tr>
      <w:tr w:rsidR="008F1EA4" w:rsidRPr="008F1EA4" w:rsidTr="00D97908">
        <w:trPr>
          <w:cnfStyle w:val="000000100000" w:firstRow="0" w:lastRow="0" w:firstColumn="0" w:lastColumn="0" w:oddVBand="0" w:evenVBand="0" w:oddHBand="1" w:evenHBand="0" w:firstRowFirstColumn="0" w:firstRowLastColumn="0" w:lastRowFirstColumn="0" w:lastRowLastColumn="0"/>
          <w:jc w:val="center"/>
        </w:trPr>
        <w:tc>
          <w:tcPr>
            <w:tcW w:w="856" w:type="dxa"/>
          </w:tcPr>
          <w:p w:rsidR="008F1EA4" w:rsidRPr="008F1EA4" w:rsidRDefault="008F1EA4" w:rsidP="008F1EA4">
            <w:pPr>
              <w:pStyle w:val="TableHeader"/>
            </w:pPr>
            <w:r w:rsidRPr="008F1EA4">
              <w:t>Version</w:t>
            </w:r>
          </w:p>
        </w:tc>
        <w:tc>
          <w:tcPr>
            <w:tcW w:w="867" w:type="dxa"/>
          </w:tcPr>
          <w:p w:rsidR="008F1EA4" w:rsidRPr="008F1EA4" w:rsidRDefault="008F1EA4" w:rsidP="008F1EA4">
            <w:pPr>
              <w:pStyle w:val="TableHeader"/>
            </w:pPr>
            <w:r w:rsidRPr="008F1EA4">
              <w:t>Revision</w:t>
            </w:r>
          </w:p>
        </w:tc>
        <w:tc>
          <w:tcPr>
            <w:tcW w:w="1701" w:type="dxa"/>
          </w:tcPr>
          <w:p w:rsidR="008F1EA4" w:rsidRPr="008F1EA4" w:rsidRDefault="008F1EA4" w:rsidP="008F1EA4">
            <w:pPr>
              <w:pStyle w:val="TableHeader"/>
            </w:pPr>
            <w:r w:rsidRPr="008F1EA4">
              <w:t>Date</w:t>
            </w:r>
          </w:p>
        </w:tc>
        <w:tc>
          <w:tcPr>
            <w:tcW w:w="3685" w:type="dxa"/>
          </w:tcPr>
          <w:p w:rsidR="008F1EA4" w:rsidRPr="008F1EA4" w:rsidRDefault="008F1EA4" w:rsidP="008F1EA4">
            <w:pPr>
              <w:pStyle w:val="TableHeader"/>
            </w:pPr>
            <w:r w:rsidRPr="008F1EA4">
              <w:t>Description</w:t>
            </w:r>
          </w:p>
        </w:tc>
        <w:tc>
          <w:tcPr>
            <w:tcW w:w="3051" w:type="dxa"/>
          </w:tcPr>
          <w:p w:rsidR="008F1EA4" w:rsidRPr="008F1EA4" w:rsidRDefault="008F1EA4" w:rsidP="008F1EA4">
            <w:pPr>
              <w:pStyle w:val="TableHeader"/>
            </w:pPr>
            <w:r w:rsidRPr="008F1EA4">
              <w:t>Author</w:t>
            </w:r>
          </w:p>
        </w:tc>
      </w:tr>
      <w:tr w:rsidR="008F1EA4" w:rsidRPr="008F1EA4" w:rsidTr="00D97908">
        <w:trPr>
          <w:cnfStyle w:val="000000010000" w:firstRow="0" w:lastRow="0" w:firstColumn="0" w:lastColumn="0" w:oddVBand="0" w:evenVBand="0" w:oddHBand="0" w:evenHBand="1" w:firstRowFirstColumn="0" w:firstRowLastColumn="0" w:lastRowFirstColumn="0" w:lastRowLastColumn="0"/>
          <w:jc w:val="center"/>
        </w:trPr>
        <w:tc>
          <w:tcPr>
            <w:tcW w:w="856" w:type="dxa"/>
          </w:tcPr>
          <w:p w:rsidR="008F1EA4" w:rsidRPr="008F1EA4" w:rsidRDefault="008F1EA4" w:rsidP="008F1EA4">
            <w:pPr>
              <w:pStyle w:val="TableText"/>
            </w:pPr>
          </w:p>
        </w:tc>
        <w:tc>
          <w:tcPr>
            <w:tcW w:w="867" w:type="dxa"/>
          </w:tcPr>
          <w:p w:rsidR="008F1EA4" w:rsidRPr="008F1EA4" w:rsidRDefault="008F1EA4" w:rsidP="008F1EA4">
            <w:pPr>
              <w:pStyle w:val="TableText"/>
            </w:pPr>
          </w:p>
        </w:tc>
        <w:tc>
          <w:tcPr>
            <w:tcW w:w="1701" w:type="dxa"/>
          </w:tcPr>
          <w:p w:rsidR="008F1EA4" w:rsidRPr="008F1EA4" w:rsidRDefault="008F1EA4" w:rsidP="008F1EA4">
            <w:pPr>
              <w:pStyle w:val="TableText"/>
            </w:pPr>
          </w:p>
        </w:tc>
        <w:tc>
          <w:tcPr>
            <w:tcW w:w="3685" w:type="dxa"/>
          </w:tcPr>
          <w:p w:rsidR="008F1EA4" w:rsidRPr="008F1EA4" w:rsidRDefault="008F1EA4" w:rsidP="008F1EA4">
            <w:pPr>
              <w:pStyle w:val="TableText"/>
            </w:pPr>
          </w:p>
        </w:tc>
        <w:tc>
          <w:tcPr>
            <w:tcW w:w="3051" w:type="dxa"/>
          </w:tcPr>
          <w:p w:rsidR="008F1EA4" w:rsidRPr="008F1EA4" w:rsidRDefault="008F1EA4" w:rsidP="008F1EA4">
            <w:pPr>
              <w:pStyle w:val="TableText"/>
            </w:pPr>
          </w:p>
        </w:tc>
      </w:tr>
    </w:tbl>
    <w:p w:rsidR="008F1EA4" w:rsidRPr="008F1EA4" w:rsidRDefault="008F1EA4" w:rsidP="008F1EA4">
      <w:pPr>
        <w:pStyle w:val="BodyText"/>
      </w:pPr>
    </w:p>
    <w:p w:rsidR="008F1EA4" w:rsidRPr="008F1EA4" w:rsidRDefault="008F1EA4">
      <w:pPr>
        <w:rPr>
          <w:spacing w:val="0"/>
          <w:lang w:eastAsia="x-none"/>
        </w:rPr>
      </w:pPr>
      <w:r w:rsidRPr="008F1EA4">
        <w:br w:type="page"/>
      </w:r>
    </w:p>
    <w:p w:rsidR="008F1EA4" w:rsidRPr="00D97908" w:rsidRDefault="008F1EA4" w:rsidP="008F1EA4">
      <w:pPr>
        <w:pStyle w:val="Title"/>
        <w:rPr>
          <w:color w:val="000000" w:themeColor="text1"/>
        </w:rPr>
      </w:pPr>
      <w:r w:rsidRPr="00D97908">
        <w:rPr>
          <w:color w:val="000000" w:themeColor="text1"/>
        </w:rPr>
        <w:lastRenderedPageBreak/>
        <w:t>Table of Contents</w:t>
      </w:r>
    </w:p>
    <w:p w:rsidR="00A96F2B" w:rsidRPr="00A96F2B" w:rsidRDefault="008F1EA4">
      <w:pPr>
        <w:pStyle w:val="TOC1"/>
        <w:rPr>
          <w:rFonts w:asciiTheme="minorHAnsi" w:eastAsiaTheme="minorEastAsia" w:hAnsiTheme="minorHAnsi" w:cstheme="minorBidi"/>
          <w:caps w:val="0"/>
          <w:noProof/>
          <w:color w:val="auto"/>
          <w:sz w:val="22"/>
          <w:szCs w:val="22"/>
          <w:lang w:val="en-US" w:eastAsia="pt-PT"/>
        </w:rPr>
      </w:pPr>
      <w:r w:rsidRPr="008F1EA4">
        <w:fldChar w:fldCharType="begin"/>
      </w:r>
      <w:r w:rsidRPr="008F1EA4">
        <w:instrText xml:space="preserve"> TOC \o "1-4" \* MERGEFORMAT </w:instrText>
      </w:r>
      <w:r w:rsidRPr="008F1EA4">
        <w:fldChar w:fldCharType="separate"/>
      </w:r>
      <w:r w:rsidR="00A96F2B" w:rsidRPr="006B53A8">
        <w:rPr>
          <w:noProof/>
          <w:color w:val="000000" w:themeColor="text1"/>
        </w:rPr>
        <w:t>1. Introduction</w:t>
      </w:r>
      <w:r w:rsidR="00A96F2B">
        <w:rPr>
          <w:noProof/>
        </w:rPr>
        <w:tab/>
      </w:r>
      <w:r w:rsidR="00A96F2B">
        <w:rPr>
          <w:noProof/>
        </w:rPr>
        <w:fldChar w:fldCharType="begin"/>
      </w:r>
      <w:r w:rsidR="00A96F2B">
        <w:rPr>
          <w:noProof/>
        </w:rPr>
        <w:instrText xml:space="preserve"> PAGEREF _Toc463972904 \h </w:instrText>
      </w:r>
      <w:r w:rsidR="00A96F2B">
        <w:rPr>
          <w:noProof/>
        </w:rPr>
      </w:r>
      <w:r w:rsidR="00A96F2B">
        <w:rPr>
          <w:noProof/>
        </w:rPr>
        <w:fldChar w:fldCharType="separate"/>
      </w:r>
      <w:r w:rsidR="00A96F2B">
        <w:rPr>
          <w:noProof/>
        </w:rPr>
        <w:t>4</w:t>
      </w:r>
      <w:r w:rsidR="00A96F2B">
        <w:rPr>
          <w:noProof/>
        </w:rP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1.1. Objective</w:t>
      </w:r>
      <w:r>
        <w:tab/>
      </w:r>
      <w:r>
        <w:fldChar w:fldCharType="begin"/>
      </w:r>
      <w:r>
        <w:instrText xml:space="preserve"> PAGEREF _Toc463972905 \h </w:instrText>
      </w:r>
      <w:r>
        <w:fldChar w:fldCharType="separate"/>
      </w:r>
      <w:r>
        <w:t>4</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1.2. Scope</w:t>
      </w:r>
      <w:r>
        <w:tab/>
      </w:r>
      <w:r>
        <w:fldChar w:fldCharType="begin"/>
      </w:r>
      <w:r>
        <w:instrText xml:space="preserve"> PAGEREF _Toc463972906 \h </w:instrText>
      </w:r>
      <w:r>
        <w:fldChar w:fldCharType="separate"/>
      </w:r>
      <w:r>
        <w:t>4</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1.3. Audience</w:t>
      </w:r>
      <w:r>
        <w:tab/>
      </w:r>
      <w:r>
        <w:fldChar w:fldCharType="begin"/>
      </w:r>
      <w:r>
        <w:instrText xml:space="preserve"> PAGEREF _Toc463972907 \h </w:instrText>
      </w:r>
      <w:r>
        <w:fldChar w:fldCharType="separate"/>
      </w:r>
      <w:r>
        <w:t>4</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1.4. Definitions and acronyms</w:t>
      </w:r>
      <w:r>
        <w:tab/>
      </w:r>
      <w:r>
        <w:fldChar w:fldCharType="begin"/>
      </w:r>
      <w:r>
        <w:instrText xml:space="preserve"> PAGEREF _Toc463972908 \h </w:instrText>
      </w:r>
      <w:r>
        <w:fldChar w:fldCharType="separate"/>
      </w:r>
      <w:r>
        <w:t>4</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1.5. Document structure</w:t>
      </w:r>
      <w:r>
        <w:tab/>
      </w:r>
      <w:r>
        <w:fldChar w:fldCharType="begin"/>
      </w:r>
      <w:r>
        <w:instrText xml:space="preserve"> PAGEREF _Toc463972909 \h </w:instrText>
      </w:r>
      <w:r>
        <w:fldChar w:fldCharType="separate"/>
      </w:r>
      <w:r>
        <w:t>5</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1.6. Applicable documents</w:t>
      </w:r>
      <w:r>
        <w:tab/>
      </w:r>
      <w:r>
        <w:fldChar w:fldCharType="begin"/>
      </w:r>
      <w:r>
        <w:instrText xml:space="preserve"> PAGEREF _Toc463972910 \h </w:instrText>
      </w:r>
      <w:r>
        <w:fldChar w:fldCharType="separate"/>
      </w:r>
      <w:r>
        <w:t>5</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1.7. Reference documents</w:t>
      </w:r>
      <w:r>
        <w:tab/>
      </w:r>
      <w:r>
        <w:fldChar w:fldCharType="begin"/>
      </w:r>
      <w:r>
        <w:instrText xml:space="preserve"> PAGEREF _Toc463972911 \h </w:instrText>
      </w:r>
      <w:r>
        <w:fldChar w:fldCharType="separate"/>
      </w:r>
      <w:r>
        <w:t>5</w:t>
      </w:r>
      <w:r>
        <w:fldChar w:fldCharType="end"/>
      </w:r>
    </w:p>
    <w:p w:rsidR="00A96F2B" w:rsidRPr="00A96F2B" w:rsidRDefault="00A96F2B">
      <w:pPr>
        <w:pStyle w:val="TOC1"/>
        <w:rPr>
          <w:rFonts w:asciiTheme="minorHAnsi" w:eastAsiaTheme="minorEastAsia" w:hAnsiTheme="minorHAnsi" w:cstheme="minorBidi"/>
          <w:caps w:val="0"/>
          <w:noProof/>
          <w:color w:val="auto"/>
          <w:sz w:val="22"/>
          <w:szCs w:val="22"/>
          <w:lang w:val="en-US" w:eastAsia="pt-PT"/>
        </w:rPr>
      </w:pPr>
      <w:r w:rsidRPr="006B53A8">
        <w:rPr>
          <w:noProof/>
          <w:color w:val="000000" w:themeColor="text1"/>
        </w:rPr>
        <w:t>2. Standards, Conventions, Procedures and Tools</w:t>
      </w:r>
      <w:r>
        <w:rPr>
          <w:noProof/>
        </w:rPr>
        <w:tab/>
      </w:r>
      <w:r>
        <w:rPr>
          <w:noProof/>
        </w:rPr>
        <w:fldChar w:fldCharType="begin"/>
      </w:r>
      <w:r>
        <w:rPr>
          <w:noProof/>
        </w:rPr>
        <w:instrText xml:space="preserve"> PAGEREF _Toc463972912 \h </w:instrText>
      </w:r>
      <w:r>
        <w:rPr>
          <w:noProof/>
        </w:rPr>
      </w:r>
      <w:r>
        <w:rPr>
          <w:noProof/>
        </w:rPr>
        <w:fldChar w:fldCharType="separate"/>
      </w:r>
      <w:r>
        <w:rPr>
          <w:noProof/>
        </w:rPr>
        <w:t>6</w:t>
      </w:r>
      <w:r>
        <w:rPr>
          <w:noProof/>
        </w:rP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2.1. Design standards</w:t>
      </w:r>
      <w:r>
        <w:tab/>
      </w:r>
      <w:r>
        <w:fldChar w:fldCharType="begin"/>
      </w:r>
      <w:r>
        <w:instrText xml:space="preserve"> PAGEREF _Toc463972913 \h </w:instrText>
      </w:r>
      <w:r>
        <w:fldChar w:fldCharType="separate"/>
      </w:r>
      <w:r>
        <w:t>6</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2.2. Software tools</w:t>
      </w:r>
      <w:r>
        <w:tab/>
      </w:r>
      <w:r>
        <w:fldChar w:fldCharType="begin"/>
      </w:r>
      <w:r>
        <w:instrText xml:space="preserve"> PAGEREF _Toc463972914 \h </w:instrText>
      </w:r>
      <w:r>
        <w:fldChar w:fldCharType="separate"/>
      </w:r>
      <w:r>
        <w:t>6</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2.3. Reuse</w:t>
      </w:r>
      <w:r>
        <w:tab/>
      </w:r>
      <w:r>
        <w:fldChar w:fldCharType="begin"/>
      </w:r>
      <w:r>
        <w:instrText xml:space="preserve"> PAGEREF _Toc463972915 \h </w:instrText>
      </w:r>
      <w:r>
        <w:fldChar w:fldCharType="separate"/>
      </w:r>
      <w:r>
        <w:t>6</w:t>
      </w:r>
      <w:r>
        <w:fldChar w:fldCharType="end"/>
      </w:r>
    </w:p>
    <w:p w:rsidR="00A96F2B" w:rsidRDefault="00A96F2B">
      <w:pPr>
        <w:pStyle w:val="TOC1"/>
        <w:rPr>
          <w:rFonts w:asciiTheme="minorHAnsi" w:eastAsiaTheme="minorEastAsia" w:hAnsiTheme="minorHAnsi" w:cstheme="minorBidi"/>
          <w:caps w:val="0"/>
          <w:noProof/>
          <w:color w:val="auto"/>
          <w:sz w:val="22"/>
          <w:szCs w:val="22"/>
          <w:lang w:val="pt-PT" w:eastAsia="pt-PT"/>
        </w:rPr>
      </w:pPr>
      <w:r w:rsidRPr="00A96F2B">
        <w:rPr>
          <w:noProof/>
          <w:color w:val="000000" w:themeColor="text1"/>
          <w:lang w:val="pt-PT"/>
        </w:rPr>
        <w:t>3. Requirements Catalogue</w:t>
      </w:r>
      <w:r w:rsidRPr="00A96F2B">
        <w:rPr>
          <w:noProof/>
          <w:lang w:val="pt-PT"/>
        </w:rPr>
        <w:tab/>
      </w:r>
      <w:r>
        <w:rPr>
          <w:noProof/>
        </w:rPr>
        <w:fldChar w:fldCharType="begin"/>
      </w:r>
      <w:r w:rsidRPr="00A96F2B">
        <w:rPr>
          <w:noProof/>
          <w:lang w:val="pt-PT"/>
        </w:rPr>
        <w:instrText xml:space="preserve"> PAGEREF _Toc463972916 \h </w:instrText>
      </w:r>
      <w:r>
        <w:rPr>
          <w:noProof/>
        </w:rPr>
      </w:r>
      <w:r>
        <w:rPr>
          <w:noProof/>
        </w:rPr>
        <w:fldChar w:fldCharType="separate"/>
      </w:r>
      <w:r w:rsidRPr="00A96F2B">
        <w:rPr>
          <w:noProof/>
          <w:lang w:val="pt-PT"/>
        </w:rPr>
        <w:t>7</w:t>
      </w:r>
      <w:r>
        <w:rPr>
          <w:noProof/>
        </w:rPr>
        <w:fldChar w:fldCharType="end"/>
      </w:r>
    </w:p>
    <w:p w:rsidR="00A96F2B" w:rsidRDefault="00A96F2B">
      <w:pPr>
        <w:pStyle w:val="TOC2"/>
        <w:rPr>
          <w:rFonts w:asciiTheme="minorHAnsi" w:eastAsiaTheme="minorEastAsia" w:hAnsiTheme="minorHAnsi" w:cstheme="minorBidi"/>
          <w:sz w:val="22"/>
          <w:szCs w:val="22"/>
          <w:lang w:val="pt-PT" w:eastAsia="pt-PT"/>
        </w:rPr>
      </w:pPr>
      <w:r w:rsidRPr="00A96F2B">
        <w:rPr>
          <w:lang w:val="pt-PT"/>
        </w:rPr>
        <w:t>3.1. Functional Requirements</w:t>
      </w:r>
      <w:r w:rsidRPr="00A96F2B">
        <w:rPr>
          <w:lang w:val="pt-PT"/>
        </w:rPr>
        <w:tab/>
      </w:r>
      <w:r>
        <w:fldChar w:fldCharType="begin"/>
      </w:r>
      <w:r w:rsidRPr="00A96F2B">
        <w:rPr>
          <w:lang w:val="pt-PT"/>
        </w:rPr>
        <w:instrText xml:space="preserve"> PAGEREF _Toc463972917 \h </w:instrText>
      </w:r>
      <w:r>
        <w:fldChar w:fldCharType="separate"/>
      </w:r>
      <w:r w:rsidRPr="00A96F2B">
        <w:rPr>
          <w:lang w:val="pt-PT"/>
        </w:rPr>
        <w:t>7</w:t>
      </w:r>
      <w:r>
        <w:fldChar w:fldCharType="end"/>
      </w:r>
    </w:p>
    <w:p w:rsidR="00A96F2B" w:rsidRDefault="00A96F2B">
      <w:pPr>
        <w:pStyle w:val="TOC3"/>
        <w:rPr>
          <w:rFonts w:asciiTheme="minorHAnsi" w:eastAsiaTheme="minorEastAsia" w:hAnsiTheme="minorHAnsi" w:cstheme="minorBidi"/>
          <w:sz w:val="22"/>
          <w:szCs w:val="22"/>
          <w:lang w:val="pt-PT" w:eastAsia="pt-PT"/>
        </w:rPr>
      </w:pPr>
      <w:r w:rsidRPr="006B53A8">
        <w:rPr>
          <w:lang w:val="pt-PT"/>
        </w:rPr>
        <w:t>3.1.1. REQ-LICBNAPSQ-0020-Pesquisa de alunos e médias</w:t>
      </w:r>
      <w:r w:rsidRPr="00A96F2B">
        <w:rPr>
          <w:lang w:val="pt-PT"/>
        </w:rPr>
        <w:tab/>
      </w:r>
      <w:r>
        <w:fldChar w:fldCharType="begin"/>
      </w:r>
      <w:r w:rsidRPr="00A96F2B">
        <w:rPr>
          <w:lang w:val="pt-PT"/>
        </w:rPr>
        <w:instrText xml:space="preserve"> PAGEREF _Toc463972918 \h </w:instrText>
      </w:r>
      <w:r>
        <w:fldChar w:fldCharType="separate"/>
      </w:r>
      <w:r w:rsidRPr="00A96F2B">
        <w:rPr>
          <w:lang w:val="pt-PT"/>
        </w:rPr>
        <w:t>7</w:t>
      </w:r>
      <w:r>
        <w:fldChar w:fldCharType="end"/>
      </w:r>
    </w:p>
    <w:p w:rsidR="00A96F2B" w:rsidRDefault="00A96F2B">
      <w:pPr>
        <w:pStyle w:val="TOC4"/>
        <w:rPr>
          <w:rFonts w:asciiTheme="minorHAnsi" w:eastAsiaTheme="minorEastAsia" w:hAnsiTheme="minorHAnsi" w:cstheme="minorBidi"/>
          <w:noProof/>
          <w:spacing w:val="0"/>
          <w:sz w:val="22"/>
          <w:szCs w:val="22"/>
          <w:lang w:val="pt-PT" w:eastAsia="pt-PT"/>
        </w:rPr>
      </w:pPr>
      <w:r w:rsidRPr="006B53A8">
        <w:rPr>
          <w:noProof/>
          <w:lang w:val="pt-PT"/>
        </w:rPr>
        <w:t>3.1.1.1. REQ-LICBNAPSQ-EPSQ-0005-Ordenação da lista de alunos</w:t>
      </w:r>
      <w:r w:rsidRPr="00A96F2B">
        <w:rPr>
          <w:noProof/>
          <w:lang w:val="pt-PT"/>
        </w:rPr>
        <w:tab/>
      </w:r>
      <w:r>
        <w:rPr>
          <w:noProof/>
        </w:rPr>
        <w:fldChar w:fldCharType="begin"/>
      </w:r>
      <w:r w:rsidRPr="00A96F2B">
        <w:rPr>
          <w:noProof/>
          <w:lang w:val="pt-PT"/>
        </w:rPr>
        <w:instrText xml:space="preserve"> PAGEREF _Toc463972919 \h </w:instrText>
      </w:r>
      <w:r>
        <w:rPr>
          <w:noProof/>
        </w:rPr>
      </w:r>
      <w:r>
        <w:rPr>
          <w:noProof/>
        </w:rPr>
        <w:fldChar w:fldCharType="separate"/>
      </w:r>
      <w:r w:rsidRPr="00A96F2B">
        <w:rPr>
          <w:noProof/>
          <w:lang w:val="pt-PT"/>
        </w:rPr>
        <w:t>7</w:t>
      </w:r>
      <w:r>
        <w:rPr>
          <w:noProof/>
        </w:rPr>
        <w:fldChar w:fldCharType="end"/>
      </w:r>
    </w:p>
    <w:p w:rsidR="00A96F2B" w:rsidRDefault="00A96F2B">
      <w:pPr>
        <w:pStyle w:val="TOC4"/>
        <w:rPr>
          <w:rFonts w:asciiTheme="minorHAnsi" w:eastAsiaTheme="minorEastAsia" w:hAnsiTheme="minorHAnsi" w:cstheme="minorBidi"/>
          <w:noProof/>
          <w:spacing w:val="0"/>
          <w:sz w:val="22"/>
          <w:szCs w:val="22"/>
          <w:lang w:val="pt-PT" w:eastAsia="pt-PT"/>
        </w:rPr>
      </w:pPr>
      <w:r w:rsidRPr="006B53A8">
        <w:rPr>
          <w:noProof/>
          <w:lang w:val="pt-PT"/>
        </w:rPr>
        <w:t>3.1.1.2. REQ-LICBNAPSQ-EPSQ-0010-Campo de introdução do NDC</w:t>
      </w:r>
      <w:r w:rsidRPr="00A96F2B">
        <w:rPr>
          <w:noProof/>
          <w:lang w:val="pt-PT"/>
        </w:rPr>
        <w:tab/>
      </w:r>
      <w:r>
        <w:rPr>
          <w:noProof/>
        </w:rPr>
        <w:fldChar w:fldCharType="begin"/>
      </w:r>
      <w:r w:rsidRPr="00A96F2B">
        <w:rPr>
          <w:noProof/>
          <w:lang w:val="pt-PT"/>
        </w:rPr>
        <w:instrText xml:space="preserve"> PAGEREF _Toc463972920 \h </w:instrText>
      </w:r>
      <w:r>
        <w:rPr>
          <w:noProof/>
        </w:rPr>
      </w:r>
      <w:r>
        <w:rPr>
          <w:noProof/>
        </w:rPr>
        <w:fldChar w:fldCharType="separate"/>
      </w:r>
      <w:r w:rsidRPr="00A96F2B">
        <w:rPr>
          <w:noProof/>
          <w:lang w:val="pt-PT"/>
        </w:rPr>
        <w:t>8</w:t>
      </w:r>
      <w:r>
        <w:rPr>
          <w:noProof/>
        </w:rPr>
        <w:fldChar w:fldCharType="end"/>
      </w:r>
    </w:p>
    <w:p w:rsidR="00A96F2B" w:rsidRDefault="00A96F2B">
      <w:pPr>
        <w:pStyle w:val="TOC4"/>
        <w:rPr>
          <w:rFonts w:asciiTheme="minorHAnsi" w:eastAsiaTheme="minorEastAsia" w:hAnsiTheme="minorHAnsi" w:cstheme="minorBidi"/>
          <w:noProof/>
          <w:spacing w:val="0"/>
          <w:sz w:val="22"/>
          <w:szCs w:val="22"/>
          <w:lang w:val="pt-PT" w:eastAsia="pt-PT"/>
        </w:rPr>
      </w:pPr>
      <w:r w:rsidRPr="006B53A8">
        <w:rPr>
          <w:noProof/>
          <w:lang w:val="pt-PT"/>
        </w:rPr>
        <w:t>3.1.1.3. REQ-LICBNAPSQ-EPSQ-0020-Campo de introdução do NIF do Beneficiário</w:t>
      </w:r>
      <w:r w:rsidRPr="00A96F2B">
        <w:rPr>
          <w:noProof/>
          <w:lang w:val="pt-PT"/>
        </w:rPr>
        <w:tab/>
      </w:r>
      <w:r>
        <w:rPr>
          <w:noProof/>
        </w:rPr>
        <w:fldChar w:fldCharType="begin"/>
      </w:r>
      <w:r w:rsidRPr="00A96F2B">
        <w:rPr>
          <w:noProof/>
          <w:lang w:val="pt-PT"/>
        </w:rPr>
        <w:instrText xml:space="preserve"> PAGEREF _Toc463972921 \h </w:instrText>
      </w:r>
      <w:r>
        <w:rPr>
          <w:noProof/>
        </w:rPr>
      </w:r>
      <w:r>
        <w:rPr>
          <w:noProof/>
        </w:rPr>
        <w:fldChar w:fldCharType="separate"/>
      </w:r>
      <w:r w:rsidRPr="00A96F2B">
        <w:rPr>
          <w:noProof/>
          <w:lang w:val="pt-PT"/>
        </w:rPr>
        <w:t>8</w:t>
      </w:r>
      <w:r>
        <w:rPr>
          <w:noProof/>
        </w:rPr>
        <w:fldChar w:fldCharType="end"/>
      </w:r>
    </w:p>
    <w:p w:rsidR="00A96F2B" w:rsidRDefault="00A96F2B">
      <w:pPr>
        <w:pStyle w:val="TOC4"/>
        <w:rPr>
          <w:rFonts w:asciiTheme="minorHAnsi" w:eastAsiaTheme="minorEastAsia" w:hAnsiTheme="minorHAnsi" w:cstheme="minorBidi"/>
          <w:noProof/>
          <w:spacing w:val="0"/>
          <w:sz w:val="22"/>
          <w:szCs w:val="22"/>
          <w:lang w:val="pt-PT" w:eastAsia="pt-PT"/>
        </w:rPr>
      </w:pPr>
      <w:r w:rsidRPr="006B53A8">
        <w:rPr>
          <w:noProof/>
          <w:lang w:val="pt-PT"/>
        </w:rPr>
        <w:t>3.1.1.4. REQ-LICBNAPSQ-EPSQ-0030-Lista de Situações</w:t>
      </w:r>
      <w:r w:rsidRPr="00A96F2B">
        <w:rPr>
          <w:noProof/>
          <w:lang w:val="pt-PT"/>
        </w:rPr>
        <w:tab/>
      </w:r>
      <w:r>
        <w:rPr>
          <w:noProof/>
        </w:rPr>
        <w:fldChar w:fldCharType="begin"/>
      </w:r>
      <w:r w:rsidRPr="00A96F2B">
        <w:rPr>
          <w:noProof/>
          <w:lang w:val="pt-PT"/>
        </w:rPr>
        <w:instrText xml:space="preserve"> PAGEREF _Toc463972922 \h </w:instrText>
      </w:r>
      <w:r>
        <w:rPr>
          <w:noProof/>
        </w:rPr>
      </w:r>
      <w:r>
        <w:rPr>
          <w:noProof/>
        </w:rPr>
        <w:fldChar w:fldCharType="separate"/>
      </w:r>
      <w:r w:rsidRPr="00A96F2B">
        <w:rPr>
          <w:noProof/>
          <w:lang w:val="pt-PT"/>
        </w:rPr>
        <w:t>8</w:t>
      </w:r>
      <w:r>
        <w:rPr>
          <w:noProof/>
        </w:rPr>
        <w:fldChar w:fldCharType="end"/>
      </w:r>
    </w:p>
    <w:p w:rsidR="00A96F2B" w:rsidRDefault="00A96F2B">
      <w:pPr>
        <w:pStyle w:val="TOC4"/>
        <w:rPr>
          <w:rFonts w:asciiTheme="minorHAnsi" w:eastAsiaTheme="minorEastAsia" w:hAnsiTheme="minorHAnsi" w:cstheme="minorBidi"/>
          <w:noProof/>
          <w:spacing w:val="0"/>
          <w:sz w:val="22"/>
          <w:szCs w:val="22"/>
          <w:lang w:val="pt-PT" w:eastAsia="pt-PT"/>
        </w:rPr>
      </w:pPr>
      <w:r w:rsidRPr="006B53A8">
        <w:rPr>
          <w:noProof/>
          <w:lang w:val="pt-PT"/>
        </w:rPr>
        <w:t>3.1.1.5. REQ-LICBNAPSQ-EPSQ-0040-Data Registo de</w:t>
      </w:r>
      <w:r w:rsidRPr="00A96F2B">
        <w:rPr>
          <w:noProof/>
          <w:lang w:val="pt-PT"/>
        </w:rPr>
        <w:tab/>
      </w:r>
      <w:r>
        <w:rPr>
          <w:noProof/>
        </w:rPr>
        <w:fldChar w:fldCharType="begin"/>
      </w:r>
      <w:r w:rsidRPr="00A96F2B">
        <w:rPr>
          <w:noProof/>
          <w:lang w:val="pt-PT"/>
        </w:rPr>
        <w:instrText xml:space="preserve"> PAGEREF _Toc463972923 \h </w:instrText>
      </w:r>
      <w:r>
        <w:rPr>
          <w:noProof/>
        </w:rPr>
      </w:r>
      <w:r>
        <w:rPr>
          <w:noProof/>
        </w:rPr>
        <w:fldChar w:fldCharType="separate"/>
      </w:r>
      <w:r w:rsidRPr="00A96F2B">
        <w:rPr>
          <w:noProof/>
          <w:lang w:val="pt-PT"/>
        </w:rPr>
        <w:t>9</w:t>
      </w:r>
      <w:r>
        <w:rPr>
          <w:noProof/>
        </w:rPr>
        <w:fldChar w:fldCharType="end"/>
      </w:r>
    </w:p>
    <w:p w:rsidR="00A96F2B" w:rsidRDefault="00A96F2B">
      <w:pPr>
        <w:pStyle w:val="TOC4"/>
        <w:rPr>
          <w:rFonts w:asciiTheme="minorHAnsi" w:eastAsiaTheme="minorEastAsia" w:hAnsiTheme="minorHAnsi" w:cstheme="minorBidi"/>
          <w:noProof/>
          <w:spacing w:val="0"/>
          <w:sz w:val="22"/>
          <w:szCs w:val="22"/>
          <w:lang w:val="pt-PT" w:eastAsia="pt-PT"/>
        </w:rPr>
      </w:pPr>
      <w:r w:rsidRPr="006B53A8">
        <w:rPr>
          <w:noProof/>
          <w:lang w:val="pt-PT"/>
        </w:rPr>
        <w:t>3.1.1.6. REQ-LICBNAPSQ-EPSQ-0050-Data Registo a</w:t>
      </w:r>
      <w:r w:rsidRPr="00A96F2B">
        <w:rPr>
          <w:noProof/>
          <w:lang w:val="pt-PT"/>
        </w:rPr>
        <w:tab/>
      </w:r>
      <w:r>
        <w:rPr>
          <w:noProof/>
        </w:rPr>
        <w:fldChar w:fldCharType="begin"/>
      </w:r>
      <w:r w:rsidRPr="00A96F2B">
        <w:rPr>
          <w:noProof/>
          <w:lang w:val="pt-PT"/>
        </w:rPr>
        <w:instrText xml:space="preserve"> PAGEREF _Toc463972924 \h </w:instrText>
      </w:r>
      <w:r>
        <w:rPr>
          <w:noProof/>
        </w:rPr>
      </w:r>
      <w:r>
        <w:rPr>
          <w:noProof/>
        </w:rPr>
        <w:fldChar w:fldCharType="separate"/>
      </w:r>
      <w:r w:rsidRPr="00A96F2B">
        <w:rPr>
          <w:noProof/>
          <w:lang w:val="pt-PT"/>
        </w:rPr>
        <w:t>9</w:t>
      </w:r>
      <w:r>
        <w:rPr>
          <w:noProof/>
        </w:rPr>
        <w:fldChar w:fldCharType="end"/>
      </w:r>
    </w:p>
    <w:p w:rsidR="00A96F2B" w:rsidRDefault="00A96F2B">
      <w:pPr>
        <w:pStyle w:val="TOC4"/>
        <w:rPr>
          <w:rFonts w:asciiTheme="minorHAnsi" w:eastAsiaTheme="minorEastAsia" w:hAnsiTheme="minorHAnsi" w:cstheme="minorBidi"/>
          <w:noProof/>
          <w:spacing w:val="0"/>
          <w:sz w:val="22"/>
          <w:szCs w:val="22"/>
          <w:lang w:val="pt-PT" w:eastAsia="pt-PT"/>
        </w:rPr>
      </w:pPr>
      <w:r w:rsidRPr="006B53A8">
        <w:rPr>
          <w:noProof/>
          <w:lang w:val="pt-PT"/>
        </w:rPr>
        <w:t>3.1.1.7. REQ-LICBNAPSQ-EPSQ-0060-Validação das datas</w:t>
      </w:r>
      <w:r w:rsidRPr="00A96F2B">
        <w:rPr>
          <w:noProof/>
          <w:lang w:val="pt-PT"/>
        </w:rPr>
        <w:tab/>
      </w:r>
      <w:r>
        <w:rPr>
          <w:noProof/>
        </w:rPr>
        <w:fldChar w:fldCharType="begin"/>
      </w:r>
      <w:r w:rsidRPr="00A96F2B">
        <w:rPr>
          <w:noProof/>
          <w:lang w:val="pt-PT"/>
        </w:rPr>
        <w:instrText xml:space="preserve"> PAGEREF _Toc463972925 \h </w:instrText>
      </w:r>
      <w:r>
        <w:rPr>
          <w:noProof/>
        </w:rPr>
      </w:r>
      <w:r>
        <w:rPr>
          <w:noProof/>
        </w:rPr>
        <w:fldChar w:fldCharType="separate"/>
      </w:r>
      <w:r w:rsidRPr="00A96F2B">
        <w:rPr>
          <w:noProof/>
          <w:lang w:val="pt-PT"/>
        </w:rPr>
        <w:t>9</w:t>
      </w:r>
      <w:r>
        <w:rPr>
          <w:noProof/>
        </w:rPr>
        <w:fldChar w:fldCharType="end"/>
      </w:r>
    </w:p>
    <w:p w:rsidR="00A96F2B" w:rsidRDefault="00A96F2B">
      <w:pPr>
        <w:pStyle w:val="TOC4"/>
        <w:rPr>
          <w:rFonts w:asciiTheme="minorHAnsi" w:eastAsiaTheme="minorEastAsia" w:hAnsiTheme="minorHAnsi" w:cstheme="minorBidi"/>
          <w:noProof/>
          <w:spacing w:val="0"/>
          <w:sz w:val="22"/>
          <w:szCs w:val="22"/>
          <w:lang w:val="pt-PT" w:eastAsia="pt-PT"/>
        </w:rPr>
      </w:pPr>
      <w:r w:rsidRPr="006B53A8">
        <w:rPr>
          <w:noProof/>
          <w:lang w:val="pt-PT"/>
        </w:rPr>
        <w:t>3.1.1.8. REQ-LICBNAPSQ-EPSQ-0070-Acção Pesquisar</w:t>
      </w:r>
      <w:r w:rsidRPr="00A96F2B">
        <w:rPr>
          <w:noProof/>
          <w:lang w:val="pt-PT"/>
        </w:rPr>
        <w:tab/>
      </w:r>
      <w:r>
        <w:rPr>
          <w:noProof/>
        </w:rPr>
        <w:fldChar w:fldCharType="begin"/>
      </w:r>
      <w:r w:rsidRPr="00A96F2B">
        <w:rPr>
          <w:noProof/>
          <w:lang w:val="pt-PT"/>
        </w:rPr>
        <w:instrText xml:space="preserve"> PAGEREF _Toc463972926 \h </w:instrText>
      </w:r>
      <w:r>
        <w:rPr>
          <w:noProof/>
        </w:rPr>
      </w:r>
      <w:r>
        <w:rPr>
          <w:noProof/>
        </w:rPr>
        <w:fldChar w:fldCharType="separate"/>
      </w:r>
      <w:r w:rsidRPr="00A96F2B">
        <w:rPr>
          <w:noProof/>
          <w:lang w:val="pt-PT"/>
        </w:rPr>
        <w:t>9</w:t>
      </w:r>
      <w:r>
        <w:rPr>
          <w:noProof/>
        </w:rP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3.2. Performance Requirements</w:t>
      </w:r>
      <w:r>
        <w:tab/>
      </w:r>
      <w:r>
        <w:fldChar w:fldCharType="begin"/>
      </w:r>
      <w:r>
        <w:instrText xml:space="preserve"> PAGEREF _Toc463972927 \h </w:instrText>
      </w:r>
      <w:r>
        <w:fldChar w:fldCharType="separate"/>
      </w:r>
      <w:r>
        <w:t>10</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3.3. Interface Requirements</w:t>
      </w:r>
      <w:r>
        <w:tab/>
      </w:r>
      <w:r>
        <w:fldChar w:fldCharType="begin"/>
      </w:r>
      <w:r>
        <w:instrText xml:space="preserve"> PAGEREF _Toc463972928 \h </w:instrText>
      </w:r>
      <w:r>
        <w:fldChar w:fldCharType="separate"/>
      </w:r>
      <w:r>
        <w:t>10</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3.4. Operational Requirements</w:t>
      </w:r>
      <w:r>
        <w:tab/>
      </w:r>
      <w:r>
        <w:fldChar w:fldCharType="begin"/>
      </w:r>
      <w:r>
        <w:instrText xml:space="preserve"> PAGEREF _Toc463972929 \h </w:instrText>
      </w:r>
      <w:r>
        <w:fldChar w:fldCharType="separate"/>
      </w:r>
      <w:r>
        <w:t>10</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3.5. Resource Requirements</w:t>
      </w:r>
      <w:r>
        <w:tab/>
      </w:r>
      <w:r>
        <w:fldChar w:fldCharType="begin"/>
      </w:r>
      <w:r>
        <w:instrText xml:space="preserve"> PAGEREF _Toc463972930 \h </w:instrText>
      </w:r>
      <w:r>
        <w:fldChar w:fldCharType="separate"/>
      </w:r>
      <w:r>
        <w:t>10</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3.6. Verification Requirements</w:t>
      </w:r>
      <w:r>
        <w:tab/>
      </w:r>
      <w:r>
        <w:fldChar w:fldCharType="begin"/>
      </w:r>
      <w:r>
        <w:instrText xml:space="preserve"> PAGEREF _Toc463972931 \h </w:instrText>
      </w:r>
      <w:r>
        <w:fldChar w:fldCharType="separate"/>
      </w:r>
      <w:r>
        <w:t>10</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3.7. Documentation Requirements</w:t>
      </w:r>
      <w:r>
        <w:tab/>
      </w:r>
      <w:r>
        <w:fldChar w:fldCharType="begin"/>
      </w:r>
      <w:r>
        <w:instrText xml:space="preserve"> PAGEREF _Toc463972932 \h </w:instrText>
      </w:r>
      <w:r>
        <w:fldChar w:fldCharType="separate"/>
      </w:r>
      <w:r>
        <w:t>11</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3.8. Security Requirements</w:t>
      </w:r>
      <w:r>
        <w:tab/>
      </w:r>
      <w:r>
        <w:fldChar w:fldCharType="begin"/>
      </w:r>
      <w:r>
        <w:instrText xml:space="preserve"> PAGEREF _Toc463972933 \h </w:instrText>
      </w:r>
      <w:r>
        <w:fldChar w:fldCharType="separate"/>
      </w:r>
      <w:r>
        <w:t>11</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3.9. Portability Requirements</w:t>
      </w:r>
      <w:r>
        <w:tab/>
      </w:r>
      <w:r>
        <w:fldChar w:fldCharType="begin"/>
      </w:r>
      <w:r>
        <w:instrText xml:space="preserve"> PAGEREF _Toc463972934 \h </w:instrText>
      </w:r>
      <w:r>
        <w:fldChar w:fldCharType="separate"/>
      </w:r>
      <w:r>
        <w:t>11</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3.10. Quality Requirements</w:t>
      </w:r>
      <w:r>
        <w:tab/>
      </w:r>
      <w:r>
        <w:fldChar w:fldCharType="begin"/>
      </w:r>
      <w:r>
        <w:instrText xml:space="preserve"> PAGEREF _Toc463972935 \h </w:instrText>
      </w:r>
      <w:r>
        <w:fldChar w:fldCharType="separate"/>
      </w:r>
      <w:r>
        <w:t>11</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3.11. Reliability Requirements</w:t>
      </w:r>
      <w:r>
        <w:tab/>
      </w:r>
      <w:r>
        <w:fldChar w:fldCharType="begin"/>
      </w:r>
      <w:r>
        <w:instrText xml:space="preserve"> PAGEREF _Toc463972936 \h </w:instrText>
      </w:r>
      <w:r>
        <w:fldChar w:fldCharType="separate"/>
      </w:r>
      <w:r>
        <w:t>11</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3.12. Maintainability Requirements</w:t>
      </w:r>
      <w:r>
        <w:tab/>
      </w:r>
      <w:r>
        <w:fldChar w:fldCharType="begin"/>
      </w:r>
      <w:r>
        <w:instrText xml:space="preserve"> PAGEREF _Toc463972937 \h </w:instrText>
      </w:r>
      <w:r>
        <w:fldChar w:fldCharType="separate"/>
      </w:r>
      <w:r>
        <w:t>11</w:t>
      </w:r>
      <w:r>
        <w:fldChar w:fldCharType="end"/>
      </w:r>
    </w:p>
    <w:p w:rsidR="00A96F2B" w:rsidRPr="00A96F2B" w:rsidRDefault="00A96F2B">
      <w:pPr>
        <w:pStyle w:val="TOC2"/>
        <w:rPr>
          <w:rFonts w:asciiTheme="minorHAnsi" w:eastAsiaTheme="minorEastAsia" w:hAnsiTheme="minorHAnsi" w:cstheme="minorBidi"/>
          <w:sz w:val="22"/>
          <w:szCs w:val="22"/>
          <w:lang w:val="en-US" w:eastAsia="pt-PT"/>
        </w:rPr>
      </w:pPr>
      <w:r>
        <w:t>3.13. Safety Requirements</w:t>
      </w:r>
      <w:r>
        <w:tab/>
      </w:r>
      <w:r>
        <w:fldChar w:fldCharType="begin"/>
      </w:r>
      <w:r>
        <w:instrText xml:space="preserve"> PAGEREF _Toc463972938 \h </w:instrText>
      </w:r>
      <w:r>
        <w:fldChar w:fldCharType="separate"/>
      </w:r>
      <w:r>
        <w:t>11</w:t>
      </w:r>
      <w:r>
        <w:fldChar w:fldCharType="end"/>
      </w:r>
    </w:p>
    <w:p w:rsidR="00A96F2B" w:rsidRPr="00A96F2B" w:rsidRDefault="008F1EA4" w:rsidP="00A96F2B">
      <w:pPr>
        <w:rPr>
          <w:sz w:val="2"/>
          <w:szCs w:val="2"/>
        </w:rPr>
      </w:pPr>
      <w:r w:rsidRPr="008F1EA4">
        <w:fldChar w:fldCharType="end"/>
      </w:r>
    </w:p>
    <w:p w:rsidR="00A96F2B" w:rsidRDefault="00A96F2B" w:rsidP="008F1EA4">
      <w:pPr>
        <w:pStyle w:val="Title"/>
        <w:rPr>
          <w:color w:val="000000" w:themeColor="text1"/>
        </w:rPr>
      </w:pPr>
    </w:p>
    <w:p w:rsidR="008F1EA4" w:rsidRPr="00D97908" w:rsidRDefault="008F1EA4" w:rsidP="008F1EA4">
      <w:pPr>
        <w:pStyle w:val="Title"/>
        <w:rPr>
          <w:color w:val="000000" w:themeColor="text1"/>
        </w:rPr>
      </w:pPr>
      <w:r w:rsidRPr="00D97908">
        <w:rPr>
          <w:color w:val="000000" w:themeColor="text1"/>
        </w:rPr>
        <w:t>Table of Tables</w:t>
      </w:r>
    </w:p>
    <w:p w:rsidR="00A96F2B" w:rsidRDefault="008F1EA4">
      <w:pPr>
        <w:pStyle w:val="TableofFigures"/>
        <w:rPr>
          <w:rFonts w:asciiTheme="minorHAnsi" w:eastAsiaTheme="minorEastAsia" w:hAnsiTheme="minorHAnsi" w:cstheme="minorBidi"/>
          <w:noProof/>
          <w:sz w:val="22"/>
          <w:szCs w:val="22"/>
          <w:lang w:val="pt-PT" w:eastAsia="pt-PT"/>
        </w:rPr>
      </w:pPr>
      <w:r w:rsidRPr="008F1EA4">
        <w:fldChar w:fldCharType="begin"/>
      </w:r>
      <w:r w:rsidRPr="008F1EA4">
        <w:instrText xml:space="preserve"> TOC \h \z \c TABLE \* MERGEFORMAT </w:instrText>
      </w:r>
      <w:r w:rsidRPr="008F1EA4">
        <w:fldChar w:fldCharType="separate"/>
      </w:r>
      <w:hyperlink w:anchor="_Toc463972413" w:history="1">
        <w:r w:rsidR="00A96F2B" w:rsidRPr="004F1163">
          <w:rPr>
            <w:rStyle w:val="Hyperlink"/>
            <w:noProof/>
          </w:rPr>
          <w:t>TABLE 1: Definitions</w:t>
        </w:r>
        <w:r w:rsidR="00A96F2B">
          <w:rPr>
            <w:noProof/>
            <w:webHidden/>
          </w:rPr>
          <w:tab/>
        </w:r>
        <w:r w:rsidR="00A96F2B">
          <w:rPr>
            <w:noProof/>
            <w:webHidden/>
          </w:rPr>
          <w:fldChar w:fldCharType="begin"/>
        </w:r>
        <w:r w:rsidR="00A96F2B">
          <w:rPr>
            <w:noProof/>
            <w:webHidden/>
          </w:rPr>
          <w:instrText xml:space="preserve"> PAGEREF _Toc463972413 \h </w:instrText>
        </w:r>
        <w:r w:rsidR="00A96F2B">
          <w:rPr>
            <w:noProof/>
            <w:webHidden/>
          </w:rPr>
        </w:r>
        <w:r w:rsidR="00A96F2B">
          <w:rPr>
            <w:noProof/>
            <w:webHidden/>
          </w:rPr>
          <w:fldChar w:fldCharType="separate"/>
        </w:r>
        <w:r w:rsidR="00A96F2B">
          <w:rPr>
            <w:noProof/>
            <w:webHidden/>
          </w:rPr>
          <w:t>5</w:t>
        </w:r>
        <w:r w:rsidR="00A96F2B">
          <w:rPr>
            <w:noProof/>
            <w:webHidden/>
          </w:rPr>
          <w:fldChar w:fldCharType="end"/>
        </w:r>
      </w:hyperlink>
    </w:p>
    <w:p w:rsidR="00A96F2B" w:rsidRDefault="00A96F2B">
      <w:pPr>
        <w:pStyle w:val="TableofFigures"/>
        <w:rPr>
          <w:rFonts w:asciiTheme="minorHAnsi" w:eastAsiaTheme="minorEastAsia" w:hAnsiTheme="minorHAnsi" w:cstheme="minorBidi"/>
          <w:noProof/>
          <w:sz w:val="22"/>
          <w:szCs w:val="22"/>
          <w:lang w:val="pt-PT" w:eastAsia="pt-PT"/>
        </w:rPr>
      </w:pPr>
      <w:hyperlink w:anchor="_Toc463972414" w:history="1">
        <w:r w:rsidRPr="004F1163">
          <w:rPr>
            <w:rStyle w:val="Hyperlink"/>
            <w:noProof/>
          </w:rPr>
          <w:t>TABLE 2: Acronyms</w:t>
        </w:r>
        <w:r>
          <w:rPr>
            <w:noProof/>
            <w:webHidden/>
          </w:rPr>
          <w:tab/>
        </w:r>
        <w:r>
          <w:rPr>
            <w:noProof/>
            <w:webHidden/>
          </w:rPr>
          <w:fldChar w:fldCharType="begin"/>
        </w:r>
        <w:r>
          <w:rPr>
            <w:noProof/>
            <w:webHidden/>
          </w:rPr>
          <w:instrText xml:space="preserve"> PAGEREF _Toc463972414 \h </w:instrText>
        </w:r>
        <w:r>
          <w:rPr>
            <w:noProof/>
            <w:webHidden/>
          </w:rPr>
        </w:r>
        <w:r>
          <w:rPr>
            <w:noProof/>
            <w:webHidden/>
          </w:rPr>
          <w:fldChar w:fldCharType="separate"/>
        </w:r>
        <w:r>
          <w:rPr>
            <w:noProof/>
            <w:webHidden/>
          </w:rPr>
          <w:t>6</w:t>
        </w:r>
        <w:r>
          <w:rPr>
            <w:noProof/>
            <w:webHidden/>
          </w:rPr>
          <w:fldChar w:fldCharType="end"/>
        </w:r>
      </w:hyperlink>
    </w:p>
    <w:p w:rsidR="00A96F2B" w:rsidRDefault="00A96F2B">
      <w:pPr>
        <w:pStyle w:val="TableofFigures"/>
        <w:rPr>
          <w:rFonts w:asciiTheme="minorHAnsi" w:eastAsiaTheme="minorEastAsia" w:hAnsiTheme="minorHAnsi" w:cstheme="minorBidi"/>
          <w:noProof/>
          <w:sz w:val="22"/>
          <w:szCs w:val="22"/>
          <w:lang w:val="pt-PT" w:eastAsia="pt-PT"/>
        </w:rPr>
      </w:pPr>
      <w:hyperlink w:anchor="_Toc463972415" w:history="1">
        <w:r w:rsidRPr="004F1163">
          <w:rPr>
            <w:rStyle w:val="Hyperlink"/>
            <w:noProof/>
          </w:rPr>
          <w:t>TABLE 3: Applicable documents</w:t>
        </w:r>
        <w:r>
          <w:rPr>
            <w:noProof/>
            <w:webHidden/>
          </w:rPr>
          <w:tab/>
        </w:r>
        <w:r>
          <w:rPr>
            <w:noProof/>
            <w:webHidden/>
          </w:rPr>
          <w:fldChar w:fldCharType="begin"/>
        </w:r>
        <w:r>
          <w:rPr>
            <w:noProof/>
            <w:webHidden/>
          </w:rPr>
          <w:instrText xml:space="preserve"> PAGEREF _Toc463972415 \h </w:instrText>
        </w:r>
        <w:r>
          <w:rPr>
            <w:noProof/>
            <w:webHidden/>
          </w:rPr>
        </w:r>
        <w:r>
          <w:rPr>
            <w:noProof/>
            <w:webHidden/>
          </w:rPr>
          <w:fldChar w:fldCharType="separate"/>
        </w:r>
        <w:r>
          <w:rPr>
            <w:noProof/>
            <w:webHidden/>
          </w:rPr>
          <w:t>6</w:t>
        </w:r>
        <w:r>
          <w:rPr>
            <w:noProof/>
            <w:webHidden/>
          </w:rPr>
          <w:fldChar w:fldCharType="end"/>
        </w:r>
      </w:hyperlink>
    </w:p>
    <w:p w:rsidR="00A96F2B" w:rsidRDefault="00A96F2B">
      <w:pPr>
        <w:pStyle w:val="TableofFigures"/>
        <w:rPr>
          <w:rFonts w:asciiTheme="minorHAnsi" w:eastAsiaTheme="minorEastAsia" w:hAnsiTheme="minorHAnsi" w:cstheme="minorBidi"/>
          <w:noProof/>
          <w:sz w:val="22"/>
          <w:szCs w:val="22"/>
          <w:lang w:val="pt-PT" w:eastAsia="pt-PT"/>
        </w:rPr>
      </w:pPr>
      <w:hyperlink w:anchor="_Toc463972416" w:history="1">
        <w:r w:rsidRPr="004F1163">
          <w:rPr>
            <w:rStyle w:val="Hyperlink"/>
            <w:noProof/>
          </w:rPr>
          <w:t>TABLE 4: Reference documents</w:t>
        </w:r>
        <w:r>
          <w:rPr>
            <w:noProof/>
            <w:webHidden/>
          </w:rPr>
          <w:tab/>
        </w:r>
        <w:r>
          <w:rPr>
            <w:noProof/>
            <w:webHidden/>
          </w:rPr>
          <w:fldChar w:fldCharType="begin"/>
        </w:r>
        <w:r>
          <w:rPr>
            <w:noProof/>
            <w:webHidden/>
          </w:rPr>
          <w:instrText xml:space="preserve"> PAGEREF _Toc463972416 \h </w:instrText>
        </w:r>
        <w:r>
          <w:rPr>
            <w:noProof/>
            <w:webHidden/>
          </w:rPr>
        </w:r>
        <w:r>
          <w:rPr>
            <w:noProof/>
            <w:webHidden/>
          </w:rPr>
          <w:fldChar w:fldCharType="separate"/>
        </w:r>
        <w:r>
          <w:rPr>
            <w:noProof/>
            <w:webHidden/>
          </w:rPr>
          <w:t>6</w:t>
        </w:r>
        <w:r>
          <w:rPr>
            <w:noProof/>
            <w:webHidden/>
          </w:rPr>
          <w:fldChar w:fldCharType="end"/>
        </w:r>
      </w:hyperlink>
    </w:p>
    <w:p w:rsidR="008F1EA4" w:rsidRPr="008F1EA4" w:rsidRDefault="008F1EA4" w:rsidP="008F1EA4">
      <w:pPr>
        <w:pStyle w:val="Title"/>
      </w:pPr>
      <w:r w:rsidRPr="008F1EA4">
        <w:fldChar w:fldCharType="end"/>
      </w:r>
    </w:p>
    <w:p w:rsidR="008F1EA4" w:rsidRPr="00D97908" w:rsidRDefault="008F1EA4" w:rsidP="008F1EA4">
      <w:pPr>
        <w:pStyle w:val="Heading1"/>
        <w:rPr>
          <w:color w:val="000000" w:themeColor="text1"/>
        </w:rPr>
      </w:pPr>
      <w:bookmarkStart w:id="1" w:name="_Ref463937125"/>
      <w:bookmarkStart w:id="2" w:name="_Toc463972904"/>
      <w:r w:rsidRPr="00D97908">
        <w:rPr>
          <w:color w:val="000000" w:themeColor="text1"/>
        </w:rPr>
        <w:lastRenderedPageBreak/>
        <w:t>Introduction</w:t>
      </w:r>
      <w:bookmarkEnd w:id="1"/>
      <w:bookmarkEnd w:id="2"/>
    </w:p>
    <w:p w:rsidR="008F1EA4" w:rsidRPr="008F1EA4" w:rsidRDefault="008F1EA4" w:rsidP="008F1EA4">
      <w:pPr>
        <w:pStyle w:val="Heading2"/>
      </w:pPr>
      <w:bookmarkStart w:id="3" w:name="_Toc463972905"/>
      <w:r w:rsidRPr="008F1EA4">
        <w:t>Objective</w:t>
      </w:r>
      <w:bookmarkEnd w:id="3"/>
    </w:p>
    <w:p w:rsidR="008F1EA4" w:rsidRPr="008F1EA4" w:rsidRDefault="008F1EA4" w:rsidP="008F1EA4">
      <w:pPr>
        <w:pStyle w:val="BodyText"/>
      </w:pPr>
      <w:r w:rsidRPr="008F1EA4">
        <w:t>&lt;Identify the objective of this document (e.g. preliminary RAMS analysis report).&gt;</w:t>
      </w:r>
    </w:p>
    <w:p w:rsidR="008F1EA4" w:rsidRPr="008F1EA4" w:rsidRDefault="008F1EA4" w:rsidP="008F1EA4">
      <w:pPr>
        <w:pStyle w:val="Heading2"/>
      </w:pPr>
      <w:bookmarkStart w:id="4" w:name="_Toc463972906"/>
      <w:r w:rsidRPr="008F1EA4">
        <w:t>Scope</w:t>
      </w:r>
      <w:bookmarkEnd w:id="4"/>
    </w:p>
    <w:p w:rsidR="008F1EA4" w:rsidRPr="008F1EA4" w:rsidRDefault="008F1EA4" w:rsidP="008F1EA4">
      <w:pPr>
        <w:pStyle w:val="BodyText"/>
      </w:pPr>
      <w:r w:rsidRPr="008F1EA4">
        <w:t>&lt;Identify the document scope (e.g. refer the project and work package).&gt;</w:t>
      </w:r>
    </w:p>
    <w:p w:rsidR="008F1EA4" w:rsidRPr="008F1EA4" w:rsidRDefault="008F1EA4" w:rsidP="008F1EA4">
      <w:pPr>
        <w:pStyle w:val="Heading2"/>
      </w:pPr>
      <w:bookmarkStart w:id="5" w:name="_Toc463972907"/>
      <w:r w:rsidRPr="008F1EA4">
        <w:t>Audience</w:t>
      </w:r>
      <w:bookmarkEnd w:id="5"/>
    </w:p>
    <w:p w:rsidR="008F1EA4" w:rsidRPr="008F1EA4" w:rsidRDefault="008F1EA4" w:rsidP="008F1EA4">
      <w:pPr>
        <w:pStyle w:val="BodyText"/>
      </w:pPr>
      <w:r w:rsidRPr="008F1EA4">
        <w:t>&lt;Identify the document's intended audience.&gt;</w:t>
      </w:r>
    </w:p>
    <w:p w:rsidR="008F1EA4" w:rsidRPr="008F1EA4" w:rsidRDefault="008F1EA4" w:rsidP="008F1EA4">
      <w:pPr>
        <w:pStyle w:val="BodyText"/>
      </w:pPr>
      <w:r w:rsidRPr="008F1EA4">
        <w:t>&lt;If there are any confidentiality issues, those should be mentioned here. For example, can the document be provided to customers? To suppliers? Is prior authorisation from somebody required? Are there copyright issues?&gt;</w:t>
      </w:r>
    </w:p>
    <w:p w:rsidR="008F1EA4" w:rsidRPr="008F1EA4" w:rsidRDefault="008F1EA4" w:rsidP="008F1EA4">
      <w:pPr>
        <w:pStyle w:val="Heading2"/>
      </w:pPr>
      <w:bookmarkStart w:id="6" w:name="_Toc463972908"/>
      <w:r w:rsidRPr="008F1EA4">
        <w:t>Definitions and acronyms</w:t>
      </w:r>
      <w:bookmarkEnd w:id="6"/>
    </w:p>
    <w:p w:rsidR="008F1EA4" w:rsidRPr="008F1EA4" w:rsidRDefault="008F1EA4" w:rsidP="008F1EA4">
      <w:pPr>
        <w:pStyle w:val="BodyText"/>
      </w:pPr>
      <w:r w:rsidRPr="008F1EA4">
        <w:fldChar w:fldCharType="begin"/>
      </w:r>
      <w:r w:rsidRPr="008F1EA4">
        <w:instrText xml:space="preserve"> REF _Ref463937123 \h </w:instrText>
      </w:r>
      <w:r w:rsidRPr="008F1EA4">
        <w:fldChar w:fldCharType="separate"/>
      </w:r>
      <w:r w:rsidR="00A96F2B" w:rsidRPr="008F1EA4">
        <w:t xml:space="preserve">TABLE </w:t>
      </w:r>
      <w:r w:rsidR="00A96F2B">
        <w:rPr>
          <w:noProof/>
        </w:rPr>
        <w:t>1</w:t>
      </w:r>
      <w:r w:rsidRPr="008F1EA4">
        <w:fldChar w:fldCharType="end"/>
      </w:r>
      <w:r w:rsidRPr="008F1EA4">
        <w:t xml:space="preserve"> presents the list of definitions used throughout this document. The definitions presented in [AD-1] are also applicable.</w:t>
      </w:r>
    </w:p>
    <w:tbl>
      <w:tblPr>
        <w:tblStyle w:val="TABLEGRIDGREY"/>
        <w:tblW w:w="10160" w:type="dxa"/>
        <w:tblLook w:val="0420" w:firstRow="1" w:lastRow="0" w:firstColumn="0" w:lastColumn="0" w:noHBand="0" w:noVBand="1"/>
      </w:tblPr>
      <w:tblGrid>
        <w:gridCol w:w="3402"/>
        <w:gridCol w:w="6758"/>
      </w:tblGrid>
      <w:tr w:rsidR="008F1EA4" w:rsidRPr="008F1EA4" w:rsidTr="008F1EA4">
        <w:trPr>
          <w:cnfStyle w:val="100000000000" w:firstRow="1" w:lastRow="0" w:firstColumn="0" w:lastColumn="0" w:oddVBand="0" w:evenVBand="0" w:oddHBand="0" w:evenHBand="0" w:firstRowFirstColumn="0" w:firstRowLastColumn="0" w:lastRowFirstColumn="0" w:lastRowLastColumn="0"/>
        </w:trPr>
        <w:tc>
          <w:tcPr>
            <w:tcW w:w="3402" w:type="dxa"/>
          </w:tcPr>
          <w:p w:rsidR="008F1EA4" w:rsidRPr="008F1EA4" w:rsidRDefault="008F1EA4" w:rsidP="008F1EA4">
            <w:pPr>
              <w:pStyle w:val="TableHeaderLarge"/>
              <w:rPr>
                <w:caps/>
              </w:rPr>
            </w:pPr>
            <w:r w:rsidRPr="008F1EA4">
              <w:rPr>
                <w:caps/>
              </w:rPr>
              <w:t>Name</w:t>
            </w:r>
          </w:p>
        </w:tc>
        <w:tc>
          <w:tcPr>
            <w:tcW w:w="6758" w:type="dxa"/>
          </w:tcPr>
          <w:p w:rsidR="008F1EA4" w:rsidRPr="008F1EA4" w:rsidRDefault="008F1EA4" w:rsidP="008F1EA4">
            <w:pPr>
              <w:pStyle w:val="TableHeaderLarge"/>
              <w:rPr>
                <w:caps/>
              </w:rPr>
            </w:pPr>
            <w:r w:rsidRPr="008F1EA4">
              <w:rPr>
                <w:caps/>
              </w:rPr>
              <w:t>Description</w:t>
            </w:r>
          </w:p>
        </w:tc>
      </w:tr>
      <w:tr w:rsidR="008F1EA4" w:rsidRPr="008F1EA4" w:rsidTr="008F1EA4">
        <w:trPr>
          <w:cnfStyle w:val="000000100000" w:firstRow="0" w:lastRow="0" w:firstColumn="0" w:lastColumn="0" w:oddVBand="0" w:evenVBand="0" w:oddHBand="1" w:evenHBand="0" w:firstRowFirstColumn="0" w:firstRowLastColumn="0" w:lastRowFirstColumn="0" w:lastRowLastColumn="0"/>
        </w:trPr>
        <w:tc>
          <w:tcPr>
            <w:tcW w:w="3402" w:type="dxa"/>
          </w:tcPr>
          <w:p w:rsidR="008F1EA4" w:rsidRPr="008F1EA4" w:rsidRDefault="008F1EA4" w:rsidP="008F1EA4">
            <w:pPr>
              <w:pStyle w:val="TableText"/>
            </w:pPr>
            <w:r w:rsidRPr="008F1EA4">
              <w:t>Applicable Document</w:t>
            </w:r>
          </w:p>
        </w:tc>
        <w:tc>
          <w:tcPr>
            <w:tcW w:w="6758" w:type="dxa"/>
          </w:tcPr>
          <w:p w:rsidR="008F1EA4" w:rsidRPr="008F1EA4" w:rsidRDefault="008F1EA4" w:rsidP="008F1EA4">
            <w:pPr>
              <w:pStyle w:val="TableText"/>
            </w:pPr>
            <w:r w:rsidRPr="008F1EA4">
              <w:t>A document is considered applicable if it complements this document. All its content is directly applied as if it was stated as an annex of this document.</w:t>
            </w:r>
          </w:p>
        </w:tc>
      </w:tr>
      <w:tr w:rsidR="008F1EA4" w:rsidRPr="008F1EA4" w:rsidTr="008F1EA4">
        <w:trPr>
          <w:cnfStyle w:val="000000010000" w:firstRow="0" w:lastRow="0" w:firstColumn="0" w:lastColumn="0" w:oddVBand="0" w:evenVBand="0" w:oddHBand="0" w:evenHBand="1" w:firstRowFirstColumn="0" w:firstRowLastColumn="0" w:lastRowFirstColumn="0" w:lastRowLastColumn="0"/>
        </w:trPr>
        <w:tc>
          <w:tcPr>
            <w:tcW w:w="3402" w:type="dxa"/>
          </w:tcPr>
          <w:p w:rsidR="008F1EA4" w:rsidRPr="008F1EA4" w:rsidRDefault="008F1EA4" w:rsidP="008F1EA4">
            <w:pPr>
              <w:pStyle w:val="TableText"/>
            </w:pPr>
            <w:r w:rsidRPr="008F1EA4">
              <w:t>Reference Document</w:t>
            </w:r>
          </w:p>
        </w:tc>
        <w:tc>
          <w:tcPr>
            <w:tcW w:w="6758" w:type="dxa"/>
          </w:tcPr>
          <w:p w:rsidR="008F1EA4" w:rsidRPr="008F1EA4" w:rsidRDefault="008F1EA4" w:rsidP="008F1EA4">
            <w:pPr>
              <w:pStyle w:val="TableText"/>
            </w:pPr>
            <w:r w:rsidRPr="008F1EA4">
              <w:t>A document is considered a reference if it is referred but not applicable to this document. Reference documents are mainly used to provide further reading.</w:t>
            </w:r>
          </w:p>
        </w:tc>
      </w:tr>
      <w:tr w:rsidR="008F1EA4" w:rsidRPr="008F1EA4" w:rsidTr="008F1EA4">
        <w:trPr>
          <w:cnfStyle w:val="000000100000" w:firstRow="0" w:lastRow="0" w:firstColumn="0" w:lastColumn="0" w:oddVBand="0" w:evenVBand="0" w:oddHBand="1" w:evenHBand="0" w:firstRowFirstColumn="0" w:firstRowLastColumn="0" w:lastRowFirstColumn="0" w:lastRowLastColumn="0"/>
        </w:trPr>
        <w:tc>
          <w:tcPr>
            <w:tcW w:w="3402" w:type="dxa"/>
          </w:tcPr>
          <w:p w:rsidR="008F1EA4" w:rsidRPr="008F1EA4" w:rsidRDefault="008F1EA4" w:rsidP="008F1EA4">
            <w:pPr>
              <w:pStyle w:val="TableText"/>
            </w:pPr>
          </w:p>
        </w:tc>
        <w:tc>
          <w:tcPr>
            <w:tcW w:w="6758" w:type="dxa"/>
          </w:tcPr>
          <w:p w:rsidR="008F1EA4" w:rsidRPr="008F1EA4" w:rsidRDefault="008F1EA4" w:rsidP="008F1EA4">
            <w:pPr>
              <w:pStyle w:val="TableText"/>
            </w:pPr>
          </w:p>
        </w:tc>
      </w:tr>
      <w:tr w:rsidR="008F1EA4" w:rsidRPr="008F1EA4" w:rsidTr="008F1EA4">
        <w:trPr>
          <w:cnfStyle w:val="000000010000" w:firstRow="0" w:lastRow="0" w:firstColumn="0" w:lastColumn="0" w:oddVBand="0" w:evenVBand="0" w:oddHBand="0" w:evenHBand="1" w:firstRowFirstColumn="0" w:firstRowLastColumn="0" w:lastRowFirstColumn="0" w:lastRowLastColumn="0"/>
        </w:trPr>
        <w:tc>
          <w:tcPr>
            <w:tcW w:w="3402" w:type="dxa"/>
          </w:tcPr>
          <w:p w:rsidR="008F1EA4" w:rsidRPr="008F1EA4" w:rsidRDefault="008F1EA4" w:rsidP="008F1EA4">
            <w:pPr>
              <w:pStyle w:val="TableText"/>
            </w:pPr>
          </w:p>
        </w:tc>
        <w:tc>
          <w:tcPr>
            <w:tcW w:w="6758" w:type="dxa"/>
          </w:tcPr>
          <w:p w:rsidR="008F1EA4" w:rsidRPr="008F1EA4" w:rsidRDefault="008F1EA4" w:rsidP="008F1EA4">
            <w:pPr>
              <w:pStyle w:val="TableText"/>
              <w:keepNext/>
            </w:pPr>
          </w:p>
        </w:tc>
      </w:tr>
    </w:tbl>
    <w:p w:rsidR="008F1EA4" w:rsidRPr="008F1EA4" w:rsidRDefault="008F1EA4">
      <w:pPr>
        <w:pStyle w:val="Caption"/>
      </w:pPr>
      <w:bookmarkStart w:id="7" w:name="_Ref463937123"/>
      <w:bookmarkStart w:id="8" w:name="_Toc463972413"/>
      <w:r w:rsidRPr="008F1EA4">
        <w:t xml:space="preserve">TABLE </w:t>
      </w:r>
      <w:fldSimple w:instr=" SEQ TABLE \* ARABIC ">
        <w:r w:rsidR="00A96F2B">
          <w:rPr>
            <w:noProof/>
          </w:rPr>
          <w:t>1</w:t>
        </w:r>
      </w:fldSimple>
      <w:bookmarkEnd w:id="7"/>
      <w:r w:rsidRPr="008F1EA4">
        <w:t>: Definitions</w:t>
      </w:r>
      <w:bookmarkEnd w:id="8"/>
    </w:p>
    <w:p w:rsidR="008F1EA4" w:rsidRPr="008F1EA4" w:rsidRDefault="008F1EA4" w:rsidP="008F1EA4">
      <w:pPr>
        <w:pStyle w:val="BodyText"/>
      </w:pPr>
      <w:r w:rsidRPr="008F1EA4">
        <w:fldChar w:fldCharType="begin"/>
      </w:r>
      <w:r w:rsidRPr="008F1EA4">
        <w:instrText xml:space="preserve"> REF _Ref463937124 \h </w:instrText>
      </w:r>
      <w:r w:rsidRPr="008F1EA4">
        <w:fldChar w:fldCharType="separate"/>
      </w:r>
      <w:r w:rsidR="00A96F2B" w:rsidRPr="008F1EA4">
        <w:t xml:space="preserve">TABLE </w:t>
      </w:r>
      <w:r w:rsidR="00A96F2B">
        <w:rPr>
          <w:noProof/>
        </w:rPr>
        <w:t>2</w:t>
      </w:r>
      <w:r w:rsidRPr="008F1EA4">
        <w:fldChar w:fldCharType="end"/>
      </w:r>
      <w:r w:rsidRPr="008F1EA4">
        <w:t xml:space="preserve"> presents the list of acronyms used throughout this document. The acronyms presented in [AD-1] are also applicable.</w:t>
      </w:r>
    </w:p>
    <w:tbl>
      <w:tblPr>
        <w:tblStyle w:val="TABLEGRIDGREY"/>
        <w:tblW w:w="10160" w:type="dxa"/>
        <w:tblLook w:val="0420" w:firstRow="1" w:lastRow="0" w:firstColumn="0" w:lastColumn="0" w:noHBand="0" w:noVBand="1"/>
      </w:tblPr>
      <w:tblGrid>
        <w:gridCol w:w="3402"/>
        <w:gridCol w:w="6758"/>
      </w:tblGrid>
      <w:tr w:rsidR="008F1EA4" w:rsidRPr="008F1EA4" w:rsidTr="008F1EA4">
        <w:trPr>
          <w:cnfStyle w:val="100000000000" w:firstRow="1" w:lastRow="0" w:firstColumn="0" w:lastColumn="0" w:oddVBand="0" w:evenVBand="0" w:oddHBand="0" w:evenHBand="0" w:firstRowFirstColumn="0" w:firstRowLastColumn="0" w:lastRowFirstColumn="0" w:lastRowLastColumn="0"/>
        </w:trPr>
        <w:tc>
          <w:tcPr>
            <w:tcW w:w="3402" w:type="dxa"/>
          </w:tcPr>
          <w:p w:rsidR="008F1EA4" w:rsidRPr="008F1EA4" w:rsidRDefault="008F1EA4" w:rsidP="008F1EA4">
            <w:pPr>
              <w:pStyle w:val="TableHeaderLarge"/>
              <w:rPr>
                <w:caps/>
              </w:rPr>
            </w:pPr>
            <w:r w:rsidRPr="008F1EA4">
              <w:rPr>
                <w:caps/>
              </w:rPr>
              <w:t>Acronym</w:t>
            </w:r>
          </w:p>
        </w:tc>
        <w:tc>
          <w:tcPr>
            <w:tcW w:w="6758" w:type="dxa"/>
          </w:tcPr>
          <w:p w:rsidR="008F1EA4" w:rsidRPr="008F1EA4" w:rsidRDefault="008F1EA4" w:rsidP="008F1EA4">
            <w:pPr>
              <w:pStyle w:val="TableHeaderLarge"/>
              <w:rPr>
                <w:caps/>
              </w:rPr>
            </w:pPr>
            <w:r w:rsidRPr="008F1EA4">
              <w:rPr>
                <w:caps/>
              </w:rPr>
              <w:t>Description</w:t>
            </w:r>
          </w:p>
        </w:tc>
      </w:tr>
      <w:tr w:rsidR="008F1EA4" w:rsidRPr="008F1EA4" w:rsidTr="008F1EA4">
        <w:trPr>
          <w:cnfStyle w:val="000000100000" w:firstRow="0" w:lastRow="0" w:firstColumn="0" w:lastColumn="0" w:oddVBand="0" w:evenVBand="0" w:oddHBand="1" w:evenHBand="0" w:firstRowFirstColumn="0" w:firstRowLastColumn="0" w:lastRowFirstColumn="0" w:lastRowLastColumn="0"/>
        </w:trPr>
        <w:tc>
          <w:tcPr>
            <w:tcW w:w="3402" w:type="dxa"/>
          </w:tcPr>
          <w:p w:rsidR="008F1EA4" w:rsidRPr="008F1EA4" w:rsidRDefault="008F1EA4" w:rsidP="008F1EA4">
            <w:pPr>
              <w:pStyle w:val="TableText"/>
            </w:pPr>
            <w:r w:rsidRPr="008F1EA4">
              <w:t>AD</w:t>
            </w:r>
          </w:p>
        </w:tc>
        <w:tc>
          <w:tcPr>
            <w:tcW w:w="6758" w:type="dxa"/>
          </w:tcPr>
          <w:p w:rsidR="008F1EA4" w:rsidRPr="008F1EA4" w:rsidRDefault="008F1EA4" w:rsidP="008F1EA4">
            <w:pPr>
              <w:pStyle w:val="TableText"/>
            </w:pPr>
            <w:r w:rsidRPr="008F1EA4">
              <w:t>Applicable Document</w:t>
            </w:r>
          </w:p>
        </w:tc>
      </w:tr>
      <w:tr w:rsidR="008F1EA4" w:rsidRPr="008F1EA4" w:rsidTr="008F1EA4">
        <w:trPr>
          <w:cnfStyle w:val="000000010000" w:firstRow="0" w:lastRow="0" w:firstColumn="0" w:lastColumn="0" w:oddVBand="0" w:evenVBand="0" w:oddHBand="0" w:evenHBand="1" w:firstRowFirstColumn="0" w:firstRowLastColumn="0" w:lastRowFirstColumn="0" w:lastRowLastColumn="0"/>
        </w:trPr>
        <w:tc>
          <w:tcPr>
            <w:tcW w:w="3402" w:type="dxa"/>
          </w:tcPr>
          <w:p w:rsidR="008F1EA4" w:rsidRPr="008F1EA4" w:rsidRDefault="008F1EA4" w:rsidP="008F1EA4">
            <w:pPr>
              <w:pStyle w:val="TableText"/>
            </w:pPr>
            <w:r w:rsidRPr="008F1EA4">
              <w:t>RD</w:t>
            </w:r>
          </w:p>
        </w:tc>
        <w:tc>
          <w:tcPr>
            <w:tcW w:w="6758" w:type="dxa"/>
          </w:tcPr>
          <w:p w:rsidR="008F1EA4" w:rsidRPr="008F1EA4" w:rsidRDefault="008F1EA4" w:rsidP="008F1EA4">
            <w:pPr>
              <w:pStyle w:val="TableText"/>
            </w:pPr>
            <w:r w:rsidRPr="008F1EA4">
              <w:t>Reference Document</w:t>
            </w:r>
          </w:p>
        </w:tc>
      </w:tr>
      <w:tr w:rsidR="008F1EA4" w:rsidRPr="008F1EA4" w:rsidTr="008F1EA4">
        <w:trPr>
          <w:cnfStyle w:val="000000100000" w:firstRow="0" w:lastRow="0" w:firstColumn="0" w:lastColumn="0" w:oddVBand="0" w:evenVBand="0" w:oddHBand="1" w:evenHBand="0" w:firstRowFirstColumn="0" w:firstRowLastColumn="0" w:lastRowFirstColumn="0" w:lastRowLastColumn="0"/>
        </w:trPr>
        <w:tc>
          <w:tcPr>
            <w:tcW w:w="3402" w:type="dxa"/>
          </w:tcPr>
          <w:p w:rsidR="008F1EA4" w:rsidRPr="008F1EA4" w:rsidRDefault="008F1EA4" w:rsidP="008F1EA4">
            <w:pPr>
              <w:pStyle w:val="TableText"/>
            </w:pPr>
            <w:r w:rsidRPr="008F1EA4">
              <w:lastRenderedPageBreak/>
              <w:t>TBC</w:t>
            </w:r>
          </w:p>
        </w:tc>
        <w:tc>
          <w:tcPr>
            <w:tcW w:w="6758" w:type="dxa"/>
          </w:tcPr>
          <w:p w:rsidR="008F1EA4" w:rsidRPr="008F1EA4" w:rsidRDefault="008F1EA4" w:rsidP="008F1EA4">
            <w:pPr>
              <w:pStyle w:val="TableText"/>
            </w:pPr>
            <w:r w:rsidRPr="008F1EA4">
              <w:t>To be confirmed</w:t>
            </w:r>
          </w:p>
        </w:tc>
      </w:tr>
      <w:tr w:rsidR="008F1EA4" w:rsidRPr="008F1EA4" w:rsidTr="008F1EA4">
        <w:trPr>
          <w:cnfStyle w:val="000000010000" w:firstRow="0" w:lastRow="0" w:firstColumn="0" w:lastColumn="0" w:oddVBand="0" w:evenVBand="0" w:oddHBand="0" w:evenHBand="1" w:firstRowFirstColumn="0" w:firstRowLastColumn="0" w:lastRowFirstColumn="0" w:lastRowLastColumn="0"/>
        </w:trPr>
        <w:tc>
          <w:tcPr>
            <w:tcW w:w="3402" w:type="dxa"/>
          </w:tcPr>
          <w:p w:rsidR="008F1EA4" w:rsidRPr="008F1EA4" w:rsidRDefault="008F1EA4" w:rsidP="008F1EA4">
            <w:pPr>
              <w:pStyle w:val="TableText"/>
            </w:pPr>
            <w:r w:rsidRPr="008F1EA4">
              <w:t>TBD</w:t>
            </w:r>
          </w:p>
        </w:tc>
        <w:tc>
          <w:tcPr>
            <w:tcW w:w="6758" w:type="dxa"/>
          </w:tcPr>
          <w:p w:rsidR="008F1EA4" w:rsidRPr="008F1EA4" w:rsidRDefault="008F1EA4" w:rsidP="008F1EA4">
            <w:pPr>
              <w:pStyle w:val="TableText"/>
            </w:pPr>
            <w:r w:rsidRPr="008F1EA4">
              <w:t>To be defined</w:t>
            </w:r>
          </w:p>
        </w:tc>
      </w:tr>
      <w:tr w:rsidR="008F1EA4" w:rsidRPr="008F1EA4" w:rsidTr="008F1EA4">
        <w:trPr>
          <w:cnfStyle w:val="000000100000" w:firstRow="0" w:lastRow="0" w:firstColumn="0" w:lastColumn="0" w:oddVBand="0" w:evenVBand="0" w:oddHBand="1" w:evenHBand="0" w:firstRowFirstColumn="0" w:firstRowLastColumn="0" w:lastRowFirstColumn="0" w:lastRowLastColumn="0"/>
        </w:trPr>
        <w:tc>
          <w:tcPr>
            <w:tcW w:w="3402" w:type="dxa"/>
          </w:tcPr>
          <w:p w:rsidR="008F1EA4" w:rsidRPr="008F1EA4" w:rsidRDefault="008F1EA4" w:rsidP="008F1EA4">
            <w:pPr>
              <w:pStyle w:val="TableText"/>
            </w:pPr>
          </w:p>
        </w:tc>
        <w:tc>
          <w:tcPr>
            <w:tcW w:w="6758" w:type="dxa"/>
          </w:tcPr>
          <w:p w:rsidR="008F1EA4" w:rsidRPr="008F1EA4" w:rsidRDefault="008F1EA4" w:rsidP="008F1EA4">
            <w:pPr>
              <w:pStyle w:val="TableText"/>
              <w:keepNext/>
            </w:pPr>
          </w:p>
        </w:tc>
      </w:tr>
    </w:tbl>
    <w:p w:rsidR="008F1EA4" w:rsidRPr="008F1EA4" w:rsidRDefault="008F1EA4" w:rsidP="008F1EA4">
      <w:pPr>
        <w:pStyle w:val="Caption"/>
      </w:pPr>
      <w:bookmarkStart w:id="9" w:name="_Ref463937124"/>
      <w:bookmarkStart w:id="10" w:name="_Toc463972414"/>
      <w:r w:rsidRPr="008F1EA4">
        <w:t xml:space="preserve">TABLE </w:t>
      </w:r>
      <w:fldSimple w:instr=" SEQ TABLE \* ARABIC ">
        <w:r w:rsidR="00A96F2B">
          <w:rPr>
            <w:noProof/>
          </w:rPr>
          <w:t>2</w:t>
        </w:r>
      </w:fldSimple>
      <w:bookmarkEnd w:id="9"/>
      <w:r w:rsidRPr="008F1EA4">
        <w:t>: Acronyms</w:t>
      </w:r>
      <w:bookmarkEnd w:id="10"/>
    </w:p>
    <w:p w:rsidR="008F1EA4" w:rsidRPr="008F1EA4" w:rsidRDefault="008F1EA4" w:rsidP="008F1EA4">
      <w:pPr>
        <w:pStyle w:val="Heading2"/>
      </w:pPr>
      <w:bookmarkStart w:id="11" w:name="_Toc463972909"/>
      <w:r w:rsidRPr="008F1EA4">
        <w:t>Document structure</w:t>
      </w:r>
      <w:bookmarkEnd w:id="11"/>
    </w:p>
    <w:p w:rsidR="008F1EA4" w:rsidRPr="008F1EA4" w:rsidRDefault="008F1EA4" w:rsidP="008F1EA4">
      <w:pPr>
        <w:pStyle w:val="BodyText"/>
      </w:pPr>
      <w:r w:rsidRPr="008F1EA4">
        <w:t xml:space="preserve">Section </w:t>
      </w:r>
      <w:r w:rsidRPr="008F1EA4">
        <w:fldChar w:fldCharType="begin"/>
      </w:r>
      <w:r w:rsidRPr="008F1EA4">
        <w:instrText xml:space="preserve"> REF _Ref463937125 \r \h </w:instrText>
      </w:r>
      <w:r w:rsidRPr="008F1EA4">
        <w:fldChar w:fldCharType="separate"/>
      </w:r>
      <w:r w:rsidR="00A96F2B">
        <w:t>1</w:t>
      </w:r>
      <w:r w:rsidRPr="008F1EA4">
        <w:fldChar w:fldCharType="end"/>
      </w:r>
      <w:r w:rsidRPr="008F1EA4">
        <w:t xml:space="preserve"> (</w:t>
      </w:r>
      <w:r w:rsidRPr="008F1EA4">
        <w:fldChar w:fldCharType="begin"/>
      </w:r>
      <w:r w:rsidRPr="008F1EA4">
        <w:instrText xml:space="preserve"> REF _Ref463937125 \h </w:instrText>
      </w:r>
      <w:r w:rsidRPr="008F1EA4">
        <w:fldChar w:fldCharType="separate"/>
      </w:r>
      <w:r w:rsidR="00A96F2B" w:rsidRPr="00D97908">
        <w:rPr>
          <w:color w:val="000000" w:themeColor="text1"/>
        </w:rPr>
        <w:t>Introduction</w:t>
      </w:r>
      <w:r w:rsidRPr="008F1EA4">
        <w:fldChar w:fldCharType="end"/>
      </w:r>
      <w:r w:rsidRPr="008F1EA4">
        <w:t>) presents this document.</w:t>
      </w:r>
    </w:p>
    <w:p w:rsidR="008F1EA4" w:rsidRPr="008F1EA4" w:rsidRDefault="008F1EA4" w:rsidP="008F1EA4">
      <w:pPr>
        <w:pStyle w:val="BodyText"/>
      </w:pPr>
      <w:r w:rsidRPr="008F1EA4">
        <w:t>&lt;Section X ...&gt;</w:t>
      </w:r>
    </w:p>
    <w:p w:rsidR="008F1EA4" w:rsidRPr="008F1EA4" w:rsidRDefault="008F1EA4" w:rsidP="008F1EA4">
      <w:pPr>
        <w:pStyle w:val="Heading2"/>
      </w:pPr>
      <w:bookmarkStart w:id="12" w:name="_Toc463972910"/>
      <w:r w:rsidRPr="008F1EA4">
        <w:t>Applicable documents</w:t>
      </w:r>
      <w:bookmarkEnd w:id="12"/>
    </w:p>
    <w:p w:rsidR="008F1EA4" w:rsidRPr="008F1EA4" w:rsidRDefault="008F1EA4" w:rsidP="008F1EA4">
      <w:pPr>
        <w:pStyle w:val="BodyText"/>
      </w:pPr>
      <w:r w:rsidRPr="008F1EA4">
        <w:fldChar w:fldCharType="begin"/>
      </w:r>
      <w:r w:rsidRPr="008F1EA4">
        <w:instrText xml:space="preserve"> REF _Ref463937126 \h </w:instrText>
      </w:r>
      <w:r w:rsidRPr="008F1EA4">
        <w:fldChar w:fldCharType="separate"/>
      </w:r>
      <w:r w:rsidR="00A96F2B" w:rsidRPr="008F1EA4">
        <w:t xml:space="preserve">TABLE </w:t>
      </w:r>
      <w:r w:rsidR="00A96F2B">
        <w:rPr>
          <w:noProof/>
        </w:rPr>
        <w:t>3</w:t>
      </w:r>
      <w:r w:rsidRPr="008F1EA4">
        <w:fldChar w:fldCharType="end"/>
      </w:r>
      <w:r w:rsidRPr="008F1EA4">
        <w:t xml:space="preserve"> presents the list of the documents that are applicable to this document. A document is considered applicable if it complements this document. All its content is directly applied as if it was stated as an annex of this document.</w:t>
      </w:r>
    </w:p>
    <w:tbl>
      <w:tblPr>
        <w:tblStyle w:val="TABLEGRIDGREY"/>
        <w:tblW w:w="10160" w:type="dxa"/>
        <w:tblLook w:val="0420" w:firstRow="1" w:lastRow="0" w:firstColumn="0" w:lastColumn="0" w:noHBand="0" w:noVBand="1"/>
      </w:tblPr>
      <w:tblGrid>
        <w:gridCol w:w="5669"/>
        <w:gridCol w:w="4491"/>
      </w:tblGrid>
      <w:tr w:rsidR="008F1EA4" w:rsidRPr="008F1EA4" w:rsidTr="008F1EA4">
        <w:trPr>
          <w:cnfStyle w:val="100000000000" w:firstRow="1" w:lastRow="0" w:firstColumn="0" w:lastColumn="0" w:oddVBand="0" w:evenVBand="0" w:oddHBand="0" w:evenHBand="0" w:firstRowFirstColumn="0" w:firstRowLastColumn="0" w:lastRowFirstColumn="0" w:lastRowLastColumn="0"/>
        </w:trPr>
        <w:tc>
          <w:tcPr>
            <w:tcW w:w="5669" w:type="dxa"/>
          </w:tcPr>
          <w:p w:rsidR="008F1EA4" w:rsidRPr="008F1EA4" w:rsidRDefault="008F1EA4" w:rsidP="008F1EA4">
            <w:pPr>
              <w:pStyle w:val="TableHeaderLarge"/>
              <w:rPr>
                <w:caps/>
              </w:rPr>
            </w:pPr>
            <w:r w:rsidRPr="008F1EA4">
              <w:rPr>
                <w:caps/>
              </w:rPr>
              <w:t>Applicable document</w:t>
            </w:r>
          </w:p>
        </w:tc>
        <w:tc>
          <w:tcPr>
            <w:tcW w:w="4491" w:type="dxa"/>
          </w:tcPr>
          <w:p w:rsidR="008F1EA4" w:rsidRPr="008F1EA4" w:rsidRDefault="008F1EA4" w:rsidP="008F1EA4">
            <w:pPr>
              <w:pStyle w:val="TableHeaderLarge"/>
              <w:rPr>
                <w:caps/>
              </w:rPr>
            </w:pPr>
            <w:r w:rsidRPr="008F1EA4">
              <w:rPr>
                <w:caps/>
              </w:rPr>
              <w:t>Document Number</w:t>
            </w:r>
          </w:p>
        </w:tc>
      </w:tr>
      <w:tr w:rsidR="008F1EA4" w:rsidRPr="008F1EA4" w:rsidTr="008F1EA4">
        <w:trPr>
          <w:cnfStyle w:val="000000100000" w:firstRow="0" w:lastRow="0" w:firstColumn="0" w:lastColumn="0" w:oddVBand="0" w:evenVBand="0" w:oddHBand="1" w:evenHBand="0" w:firstRowFirstColumn="0" w:firstRowLastColumn="0" w:lastRowFirstColumn="0" w:lastRowLastColumn="0"/>
        </w:trPr>
        <w:tc>
          <w:tcPr>
            <w:tcW w:w="5669" w:type="dxa"/>
          </w:tcPr>
          <w:p w:rsidR="008F1EA4" w:rsidRPr="008F1EA4" w:rsidRDefault="008F1EA4" w:rsidP="008F1EA4">
            <w:pPr>
              <w:pStyle w:val="CSWApplicableDocuments"/>
            </w:pPr>
            <w:r w:rsidRPr="008F1EA4">
              <w:t>&lt;Title of the applicable document&gt;, &lt;Organisation that produced the document&gt;, &lt;Issue date&gt;</w:t>
            </w:r>
          </w:p>
        </w:tc>
        <w:tc>
          <w:tcPr>
            <w:tcW w:w="4491" w:type="dxa"/>
          </w:tcPr>
          <w:p w:rsidR="008F1EA4" w:rsidRPr="008F1EA4" w:rsidRDefault="008F1EA4" w:rsidP="008F1EA4">
            <w:pPr>
              <w:pStyle w:val="TableText"/>
              <w:keepNext/>
            </w:pPr>
            <w:r w:rsidRPr="008F1EA4">
              <w:t>&lt;Document reference&gt;</w:t>
            </w:r>
          </w:p>
        </w:tc>
      </w:tr>
    </w:tbl>
    <w:p w:rsidR="008F1EA4" w:rsidRPr="008F1EA4" w:rsidRDefault="008F1EA4" w:rsidP="008F1EA4">
      <w:pPr>
        <w:pStyle w:val="Caption"/>
      </w:pPr>
      <w:bookmarkStart w:id="13" w:name="_Ref463937126"/>
      <w:bookmarkStart w:id="14" w:name="_Toc463972415"/>
      <w:r w:rsidRPr="008F1EA4">
        <w:t xml:space="preserve">TABLE </w:t>
      </w:r>
      <w:fldSimple w:instr=" SEQ TABLE \* ARABIC ">
        <w:r w:rsidR="00A96F2B">
          <w:rPr>
            <w:noProof/>
          </w:rPr>
          <w:t>3</w:t>
        </w:r>
      </w:fldSimple>
      <w:bookmarkEnd w:id="13"/>
      <w:r w:rsidRPr="008F1EA4">
        <w:t>: Applicable documents</w:t>
      </w:r>
      <w:bookmarkEnd w:id="14"/>
    </w:p>
    <w:p w:rsidR="008F1EA4" w:rsidRPr="008F1EA4" w:rsidRDefault="008F1EA4" w:rsidP="008F1EA4">
      <w:pPr>
        <w:pStyle w:val="Heading2"/>
      </w:pPr>
      <w:bookmarkStart w:id="15" w:name="_Toc463972911"/>
      <w:r w:rsidRPr="008F1EA4">
        <w:t>Reference documents</w:t>
      </w:r>
      <w:bookmarkEnd w:id="15"/>
    </w:p>
    <w:p w:rsidR="008F1EA4" w:rsidRPr="008F1EA4" w:rsidRDefault="008F1EA4" w:rsidP="008F1EA4">
      <w:pPr>
        <w:pStyle w:val="BodyText"/>
      </w:pPr>
      <w:r w:rsidRPr="008F1EA4">
        <w:fldChar w:fldCharType="begin"/>
      </w:r>
      <w:r w:rsidRPr="008F1EA4">
        <w:instrText xml:space="preserve"> REF _Ref463937127 \h </w:instrText>
      </w:r>
      <w:r w:rsidRPr="008F1EA4">
        <w:fldChar w:fldCharType="separate"/>
      </w:r>
      <w:r w:rsidR="00A96F2B" w:rsidRPr="008F1EA4">
        <w:t xml:space="preserve">TABLE </w:t>
      </w:r>
      <w:r w:rsidR="00A96F2B">
        <w:rPr>
          <w:noProof/>
        </w:rPr>
        <w:t>4</w:t>
      </w:r>
      <w:r w:rsidRPr="008F1EA4">
        <w:fldChar w:fldCharType="end"/>
      </w:r>
      <w:r w:rsidRPr="008F1EA4">
        <w:t xml:space="preserve"> presents the list of reference documents. A document is considered a reference if it is referred but not applicable to this document. Reference documents are mainly used to provide further reading.</w:t>
      </w:r>
    </w:p>
    <w:tbl>
      <w:tblPr>
        <w:tblStyle w:val="TABLEGRIDGREY"/>
        <w:tblW w:w="10160" w:type="dxa"/>
        <w:tblLook w:val="0420" w:firstRow="1" w:lastRow="0" w:firstColumn="0" w:lastColumn="0" w:noHBand="0" w:noVBand="1"/>
      </w:tblPr>
      <w:tblGrid>
        <w:gridCol w:w="5669"/>
        <w:gridCol w:w="4491"/>
      </w:tblGrid>
      <w:tr w:rsidR="008F1EA4" w:rsidRPr="008F1EA4" w:rsidTr="008F1EA4">
        <w:trPr>
          <w:cnfStyle w:val="100000000000" w:firstRow="1" w:lastRow="0" w:firstColumn="0" w:lastColumn="0" w:oddVBand="0" w:evenVBand="0" w:oddHBand="0" w:evenHBand="0" w:firstRowFirstColumn="0" w:firstRowLastColumn="0" w:lastRowFirstColumn="0" w:lastRowLastColumn="0"/>
        </w:trPr>
        <w:tc>
          <w:tcPr>
            <w:tcW w:w="5669" w:type="dxa"/>
          </w:tcPr>
          <w:p w:rsidR="008F1EA4" w:rsidRPr="008F1EA4" w:rsidRDefault="008F1EA4" w:rsidP="008F1EA4">
            <w:pPr>
              <w:pStyle w:val="TableHeaderLarge"/>
              <w:rPr>
                <w:caps/>
              </w:rPr>
            </w:pPr>
            <w:r w:rsidRPr="008F1EA4">
              <w:rPr>
                <w:caps/>
              </w:rPr>
              <w:t>Reference document</w:t>
            </w:r>
          </w:p>
        </w:tc>
        <w:tc>
          <w:tcPr>
            <w:tcW w:w="4491" w:type="dxa"/>
          </w:tcPr>
          <w:p w:rsidR="008F1EA4" w:rsidRPr="008F1EA4" w:rsidRDefault="008F1EA4" w:rsidP="008F1EA4">
            <w:pPr>
              <w:pStyle w:val="TableHeaderLarge"/>
              <w:rPr>
                <w:caps/>
              </w:rPr>
            </w:pPr>
            <w:r w:rsidRPr="008F1EA4">
              <w:rPr>
                <w:caps/>
              </w:rPr>
              <w:t>Document Number</w:t>
            </w:r>
          </w:p>
        </w:tc>
      </w:tr>
      <w:tr w:rsidR="008F1EA4" w:rsidRPr="008F1EA4" w:rsidTr="008F1EA4">
        <w:trPr>
          <w:cnfStyle w:val="000000100000" w:firstRow="0" w:lastRow="0" w:firstColumn="0" w:lastColumn="0" w:oddVBand="0" w:evenVBand="0" w:oddHBand="1" w:evenHBand="0" w:firstRowFirstColumn="0" w:firstRowLastColumn="0" w:lastRowFirstColumn="0" w:lastRowLastColumn="0"/>
        </w:trPr>
        <w:tc>
          <w:tcPr>
            <w:tcW w:w="5669" w:type="dxa"/>
          </w:tcPr>
          <w:p w:rsidR="008F1EA4" w:rsidRPr="008F1EA4" w:rsidRDefault="008F1EA4" w:rsidP="008F1EA4">
            <w:pPr>
              <w:pStyle w:val="References"/>
            </w:pPr>
            <w:r w:rsidRPr="008F1EA4">
              <w:t>&lt;Document title&gt;</w:t>
            </w:r>
          </w:p>
        </w:tc>
        <w:tc>
          <w:tcPr>
            <w:tcW w:w="4491" w:type="dxa"/>
          </w:tcPr>
          <w:p w:rsidR="008F1EA4" w:rsidRPr="008F1EA4" w:rsidRDefault="008F1EA4" w:rsidP="008F1EA4">
            <w:pPr>
              <w:pStyle w:val="TableText"/>
            </w:pPr>
            <w:r w:rsidRPr="008F1EA4">
              <w:t>&lt;The document reference&gt;</w:t>
            </w:r>
          </w:p>
        </w:tc>
      </w:tr>
      <w:tr w:rsidR="008F1EA4" w:rsidRPr="008F1EA4" w:rsidTr="008F1EA4">
        <w:trPr>
          <w:cnfStyle w:val="000000010000" w:firstRow="0" w:lastRow="0" w:firstColumn="0" w:lastColumn="0" w:oddVBand="0" w:evenVBand="0" w:oddHBand="0" w:evenHBand="1" w:firstRowFirstColumn="0" w:firstRowLastColumn="0" w:lastRowFirstColumn="0" w:lastRowLastColumn="0"/>
        </w:trPr>
        <w:tc>
          <w:tcPr>
            <w:tcW w:w="5669" w:type="dxa"/>
          </w:tcPr>
          <w:p w:rsidR="008F1EA4" w:rsidRPr="008F1EA4" w:rsidRDefault="008F1EA4" w:rsidP="008F1EA4">
            <w:pPr>
              <w:pStyle w:val="TableText"/>
            </w:pPr>
          </w:p>
        </w:tc>
        <w:tc>
          <w:tcPr>
            <w:tcW w:w="4491" w:type="dxa"/>
          </w:tcPr>
          <w:p w:rsidR="008F1EA4" w:rsidRPr="008F1EA4" w:rsidRDefault="008F1EA4" w:rsidP="008F1EA4">
            <w:pPr>
              <w:pStyle w:val="TableText"/>
              <w:keepNext/>
            </w:pPr>
          </w:p>
        </w:tc>
      </w:tr>
    </w:tbl>
    <w:p w:rsidR="008F1EA4" w:rsidRPr="008F1EA4" w:rsidRDefault="008F1EA4" w:rsidP="008F1EA4">
      <w:pPr>
        <w:pStyle w:val="Caption"/>
      </w:pPr>
      <w:bookmarkStart w:id="16" w:name="_Ref463937127"/>
      <w:bookmarkStart w:id="17" w:name="_Toc463972416"/>
      <w:r w:rsidRPr="008F1EA4">
        <w:t xml:space="preserve">TABLE </w:t>
      </w:r>
      <w:fldSimple w:instr=" SEQ TABLE \* ARABIC ">
        <w:r w:rsidR="00A96F2B">
          <w:rPr>
            <w:noProof/>
          </w:rPr>
          <w:t>4</w:t>
        </w:r>
      </w:fldSimple>
      <w:bookmarkEnd w:id="16"/>
      <w:r w:rsidRPr="008F1EA4">
        <w:t>: Reference documents</w:t>
      </w:r>
      <w:bookmarkEnd w:id="17"/>
    </w:p>
    <w:p w:rsidR="008F1EA4" w:rsidRPr="008F1EA4" w:rsidRDefault="008F1EA4" w:rsidP="008F1EA4">
      <w:pPr>
        <w:pStyle w:val="BodyText"/>
      </w:pPr>
      <w:r w:rsidRPr="008F1EA4">
        <w:t>.</w:t>
      </w:r>
    </w:p>
    <w:p w:rsidR="008F1EA4" w:rsidRPr="00D97908" w:rsidRDefault="008F1EA4" w:rsidP="008F1EA4">
      <w:pPr>
        <w:pStyle w:val="Heading1"/>
        <w:rPr>
          <w:color w:val="000000" w:themeColor="text1"/>
        </w:rPr>
      </w:pPr>
      <w:bookmarkStart w:id="18" w:name="_Toc463972916"/>
      <w:r w:rsidRPr="00D97908">
        <w:rPr>
          <w:color w:val="000000" w:themeColor="text1"/>
        </w:rPr>
        <w:lastRenderedPageBreak/>
        <w:t>Requirements Catalogue</w:t>
      </w:r>
      <w:bookmarkEnd w:id="18"/>
    </w:p>
    <w:p w:rsidR="008F1EA4" w:rsidRPr="008F1EA4" w:rsidRDefault="008F1EA4" w:rsidP="008F1EA4">
      <w:pPr>
        <w:pStyle w:val="Heading2"/>
      </w:pPr>
      <w:bookmarkStart w:id="19" w:name="_Toc463972917"/>
      <w:r w:rsidRPr="008F1EA4">
        <w:t>Functional Requirements</w:t>
      </w:r>
      <w:bookmarkEnd w:id="19"/>
    </w:p>
    <w:p w:rsidR="008F1EA4" w:rsidRDefault="008F1EA4" w:rsidP="008F1EA4">
      <w:pPr>
        <w:pStyle w:val="Heading3"/>
        <w:numPr>
          <w:ilvl w:val="2"/>
          <w:numId w:val="12"/>
        </w:numPr>
        <w:rPr>
          <w:lang w:val="pt-PT"/>
        </w:rPr>
      </w:pPr>
      <w:bookmarkStart w:id="20" w:name="_Toc462755407"/>
      <w:bookmarkStart w:id="21" w:name="_Toc463972918"/>
      <w:r>
        <w:rPr>
          <w:lang w:val="pt-PT"/>
        </w:rPr>
        <w:t>REQ-</w:t>
      </w:r>
      <w:r w:rsidR="002608F7">
        <w:rPr>
          <w:lang w:val="pt-PT"/>
        </w:rPr>
        <w:t>SSE</w:t>
      </w:r>
      <w:r>
        <w:rPr>
          <w:lang w:val="pt-PT"/>
        </w:rPr>
        <w:t xml:space="preserve">-0020-Pesquisa de </w:t>
      </w:r>
      <w:bookmarkEnd w:id="20"/>
      <w:r w:rsidR="00746D42">
        <w:rPr>
          <w:lang w:val="pt-PT"/>
        </w:rPr>
        <w:t>alunos e médias</w:t>
      </w:r>
      <w:bookmarkEnd w:id="21"/>
    </w:p>
    <w:tbl>
      <w:tblPr>
        <w:tblStyle w:val="TABLEGRIDGREY"/>
        <w:tblW w:w="8481" w:type="dxa"/>
        <w:jc w:val="center"/>
        <w:tblLook w:val="04A0" w:firstRow="1" w:lastRow="0" w:firstColumn="1" w:lastColumn="0" w:noHBand="0" w:noVBand="1"/>
      </w:tblPr>
      <w:tblGrid>
        <w:gridCol w:w="1219"/>
        <w:gridCol w:w="944"/>
        <w:gridCol w:w="948"/>
        <w:gridCol w:w="952"/>
        <w:gridCol w:w="1208"/>
        <w:gridCol w:w="1130"/>
        <w:gridCol w:w="918"/>
        <w:gridCol w:w="1162"/>
      </w:tblGrid>
      <w:tr w:rsidR="008F1EA4" w:rsidRPr="00061649"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rsidR="008F1EA4" w:rsidRPr="009B51F3" w:rsidRDefault="008F1EA4" w:rsidP="008F1EA4">
            <w:pPr>
              <w:pStyle w:val="TableHeader"/>
              <w:ind w:left="0"/>
              <w:rPr>
                <w:color w:val="FFFFFF"/>
                <w:sz w:val="16"/>
                <w:lang w:val="pt-PT"/>
              </w:rPr>
            </w:pPr>
            <w:r w:rsidRPr="0020622C">
              <w:rPr>
                <w:color w:val="FFFFFF"/>
                <w:sz w:val="16"/>
                <w:lang w:val="pt-PT"/>
              </w:rPr>
              <w:t>REQ-</w:t>
            </w:r>
            <w:r>
              <w:rPr>
                <w:color w:val="FFFFFF"/>
                <w:sz w:val="16"/>
                <w:lang w:val="pt-PT"/>
              </w:rPr>
              <w:t>LICBNAPSQ</w:t>
            </w:r>
            <w:r w:rsidRPr="0020622C">
              <w:rPr>
                <w:color w:val="FFFFFF"/>
                <w:sz w:val="16"/>
                <w:lang w:val="pt-PT"/>
              </w:rPr>
              <w:t>-00</w:t>
            </w:r>
            <w:r>
              <w:rPr>
                <w:color w:val="FFFFFF"/>
                <w:sz w:val="16"/>
                <w:lang w:val="pt-PT"/>
              </w:rPr>
              <w:t>2</w:t>
            </w:r>
            <w:r w:rsidRPr="0020622C">
              <w:rPr>
                <w:color w:val="FFFFFF"/>
                <w:sz w:val="16"/>
                <w:lang w:val="pt-PT"/>
              </w:rPr>
              <w:t>0-</w:t>
            </w:r>
            <w:r>
              <w:rPr>
                <w:color w:val="FFFFFF"/>
                <w:sz w:val="16"/>
                <w:lang w:val="pt-PT"/>
              </w:rPr>
              <w:t>Pesquisa de Contratos de Licenciamento</w:t>
            </w:r>
          </w:p>
        </w:tc>
      </w:tr>
      <w:tr w:rsidR="008F1EA4" w:rsidRPr="009B51F3" w:rsidTr="00644EBA">
        <w:trPr>
          <w:cnfStyle w:val="000000100000" w:firstRow="0" w:lastRow="0" w:firstColumn="0" w:lastColumn="0" w:oddVBand="0" w:evenVBand="0" w:oddHBand="1" w:evenHBand="0" w:firstRowFirstColumn="0" w:firstRowLastColumn="0" w:lastRowFirstColumn="0" w:lastRowLastColumn="0"/>
          <w:jc w:val="center"/>
        </w:trPr>
        <w:tc>
          <w:tcPr>
            <w:tcW w:w="719" w:type="pct"/>
          </w:tcPr>
          <w:p w:rsidR="008F1EA4" w:rsidRPr="009B51F3" w:rsidRDefault="008F1EA4" w:rsidP="008F1EA4">
            <w:pPr>
              <w:pStyle w:val="TableHeader"/>
              <w:rPr>
                <w:lang w:val="pt-PT"/>
              </w:rPr>
            </w:pPr>
            <w:r w:rsidRPr="009B51F3">
              <w:rPr>
                <w:lang w:val="pt-PT"/>
              </w:rPr>
              <w:t>Versão:</w:t>
            </w:r>
          </w:p>
        </w:tc>
        <w:tc>
          <w:tcPr>
            <w:tcW w:w="557" w:type="pct"/>
          </w:tcPr>
          <w:p w:rsidR="008F1EA4" w:rsidRPr="00390001" w:rsidRDefault="00746D42" w:rsidP="008F1EA4">
            <w:pPr>
              <w:pStyle w:val="TableText"/>
              <w:rPr>
                <w:lang w:val="pt-PT"/>
              </w:rPr>
            </w:pPr>
            <w:r>
              <w:rPr>
                <w:lang w:val="pt-PT"/>
              </w:rPr>
              <w:t>1</w:t>
            </w:r>
            <w:r w:rsidR="008F1EA4" w:rsidRPr="00390001">
              <w:rPr>
                <w:lang w:val="pt-PT"/>
              </w:rPr>
              <w:t>.0</w:t>
            </w:r>
          </w:p>
        </w:tc>
        <w:tc>
          <w:tcPr>
            <w:tcW w:w="559" w:type="pct"/>
          </w:tcPr>
          <w:p w:rsidR="008F1EA4" w:rsidRPr="009B51F3" w:rsidRDefault="008F1EA4" w:rsidP="008F1EA4">
            <w:pPr>
              <w:pStyle w:val="TableHeader"/>
              <w:rPr>
                <w:lang w:val="pt-PT"/>
              </w:rPr>
            </w:pPr>
            <w:r w:rsidRPr="009B51F3">
              <w:rPr>
                <w:lang w:val="pt-PT"/>
              </w:rPr>
              <w:t>Fase:</w:t>
            </w:r>
          </w:p>
        </w:tc>
        <w:tc>
          <w:tcPr>
            <w:tcW w:w="561" w:type="pct"/>
          </w:tcPr>
          <w:p w:rsidR="008F1EA4" w:rsidRPr="00390001" w:rsidRDefault="008F1EA4" w:rsidP="008F1EA4">
            <w:pPr>
              <w:pStyle w:val="TableText"/>
              <w:rPr>
                <w:lang w:val="pt-PT"/>
              </w:rPr>
            </w:pPr>
            <w:r>
              <w:rPr>
                <w:lang w:val="pt-PT"/>
              </w:rPr>
              <w:t>CR</w:t>
            </w:r>
          </w:p>
        </w:tc>
        <w:tc>
          <w:tcPr>
            <w:tcW w:w="712" w:type="pct"/>
          </w:tcPr>
          <w:p w:rsidR="008F1EA4" w:rsidRPr="009B51F3" w:rsidRDefault="008F1EA4" w:rsidP="008F1EA4">
            <w:pPr>
              <w:pStyle w:val="TableHeader"/>
              <w:rPr>
                <w:lang w:val="pt-PT"/>
              </w:rPr>
            </w:pPr>
            <w:r w:rsidRPr="009B51F3">
              <w:rPr>
                <w:lang w:val="pt-PT"/>
              </w:rPr>
              <w:t>Estado:</w:t>
            </w:r>
          </w:p>
        </w:tc>
        <w:tc>
          <w:tcPr>
            <w:tcW w:w="666" w:type="pct"/>
          </w:tcPr>
          <w:p w:rsidR="008F1EA4" w:rsidRPr="00390001" w:rsidRDefault="008F1EA4" w:rsidP="008F1EA4">
            <w:pPr>
              <w:pStyle w:val="TableText"/>
              <w:rPr>
                <w:lang w:val="pt-PT"/>
              </w:rPr>
            </w:pPr>
            <w:r w:rsidRPr="00390001">
              <w:rPr>
                <w:lang w:val="pt-PT"/>
              </w:rPr>
              <w:t>Proposto</w:t>
            </w:r>
          </w:p>
        </w:tc>
        <w:tc>
          <w:tcPr>
            <w:tcW w:w="541" w:type="pct"/>
          </w:tcPr>
          <w:p w:rsidR="008F1EA4" w:rsidRPr="009B51F3" w:rsidRDefault="008F1EA4" w:rsidP="008F1EA4">
            <w:pPr>
              <w:pStyle w:val="TableHeader"/>
              <w:rPr>
                <w:lang w:val="pt-PT"/>
              </w:rPr>
            </w:pPr>
            <w:r w:rsidRPr="009B51F3">
              <w:rPr>
                <w:lang w:val="pt-PT"/>
              </w:rPr>
              <w:t>Data:</w:t>
            </w:r>
          </w:p>
        </w:tc>
        <w:tc>
          <w:tcPr>
            <w:tcW w:w="686" w:type="pct"/>
          </w:tcPr>
          <w:p w:rsidR="008F1EA4" w:rsidRPr="009B51F3" w:rsidRDefault="008F1EA4" w:rsidP="008F1EA4">
            <w:pPr>
              <w:pStyle w:val="TableText"/>
            </w:pPr>
            <w:r w:rsidRPr="00390001">
              <w:rPr>
                <w:lang w:val="pt-PT"/>
              </w:rPr>
              <w:t>201</w:t>
            </w:r>
            <w:r>
              <w:rPr>
                <w:lang w:val="pt-PT"/>
              </w:rPr>
              <w:t>6</w:t>
            </w:r>
            <w:r w:rsidRPr="00390001">
              <w:rPr>
                <w:lang w:val="pt-PT"/>
              </w:rPr>
              <w:t>-</w:t>
            </w:r>
            <w:r>
              <w:rPr>
                <w:lang w:val="pt-PT"/>
              </w:rPr>
              <w:t>09</w:t>
            </w:r>
            <w:r w:rsidRPr="009B51F3">
              <w:t>-</w:t>
            </w:r>
            <w:r>
              <w:t>27</w:t>
            </w:r>
          </w:p>
        </w:tc>
      </w:tr>
      <w:tr w:rsidR="008F1EA4" w:rsidRPr="009B51F3" w:rsidTr="00644EBA">
        <w:trPr>
          <w:cnfStyle w:val="000000010000" w:firstRow="0" w:lastRow="0" w:firstColumn="0" w:lastColumn="0" w:oddVBand="0" w:evenVBand="0" w:oddHBand="0" w:evenHBand="1" w:firstRowFirstColumn="0" w:firstRowLastColumn="0" w:lastRowFirstColumn="0" w:lastRowLastColumn="0"/>
          <w:jc w:val="center"/>
        </w:trPr>
        <w:tc>
          <w:tcPr>
            <w:tcW w:w="719" w:type="pct"/>
          </w:tcPr>
          <w:p w:rsidR="008F1EA4" w:rsidRPr="009B51F3" w:rsidRDefault="008F1EA4" w:rsidP="008F1EA4">
            <w:pPr>
              <w:pStyle w:val="TableHeader"/>
              <w:rPr>
                <w:lang w:val="pt-PT"/>
              </w:rPr>
            </w:pPr>
            <w:r w:rsidRPr="009B51F3">
              <w:rPr>
                <w:lang w:val="pt-PT"/>
              </w:rPr>
              <w:t>Tipo:</w:t>
            </w:r>
          </w:p>
        </w:tc>
        <w:tc>
          <w:tcPr>
            <w:tcW w:w="4281" w:type="pct"/>
            <w:gridSpan w:val="7"/>
          </w:tcPr>
          <w:p w:rsidR="008F1EA4" w:rsidRPr="009B51F3" w:rsidRDefault="008F1EA4" w:rsidP="008F1EA4">
            <w:pPr>
              <w:pStyle w:val="TableText"/>
            </w:pPr>
            <w:r w:rsidRPr="009B51F3">
              <w:t>Funcional</w:t>
            </w:r>
          </w:p>
        </w:tc>
      </w:tr>
      <w:tr w:rsidR="008F1EA4" w:rsidRPr="003143EC"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rsidR="008F1EA4" w:rsidRDefault="008F1EA4" w:rsidP="008F1EA4">
            <w:pPr>
              <w:pStyle w:val="TableText"/>
              <w:ind w:left="0"/>
              <w:rPr>
                <w:lang w:val="pt-PT"/>
              </w:rPr>
            </w:pPr>
            <w:r>
              <w:rPr>
                <w:lang w:val="pt-PT"/>
              </w:rPr>
              <w:t xml:space="preserve">O ecrã de pesquisa de </w:t>
            </w:r>
            <w:r w:rsidR="00746D42">
              <w:rPr>
                <w:lang w:val="pt-PT"/>
              </w:rPr>
              <w:t>alunos</w:t>
            </w:r>
            <w:r>
              <w:rPr>
                <w:lang w:val="pt-PT"/>
              </w:rPr>
              <w:t xml:space="preserve"> de </w:t>
            </w:r>
            <w:r w:rsidR="00746D42">
              <w:rPr>
                <w:lang w:val="pt-PT"/>
              </w:rPr>
              <w:t>mestrado</w:t>
            </w:r>
            <w:r>
              <w:rPr>
                <w:lang w:val="pt-PT"/>
              </w:rPr>
              <w:t xml:space="preserve"> tem a seguinte informação:</w:t>
            </w:r>
          </w:p>
          <w:p w:rsidR="008F1EA4" w:rsidRDefault="008F1EA4" w:rsidP="008F1EA4">
            <w:pPr>
              <w:pStyle w:val="TableText"/>
              <w:ind w:left="0"/>
              <w:rPr>
                <w:lang w:val="pt-PT"/>
              </w:rPr>
            </w:pPr>
            <w:r>
              <w:rPr>
                <w:lang w:val="pt-PT"/>
              </w:rPr>
              <w:t>1- Filtros:</w:t>
            </w:r>
          </w:p>
          <w:p w:rsidR="008F1EA4" w:rsidRDefault="008F1EA4" w:rsidP="008F1EA4">
            <w:pPr>
              <w:pStyle w:val="TableText"/>
              <w:ind w:left="0"/>
              <w:rPr>
                <w:lang w:val="pt-PT"/>
              </w:rPr>
            </w:pPr>
            <w:r>
              <w:rPr>
                <w:lang w:val="pt-PT"/>
              </w:rPr>
              <w:t xml:space="preserve">- </w:t>
            </w:r>
            <w:r w:rsidR="00746D42">
              <w:rPr>
                <w:lang w:val="pt-PT"/>
              </w:rPr>
              <w:t>Número de Aluno</w:t>
            </w:r>
            <w:r>
              <w:rPr>
                <w:lang w:val="pt-PT"/>
              </w:rPr>
              <w:t xml:space="preserve"> – campo de introdução do número de </w:t>
            </w:r>
            <w:r w:rsidR="00746D42">
              <w:rPr>
                <w:lang w:val="pt-PT"/>
              </w:rPr>
              <w:t>aluno</w:t>
            </w:r>
            <w:r>
              <w:rPr>
                <w:lang w:val="pt-PT"/>
              </w:rPr>
              <w:t>;</w:t>
            </w:r>
          </w:p>
          <w:p w:rsidR="008F1EA4" w:rsidRDefault="008F1EA4" w:rsidP="008F1EA4">
            <w:pPr>
              <w:pStyle w:val="TableText"/>
              <w:ind w:left="0"/>
              <w:rPr>
                <w:lang w:val="pt-PT"/>
              </w:rPr>
            </w:pPr>
            <w:r>
              <w:rPr>
                <w:lang w:val="pt-PT"/>
              </w:rPr>
              <w:t xml:space="preserve">- NIF </w:t>
            </w:r>
            <w:r w:rsidR="00746D42">
              <w:rPr>
                <w:lang w:val="pt-PT"/>
              </w:rPr>
              <w:t>Aluno</w:t>
            </w:r>
            <w:r>
              <w:rPr>
                <w:lang w:val="pt-PT"/>
              </w:rPr>
              <w:t xml:space="preserve"> – campo de introdução do NIF do </w:t>
            </w:r>
            <w:r w:rsidR="00746D42">
              <w:rPr>
                <w:lang w:val="pt-PT"/>
              </w:rPr>
              <w:t>aluno</w:t>
            </w:r>
            <w:r>
              <w:rPr>
                <w:lang w:val="pt-PT"/>
              </w:rPr>
              <w:t>;</w:t>
            </w:r>
          </w:p>
          <w:p w:rsidR="008F1EA4" w:rsidRDefault="008F1EA4" w:rsidP="008F1EA4">
            <w:pPr>
              <w:pStyle w:val="TableText"/>
              <w:ind w:left="0"/>
              <w:rPr>
                <w:lang w:val="pt-PT"/>
              </w:rPr>
            </w:pPr>
            <w:r>
              <w:rPr>
                <w:lang w:val="pt-PT"/>
              </w:rPr>
              <w:t xml:space="preserve">- </w:t>
            </w:r>
            <w:r w:rsidR="00746D42">
              <w:rPr>
                <w:lang w:val="pt-PT"/>
              </w:rPr>
              <w:t>Curso</w:t>
            </w:r>
            <w:r>
              <w:rPr>
                <w:lang w:val="pt-PT"/>
              </w:rPr>
              <w:t xml:space="preserve"> – combo box com a lista</w:t>
            </w:r>
            <w:r w:rsidR="00746D42">
              <w:rPr>
                <w:lang w:val="pt-PT"/>
              </w:rPr>
              <w:t xml:space="preserve"> de Cursos da Universidade</w:t>
            </w:r>
            <w:r>
              <w:rPr>
                <w:lang w:val="pt-PT"/>
              </w:rPr>
              <w:t>;</w:t>
            </w:r>
          </w:p>
          <w:p w:rsidR="008F1EA4" w:rsidRDefault="008F1EA4" w:rsidP="008F1EA4">
            <w:pPr>
              <w:pStyle w:val="TableText"/>
              <w:ind w:left="0"/>
              <w:rPr>
                <w:lang w:val="pt-PT"/>
              </w:rPr>
            </w:pPr>
            <w:r>
              <w:rPr>
                <w:lang w:val="pt-PT"/>
              </w:rPr>
              <w:t xml:space="preserve">- Data </w:t>
            </w:r>
            <w:r w:rsidR="00746D42">
              <w:rPr>
                <w:lang w:val="pt-PT"/>
              </w:rPr>
              <w:t>Nascimento</w:t>
            </w:r>
            <w:r>
              <w:rPr>
                <w:lang w:val="pt-PT"/>
              </w:rPr>
              <w:t xml:space="preserve"> de – campo de introdução da data de início da pesquisa;</w:t>
            </w:r>
          </w:p>
          <w:p w:rsidR="008F1EA4" w:rsidRDefault="008F1EA4" w:rsidP="008F1EA4">
            <w:pPr>
              <w:pStyle w:val="TableText"/>
              <w:ind w:left="0"/>
              <w:rPr>
                <w:lang w:val="pt-PT"/>
              </w:rPr>
            </w:pPr>
            <w:r>
              <w:rPr>
                <w:lang w:val="pt-PT"/>
              </w:rPr>
              <w:t xml:space="preserve">- Data </w:t>
            </w:r>
            <w:r w:rsidR="00746D42">
              <w:rPr>
                <w:lang w:val="pt-PT"/>
              </w:rPr>
              <w:t>Nascimento</w:t>
            </w:r>
            <w:r>
              <w:rPr>
                <w:lang w:val="pt-PT"/>
              </w:rPr>
              <w:t xml:space="preserve"> a – campo de introdução da data fim da pesquisa;</w:t>
            </w:r>
          </w:p>
          <w:p w:rsidR="008F1EA4" w:rsidRDefault="00746D42" w:rsidP="008F1EA4">
            <w:pPr>
              <w:pStyle w:val="TableText"/>
              <w:ind w:left="0"/>
              <w:rPr>
                <w:lang w:val="pt-PT"/>
              </w:rPr>
            </w:pPr>
            <w:r>
              <w:rPr>
                <w:lang w:val="pt-PT"/>
              </w:rPr>
              <w:t>A</w:t>
            </w:r>
            <w:r w:rsidR="008F1EA4">
              <w:rPr>
                <w:lang w:val="pt-PT"/>
              </w:rPr>
              <w:t>ções disponibilizadas no filtro:</w:t>
            </w:r>
          </w:p>
          <w:p w:rsidR="008F1EA4" w:rsidRDefault="008F1EA4" w:rsidP="008F1EA4">
            <w:pPr>
              <w:pStyle w:val="TableText"/>
              <w:ind w:left="0"/>
              <w:rPr>
                <w:lang w:val="pt-PT"/>
              </w:rPr>
            </w:pPr>
            <w:r>
              <w:rPr>
                <w:lang w:val="pt-PT"/>
              </w:rPr>
              <w:t>- Limpar dados;</w:t>
            </w:r>
          </w:p>
          <w:p w:rsidR="008F1EA4" w:rsidRDefault="008F1EA4" w:rsidP="008F1EA4">
            <w:pPr>
              <w:pStyle w:val="TableText"/>
              <w:ind w:left="0"/>
              <w:rPr>
                <w:lang w:val="pt-PT"/>
              </w:rPr>
            </w:pPr>
            <w:r>
              <w:rPr>
                <w:lang w:val="pt-PT"/>
              </w:rPr>
              <w:t>- Pesquisar;</w:t>
            </w:r>
          </w:p>
          <w:p w:rsidR="008F1EA4" w:rsidRDefault="008F1EA4" w:rsidP="008F1EA4">
            <w:pPr>
              <w:pStyle w:val="TableText"/>
              <w:ind w:left="0"/>
              <w:rPr>
                <w:lang w:val="pt-PT"/>
              </w:rPr>
            </w:pPr>
          </w:p>
          <w:p w:rsidR="008F1EA4" w:rsidRDefault="008F1EA4" w:rsidP="008F1EA4">
            <w:pPr>
              <w:pStyle w:val="TableText"/>
              <w:ind w:left="0"/>
              <w:rPr>
                <w:lang w:val="pt-PT"/>
              </w:rPr>
            </w:pPr>
            <w:r>
              <w:rPr>
                <w:lang w:val="pt-PT"/>
              </w:rPr>
              <w:t xml:space="preserve">2-Lista de </w:t>
            </w:r>
            <w:r w:rsidR="00746D42">
              <w:rPr>
                <w:lang w:val="pt-PT"/>
              </w:rPr>
              <w:t>alunos inscritos</w:t>
            </w:r>
            <w:r>
              <w:rPr>
                <w:lang w:val="pt-PT"/>
              </w:rPr>
              <w:t xml:space="preserve"> – lista com paginação de </w:t>
            </w:r>
            <w:r w:rsidR="00746D42">
              <w:rPr>
                <w:lang w:val="pt-PT"/>
              </w:rPr>
              <w:t>alunos</w:t>
            </w:r>
            <w:r>
              <w:rPr>
                <w:lang w:val="pt-PT"/>
              </w:rPr>
              <w:t xml:space="preserve"> </w:t>
            </w:r>
            <w:r w:rsidR="00746D42">
              <w:rPr>
                <w:lang w:val="pt-PT"/>
              </w:rPr>
              <w:t>inscritos</w:t>
            </w:r>
            <w:r>
              <w:rPr>
                <w:lang w:val="pt-PT"/>
              </w:rPr>
              <w:t xml:space="preserve"> com as seguintes colunas:</w:t>
            </w:r>
          </w:p>
          <w:p w:rsidR="008F1EA4" w:rsidRDefault="008F1EA4" w:rsidP="008F1EA4">
            <w:pPr>
              <w:pStyle w:val="TableText"/>
              <w:ind w:left="0"/>
              <w:rPr>
                <w:lang w:val="pt-PT"/>
              </w:rPr>
            </w:pPr>
            <w:r>
              <w:rPr>
                <w:lang w:val="pt-PT"/>
              </w:rPr>
              <w:t xml:space="preserve">- </w:t>
            </w:r>
            <w:r w:rsidR="00746D42">
              <w:rPr>
                <w:lang w:val="pt-PT"/>
              </w:rPr>
              <w:t>Número de Aluno–</w:t>
            </w:r>
          </w:p>
          <w:p w:rsidR="008F1EA4" w:rsidRDefault="008F1EA4" w:rsidP="008F1EA4">
            <w:pPr>
              <w:pStyle w:val="TableText"/>
              <w:ind w:left="0"/>
              <w:rPr>
                <w:lang w:val="pt-PT"/>
              </w:rPr>
            </w:pPr>
            <w:r>
              <w:rPr>
                <w:lang w:val="pt-PT"/>
              </w:rPr>
              <w:t xml:space="preserve">- </w:t>
            </w:r>
            <w:r w:rsidR="00746D42">
              <w:rPr>
                <w:lang w:val="pt-PT"/>
              </w:rPr>
              <w:t>NIF</w:t>
            </w:r>
            <w:r>
              <w:rPr>
                <w:lang w:val="pt-PT"/>
              </w:rPr>
              <w:t xml:space="preserve"> </w:t>
            </w:r>
            <w:r w:rsidR="00746D42">
              <w:rPr>
                <w:lang w:val="pt-PT"/>
              </w:rPr>
              <w:t>Aluno –</w:t>
            </w:r>
          </w:p>
          <w:p w:rsidR="008F1EA4" w:rsidRDefault="008F1EA4" w:rsidP="008F1EA4">
            <w:pPr>
              <w:pStyle w:val="TableText"/>
              <w:ind w:left="0"/>
              <w:rPr>
                <w:lang w:val="pt-PT"/>
              </w:rPr>
            </w:pPr>
            <w:r>
              <w:rPr>
                <w:lang w:val="pt-PT"/>
              </w:rPr>
              <w:t xml:space="preserve">- </w:t>
            </w:r>
            <w:r w:rsidR="00746D42">
              <w:rPr>
                <w:lang w:val="pt-PT"/>
              </w:rPr>
              <w:t>Curso do Aluno</w:t>
            </w:r>
          </w:p>
          <w:p w:rsidR="008F1EA4" w:rsidRDefault="008F1EA4" w:rsidP="008F1EA4">
            <w:pPr>
              <w:pStyle w:val="TableText"/>
              <w:ind w:left="0"/>
              <w:rPr>
                <w:lang w:val="pt-PT"/>
              </w:rPr>
            </w:pPr>
            <w:r>
              <w:rPr>
                <w:lang w:val="pt-PT"/>
              </w:rPr>
              <w:t xml:space="preserve">- </w:t>
            </w:r>
            <w:r w:rsidR="00746D42">
              <w:rPr>
                <w:lang w:val="pt-PT"/>
              </w:rPr>
              <w:t>Data de Nascimento do Aluno</w:t>
            </w:r>
          </w:p>
          <w:p w:rsidR="008F1EA4" w:rsidRDefault="008F1EA4" w:rsidP="008F1EA4">
            <w:pPr>
              <w:pStyle w:val="TableText"/>
              <w:ind w:left="0"/>
              <w:rPr>
                <w:lang w:val="pt-PT"/>
              </w:rPr>
            </w:pPr>
            <w:r>
              <w:rPr>
                <w:lang w:val="pt-PT"/>
              </w:rPr>
              <w:t xml:space="preserve">- </w:t>
            </w:r>
            <w:r w:rsidR="00746D42">
              <w:rPr>
                <w:lang w:val="pt-PT"/>
              </w:rPr>
              <w:t>Média Parcial do Aluno</w:t>
            </w:r>
          </w:p>
          <w:p w:rsidR="008F1EA4" w:rsidRDefault="008F1EA4" w:rsidP="008F1EA4">
            <w:pPr>
              <w:pStyle w:val="TableText"/>
              <w:ind w:left="0"/>
              <w:rPr>
                <w:lang w:val="pt-PT"/>
              </w:rPr>
            </w:pPr>
          </w:p>
          <w:p w:rsidR="008F1EA4" w:rsidRDefault="008F1EA4" w:rsidP="008F1EA4">
            <w:pPr>
              <w:pStyle w:val="TableText"/>
              <w:ind w:left="0"/>
              <w:rPr>
                <w:lang w:val="pt-PT"/>
              </w:rPr>
            </w:pPr>
            <w:r>
              <w:rPr>
                <w:lang w:val="pt-PT"/>
              </w:rPr>
              <w:t>O ecrã dis</w:t>
            </w:r>
            <w:r w:rsidR="00746D42">
              <w:rPr>
                <w:lang w:val="pt-PT"/>
              </w:rPr>
              <w:t>ponibiliza ainda as seguintes a</w:t>
            </w:r>
            <w:r>
              <w:rPr>
                <w:lang w:val="pt-PT"/>
              </w:rPr>
              <w:t>ções:</w:t>
            </w:r>
          </w:p>
          <w:p w:rsidR="008F1EA4" w:rsidRPr="00F97C07" w:rsidRDefault="008F1EA4" w:rsidP="00746D42">
            <w:pPr>
              <w:pStyle w:val="TableText"/>
              <w:ind w:left="0"/>
              <w:rPr>
                <w:lang w:val="pt-PT"/>
              </w:rPr>
            </w:pPr>
            <w:r>
              <w:rPr>
                <w:lang w:val="pt-PT"/>
              </w:rPr>
              <w:t>- Cancelar;</w:t>
            </w:r>
          </w:p>
        </w:tc>
      </w:tr>
    </w:tbl>
    <w:p w:rsidR="008F1EA4" w:rsidRPr="005635BB" w:rsidRDefault="008F1EA4" w:rsidP="008F1EA4">
      <w:pPr>
        <w:pStyle w:val="BodyText"/>
        <w:rPr>
          <w:lang w:val="pt-PT" w:eastAsia="en-US"/>
        </w:rPr>
      </w:pPr>
    </w:p>
    <w:p w:rsidR="008F1EA4" w:rsidRDefault="008F1EA4" w:rsidP="008F1EA4">
      <w:pPr>
        <w:pStyle w:val="Heading4"/>
        <w:numPr>
          <w:ilvl w:val="3"/>
          <w:numId w:val="12"/>
        </w:numPr>
        <w:rPr>
          <w:lang w:val="pt-PT"/>
        </w:rPr>
      </w:pPr>
      <w:bookmarkStart w:id="22" w:name="_Toc462755408"/>
      <w:bookmarkStart w:id="23" w:name="_Toc463972919"/>
      <w:r>
        <w:rPr>
          <w:lang w:val="pt-PT"/>
        </w:rPr>
        <w:t xml:space="preserve">REQ-LICBNAPSQ-EPSQ-0005-Ordenação da lista de </w:t>
      </w:r>
      <w:bookmarkEnd w:id="22"/>
      <w:r w:rsidR="00746D42">
        <w:rPr>
          <w:lang w:val="pt-PT"/>
        </w:rPr>
        <w:t>alunos</w:t>
      </w:r>
      <w:bookmarkEnd w:id="23"/>
    </w:p>
    <w:tbl>
      <w:tblPr>
        <w:tblStyle w:val="TABLEGRIDGREY"/>
        <w:tblW w:w="8481" w:type="dxa"/>
        <w:jc w:val="center"/>
        <w:tblLook w:val="04A0" w:firstRow="1" w:lastRow="0" w:firstColumn="1" w:lastColumn="0" w:noHBand="0" w:noVBand="1"/>
      </w:tblPr>
      <w:tblGrid>
        <w:gridCol w:w="1219"/>
        <w:gridCol w:w="944"/>
        <w:gridCol w:w="949"/>
        <w:gridCol w:w="951"/>
        <w:gridCol w:w="1207"/>
        <w:gridCol w:w="1130"/>
        <w:gridCol w:w="918"/>
        <w:gridCol w:w="1163"/>
      </w:tblGrid>
      <w:tr w:rsidR="008F1EA4" w:rsidRPr="00061649"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rsidR="008F1EA4" w:rsidRPr="009B51F3" w:rsidRDefault="008F1EA4" w:rsidP="008F1EA4">
            <w:pPr>
              <w:pStyle w:val="TableHeader"/>
              <w:ind w:left="0"/>
              <w:rPr>
                <w:color w:val="FFFFFF"/>
                <w:sz w:val="16"/>
                <w:lang w:val="pt-PT"/>
              </w:rPr>
            </w:pPr>
            <w:r w:rsidRPr="0020622C">
              <w:rPr>
                <w:color w:val="FFFFFF"/>
                <w:sz w:val="16"/>
                <w:lang w:val="pt-PT"/>
              </w:rPr>
              <w:t>REQ-</w:t>
            </w:r>
            <w:r>
              <w:rPr>
                <w:color w:val="FFFFFF"/>
                <w:sz w:val="16"/>
                <w:lang w:val="pt-PT"/>
              </w:rPr>
              <w:t>LICBNAPSQ-EPSQ</w:t>
            </w:r>
            <w:r w:rsidRPr="0020622C">
              <w:rPr>
                <w:color w:val="FFFFFF"/>
                <w:sz w:val="16"/>
                <w:lang w:val="pt-PT"/>
              </w:rPr>
              <w:t>-0010-</w:t>
            </w:r>
            <w:r>
              <w:rPr>
                <w:color w:val="FFFFFF"/>
                <w:sz w:val="16"/>
                <w:lang w:val="pt-PT"/>
              </w:rPr>
              <w:t>Campo de Introdução do NDC</w:t>
            </w:r>
          </w:p>
        </w:tc>
      </w:tr>
      <w:tr w:rsidR="008F1EA4" w:rsidRPr="009B51F3"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Versão:</w:t>
            </w:r>
          </w:p>
        </w:tc>
        <w:tc>
          <w:tcPr>
            <w:tcW w:w="611" w:type="pct"/>
          </w:tcPr>
          <w:p w:rsidR="008F1EA4" w:rsidRPr="00390001" w:rsidRDefault="008F1EA4" w:rsidP="008F1EA4">
            <w:pPr>
              <w:pStyle w:val="TableText"/>
              <w:rPr>
                <w:lang w:val="pt-PT"/>
              </w:rPr>
            </w:pPr>
            <w:r>
              <w:rPr>
                <w:lang w:val="pt-PT"/>
              </w:rPr>
              <w:t>5</w:t>
            </w:r>
            <w:r w:rsidRPr="00390001">
              <w:rPr>
                <w:lang w:val="pt-PT"/>
              </w:rPr>
              <w:t>.0</w:t>
            </w:r>
          </w:p>
        </w:tc>
        <w:tc>
          <w:tcPr>
            <w:tcW w:w="614" w:type="pct"/>
          </w:tcPr>
          <w:p w:rsidR="008F1EA4" w:rsidRPr="009B51F3" w:rsidRDefault="008F1EA4" w:rsidP="008F1EA4">
            <w:pPr>
              <w:pStyle w:val="TableHeader"/>
              <w:rPr>
                <w:lang w:val="pt-PT"/>
              </w:rPr>
            </w:pPr>
            <w:r w:rsidRPr="009B51F3">
              <w:rPr>
                <w:lang w:val="pt-PT"/>
              </w:rPr>
              <w:t>Fase:</w:t>
            </w:r>
          </w:p>
        </w:tc>
        <w:tc>
          <w:tcPr>
            <w:tcW w:w="615" w:type="pct"/>
          </w:tcPr>
          <w:p w:rsidR="008F1EA4" w:rsidRPr="00390001" w:rsidRDefault="008F1EA4" w:rsidP="008F1EA4">
            <w:pPr>
              <w:pStyle w:val="TableText"/>
              <w:rPr>
                <w:lang w:val="pt-PT"/>
              </w:rPr>
            </w:pPr>
            <w:r>
              <w:rPr>
                <w:lang w:val="pt-PT"/>
              </w:rPr>
              <w:t>CR</w:t>
            </w:r>
          </w:p>
        </w:tc>
        <w:tc>
          <w:tcPr>
            <w:tcW w:w="651" w:type="pct"/>
          </w:tcPr>
          <w:p w:rsidR="008F1EA4" w:rsidRPr="009B51F3" w:rsidRDefault="008F1EA4" w:rsidP="008F1EA4">
            <w:pPr>
              <w:pStyle w:val="TableHeader"/>
              <w:rPr>
                <w:lang w:val="pt-PT"/>
              </w:rPr>
            </w:pPr>
            <w:r w:rsidRPr="009B51F3">
              <w:rPr>
                <w:lang w:val="pt-PT"/>
              </w:rPr>
              <w:t>Estado:</w:t>
            </w:r>
          </w:p>
        </w:tc>
        <w:tc>
          <w:tcPr>
            <w:tcW w:w="615" w:type="pct"/>
          </w:tcPr>
          <w:p w:rsidR="008F1EA4" w:rsidRPr="00390001" w:rsidRDefault="008F1EA4" w:rsidP="008F1EA4">
            <w:pPr>
              <w:pStyle w:val="TableText"/>
              <w:rPr>
                <w:lang w:val="pt-PT"/>
              </w:rPr>
            </w:pPr>
            <w:r w:rsidRPr="00390001">
              <w:rPr>
                <w:lang w:val="pt-PT"/>
              </w:rPr>
              <w:t>Proposto</w:t>
            </w:r>
          </w:p>
        </w:tc>
        <w:tc>
          <w:tcPr>
            <w:tcW w:w="495" w:type="pct"/>
          </w:tcPr>
          <w:p w:rsidR="008F1EA4" w:rsidRPr="009B51F3" w:rsidRDefault="008F1EA4" w:rsidP="008F1EA4">
            <w:pPr>
              <w:pStyle w:val="TableHeader"/>
              <w:rPr>
                <w:lang w:val="pt-PT"/>
              </w:rPr>
            </w:pPr>
            <w:r w:rsidRPr="009B51F3">
              <w:rPr>
                <w:lang w:val="pt-PT"/>
              </w:rPr>
              <w:t>Data:</w:t>
            </w:r>
          </w:p>
        </w:tc>
        <w:tc>
          <w:tcPr>
            <w:tcW w:w="740" w:type="pct"/>
          </w:tcPr>
          <w:p w:rsidR="008F1EA4" w:rsidRPr="009B51F3" w:rsidRDefault="008F1EA4" w:rsidP="008F1EA4">
            <w:pPr>
              <w:pStyle w:val="TableText"/>
            </w:pPr>
            <w:r w:rsidRPr="00390001">
              <w:rPr>
                <w:lang w:val="pt-PT"/>
              </w:rPr>
              <w:t>201</w:t>
            </w:r>
            <w:r>
              <w:rPr>
                <w:lang w:val="pt-PT"/>
              </w:rPr>
              <w:t>6</w:t>
            </w:r>
            <w:r w:rsidRPr="00390001">
              <w:rPr>
                <w:lang w:val="pt-PT"/>
              </w:rPr>
              <w:t>-</w:t>
            </w:r>
            <w:r>
              <w:rPr>
                <w:lang w:val="pt-PT"/>
              </w:rPr>
              <w:t>05</w:t>
            </w:r>
            <w:r w:rsidRPr="009B51F3">
              <w:t>-</w:t>
            </w:r>
            <w:r>
              <w:t>17</w:t>
            </w:r>
          </w:p>
        </w:tc>
      </w:tr>
      <w:tr w:rsidR="008F1EA4" w:rsidRPr="009B51F3"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Tipo:</w:t>
            </w:r>
          </w:p>
        </w:tc>
        <w:tc>
          <w:tcPr>
            <w:tcW w:w="4341" w:type="pct"/>
            <w:gridSpan w:val="7"/>
          </w:tcPr>
          <w:p w:rsidR="008F1EA4" w:rsidRPr="009B51F3" w:rsidRDefault="008F1EA4" w:rsidP="008F1EA4">
            <w:pPr>
              <w:pStyle w:val="TableText"/>
            </w:pPr>
            <w:r w:rsidRPr="009B51F3">
              <w:t>Funcional</w:t>
            </w:r>
          </w:p>
        </w:tc>
      </w:tr>
      <w:tr w:rsidR="008F1EA4" w:rsidRPr="008F1EA4"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rsidR="008F1EA4" w:rsidRDefault="008F1EA4" w:rsidP="008F1EA4">
            <w:pPr>
              <w:pStyle w:val="TableText"/>
              <w:ind w:left="0"/>
              <w:rPr>
                <w:lang w:val="pt-PT"/>
              </w:rPr>
            </w:pPr>
            <w:r>
              <w:rPr>
                <w:lang w:val="pt-PT"/>
              </w:rPr>
              <w:lastRenderedPageBreak/>
              <w:t xml:space="preserve">A lista de </w:t>
            </w:r>
            <w:r w:rsidR="00746D42">
              <w:rPr>
                <w:lang w:val="pt-PT"/>
              </w:rPr>
              <w:t>alunos matriculados</w:t>
            </w:r>
            <w:r>
              <w:rPr>
                <w:lang w:val="pt-PT"/>
              </w:rPr>
              <w:t xml:space="preserve"> licenciados tem a seguinte ordenação:</w:t>
            </w:r>
          </w:p>
          <w:p w:rsidR="008F1EA4" w:rsidRDefault="008F1EA4" w:rsidP="008F1EA4">
            <w:pPr>
              <w:pStyle w:val="TableText"/>
              <w:ind w:left="0"/>
              <w:rPr>
                <w:lang w:val="pt-PT"/>
              </w:rPr>
            </w:pPr>
            <w:r>
              <w:rPr>
                <w:lang w:val="pt-PT"/>
              </w:rPr>
              <w:t>1-</w:t>
            </w:r>
            <w:r w:rsidR="00746D42">
              <w:rPr>
                <w:lang w:val="pt-PT"/>
              </w:rPr>
              <w:t>Média parcial do aluno (decrescente)</w:t>
            </w:r>
          </w:p>
          <w:p w:rsidR="00746D42" w:rsidRPr="00F97C07" w:rsidRDefault="008F1EA4" w:rsidP="00746D42">
            <w:pPr>
              <w:pStyle w:val="TableText"/>
              <w:ind w:left="0"/>
              <w:rPr>
                <w:lang w:val="pt-PT"/>
              </w:rPr>
            </w:pPr>
            <w:r>
              <w:rPr>
                <w:lang w:val="pt-PT"/>
              </w:rPr>
              <w:t>2-</w:t>
            </w:r>
            <w:r w:rsidR="00746D42">
              <w:rPr>
                <w:lang w:val="pt-PT"/>
              </w:rPr>
              <w:t xml:space="preserve">Número de Aluno </w:t>
            </w:r>
            <w:r>
              <w:rPr>
                <w:lang w:val="pt-PT"/>
              </w:rPr>
              <w:t>(crescente);</w:t>
            </w:r>
          </w:p>
          <w:p w:rsidR="008F1EA4" w:rsidRPr="00F97C07" w:rsidRDefault="008F1EA4" w:rsidP="00746D42">
            <w:pPr>
              <w:pStyle w:val="CSWCONTRACTREFERENCE"/>
              <w:rPr>
                <w:lang w:val="pt-PT"/>
              </w:rPr>
            </w:pPr>
          </w:p>
        </w:tc>
      </w:tr>
    </w:tbl>
    <w:p w:rsidR="008F1EA4" w:rsidRPr="005635BB" w:rsidRDefault="008F1EA4" w:rsidP="008F1EA4">
      <w:pPr>
        <w:pStyle w:val="BodyText"/>
        <w:rPr>
          <w:lang w:val="pt-PT" w:eastAsia="en-US"/>
        </w:rPr>
      </w:pPr>
    </w:p>
    <w:p w:rsidR="008F1EA4" w:rsidRDefault="008F1EA4" w:rsidP="008F1EA4">
      <w:pPr>
        <w:pStyle w:val="Heading4"/>
        <w:numPr>
          <w:ilvl w:val="3"/>
          <w:numId w:val="12"/>
        </w:numPr>
        <w:rPr>
          <w:lang w:val="pt-PT"/>
        </w:rPr>
      </w:pPr>
      <w:bookmarkStart w:id="24" w:name="_Toc462755409"/>
      <w:bookmarkStart w:id="25" w:name="_Toc463972920"/>
      <w:r>
        <w:rPr>
          <w:lang w:val="pt-PT"/>
        </w:rPr>
        <w:t>REQ-LICBNAPSQ-EPSQ-0010-Campo de introdução do NDC</w:t>
      </w:r>
      <w:bookmarkEnd w:id="24"/>
      <w:bookmarkEnd w:id="25"/>
    </w:p>
    <w:tbl>
      <w:tblPr>
        <w:tblStyle w:val="TABLEGRIDGREY"/>
        <w:tblW w:w="8481" w:type="dxa"/>
        <w:jc w:val="center"/>
        <w:tblLook w:val="04A0" w:firstRow="1" w:lastRow="0" w:firstColumn="1" w:lastColumn="0" w:noHBand="0" w:noVBand="1"/>
      </w:tblPr>
      <w:tblGrid>
        <w:gridCol w:w="1219"/>
        <w:gridCol w:w="944"/>
        <w:gridCol w:w="949"/>
        <w:gridCol w:w="951"/>
        <w:gridCol w:w="1207"/>
        <w:gridCol w:w="1130"/>
        <w:gridCol w:w="918"/>
        <w:gridCol w:w="1163"/>
      </w:tblGrid>
      <w:tr w:rsidR="008F1EA4" w:rsidRPr="00061649"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rsidR="008F1EA4" w:rsidRPr="009B51F3" w:rsidRDefault="008F1EA4" w:rsidP="008F1EA4">
            <w:pPr>
              <w:pStyle w:val="TableHeader"/>
              <w:ind w:left="0"/>
              <w:rPr>
                <w:color w:val="FFFFFF"/>
                <w:sz w:val="16"/>
                <w:lang w:val="pt-PT"/>
              </w:rPr>
            </w:pPr>
            <w:r w:rsidRPr="0020622C">
              <w:rPr>
                <w:color w:val="FFFFFF"/>
                <w:sz w:val="16"/>
                <w:lang w:val="pt-PT"/>
              </w:rPr>
              <w:t>REQ-</w:t>
            </w:r>
            <w:r>
              <w:rPr>
                <w:color w:val="FFFFFF"/>
                <w:sz w:val="16"/>
                <w:lang w:val="pt-PT"/>
              </w:rPr>
              <w:t>LICBNAPSQ-EPSQ</w:t>
            </w:r>
            <w:r w:rsidRPr="0020622C">
              <w:rPr>
                <w:color w:val="FFFFFF"/>
                <w:sz w:val="16"/>
                <w:lang w:val="pt-PT"/>
              </w:rPr>
              <w:t>-0010-</w:t>
            </w:r>
            <w:r>
              <w:rPr>
                <w:color w:val="FFFFFF"/>
                <w:sz w:val="16"/>
                <w:lang w:val="pt-PT"/>
              </w:rPr>
              <w:t>Campo de Introdução do NDC</w:t>
            </w:r>
          </w:p>
        </w:tc>
      </w:tr>
      <w:tr w:rsidR="008F1EA4" w:rsidRPr="009B51F3"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Versão:</w:t>
            </w:r>
          </w:p>
        </w:tc>
        <w:tc>
          <w:tcPr>
            <w:tcW w:w="611" w:type="pct"/>
          </w:tcPr>
          <w:p w:rsidR="008F1EA4" w:rsidRPr="00390001" w:rsidRDefault="008F1EA4" w:rsidP="008F1EA4">
            <w:pPr>
              <w:pStyle w:val="TableText"/>
              <w:rPr>
                <w:lang w:val="pt-PT"/>
              </w:rPr>
            </w:pPr>
            <w:r w:rsidRPr="00390001">
              <w:rPr>
                <w:lang w:val="pt-PT"/>
              </w:rPr>
              <w:t>1.0</w:t>
            </w:r>
          </w:p>
        </w:tc>
        <w:tc>
          <w:tcPr>
            <w:tcW w:w="614" w:type="pct"/>
          </w:tcPr>
          <w:p w:rsidR="008F1EA4" w:rsidRPr="009B51F3" w:rsidRDefault="008F1EA4" w:rsidP="008F1EA4">
            <w:pPr>
              <w:pStyle w:val="TableHeader"/>
              <w:rPr>
                <w:lang w:val="pt-PT"/>
              </w:rPr>
            </w:pPr>
            <w:r w:rsidRPr="009B51F3">
              <w:rPr>
                <w:lang w:val="pt-PT"/>
              </w:rPr>
              <w:t>Fase:</w:t>
            </w:r>
          </w:p>
        </w:tc>
        <w:tc>
          <w:tcPr>
            <w:tcW w:w="615" w:type="pct"/>
          </w:tcPr>
          <w:p w:rsidR="008F1EA4" w:rsidRPr="00390001" w:rsidRDefault="008F1EA4" w:rsidP="008F1EA4">
            <w:pPr>
              <w:pStyle w:val="TableText"/>
              <w:rPr>
                <w:lang w:val="pt-PT"/>
              </w:rPr>
            </w:pPr>
            <w:r>
              <w:rPr>
                <w:lang w:val="pt-PT"/>
              </w:rPr>
              <w:t>CR</w:t>
            </w:r>
          </w:p>
        </w:tc>
        <w:tc>
          <w:tcPr>
            <w:tcW w:w="651" w:type="pct"/>
          </w:tcPr>
          <w:p w:rsidR="008F1EA4" w:rsidRPr="009B51F3" w:rsidRDefault="008F1EA4" w:rsidP="008F1EA4">
            <w:pPr>
              <w:pStyle w:val="TableHeader"/>
              <w:rPr>
                <w:lang w:val="pt-PT"/>
              </w:rPr>
            </w:pPr>
            <w:r w:rsidRPr="009B51F3">
              <w:rPr>
                <w:lang w:val="pt-PT"/>
              </w:rPr>
              <w:t>Estado:</w:t>
            </w:r>
          </w:p>
        </w:tc>
        <w:tc>
          <w:tcPr>
            <w:tcW w:w="615" w:type="pct"/>
          </w:tcPr>
          <w:p w:rsidR="008F1EA4" w:rsidRPr="00390001" w:rsidRDefault="008F1EA4" w:rsidP="008F1EA4">
            <w:pPr>
              <w:pStyle w:val="TableText"/>
              <w:rPr>
                <w:lang w:val="pt-PT"/>
              </w:rPr>
            </w:pPr>
            <w:r w:rsidRPr="00390001">
              <w:rPr>
                <w:lang w:val="pt-PT"/>
              </w:rPr>
              <w:t>Proposto</w:t>
            </w:r>
          </w:p>
        </w:tc>
        <w:tc>
          <w:tcPr>
            <w:tcW w:w="495" w:type="pct"/>
          </w:tcPr>
          <w:p w:rsidR="008F1EA4" w:rsidRPr="009B51F3" w:rsidRDefault="008F1EA4" w:rsidP="008F1EA4">
            <w:pPr>
              <w:pStyle w:val="TableHeader"/>
              <w:rPr>
                <w:lang w:val="pt-PT"/>
              </w:rPr>
            </w:pPr>
            <w:r w:rsidRPr="009B51F3">
              <w:rPr>
                <w:lang w:val="pt-PT"/>
              </w:rPr>
              <w:t>Data:</w:t>
            </w:r>
          </w:p>
        </w:tc>
        <w:tc>
          <w:tcPr>
            <w:tcW w:w="740" w:type="pct"/>
          </w:tcPr>
          <w:p w:rsidR="008F1EA4" w:rsidRPr="009B51F3" w:rsidRDefault="008F1EA4" w:rsidP="008F1EA4">
            <w:pPr>
              <w:pStyle w:val="TableText"/>
            </w:pPr>
            <w:r w:rsidRPr="00390001">
              <w:rPr>
                <w:lang w:val="pt-PT"/>
              </w:rPr>
              <w:t>2015-</w:t>
            </w:r>
            <w:r>
              <w:rPr>
                <w:lang w:val="pt-PT"/>
              </w:rPr>
              <w:t>10</w:t>
            </w:r>
            <w:r w:rsidRPr="009B51F3">
              <w:t>-</w:t>
            </w:r>
            <w:r>
              <w:t>08</w:t>
            </w:r>
          </w:p>
        </w:tc>
      </w:tr>
      <w:tr w:rsidR="008F1EA4" w:rsidRPr="009B51F3"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Tipo:</w:t>
            </w:r>
          </w:p>
        </w:tc>
        <w:tc>
          <w:tcPr>
            <w:tcW w:w="4341" w:type="pct"/>
            <w:gridSpan w:val="7"/>
          </w:tcPr>
          <w:p w:rsidR="008F1EA4" w:rsidRPr="009B51F3" w:rsidRDefault="008F1EA4" w:rsidP="008F1EA4">
            <w:pPr>
              <w:pStyle w:val="TableText"/>
            </w:pPr>
            <w:r w:rsidRPr="009B51F3">
              <w:t>Funcional</w:t>
            </w:r>
          </w:p>
        </w:tc>
      </w:tr>
      <w:tr w:rsidR="008F1EA4" w:rsidRPr="00B46F81"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rsidR="008F1EA4" w:rsidRDefault="008F1EA4" w:rsidP="008F1EA4">
            <w:pPr>
              <w:pStyle w:val="TableText"/>
              <w:ind w:left="0"/>
              <w:rPr>
                <w:lang w:val="pt-PT"/>
              </w:rPr>
            </w:pPr>
            <w:r>
              <w:rPr>
                <w:lang w:val="pt-PT"/>
              </w:rPr>
              <w:t>O campo de introdução de NDC:</w:t>
            </w:r>
          </w:p>
          <w:p w:rsidR="008F1EA4" w:rsidRDefault="008F1EA4" w:rsidP="008F1EA4">
            <w:pPr>
              <w:pStyle w:val="TableText"/>
              <w:ind w:left="0"/>
              <w:rPr>
                <w:lang w:val="pt-PT"/>
              </w:rPr>
            </w:pPr>
            <w:r>
              <w:rPr>
                <w:lang w:val="pt-PT"/>
              </w:rPr>
              <w:t xml:space="preserve">- Aplica o requisito </w:t>
            </w:r>
            <w:hyperlink w:anchor="_REQ-LICBNARNF-0010-Comprimento_e_ti" w:history="1">
              <w:r w:rsidRPr="00571CB6">
                <w:rPr>
                  <w:rStyle w:val="Hyperlink"/>
                  <w:lang w:val="pt-PT"/>
                </w:rPr>
                <w:t>REQ-LICBNARNF-0010</w:t>
              </w:r>
            </w:hyperlink>
            <w:r>
              <w:rPr>
                <w:lang w:val="pt-PT"/>
              </w:rPr>
              <w:t>;</w:t>
            </w:r>
          </w:p>
          <w:p w:rsidR="008F1EA4" w:rsidRPr="00F97C07" w:rsidRDefault="008F1EA4" w:rsidP="008F1EA4">
            <w:pPr>
              <w:pStyle w:val="TableText"/>
              <w:ind w:left="0"/>
              <w:rPr>
                <w:lang w:val="pt-PT"/>
              </w:rPr>
            </w:pPr>
            <w:r>
              <w:rPr>
                <w:lang w:val="pt-PT"/>
              </w:rPr>
              <w:t>- É de preenchimento obrigatório;</w:t>
            </w:r>
          </w:p>
        </w:tc>
      </w:tr>
    </w:tbl>
    <w:p w:rsidR="008F1EA4" w:rsidRPr="005635BB" w:rsidRDefault="008F1EA4" w:rsidP="008F1EA4">
      <w:pPr>
        <w:pStyle w:val="BodyText"/>
        <w:rPr>
          <w:lang w:val="pt-PT" w:eastAsia="en-US"/>
        </w:rPr>
      </w:pPr>
    </w:p>
    <w:p w:rsidR="008F1EA4" w:rsidRDefault="008F1EA4" w:rsidP="008F1EA4">
      <w:pPr>
        <w:pStyle w:val="Heading4"/>
        <w:numPr>
          <w:ilvl w:val="3"/>
          <w:numId w:val="12"/>
        </w:numPr>
        <w:rPr>
          <w:lang w:val="pt-PT"/>
        </w:rPr>
      </w:pPr>
      <w:bookmarkStart w:id="26" w:name="_Toc462755410"/>
      <w:bookmarkStart w:id="27" w:name="_Toc463972921"/>
      <w:r>
        <w:rPr>
          <w:lang w:val="pt-PT"/>
        </w:rPr>
        <w:t>REQ-LICBNAPSQ-EPSQ-0020-Campo de introdução do NIF do Beneficiário</w:t>
      </w:r>
      <w:bookmarkEnd w:id="26"/>
      <w:bookmarkEnd w:id="27"/>
    </w:p>
    <w:tbl>
      <w:tblPr>
        <w:tblStyle w:val="TABLEGRIDGREY"/>
        <w:tblW w:w="8481" w:type="dxa"/>
        <w:jc w:val="center"/>
        <w:tblLook w:val="04A0" w:firstRow="1" w:lastRow="0" w:firstColumn="1" w:lastColumn="0" w:noHBand="0" w:noVBand="1"/>
      </w:tblPr>
      <w:tblGrid>
        <w:gridCol w:w="1219"/>
        <w:gridCol w:w="944"/>
        <w:gridCol w:w="949"/>
        <w:gridCol w:w="951"/>
        <w:gridCol w:w="1207"/>
        <w:gridCol w:w="1130"/>
        <w:gridCol w:w="918"/>
        <w:gridCol w:w="1163"/>
      </w:tblGrid>
      <w:tr w:rsidR="008F1EA4" w:rsidRPr="00061649"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rsidR="008F1EA4" w:rsidRPr="009B51F3" w:rsidRDefault="008F1EA4" w:rsidP="008F1EA4">
            <w:pPr>
              <w:pStyle w:val="TableHeader"/>
              <w:ind w:left="0"/>
              <w:rPr>
                <w:color w:val="FFFFFF"/>
                <w:sz w:val="16"/>
                <w:lang w:val="pt-PT"/>
              </w:rPr>
            </w:pPr>
            <w:r w:rsidRPr="0020622C">
              <w:rPr>
                <w:color w:val="FFFFFF"/>
                <w:sz w:val="16"/>
                <w:lang w:val="pt-PT"/>
              </w:rPr>
              <w:t>REQ-</w:t>
            </w:r>
            <w:r>
              <w:rPr>
                <w:color w:val="FFFFFF"/>
                <w:sz w:val="16"/>
                <w:lang w:val="pt-PT"/>
              </w:rPr>
              <w:t>LICBNAPSQ-EPSQ</w:t>
            </w:r>
            <w:r w:rsidRPr="0020622C">
              <w:rPr>
                <w:color w:val="FFFFFF"/>
                <w:sz w:val="16"/>
                <w:lang w:val="pt-PT"/>
              </w:rPr>
              <w:t>-00</w:t>
            </w:r>
            <w:r>
              <w:rPr>
                <w:color w:val="FFFFFF"/>
                <w:sz w:val="16"/>
                <w:lang w:val="pt-PT"/>
              </w:rPr>
              <w:t>2</w:t>
            </w:r>
            <w:r w:rsidRPr="0020622C">
              <w:rPr>
                <w:color w:val="FFFFFF"/>
                <w:sz w:val="16"/>
                <w:lang w:val="pt-PT"/>
              </w:rPr>
              <w:t>0-</w:t>
            </w:r>
            <w:r>
              <w:rPr>
                <w:color w:val="FFFFFF"/>
                <w:sz w:val="16"/>
                <w:lang w:val="pt-PT"/>
              </w:rPr>
              <w:t>Campo de Introdução do NIF do Beneficiário</w:t>
            </w:r>
          </w:p>
        </w:tc>
      </w:tr>
      <w:tr w:rsidR="008F1EA4" w:rsidRPr="009B51F3"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Versão:</w:t>
            </w:r>
          </w:p>
        </w:tc>
        <w:tc>
          <w:tcPr>
            <w:tcW w:w="611" w:type="pct"/>
          </w:tcPr>
          <w:p w:rsidR="008F1EA4" w:rsidRPr="00390001" w:rsidRDefault="008F1EA4" w:rsidP="008F1EA4">
            <w:pPr>
              <w:pStyle w:val="TableText"/>
              <w:rPr>
                <w:lang w:val="pt-PT"/>
              </w:rPr>
            </w:pPr>
            <w:r w:rsidRPr="00390001">
              <w:rPr>
                <w:lang w:val="pt-PT"/>
              </w:rPr>
              <w:t>1.0</w:t>
            </w:r>
          </w:p>
        </w:tc>
        <w:tc>
          <w:tcPr>
            <w:tcW w:w="614" w:type="pct"/>
          </w:tcPr>
          <w:p w:rsidR="008F1EA4" w:rsidRPr="009B51F3" w:rsidRDefault="008F1EA4" w:rsidP="008F1EA4">
            <w:pPr>
              <w:pStyle w:val="TableHeader"/>
              <w:rPr>
                <w:lang w:val="pt-PT"/>
              </w:rPr>
            </w:pPr>
            <w:r w:rsidRPr="009B51F3">
              <w:rPr>
                <w:lang w:val="pt-PT"/>
              </w:rPr>
              <w:t>Fase:</w:t>
            </w:r>
          </w:p>
        </w:tc>
        <w:tc>
          <w:tcPr>
            <w:tcW w:w="615" w:type="pct"/>
          </w:tcPr>
          <w:p w:rsidR="008F1EA4" w:rsidRPr="00390001" w:rsidRDefault="008F1EA4" w:rsidP="008F1EA4">
            <w:pPr>
              <w:pStyle w:val="TableText"/>
              <w:rPr>
                <w:lang w:val="pt-PT"/>
              </w:rPr>
            </w:pPr>
            <w:r>
              <w:rPr>
                <w:lang w:val="pt-PT"/>
              </w:rPr>
              <w:t>CR</w:t>
            </w:r>
          </w:p>
        </w:tc>
        <w:tc>
          <w:tcPr>
            <w:tcW w:w="651" w:type="pct"/>
          </w:tcPr>
          <w:p w:rsidR="008F1EA4" w:rsidRPr="009B51F3" w:rsidRDefault="008F1EA4" w:rsidP="008F1EA4">
            <w:pPr>
              <w:pStyle w:val="TableHeader"/>
              <w:rPr>
                <w:lang w:val="pt-PT"/>
              </w:rPr>
            </w:pPr>
            <w:r w:rsidRPr="009B51F3">
              <w:rPr>
                <w:lang w:val="pt-PT"/>
              </w:rPr>
              <w:t>Estado:</w:t>
            </w:r>
          </w:p>
        </w:tc>
        <w:tc>
          <w:tcPr>
            <w:tcW w:w="615" w:type="pct"/>
          </w:tcPr>
          <w:p w:rsidR="008F1EA4" w:rsidRPr="00390001" w:rsidRDefault="008F1EA4" w:rsidP="008F1EA4">
            <w:pPr>
              <w:pStyle w:val="TableText"/>
              <w:rPr>
                <w:lang w:val="pt-PT"/>
              </w:rPr>
            </w:pPr>
            <w:r w:rsidRPr="00390001">
              <w:rPr>
                <w:lang w:val="pt-PT"/>
              </w:rPr>
              <w:t>Proposto</w:t>
            </w:r>
          </w:p>
        </w:tc>
        <w:tc>
          <w:tcPr>
            <w:tcW w:w="495" w:type="pct"/>
          </w:tcPr>
          <w:p w:rsidR="008F1EA4" w:rsidRPr="009B51F3" w:rsidRDefault="008F1EA4" w:rsidP="008F1EA4">
            <w:pPr>
              <w:pStyle w:val="TableHeader"/>
              <w:rPr>
                <w:lang w:val="pt-PT"/>
              </w:rPr>
            </w:pPr>
            <w:r w:rsidRPr="009B51F3">
              <w:rPr>
                <w:lang w:val="pt-PT"/>
              </w:rPr>
              <w:t>Data:</w:t>
            </w:r>
          </w:p>
        </w:tc>
        <w:tc>
          <w:tcPr>
            <w:tcW w:w="740" w:type="pct"/>
          </w:tcPr>
          <w:p w:rsidR="008F1EA4" w:rsidRPr="009B51F3" w:rsidRDefault="008F1EA4" w:rsidP="008F1EA4">
            <w:pPr>
              <w:pStyle w:val="TableText"/>
            </w:pPr>
            <w:r w:rsidRPr="00390001">
              <w:rPr>
                <w:lang w:val="pt-PT"/>
              </w:rPr>
              <w:t>2015-</w:t>
            </w:r>
            <w:r>
              <w:rPr>
                <w:lang w:val="pt-PT"/>
              </w:rPr>
              <w:t>10</w:t>
            </w:r>
            <w:r w:rsidRPr="009B51F3">
              <w:t>-</w:t>
            </w:r>
            <w:r>
              <w:t>08</w:t>
            </w:r>
          </w:p>
        </w:tc>
      </w:tr>
      <w:tr w:rsidR="008F1EA4" w:rsidRPr="009B51F3"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Tipo:</w:t>
            </w:r>
          </w:p>
        </w:tc>
        <w:tc>
          <w:tcPr>
            <w:tcW w:w="4341" w:type="pct"/>
            <w:gridSpan w:val="7"/>
          </w:tcPr>
          <w:p w:rsidR="008F1EA4" w:rsidRPr="009B51F3" w:rsidRDefault="008F1EA4" w:rsidP="008F1EA4">
            <w:pPr>
              <w:pStyle w:val="TableText"/>
            </w:pPr>
            <w:r w:rsidRPr="009B51F3">
              <w:t>Funcional</w:t>
            </w:r>
          </w:p>
        </w:tc>
      </w:tr>
      <w:tr w:rsidR="008F1EA4" w:rsidRPr="00B46F81"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rsidR="008F1EA4" w:rsidRDefault="008F1EA4" w:rsidP="008F1EA4">
            <w:pPr>
              <w:pStyle w:val="TableText"/>
              <w:ind w:left="0"/>
              <w:rPr>
                <w:lang w:val="pt-PT"/>
              </w:rPr>
            </w:pPr>
            <w:r>
              <w:rPr>
                <w:lang w:val="pt-PT"/>
              </w:rPr>
              <w:t>O campo de introdução do NIF do beneficário:</w:t>
            </w:r>
          </w:p>
          <w:p w:rsidR="008F1EA4" w:rsidRDefault="008F1EA4" w:rsidP="008F1EA4">
            <w:pPr>
              <w:pStyle w:val="TableText"/>
              <w:ind w:left="0"/>
              <w:rPr>
                <w:lang w:val="pt-PT"/>
              </w:rPr>
            </w:pPr>
            <w:r>
              <w:rPr>
                <w:lang w:val="pt-PT"/>
              </w:rPr>
              <w:t xml:space="preserve">- Aplica o requisito </w:t>
            </w:r>
            <w:hyperlink w:anchor="_REQ-LICBNARNF-0020-Comprimento_e_ti" w:history="1">
              <w:r w:rsidRPr="0008191D">
                <w:rPr>
                  <w:rStyle w:val="Hyperlink"/>
                  <w:lang w:val="pt-PT"/>
                </w:rPr>
                <w:t>REQ-LICBNARNF-0020</w:t>
              </w:r>
            </w:hyperlink>
          </w:p>
          <w:p w:rsidR="008F1EA4" w:rsidRPr="00F97C07" w:rsidRDefault="008F1EA4" w:rsidP="008F1EA4">
            <w:pPr>
              <w:pStyle w:val="TableText"/>
              <w:ind w:left="0"/>
              <w:rPr>
                <w:lang w:val="pt-PT"/>
              </w:rPr>
            </w:pPr>
            <w:r>
              <w:rPr>
                <w:lang w:val="pt-PT"/>
              </w:rPr>
              <w:t>- É de preenchimento opcional;</w:t>
            </w:r>
          </w:p>
        </w:tc>
      </w:tr>
    </w:tbl>
    <w:p w:rsidR="008F1EA4" w:rsidRPr="005635BB" w:rsidRDefault="008F1EA4" w:rsidP="008F1EA4">
      <w:pPr>
        <w:pStyle w:val="BodyText"/>
        <w:rPr>
          <w:lang w:val="pt-PT" w:eastAsia="en-US"/>
        </w:rPr>
      </w:pPr>
    </w:p>
    <w:p w:rsidR="008F1EA4" w:rsidRDefault="008F1EA4" w:rsidP="008F1EA4">
      <w:pPr>
        <w:pStyle w:val="Heading4"/>
        <w:numPr>
          <w:ilvl w:val="3"/>
          <w:numId w:val="12"/>
        </w:numPr>
        <w:rPr>
          <w:lang w:val="pt-PT"/>
        </w:rPr>
      </w:pPr>
      <w:bookmarkStart w:id="28" w:name="_Toc462755411"/>
      <w:bookmarkStart w:id="29" w:name="_Toc463972922"/>
      <w:r>
        <w:rPr>
          <w:lang w:val="pt-PT"/>
        </w:rPr>
        <w:t>REQ-LICBNAPSQ-EPSQ-0030-Lista de Situações</w:t>
      </w:r>
      <w:bookmarkEnd w:id="28"/>
      <w:bookmarkEnd w:id="29"/>
    </w:p>
    <w:tbl>
      <w:tblPr>
        <w:tblStyle w:val="TABLEGRIDGREY"/>
        <w:tblW w:w="8481" w:type="dxa"/>
        <w:jc w:val="center"/>
        <w:tblLook w:val="04A0" w:firstRow="1" w:lastRow="0" w:firstColumn="1" w:lastColumn="0" w:noHBand="0" w:noVBand="1"/>
      </w:tblPr>
      <w:tblGrid>
        <w:gridCol w:w="1219"/>
        <w:gridCol w:w="944"/>
        <w:gridCol w:w="949"/>
        <w:gridCol w:w="951"/>
        <w:gridCol w:w="1207"/>
        <w:gridCol w:w="1130"/>
        <w:gridCol w:w="918"/>
        <w:gridCol w:w="1163"/>
      </w:tblGrid>
      <w:tr w:rsidR="008F1EA4" w:rsidRPr="00061649"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rsidR="008F1EA4" w:rsidRPr="009B51F3" w:rsidRDefault="008F1EA4" w:rsidP="008F1EA4">
            <w:pPr>
              <w:pStyle w:val="TableHeader"/>
              <w:ind w:left="0"/>
              <w:rPr>
                <w:color w:val="FFFFFF"/>
                <w:sz w:val="16"/>
                <w:lang w:val="pt-PT"/>
              </w:rPr>
            </w:pPr>
            <w:r w:rsidRPr="0020622C">
              <w:rPr>
                <w:color w:val="FFFFFF"/>
                <w:sz w:val="16"/>
                <w:lang w:val="pt-PT"/>
              </w:rPr>
              <w:t>REQ-</w:t>
            </w:r>
            <w:r>
              <w:rPr>
                <w:color w:val="FFFFFF"/>
                <w:sz w:val="16"/>
                <w:lang w:val="pt-PT"/>
              </w:rPr>
              <w:t>LICBNAPSQ-EPSQ</w:t>
            </w:r>
            <w:r w:rsidRPr="0020622C">
              <w:rPr>
                <w:color w:val="FFFFFF"/>
                <w:sz w:val="16"/>
                <w:lang w:val="pt-PT"/>
              </w:rPr>
              <w:t>-00</w:t>
            </w:r>
            <w:r>
              <w:rPr>
                <w:color w:val="FFFFFF"/>
                <w:sz w:val="16"/>
                <w:lang w:val="pt-PT"/>
              </w:rPr>
              <w:t>3</w:t>
            </w:r>
            <w:r w:rsidRPr="0020622C">
              <w:rPr>
                <w:color w:val="FFFFFF"/>
                <w:sz w:val="16"/>
                <w:lang w:val="pt-PT"/>
              </w:rPr>
              <w:t>0-</w:t>
            </w:r>
            <w:r>
              <w:rPr>
                <w:color w:val="FFFFFF"/>
                <w:sz w:val="16"/>
                <w:lang w:val="pt-PT"/>
              </w:rPr>
              <w:t>Lista de Situações</w:t>
            </w:r>
          </w:p>
        </w:tc>
      </w:tr>
      <w:tr w:rsidR="008F1EA4" w:rsidRPr="009B51F3"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Versão:</w:t>
            </w:r>
          </w:p>
        </w:tc>
        <w:tc>
          <w:tcPr>
            <w:tcW w:w="611" w:type="pct"/>
          </w:tcPr>
          <w:p w:rsidR="008F1EA4" w:rsidRPr="00390001" w:rsidRDefault="008F1EA4" w:rsidP="008F1EA4">
            <w:pPr>
              <w:pStyle w:val="TableText"/>
              <w:rPr>
                <w:lang w:val="pt-PT"/>
              </w:rPr>
            </w:pPr>
            <w:r w:rsidRPr="00390001">
              <w:rPr>
                <w:lang w:val="pt-PT"/>
              </w:rPr>
              <w:t>1.0</w:t>
            </w:r>
          </w:p>
        </w:tc>
        <w:tc>
          <w:tcPr>
            <w:tcW w:w="614" w:type="pct"/>
          </w:tcPr>
          <w:p w:rsidR="008F1EA4" w:rsidRPr="009B51F3" w:rsidRDefault="008F1EA4" w:rsidP="008F1EA4">
            <w:pPr>
              <w:pStyle w:val="TableHeader"/>
              <w:rPr>
                <w:lang w:val="pt-PT"/>
              </w:rPr>
            </w:pPr>
            <w:r w:rsidRPr="009B51F3">
              <w:rPr>
                <w:lang w:val="pt-PT"/>
              </w:rPr>
              <w:t>Fase:</w:t>
            </w:r>
          </w:p>
        </w:tc>
        <w:tc>
          <w:tcPr>
            <w:tcW w:w="615" w:type="pct"/>
          </w:tcPr>
          <w:p w:rsidR="008F1EA4" w:rsidRPr="00390001" w:rsidRDefault="008F1EA4" w:rsidP="008F1EA4">
            <w:pPr>
              <w:pStyle w:val="TableText"/>
              <w:rPr>
                <w:lang w:val="pt-PT"/>
              </w:rPr>
            </w:pPr>
            <w:r>
              <w:rPr>
                <w:lang w:val="pt-PT"/>
              </w:rPr>
              <w:t>CR</w:t>
            </w:r>
          </w:p>
        </w:tc>
        <w:tc>
          <w:tcPr>
            <w:tcW w:w="651" w:type="pct"/>
          </w:tcPr>
          <w:p w:rsidR="008F1EA4" w:rsidRPr="009B51F3" w:rsidRDefault="008F1EA4" w:rsidP="008F1EA4">
            <w:pPr>
              <w:pStyle w:val="TableHeader"/>
              <w:rPr>
                <w:lang w:val="pt-PT"/>
              </w:rPr>
            </w:pPr>
            <w:r w:rsidRPr="009B51F3">
              <w:rPr>
                <w:lang w:val="pt-PT"/>
              </w:rPr>
              <w:t>Estado:</w:t>
            </w:r>
          </w:p>
        </w:tc>
        <w:tc>
          <w:tcPr>
            <w:tcW w:w="615" w:type="pct"/>
          </w:tcPr>
          <w:p w:rsidR="008F1EA4" w:rsidRPr="00390001" w:rsidRDefault="008F1EA4" w:rsidP="008F1EA4">
            <w:pPr>
              <w:pStyle w:val="TableText"/>
              <w:rPr>
                <w:lang w:val="pt-PT"/>
              </w:rPr>
            </w:pPr>
            <w:r w:rsidRPr="00390001">
              <w:rPr>
                <w:lang w:val="pt-PT"/>
              </w:rPr>
              <w:t>Proposto</w:t>
            </w:r>
          </w:p>
        </w:tc>
        <w:tc>
          <w:tcPr>
            <w:tcW w:w="495" w:type="pct"/>
          </w:tcPr>
          <w:p w:rsidR="008F1EA4" w:rsidRPr="009B51F3" w:rsidRDefault="008F1EA4" w:rsidP="008F1EA4">
            <w:pPr>
              <w:pStyle w:val="TableHeader"/>
              <w:rPr>
                <w:lang w:val="pt-PT"/>
              </w:rPr>
            </w:pPr>
            <w:r w:rsidRPr="009B51F3">
              <w:rPr>
                <w:lang w:val="pt-PT"/>
              </w:rPr>
              <w:t>Data:</w:t>
            </w:r>
          </w:p>
        </w:tc>
        <w:tc>
          <w:tcPr>
            <w:tcW w:w="740" w:type="pct"/>
          </w:tcPr>
          <w:p w:rsidR="008F1EA4" w:rsidRPr="009B51F3" w:rsidRDefault="008F1EA4" w:rsidP="008F1EA4">
            <w:pPr>
              <w:pStyle w:val="TableText"/>
            </w:pPr>
            <w:r w:rsidRPr="00390001">
              <w:rPr>
                <w:lang w:val="pt-PT"/>
              </w:rPr>
              <w:t>2015-</w:t>
            </w:r>
            <w:r>
              <w:rPr>
                <w:lang w:val="pt-PT"/>
              </w:rPr>
              <w:t>10</w:t>
            </w:r>
            <w:r w:rsidRPr="009B51F3">
              <w:t>-</w:t>
            </w:r>
            <w:r>
              <w:t>08</w:t>
            </w:r>
          </w:p>
        </w:tc>
      </w:tr>
      <w:tr w:rsidR="008F1EA4" w:rsidRPr="009B51F3"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Tipo:</w:t>
            </w:r>
          </w:p>
        </w:tc>
        <w:tc>
          <w:tcPr>
            <w:tcW w:w="4341" w:type="pct"/>
            <w:gridSpan w:val="7"/>
          </w:tcPr>
          <w:p w:rsidR="008F1EA4" w:rsidRPr="009B51F3" w:rsidRDefault="008F1EA4" w:rsidP="008F1EA4">
            <w:pPr>
              <w:pStyle w:val="TableText"/>
            </w:pPr>
            <w:r w:rsidRPr="009B51F3">
              <w:t>Funcional</w:t>
            </w:r>
          </w:p>
        </w:tc>
      </w:tr>
      <w:tr w:rsidR="008F1EA4" w:rsidRPr="00061649"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rsidR="008F1EA4" w:rsidRPr="00F97C07" w:rsidRDefault="008F1EA4" w:rsidP="008F1EA4">
            <w:pPr>
              <w:pStyle w:val="TableText"/>
              <w:ind w:left="0"/>
              <w:rPr>
                <w:lang w:val="pt-PT"/>
              </w:rPr>
            </w:pPr>
            <w:r>
              <w:rPr>
                <w:lang w:val="pt-PT"/>
              </w:rPr>
              <w:t xml:space="preserve">Lista de situações do contrato obtido no requisito </w:t>
            </w:r>
            <w:hyperlink w:anchor="_REQ-LICBNARNF-0100-Definição_de_Lis" w:history="1">
              <w:r w:rsidRPr="001C69CA">
                <w:rPr>
                  <w:rStyle w:val="Hyperlink"/>
                  <w:lang w:val="pt-PT"/>
                </w:rPr>
                <w:t>REQ-LICBNARNF-0100</w:t>
              </w:r>
            </w:hyperlink>
            <w:r>
              <w:rPr>
                <w:lang w:val="pt-PT"/>
              </w:rPr>
              <w:t>. À lista retornada é adicionada a opção “Todas”, que é a opção por omissão.</w:t>
            </w:r>
          </w:p>
        </w:tc>
      </w:tr>
    </w:tbl>
    <w:p w:rsidR="008F1EA4" w:rsidRDefault="008F1EA4" w:rsidP="008F1EA4">
      <w:pPr>
        <w:pStyle w:val="BodyText"/>
        <w:rPr>
          <w:lang w:val="pt-PT" w:eastAsia="en-US"/>
        </w:rPr>
      </w:pPr>
    </w:p>
    <w:p w:rsidR="008F1EA4" w:rsidRDefault="008F1EA4" w:rsidP="008F1EA4">
      <w:pPr>
        <w:pStyle w:val="Heading4"/>
        <w:numPr>
          <w:ilvl w:val="3"/>
          <w:numId w:val="12"/>
        </w:numPr>
        <w:rPr>
          <w:lang w:val="pt-PT"/>
        </w:rPr>
      </w:pPr>
      <w:bookmarkStart w:id="30" w:name="_REQ-LICBNAPSQ-EPSQ-0040-Data_Regist"/>
      <w:bookmarkStart w:id="31" w:name="_Toc462755412"/>
      <w:bookmarkStart w:id="32" w:name="_Toc463972923"/>
      <w:bookmarkEnd w:id="30"/>
      <w:r>
        <w:rPr>
          <w:lang w:val="pt-PT"/>
        </w:rPr>
        <w:lastRenderedPageBreak/>
        <w:t>REQ-LICBNAPSQ-EPSQ-0040-Data Registo de</w:t>
      </w:r>
      <w:bookmarkEnd w:id="31"/>
      <w:bookmarkEnd w:id="32"/>
    </w:p>
    <w:tbl>
      <w:tblPr>
        <w:tblStyle w:val="TABLEGRIDGREY"/>
        <w:tblW w:w="8481" w:type="dxa"/>
        <w:jc w:val="center"/>
        <w:tblLook w:val="04A0" w:firstRow="1" w:lastRow="0" w:firstColumn="1" w:lastColumn="0" w:noHBand="0" w:noVBand="1"/>
      </w:tblPr>
      <w:tblGrid>
        <w:gridCol w:w="1219"/>
        <w:gridCol w:w="944"/>
        <w:gridCol w:w="949"/>
        <w:gridCol w:w="951"/>
        <w:gridCol w:w="1207"/>
        <w:gridCol w:w="1130"/>
        <w:gridCol w:w="918"/>
        <w:gridCol w:w="1163"/>
      </w:tblGrid>
      <w:tr w:rsidR="008F1EA4" w:rsidRPr="00061649"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rsidR="008F1EA4" w:rsidRPr="009B51F3" w:rsidRDefault="008F1EA4" w:rsidP="008F1EA4">
            <w:pPr>
              <w:pStyle w:val="TableHeader"/>
              <w:ind w:left="0"/>
              <w:rPr>
                <w:color w:val="FFFFFF"/>
                <w:sz w:val="16"/>
                <w:lang w:val="pt-PT"/>
              </w:rPr>
            </w:pPr>
            <w:r w:rsidRPr="0020622C">
              <w:rPr>
                <w:color w:val="FFFFFF"/>
                <w:sz w:val="16"/>
                <w:lang w:val="pt-PT"/>
              </w:rPr>
              <w:t>REQ-</w:t>
            </w:r>
            <w:r>
              <w:rPr>
                <w:color w:val="FFFFFF"/>
                <w:sz w:val="16"/>
                <w:lang w:val="pt-PT"/>
              </w:rPr>
              <w:t>LICBNAPSQ-EPSQ</w:t>
            </w:r>
            <w:r w:rsidRPr="0020622C">
              <w:rPr>
                <w:color w:val="FFFFFF"/>
                <w:sz w:val="16"/>
                <w:lang w:val="pt-PT"/>
              </w:rPr>
              <w:t>-00</w:t>
            </w:r>
            <w:r>
              <w:rPr>
                <w:color w:val="FFFFFF"/>
                <w:sz w:val="16"/>
                <w:lang w:val="pt-PT"/>
              </w:rPr>
              <w:t>4</w:t>
            </w:r>
            <w:r w:rsidRPr="0020622C">
              <w:rPr>
                <w:color w:val="FFFFFF"/>
                <w:sz w:val="16"/>
                <w:lang w:val="pt-PT"/>
              </w:rPr>
              <w:t>0-</w:t>
            </w:r>
            <w:r>
              <w:rPr>
                <w:color w:val="FFFFFF"/>
                <w:sz w:val="16"/>
                <w:lang w:val="pt-PT"/>
              </w:rPr>
              <w:t>Data de Registo de</w:t>
            </w:r>
          </w:p>
        </w:tc>
      </w:tr>
      <w:tr w:rsidR="008F1EA4" w:rsidRPr="009B51F3"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Versão:</w:t>
            </w:r>
          </w:p>
        </w:tc>
        <w:tc>
          <w:tcPr>
            <w:tcW w:w="611" w:type="pct"/>
          </w:tcPr>
          <w:p w:rsidR="008F1EA4" w:rsidRPr="00390001" w:rsidRDefault="008F1EA4" w:rsidP="008F1EA4">
            <w:pPr>
              <w:pStyle w:val="TableText"/>
              <w:rPr>
                <w:lang w:val="pt-PT"/>
              </w:rPr>
            </w:pPr>
            <w:r w:rsidRPr="00390001">
              <w:rPr>
                <w:lang w:val="pt-PT"/>
              </w:rPr>
              <w:t>1.0</w:t>
            </w:r>
          </w:p>
        </w:tc>
        <w:tc>
          <w:tcPr>
            <w:tcW w:w="614" w:type="pct"/>
          </w:tcPr>
          <w:p w:rsidR="008F1EA4" w:rsidRPr="009B51F3" w:rsidRDefault="008F1EA4" w:rsidP="008F1EA4">
            <w:pPr>
              <w:pStyle w:val="TableHeader"/>
              <w:rPr>
                <w:lang w:val="pt-PT"/>
              </w:rPr>
            </w:pPr>
            <w:r w:rsidRPr="009B51F3">
              <w:rPr>
                <w:lang w:val="pt-PT"/>
              </w:rPr>
              <w:t>Fase:</w:t>
            </w:r>
          </w:p>
        </w:tc>
        <w:tc>
          <w:tcPr>
            <w:tcW w:w="615" w:type="pct"/>
          </w:tcPr>
          <w:p w:rsidR="008F1EA4" w:rsidRPr="00390001" w:rsidRDefault="008F1EA4" w:rsidP="008F1EA4">
            <w:pPr>
              <w:pStyle w:val="TableText"/>
              <w:rPr>
                <w:lang w:val="pt-PT"/>
              </w:rPr>
            </w:pPr>
            <w:r>
              <w:rPr>
                <w:lang w:val="pt-PT"/>
              </w:rPr>
              <w:t>CR</w:t>
            </w:r>
          </w:p>
        </w:tc>
        <w:tc>
          <w:tcPr>
            <w:tcW w:w="651" w:type="pct"/>
          </w:tcPr>
          <w:p w:rsidR="008F1EA4" w:rsidRPr="009B51F3" w:rsidRDefault="008F1EA4" w:rsidP="008F1EA4">
            <w:pPr>
              <w:pStyle w:val="TableHeader"/>
              <w:rPr>
                <w:lang w:val="pt-PT"/>
              </w:rPr>
            </w:pPr>
            <w:r w:rsidRPr="009B51F3">
              <w:rPr>
                <w:lang w:val="pt-PT"/>
              </w:rPr>
              <w:t>Estado:</w:t>
            </w:r>
          </w:p>
        </w:tc>
        <w:tc>
          <w:tcPr>
            <w:tcW w:w="615" w:type="pct"/>
          </w:tcPr>
          <w:p w:rsidR="008F1EA4" w:rsidRPr="00390001" w:rsidRDefault="008F1EA4" w:rsidP="008F1EA4">
            <w:pPr>
              <w:pStyle w:val="TableText"/>
              <w:rPr>
                <w:lang w:val="pt-PT"/>
              </w:rPr>
            </w:pPr>
            <w:r w:rsidRPr="00390001">
              <w:rPr>
                <w:lang w:val="pt-PT"/>
              </w:rPr>
              <w:t>Proposto</w:t>
            </w:r>
          </w:p>
        </w:tc>
        <w:tc>
          <w:tcPr>
            <w:tcW w:w="495" w:type="pct"/>
          </w:tcPr>
          <w:p w:rsidR="008F1EA4" w:rsidRPr="009B51F3" w:rsidRDefault="008F1EA4" w:rsidP="008F1EA4">
            <w:pPr>
              <w:pStyle w:val="TableHeader"/>
              <w:rPr>
                <w:lang w:val="pt-PT"/>
              </w:rPr>
            </w:pPr>
            <w:r w:rsidRPr="009B51F3">
              <w:rPr>
                <w:lang w:val="pt-PT"/>
              </w:rPr>
              <w:t>Data:</w:t>
            </w:r>
          </w:p>
        </w:tc>
        <w:tc>
          <w:tcPr>
            <w:tcW w:w="740" w:type="pct"/>
          </w:tcPr>
          <w:p w:rsidR="008F1EA4" w:rsidRPr="009B51F3" w:rsidRDefault="008F1EA4" w:rsidP="008F1EA4">
            <w:pPr>
              <w:pStyle w:val="TableText"/>
            </w:pPr>
            <w:r w:rsidRPr="00390001">
              <w:rPr>
                <w:lang w:val="pt-PT"/>
              </w:rPr>
              <w:t>2015-</w:t>
            </w:r>
            <w:r>
              <w:rPr>
                <w:lang w:val="pt-PT"/>
              </w:rPr>
              <w:t>10</w:t>
            </w:r>
            <w:r w:rsidRPr="009B51F3">
              <w:t>-</w:t>
            </w:r>
            <w:r>
              <w:t>08</w:t>
            </w:r>
          </w:p>
        </w:tc>
      </w:tr>
      <w:tr w:rsidR="008F1EA4" w:rsidRPr="009B51F3"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Tipo:</w:t>
            </w:r>
          </w:p>
        </w:tc>
        <w:tc>
          <w:tcPr>
            <w:tcW w:w="4341" w:type="pct"/>
            <w:gridSpan w:val="7"/>
          </w:tcPr>
          <w:p w:rsidR="008F1EA4" w:rsidRPr="009B51F3" w:rsidRDefault="008F1EA4" w:rsidP="008F1EA4">
            <w:pPr>
              <w:pStyle w:val="TableText"/>
            </w:pPr>
            <w:r w:rsidRPr="009B51F3">
              <w:t>Funcional</w:t>
            </w:r>
          </w:p>
        </w:tc>
      </w:tr>
      <w:tr w:rsidR="008F1EA4" w:rsidRPr="00061649"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rsidR="008F1EA4" w:rsidRDefault="008F1EA4" w:rsidP="008F1EA4">
            <w:pPr>
              <w:pStyle w:val="TableText"/>
              <w:ind w:left="0"/>
              <w:rPr>
                <w:lang w:val="pt-PT"/>
              </w:rPr>
            </w:pPr>
            <w:r>
              <w:rPr>
                <w:lang w:val="pt-PT"/>
              </w:rPr>
              <w:t>Campo de introdução da Data do Registo de:</w:t>
            </w:r>
          </w:p>
          <w:p w:rsidR="008F1EA4" w:rsidRDefault="008F1EA4" w:rsidP="008F1EA4">
            <w:pPr>
              <w:pStyle w:val="TableText"/>
              <w:ind w:left="0"/>
              <w:rPr>
                <w:lang w:val="pt-PT"/>
              </w:rPr>
            </w:pPr>
            <w:r>
              <w:rPr>
                <w:lang w:val="pt-PT"/>
              </w:rPr>
              <w:t xml:space="preserve">- Aplica o requisito </w:t>
            </w:r>
            <w:hyperlink w:anchor="_REQ-LICBNARNF-0080-Comprimento_e_ti" w:history="1">
              <w:r w:rsidRPr="004E5BF4">
                <w:rPr>
                  <w:rStyle w:val="Hyperlink"/>
                  <w:lang w:val="pt-PT"/>
                </w:rPr>
                <w:t>REQ-LICBNARNF-0080</w:t>
              </w:r>
            </w:hyperlink>
            <w:r>
              <w:rPr>
                <w:lang w:val="pt-PT"/>
              </w:rPr>
              <w:t>;</w:t>
            </w:r>
          </w:p>
          <w:p w:rsidR="008F1EA4" w:rsidRDefault="008F1EA4" w:rsidP="008F1EA4">
            <w:pPr>
              <w:pStyle w:val="TableText"/>
              <w:ind w:left="0"/>
              <w:rPr>
                <w:lang w:val="pt-PT"/>
              </w:rPr>
            </w:pPr>
            <w:r>
              <w:rPr>
                <w:lang w:val="pt-PT"/>
              </w:rPr>
              <w:t>- O formato da data é dd-mm-aaaa;</w:t>
            </w:r>
          </w:p>
          <w:p w:rsidR="008F1EA4" w:rsidRDefault="008F1EA4" w:rsidP="008F1EA4">
            <w:pPr>
              <w:pStyle w:val="TableText"/>
              <w:ind w:left="0"/>
              <w:rPr>
                <w:lang w:val="pt-PT"/>
              </w:rPr>
            </w:pPr>
            <w:r>
              <w:rPr>
                <w:lang w:val="pt-PT"/>
              </w:rPr>
              <w:t>- É de preenchimento opcional;</w:t>
            </w:r>
          </w:p>
          <w:p w:rsidR="008F1EA4" w:rsidRPr="00F97C07" w:rsidRDefault="008F1EA4" w:rsidP="008F1EA4">
            <w:pPr>
              <w:pStyle w:val="TableText"/>
              <w:ind w:left="0"/>
              <w:rPr>
                <w:lang w:val="pt-PT"/>
              </w:rPr>
            </w:pPr>
            <w:r>
              <w:rPr>
                <w:lang w:val="pt-PT"/>
              </w:rPr>
              <w:t xml:space="preserve">- Por omissão não está preenchida; </w:t>
            </w:r>
          </w:p>
        </w:tc>
      </w:tr>
    </w:tbl>
    <w:p w:rsidR="008F1EA4" w:rsidRPr="005635BB" w:rsidRDefault="008F1EA4" w:rsidP="008F1EA4">
      <w:pPr>
        <w:pStyle w:val="BodyText"/>
        <w:rPr>
          <w:lang w:val="pt-PT" w:eastAsia="en-US"/>
        </w:rPr>
      </w:pPr>
    </w:p>
    <w:p w:rsidR="008F1EA4" w:rsidRDefault="008F1EA4" w:rsidP="008F1EA4">
      <w:pPr>
        <w:pStyle w:val="Heading4"/>
        <w:numPr>
          <w:ilvl w:val="3"/>
          <w:numId w:val="12"/>
        </w:numPr>
        <w:rPr>
          <w:lang w:val="pt-PT"/>
        </w:rPr>
      </w:pPr>
      <w:bookmarkStart w:id="33" w:name="_Toc462755413"/>
      <w:bookmarkStart w:id="34" w:name="_Toc463972924"/>
      <w:r>
        <w:rPr>
          <w:lang w:val="pt-PT"/>
        </w:rPr>
        <w:t>REQ-LICBNAPSQ-EPSQ-0050-Data Registo a</w:t>
      </w:r>
      <w:bookmarkEnd w:id="33"/>
      <w:bookmarkEnd w:id="34"/>
    </w:p>
    <w:tbl>
      <w:tblPr>
        <w:tblStyle w:val="TABLEGRIDGREY"/>
        <w:tblW w:w="8481" w:type="dxa"/>
        <w:jc w:val="center"/>
        <w:tblLook w:val="04A0" w:firstRow="1" w:lastRow="0" w:firstColumn="1" w:lastColumn="0" w:noHBand="0" w:noVBand="1"/>
      </w:tblPr>
      <w:tblGrid>
        <w:gridCol w:w="1219"/>
        <w:gridCol w:w="944"/>
        <w:gridCol w:w="949"/>
        <w:gridCol w:w="951"/>
        <w:gridCol w:w="1207"/>
        <w:gridCol w:w="1130"/>
        <w:gridCol w:w="918"/>
        <w:gridCol w:w="1163"/>
      </w:tblGrid>
      <w:tr w:rsidR="008F1EA4" w:rsidRPr="00061649"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rsidR="008F1EA4" w:rsidRPr="009B51F3" w:rsidRDefault="008F1EA4" w:rsidP="008F1EA4">
            <w:pPr>
              <w:pStyle w:val="TableHeader"/>
              <w:ind w:left="0"/>
              <w:rPr>
                <w:color w:val="FFFFFF"/>
                <w:sz w:val="16"/>
                <w:lang w:val="pt-PT"/>
              </w:rPr>
            </w:pPr>
            <w:r w:rsidRPr="0020622C">
              <w:rPr>
                <w:color w:val="FFFFFF"/>
                <w:sz w:val="16"/>
                <w:lang w:val="pt-PT"/>
              </w:rPr>
              <w:t>REQ-</w:t>
            </w:r>
            <w:r>
              <w:rPr>
                <w:color w:val="FFFFFF"/>
                <w:sz w:val="16"/>
                <w:lang w:val="pt-PT"/>
              </w:rPr>
              <w:t>LICBNAPSQ-EPSQ</w:t>
            </w:r>
            <w:r w:rsidRPr="0020622C">
              <w:rPr>
                <w:color w:val="FFFFFF"/>
                <w:sz w:val="16"/>
                <w:lang w:val="pt-PT"/>
              </w:rPr>
              <w:t>-00</w:t>
            </w:r>
            <w:r>
              <w:rPr>
                <w:color w:val="FFFFFF"/>
                <w:sz w:val="16"/>
                <w:lang w:val="pt-PT"/>
              </w:rPr>
              <w:t>5</w:t>
            </w:r>
            <w:r w:rsidRPr="0020622C">
              <w:rPr>
                <w:color w:val="FFFFFF"/>
                <w:sz w:val="16"/>
                <w:lang w:val="pt-PT"/>
              </w:rPr>
              <w:t>0-</w:t>
            </w:r>
            <w:r>
              <w:rPr>
                <w:color w:val="FFFFFF"/>
                <w:sz w:val="16"/>
                <w:lang w:val="pt-PT"/>
              </w:rPr>
              <w:t>Data de Registo a</w:t>
            </w:r>
          </w:p>
        </w:tc>
      </w:tr>
      <w:tr w:rsidR="008F1EA4" w:rsidRPr="009B51F3"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Versão:</w:t>
            </w:r>
          </w:p>
        </w:tc>
        <w:tc>
          <w:tcPr>
            <w:tcW w:w="611" w:type="pct"/>
          </w:tcPr>
          <w:p w:rsidR="008F1EA4" w:rsidRPr="00390001" w:rsidRDefault="008F1EA4" w:rsidP="008F1EA4">
            <w:pPr>
              <w:pStyle w:val="TableText"/>
              <w:rPr>
                <w:lang w:val="pt-PT"/>
              </w:rPr>
            </w:pPr>
            <w:r w:rsidRPr="00390001">
              <w:rPr>
                <w:lang w:val="pt-PT"/>
              </w:rPr>
              <w:t>1.0</w:t>
            </w:r>
          </w:p>
        </w:tc>
        <w:tc>
          <w:tcPr>
            <w:tcW w:w="614" w:type="pct"/>
          </w:tcPr>
          <w:p w:rsidR="008F1EA4" w:rsidRPr="009B51F3" w:rsidRDefault="008F1EA4" w:rsidP="008F1EA4">
            <w:pPr>
              <w:pStyle w:val="TableHeader"/>
              <w:rPr>
                <w:lang w:val="pt-PT"/>
              </w:rPr>
            </w:pPr>
            <w:r w:rsidRPr="009B51F3">
              <w:rPr>
                <w:lang w:val="pt-PT"/>
              </w:rPr>
              <w:t>Fase:</w:t>
            </w:r>
          </w:p>
        </w:tc>
        <w:tc>
          <w:tcPr>
            <w:tcW w:w="615" w:type="pct"/>
          </w:tcPr>
          <w:p w:rsidR="008F1EA4" w:rsidRPr="00390001" w:rsidRDefault="008F1EA4" w:rsidP="008F1EA4">
            <w:pPr>
              <w:pStyle w:val="TableText"/>
              <w:rPr>
                <w:lang w:val="pt-PT"/>
              </w:rPr>
            </w:pPr>
            <w:r>
              <w:rPr>
                <w:lang w:val="pt-PT"/>
              </w:rPr>
              <w:t>CR</w:t>
            </w:r>
          </w:p>
        </w:tc>
        <w:tc>
          <w:tcPr>
            <w:tcW w:w="651" w:type="pct"/>
          </w:tcPr>
          <w:p w:rsidR="008F1EA4" w:rsidRPr="009B51F3" w:rsidRDefault="008F1EA4" w:rsidP="008F1EA4">
            <w:pPr>
              <w:pStyle w:val="TableHeader"/>
              <w:rPr>
                <w:lang w:val="pt-PT"/>
              </w:rPr>
            </w:pPr>
            <w:r w:rsidRPr="009B51F3">
              <w:rPr>
                <w:lang w:val="pt-PT"/>
              </w:rPr>
              <w:t>Estado:</w:t>
            </w:r>
          </w:p>
        </w:tc>
        <w:tc>
          <w:tcPr>
            <w:tcW w:w="615" w:type="pct"/>
          </w:tcPr>
          <w:p w:rsidR="008F1EA4" w:rsidRPr="00390001" w:rsidRDefault="008F1EA4" w:rsidP="008F1EA4">
            <w:pPr>
              <w:pStyle w:val="TableText"/>
              <w:rPr>
                <w:lang w:val="pt-PT"/>
              </w:rPr>
            </w:pPr>
            <w:r w:rsidRPr="00390001">
              <w:rPr>
                <w:lang w:val="pt-PT"/>
              </w:rPr>
              <w:t>Proposto</w:t>
            </w:r>
          </w:p>
        </w:tc>
        <w:tc>
          <w:tcPr>
            <w:tcW w:w="495" w:type="pct"/>
          </w:tcPr>
          <w:p w:rsidR="008F1EA4" w:rsidRPr="009B51F3" w:rsidRDefault="008F1EA4" w:rsidP="008F1EA4">
            <w:pPr>
              <w:pStyle w:val="TableHeader"/>
              <w:rPr>
                <w:lang w:val="pt-PT"/>
              </w:rPr>
            </w:pPr>
            <w:r w:rsidRPr="009B51F3">
              <w:rPr>
                <w:lang w:val="pt-PT"/>
              </w:rPr>
              <w:t>Data:</w:t>
            </w:r>
          </w:p>
        </w:tc>
        <w:tc>
          <w:tcPr>
            <w:tcW w:w="740" w:type="pct"/>
          </w:tcPr>
          <w:p w:rsidR="008F1EA4" w:rsidRPr="009B51F3" w:rsidRDefault="008F1EA4" w:rsidP="008F1EA4">
            <w:pPr>
              <w:pStyle w:val="TableText"/>
            </w:pPr>
            <w:r w:rsidRPr="00390001">
              <w:rPr>
                <w:lang w:val="pt-PT"/>
              </w:rPr>
              <w:t>2015-</w:t>
            </w:r>
            <w:r>
              <w:rPr>
                <w:lang w:val="pt-PT"/>
              </w:rPr>
              <w:t>10</w:t>
            </w:r>
            <w:r w:rsidRPr="009B51F3">
              <w:t>-</w:t>
            </w:r>
            <w:r>
              <w:t>08</w:t>
            </w:r>
          </w:p>
        </w:tc>
      </w:tr>
      <w:tr w:rsidR="008F1EA4" w:rsidRPr="009B51F3"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Tipo:</w:t>
            </w:r>
          </w:p>
        </w:tc>
        <w:tc>
          <w:tcPr>
            <w:tcW w:w="4341" w:type="pct"/>
            <w:gridSpan w:val="7"/>
          </w:tcPr>
          <w:p w:rsidR="008F1EA4" w:rsidRPr="009B51F3" w:rsidRDefault="008F1EA4" w:rsidP="008F1EA4">
            <w:pPr>
              <w:pStyle w:val="TableText"/>
            </w:pPr>
            <w:r w:rsidRPr="009B51F3">
              <w:t>Funcional</w:t>
            </w:r>
          </w:p>
        </w:tc>
      </w:tr>
      <w:tr w:rsidR="008F1EA4" w:rsidRPr="00061649"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rsidR="008F1EA4" w:rsidRPr="00F97C07" w:rsidRDefault="008F1EA4" w:rsidP="008F1EA4">
            <w:pPr>
              <w:pStyle w:val="TableText"/>
              <w:ind w:left="0"/>
              <w:rPr>
                <w:lang w:val="pt-PT"/>
              </w:rPr>
            </w:pPr>
            <w:r>
              <w:rPr>
                <w:lang w:val="pt-PT"/>
              </w:rPr>
              <w:t xml:space="preserve">Aplica-se o requisito </w:t>
            </w:r>
            <w:hyperlink w:anchor="_REQ-LICBNAPSQ-EPSQ-0040-Data_Regist" w:history="1">
              <w:r w:rsidRPr="00512929">
                <w:rPr>
                  <w:rStyle w:val="Hyperlink"/>
                  <w:lang w:val="pt-PT"/>
                </w:rPr>
                <w:t>REQ-LICBNAPSQ-EPSQ-0040</w:t>
              </w:r>
            </w:hyperlink>
            <w:r>
              <w:rPr>
                <w:lang w:val="pt-PT"/>
              </w:rPr>
              <w:t>.</w:t>
            </w:r>
          </w:p>
        </w:tc>
      </w:tr>
    </w:tbl>
    <w:p w:rsidR="008F1EA4" w:rsidRPr="005635BB" w:rsidRDefault="008F1EA4" w:rsidP="008F1EA4">
      <w:pPr>
        <w:pStyle w:val="BodyText"/>
        <w:rPr>
          <w:lang w:val="pt-PT" w:eastAsia="en-US"/>
        </w:rPr>
      </w:pPr>
    </w:p>
    <w:p w:rsidR="008F1EA4" w:rsidRDefault="008F1EA4" w:rsidP="008F1EA4">
      <w:pPr>
        <w:pStyle w:val="Heading4"/>
        <w:numPr>
          <w:ilvl w:val="3"/>
          <w:numId w:val="12"/>
        </w:numPr>
        <w:rPr>
          <w:lang w:val="pt-PT"/>
        </w:rPr>
      </w:pPr>
      <w:bookmarkStart w:id="35" w:name="_Toc462755414"/>
      <w:bookmarkStart w:id="36" w:name="_Toc463972925"/>
      <w:r>
        <w:rPr>
          <w:lang w:val="pt-PT"/>
        </w:rPr>
        <w:t>REQ-LICBNAPSQ-EPSQ-0060-Validação das datas</w:t>
      </w:r>
      <w:bookmarkEnd w:id="35"/>
      <w:bookmarkEnd w:id="36"/>
    </w:p>
    <w:tbl>
      <w:tblPr>
        <w:tblStyle w:val="TABLEGRIDGREY"/>
        <w:tblW w:w="8481" w:type="dxa"/>
        <w:jc w:val="center"/>
        <w:tblLook w:val="04A0" w:firstRow="1" w:lastRow="0" w:firstColumn="1" w:lastColumn="0" w:noHBand="0" w:noVBand="1"/>
      </w:tblPr>
      <w:tblGrid>
        <w:gridCol w:w="1219"/>
        <w:gridCol w:w="944"/>
        <w:gridCol w:w="949"/>
        <w:gridCol w:w="951"/>
        <w:gridCol w:w="1207"/>
        <w:gridCol w:w="1130"/>
        <w:gridCol w:w="918"/>
        <w:gridCol w:w="1163"/>
      </w:tblGrid>
      <w:tr w:rsidR="008F1EA4" w:rsidRPr="00061649"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rsidR="008F1EA4" w:rsidRPr="009B51F3" w:rsidRDefault="008F1EA4" w:rsidP="008F1EA4">
            <w:pPr>
              <w:pStyle w:val="TableHeader"/>
              <w:ind w:left="0"/>
              <w:rPr>
                <w:color w:val="FFFFFF"/>
                <w:sz w:val="16"/>
                <w:lang w:val="pt-PT"/>
              </w:rPr>
            </w:pPr>
            <w:r w:rsidRPr="0020622C">
              <w:rPr>
                <w:color w:val="FFFFFF"/>
                <w:sz w:val="16"/>
                <w:lang w:val="pt-PT"/>
              </w:rPr>
              <w:t>REQ-</w:t>
            </w:r>
            <w:r>
              <w:rPr>
                <w:color w:val="FFFFFF"/>
                <w:sz w:val="16"/>
                <w:lang w:val="pt-PT"/>
              </w:rPr>
              <w:t>LICBNAPSQ-EPSQ</w:t>
            </w:r>
            <w:r w:rsidRPr="0020622C">
              <w:rPr>
                <w:color w:val="FFFFFF"/>
                <w:sz w:val="16"/>
                <w:lang w:val="pt-PT"/>
              </w:rPr>
              <w:t>-00</w:t>
            </w:r>
            <w:r>
              <w:rPr>
                <w:color w:val="FFFFFF"/>
                <w:sz w:val="16"/>
                <w:lang w:val="pt-PT"/>
              </w:rPr>
              <w:t>6</w:t>
            </w:r>
            <w:r w:rsidRPr="0020622C">
              <w:rPr>
                <w:color w:val="FFFFFF"/>
                <w:sz w:val="16"/>
                <w:lang w:val="pt-PT"/>
              </w:rPr>
              <w:t>0-</w:t>
            </w:r>
            <w:r>
              <w:rPr>
                <w:color w:val="FFFFFF"/>
                <w:sz w:val="16"/>
                <w:lang w:val="pt-PT"/>
              </w:rPr>
              <w:t>Validação das datas</w:t>
            </w:r>
          </w:p>
        </w:tc>
      </w:tr>
      <w:tr w:rsidR="008F1EA4" w:rsidRPr="009B51F3"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Versão:</w:t>
            </w:r>
          </w:p>
        </w:tc>
        <w:tc>
          <w:tcPr>
            <w:tcW w:w="611" w:type="pct"/>
          </w:tcPr>
          <w:p w:rsidR="008F1EA4" w:rsidRPr="00390001" w:rsidRDefault="008F1EA4" w:rsidP="008F1EA4">
            <w:pPr>
              <w:pStyle w:val="TableText"/>
              <w:rPr>
                <w:lang w:val="pt-PT"/>
              </w:rPr>
            </w:pPr>
            <w:r w:rsidRPr="00390001">
              <w:rPr>
                <w:lang w:val="pt-PT"/>
              </w:rPr>
              <w:t>1.0</w:t>
            </w:r>
          </w:p>
        </w:tc>
        <w:tc>
          <w:tcPr>
            <w:tcW w:w="614" w:type="pct"/>
          </w:tcPr>
          <w:p w:rsidR="008F1EA4" w:rsidRPr="009B51F3" w:rsidRDefault="008F1EA4" w:rsidP="008F1EA4">
            <w:pPr>
              <w:pStyle w:val="TableHeader"/>
              <w:rPr>
                <w:lang w:val="pt-PT"/>
              </w:rPr>
            </w:pPr>
            <w:r w:rsidRPr="009B51F3">
              <w:rPr>
                <w:lang w:val="pt-PT"/>
              </w:rPr>
              <w:t>Fase:</w:t>
            </w:r>
          </w:p>
        </w:tc>
        <w:tc>
          <w:tcPr>
            <w:tcW w:w="615" w:type="pct"/>
          </w:tcPr>
          <w:p w:rsidR="008F1EA4" w:rsidRPr="00390001" w:rsidRDefault="008F1EA4" w:rsidP="008F1EA4">
            <w:pPr>
              <w:pStyle w:val="TableText"/>
              <w:rPr>
                <w:lang w:val="pt-PT"/>
              </w:rPr>
            </w:pPr>
            <w:r>
              <w:rPr>
                <w:lang w:val="pt-PT"/>
              </w:rPr>
              <w:t>CR</w:t>
            </w:r>
          </w:p>
        </w:tc>
        <w:tc>
          <w:tcPr>
            <w:tcW w:w="651" w:type="pct"/>
          </w:tcPr>
          <w:p w:rsidR="008F1EA4" w:rsidRPr="009B51F3" w:rsidRDefault="008F1EA4" w:rsidP="008F1EA4">
            <w:pPr>
              <w:pStyle w:val="TableHeader"/>
              <w:rPr>
                <w:lang w:val="pt-PT"/>
              </w:rPr>
            </w:pPr>
            <w:r w:rsidRPr="009B51F3">
              <w:rPr>
                <w:lang w:val="pt-PT"/>
              </w:rPr>
              <w:t>Estado:</w:t>
            </w:r>
          </w:p>
        </w:tc>
        <w:tc>
          <w:tcPr>
            <w:tcW w:w="615" w:type="pct"/>
          </w:tcPr>
          <w:p w:rsidR="008F1EA4" w:rsidRPr="00390001" w:rsidRDefault="008F1EA4" w:rsidP="008F1EA4">
            <w:pPr>
              <w:pStyle w:val="TableText"/>
              <w:rPr>
                <w:lang w:val="pt-PT"/>
              </w:rPr>
            </w:pPr>
            <w:r w:rsidRPr="00390001">
              <w:rPr>
                <w:lang w:val="pt-PT"/>
              </w:rPr>
              <w:t>Proposto</w:t>
            </w:r>
          </w:p>
        </w:tc>
        <w:tc>
          <w:tcPr>
            <w:tcW w:w="495" w:type="pct"/>
          </w:tcPr>
          <w:p w:rsidR="008F1EA4" w:rsidRPr="009B51F3" w:rsidRDefault="008F1EA4" w:rsidP="008F1EA4">
            <w:pPr>
              <w:pStyle w:val="TableHeader"/>
              <w:rPr>
                <w:lang w:val="pt-PT"/>
              </w:rPr>
            </w:pPr>
            <w:r w:rsidRPr="009B51F3">
              <w:rPr>
                <w:lang w:val="pt-PT"/>
              </w:rPr>
              <w:t>Data:</w:t>
            </w:r>
          </w:p>
        </w:tc>
        <w:tc>
          <w:tcPr>
            <w:tcW w:w="740" w:type="pct"/>
          </w:tcPr>
          <w:p w:rsidR="008F1EA4" w:rsidRPr="009B51F3" w:rsidRDefault="008F1EA4" w:rsidP="008F1EA4">
            <w:pPr>
              <w:pStyle w:val="TableText"/>
            </w:pPr>
            <w:r w:rsidRPr="00390001">
              <w:rPr>
                <w:lang w:val="pt-PT"/>
              </w:rPr>
              <w:t>2015-</w:t>
            </w:r>
            <w:r>
              <w:rPr>
                <w:lang w:val="pt-PT"/>
              </w:rPr>
              <w:t>10</w:t>
            </w:r>
            <w:r w:rsidRPr="009B51F3">
              <w:t>-</w:t>
            </w:r>
            <w:r>
              <w:t>08</w:t>
            </w:r>
          </w:p>
        </w:tc>
      </w:tr>
      <w:tr w:rsidR="008F1EA4" w:rsidRPr="009B51F3"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Tipo:</w:t>
            </w:r>
          </w:p>
        </w:tc>
        <w:tc>
          <w:tcPr>
            <w:tcW w:w="4341" w:type="pct"/>
            <w:gridSpan w:val="7"/>
          </w:tcPr>
          <w:p w:rsidR="008F1EA4" w:rsidRPr="009B51F3" w:rsidRDefault="008F1EA4" w:rsidP="008F1EA4">
            <w:pPr>
              <w:pStyle w:val="TableText"/>
            </w:pPr>
            <w:r w:rsidRPr="009B51F3">
              <w:t>Funcional</w:t>
            </w:r>
          </w:p>
        </w:tc>
      </w:tr>
      <w:tr w:rsidR="008F1EA4" w:rsidRPr="00061649"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rsidR="008F1EA4" w:rsidRPr="00F97C07" w:rsidRDefault="008F1EA4" w:rsidP="008F1EA4">
            <w:pPr>
              <w:pStyle w:val="TableText"/>
              <w:ind w:left="0"/>
              <w:rPr>
                <w:lang w:val="pt-PT"/>
              </w:rPr>
            </w:pPr>
            <w:r>
              <w:rPr>
                <w:lang w:val="pt-PT"/>
              </w:rPr>
              <w:t>Se as datas de registo estiverem ambas preenchidas a data fim tem de ser maior ou igual à data início.</w:t>
            </w:r>
          </w:p>
        </w:tc>
      </w:tr>
    </w:tbl>
    <w:p w:rsidR="008F1EA4" w:rsidRPr="005635BB" w:rsidRDefault="008F1EA4" w:rsidP="008F1EA4">
      <w:pPr>
        <w:pStyle w:val="BodyText"/>
        <w:rPr>
          <w:lang w:val="pt-PT" w:eastAsia="en-US"/>
        </w:rPr>
      </w:pPr>
    </w:p>
    <w:p w:rsidR="008F1EA4" w:rsidRDefault="008F1EA4" w:rsidP="008F1EA4">
      <w:pPr>
        <w:pStyle w:val="Heading4"/>
        <w:numPr>
          <w:ilvl w:val="3"/>
          <w:numId w:val="12"/>
        </w:numPr>
        <w:rPr>
          <w:lang w:val="pt-PT"/>
        </w:rPr>
      </w:pPr>
      <w:bookmarkStart w:id="37" w:name="_Toc462755415"/>
      <w:bookmarkStart w:id="38" w:name="_Toc463972926"/>
      <w:r>
        <w:rPr>
          <w:lang w:val="pt-PT"/>
        </w:rPr>
        <w:t>REQ-LICBNAPSQ-EPSQ-0070-Acção Pesquisar</w:t>
      </w:r>
      <w:bookmarkEnd w:id="37"/>
      <w:bookmarkEnd w:id="38"/>
    </w:p>
    <w:tbl>
      <w:tblPr>
        <w:tblStyle w:val="TABLEGRIDGREY"/>
        <w:tblW w:w="8481" w:type="dxa"/>
        <w:jc w:val="center"/>
        <w:tblLook w:val="04A0" w:firstRow="1" w:lastRow="0" w:firstColumn="1" w:lastColumn="0" w:noHBand="0" w:noVBand="1"/>
      </w:tblPr>
      <w:tblGrid>
        <w:gridCol w:w="1219"/>
        <w:gridCol w:w="944"/>
        <w:gridCol w:w="949"/>
        <w:gridCol w:w="951"/>
        <w:gridCol w:w="1207"/>
        <w:gridCol w:w="1130"/>
        <w:gridCol w:w="918"/>
        <w:gridCol w:w="1163"/>
      </w:tblGrid>
      <w:tr w:rsidR="008F1EA4" w:rsidRPr="00061649"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rsidR="008F1EA4" w:rsidRPr="009B51F3" w:rsidRDefault="008F1EA4" w:rsidP="008F1EA4">
            <w:pPr>
              <w:pStyle w:val="TableHeader"/>
              <w:ind w:left="0"/>
              <w:rPr>
                <w:color w:val="FFFFFF"/>
                <w:sz w:val="16"/>
                <w:lang w:val="pt-PT"/>
              </w:rPr>
            </w:pPr>
            <w:r w:rsidRPr="0020622C">
              <w:rPr>
                <w:color w:val="FFFFFF"/>
                <w:sz w:val="16"/>
                <w:lang w:val="pt-PT"/>
              </w:rPr>
              <w:t>REQ-</w:t>
            </w:r>
            <w:r>
              <w:rPr>
                <w:color w:val="FFFFFF"/>
                <w:sz w:val="16"/>
                <w:lang w:val="pt-PT"/>
              </w:rPr>
              <w:t>LICBNAPSQ-EPSQ</w:t>
            </w:r>
            <w:r w:rsidRPr="0020622C">
              <w:rPr>
                <w:color w:val="FFFFFF"/>
                <w:sz w:val="16"/>
                <w:lang w:val="pt-PT"/>
              </w:rPr>
              <w:t>-00</w:t>
            </w:r>
            <w:r>
              <w:rPr>
                <w:color w:val="FFFFFF"/>
                <w:sz w:val="16"/>
                <w:lang w:val="pt-PT"/>
              </w:rPr>
              <w:t>7</w:t>
            </w:r>
            <w:r w:rsidRPr="0020622C">
              <w:rPr>
                <w:color w:val="FFFFFF"/>
                <w:sz w:val="16"/>
                <w:lang w:val="pt-PT"/>
              </w:rPr>
              <w:t>0-</w:t>
            </w:r>
            <w:r>
              <w:rPr>
                <w:color w:val="FFFFFF"/>
                <w:sz w:val="16"/>
                <w:lang w:val="pt-PT"/>
              </w:rPr>
              <w:t xml:space="preserve"> acção Pesquisar</w:t>
            </w:r>
          </w:p>
        </w:tc>
      </w:tr>
      <w:tr w:rsidR="008F1EA4" w:rsidRPr="009B51F3"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Versão:</w:t>
            </w:r>
          </w:p>
        </w:tc>
        <w:tc>
          <w:tcPr>
            <w:tcW w:w="611" w:type="pct"/>
          </w:tcPr>
          <w:p w:rsidR="008F1EA4" w:rsidRPr="00390001" w:rsidRDefault="008F1EA4" w:rsidP="008F1EA4">
            <w:pPr>
              <w:pStyle w:val="TableText"/>
              <w:rPr>
                <w:lang w:val="pt-PT"/>
              </w:rPr>
            </w:pPr>
            <w:r w:rsidRPr="00390001">
              <w:rPr>
                <w:lang w:val="pt-PT"/>
              </w:rPr>
              <w:t>1.0</w:t>
            </w:r>
          </w:p>
        </w:tc>
        <w:tc>
          <w:tcPr>
            <w:tcW w:w="614" w:type="pct"/>
          </w:tcPr>
          <w:p w:rsidR="008F1EA4" w:rsidRPr="009B51F3" w:rsidRDefault="008F1EA4" w:rsidP="008F1EA4">
            <w:pPr>
              <w:pStyle w:val="TableHeader"/>
              <w:rPr>
                <w:lang w:val="pt-PT"/>
              </w:rPr>
            </w:pPr>
            <w:r w:rsidRPr="009B51F3">
              <w:rPr>
                <w:lang w:val="pt-PT"/>
              </w:rPr>
              <w:t>Fase:</w:t>
            </w:r>
          </w:p>
        </w:tc>
        <w:tc>
          <w:tcPr>
            <w:tcW w:w="615" w:type="pct"/>
          </w:tcPr>
          <w:p w:rsidR="008F1EA4" w:rsidRPr="00390001" w:rsidRDefault="008F1EA4" w:rsidP="008F1EA4">
            <w:pPr>
              <w:pStyle w:val="TableText"/>
              <w:rPr>
                <w:lang w:val="pt-PT"/>
              </w:rPr>
            </w:pPr>
            <w:r>
              <w:rPr>
                <w:lang w:val="pt-PT"/>
              </w:rPr>
              <w:t>CR</w:t>
            </w:r>
          </w:p>
        </w:tc>
        <w:tc>
          <w:tcPr>
            <w:tcW w:w="651" w:type="pct"/>
          </w:tcPr>
          <w:p w:rsidR="008F1EA4" w:rsidRPr="009B51F3" w:rsidRDefault="008F1EA4" w:rsidP="008F1EA4">
            <w:pPr>
              <w:pStyle w:val="TableHeader"/>
              <w:rPr>
                <w:lang w:val="pt-PT"/>
              </w:rPr>
            </w:pPr>
            <w:r w:rsidRPr="009B51F3">
              <w:rPr>
                <w:lang w:val="pt-PT"/>
              </w:rPr>
              <w:t>Estado:</w:t>
            </w:r>
          </w:p>
        </w:tc>
        <w:tc>
          <w:tcPr>
            <w:tcW w:w="615" w:type="pct"/>
          </w:tcPr>
          <w:p w:rsidR="008F1EA4" w:rsidRPr="00390001" w:rsidRDefault="008F1EA4" w:rsidP="008F1EA4">
            <w:pPr>
              <w:pStyle w:val="TableText"/>
              <w:rPr>
                <w:lang w:val="pt-PT"/>
              </w:rPr>
            </w:pPr>
            <w:r w:rsidRPr="00390001">
              <w:rPr>
                <w:lang w:val="pt-PT"/>
              </w:rPr>
              <w:t>Proposto</w:t>
            </w:r>
          </w:p>
        </w:tc>
        <w:tc>
          <w:tcPr>
            <w:tcW w:w="495" w:type="pct"/>
          </w:tcPr>
          <w:p w:rsidR="008F1EA4" w:rsidRPr="009B51F3" w:rsidRDefault="008F1EA4" w:rsidP="008F1EA4">
            <w:pPr>
              <w:pStyle w:val="TableHeader"/>
              <w:rPr>
                <w:lang w:val="pt-PT"/>
              </w:rPr>
            </w:pPr>
            <w:r w:rsidRPr="009B51F3">
              <w:rPr>
                <w:lang w:val="pt-PT"/>
              </w:rPr>
              <w:t>Data:</w:t>
            </w:r>
          </w:p>
        </w:tc>
        <w:tc>
          <w:tcPr>
            <w:tcW w:w="740" w:type="pct"/>
          </w:tcPr>
          <w:p w:rsidR="008F1EA4" w:rsidRPr="009B51F3" w:rsidRDefault="008F1EA4" w:rsidP="008F1EA4">
            <w:pPr>
              <w:pStyle w:val="TableText"/>
            </w:pPr>
            <w:r w:rsidRPr="00390001">
              <w:rPr>
                <w:lang w:val="pt-PT"/>
              </w:rPr>
              <w:t>2015-</w:t>
            </w:r>
            <w:r>
              <w:rPr>
                <w:lang w:val="pt-PT"/>
              </w:rPr>
              <w:t>10</w:t>
            </w:r>
            <w:r w:rsidRPr="009B51F3">
              <w:t>-</w:t>
            </w:r>
            <w:r>
              <w:t>08</w:t>
            </w:r>
          </w:p>
        </w:tc>
      </w:tr>
      <w:tr w:rsidR="008F1EA4" w:rsidRPr="009B51F3"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rsidR="008F1EA4" w:rsidRPr="009B51F3" w:rsidRDefault="008F1EA4" w:rsidP="008F1EA4">
            <w:pPr>
              <w:pStyle w:val="TableHeader"/>
              <w:rPr>
                <w:lang w:val="pt-PT"/>
              </w:rPr>
            </w:pPr>
            <w:r w:rsidRPr="009B51F3">
              <w:rPr>
                <w:lang w:val="pt-PT"/>
              </w:rPr>
              <w:t>Tipo:</w:t>
            </w:r>
          </w:p>
        </w:tc>
        <w:tc>
          <w:tcPr>
            <w:tcW w:w="4341" w:type="pct"/>
            <w:gridSpan w:val="7"/>
          </w:tcPr>
          <w:p w:rsidR="008F1EA4" w:rsidRPr="009B51F3" w:rsidRDefault="008F1EA4" w:rsidP="008F1EA4">
            <w:pPr>
              <w:pStyle w:val="TableText"/>
            </w:pPr>
            <w:r w:rsidRPr="009B51F3">
              <w:t>Funcional</w:t>
            </w:r>
          </w:p>
        </w:tc>
      </w:tr>
      <w:tr w:rsidR="008F1EA4" w:rsidRPr="00061649"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rsidR="008F1EA4" w:rsidRDefault="008F1EA4" w:rsidP="008F1EA4">
            <w:pPr>
              <w:pStyle w:val="TableText"/>
              <w:ind w:left="0"/>
              <w:rPr>
                <w:lang w:val="pt-PT"/>
              </w:rPr>
            </w:pPr>
            <w:r>
              <w:rPr>
                <w:lang w:val="pt-PT"/>
              </w:rPr>
              <w:t>A acção pesquisar executa no eMudar a pesquisa de contratos licenciados em que:</w:t>
            </w:r>
          </w:p>
          <w:p w:rsidR="008F1EA4" w:rsidRDefault="008F1EA4" w:rsidP="008F1EA4">
            <w:pPr>
              <w:pStyle w:val="TableText"/>
              <w:ind w:left="0"/>
              <w:rPr>
                <w:lang w:val="pt-PT"/>
              </w:rPr>
            </w:pPr>
            <w:r>
              <w:rPr>
                <w:lang w:val="pt-PT"/>
              </w:rPr>
              <w:lastRenderedPageBreak/>
              <w:t>- O NDC introduzido pelo utilizador é igual ao NDC do contrato e;</w:t>
            </w:r>
          </w:p>
          <w:p w:rsidR="008F1EA4" w:rsidRDefault="008F1EA4" w:rsidP="008F1EA4">
            <w:pPr>
              <w:pStyle w:val="TableText"/>
              <w:ind w:left="0"/>
              <w:rPr>
                <w:lang w:val="pt-PT"/>
              </w:rPr>
            </w:pPr>
            <w:r>
              <w:rPr>
                <w:lang w:val="pt-PT"/>
              </w:rPr>
              <w:t>- O NIF do beneficiário se introduzido pelo utilizador é igual ao NIF do beneficiário do contrato e;</w:t>
            </w:r>
          </w:p>
          <w:p w:rsidR="008F1EA4" w:rsidRDefault="008F1EA4" w:rsidP="008F1EA4">
            <w:pPr>
              <w:pStyle w:val="TableText"/>
              <w:ind w:left="0"/>
              <w:rPr>
                <w:lang w:val="pt-PT"/>
              </w:rPr>
            </w:pPr>
            <w:r>
              <w:rPr>
                <w:lang w:val="pt-PT"/>
              </w:rPr>
              <w:t>- A situação selecionada pelo utilizador se diferente de “Todas” é igual à situação do contrato e;</w:t>
            </w:r>
          </w:p>
          <w:p w:rsidR="008F1EA4" w:rsidRDefault="008F1EA4" w:rsidP="008F1EA4">
            <w:pPr>
              <w:pStyle w:val="TableText"/>
              <w:ind w:left="0"/>
              <w:rPr>
                <w:lang w:val="pt-PT"/>
              </w:rPr>
            </w:pPr>
            <w:r>
              <w:rPr>
                <w:lang w:val="pt-PT"/>
              </w:rPr>
              <w:t>- A data de registo de se introduzida pelo utilizador é maior ou igual à data de registo do contrato e;</w:t>
            </w:r>
          </w:p>
          <w:p w:rsidR="008F1EA4" w:rsidRPr="00F97C07" w:rsidRDefault="008F1EA4" w:rsidP="008F1EA4">
            <w:pPr>
              <w:pStyle w:val="TableText"/>
              <w:ind w:left="0"/>
              <w:rPr>
                <w:lang w:val="pt-PT"/>
              </w:rPr>
            </w:pPr>
            <w:r>
              <w:rPr>
                <w:lang w:val="pt-PT"/>
              </w:rPr>
              <w:t xml:space="preserve">- A data de registo a se introduzida pelo utilizador é menor ou igual à data de registo do contrato;  </w:t>
            </w:r>
          </w:p>
        </w:tc>
      </w:tr>
    </w:tbl>
    <w:p w:rsidR="008F1EA4" w:rsidRPr="008F1EA4" w:rsidRDefault="008F1EA4" w:rsidP="008F1EA4">
      <w:pPr>
        <w:pStyle w:val="BodyText"/>
      </w:pPr>
      <w:r w:rsidRPr="008F1EA4">
        <w:br w:type="page"/>
      </w:r>
    </w:p>
    <w:p w:rsidR="00427158" w:rsidRPr="008F1EA4" w:rsidRDefault="00C530C4" w:rsidP="006172AD">
      <w:r w:rsidRPr="008F1EA4">
        <w:rPr>
          <w:noProof/>
          <w:lang w:val="pt-PT" w:eastAsia="pt-PT"/>
        </w:rPr>
        <w:lastRenderedPageBreak/>
        <mc:AlternateContent>
          <mc:Choice Requires="wps">
            <w:drawing>
              <wp:anchor distT="0" distB="0" distL="114300" distR="114300" simplePos="0" relativeHeight="251668480" behindDoc="1" locked="0" layoutInCell="1" allowOverlap="1" wp14:anchorId="56B39841" wp14:editId="6DFEA77C">
                <wp:simplePos x="0" y="0"/>
                <wp:positionH relativeFrom="margin">
                  <wp:posOffset>-704850</wp:posOffset>
                </wp:positionH>
                <wp:positionV relativeFrom="margin">
                  <wp:posOffset>-1620520</wp:posOffset>
                </wp:positionV>
                <wp:extent cx="7626985" cy="10863580"/>
                <wp:effectExtent l="0" t="0" r="12065" b="13970"/>
                <wp:wrapNone/>
                <wp:docPr id="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985" cy="10863580"/>
                        </a:xfrm>
                        <a:prstGeom prst="rect">
                          <a:avLst/>
                        </a:prstGeom>
                        <a:solidFill>
                          <a:srgbClr val="766A62"/>
                        </a:solidFill>
                        <a:ln w="9525">
                          <a:solidFill>
                            <a:srgbClr val="4579B8"/>
                          </a:solidFill>
                          <a:miter lim="800000"/>
                          <a:headEnd/>
                          <a:tailEnd/>
                        </a:ln>
                      </wps:spPr>
                      <wps:txbx>
                        <w:txbxContent>
                          <w:p w:rsidR="00061649" w:rsidRPr="008F1EA4" w:rsidRDefault="00061649" w:rsidP="004A0161">
                            <w:pPr>
                              <w:rPr>
                                <w:b/>
                                <w:color w:val="FFFFFF"/>
                                <w:sz w:val="4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6B39841" id="Rectangle 30" o:spid="_x0000_s1026" style="position:absolute;margin-left:-55.5pt;margin-top:-127.6pt;width:600.55pt;height:855.4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" fillcolor="#766a62" strokecolor="#4579b8">
                <v:textbox>
                  <w:txbxContent>
                    <w:p w:rsidR="00061649" w:rsidRPr="008F1EA4" w:rsidRDefault="00061649" w:rsidP="004A0161">
                      <w:pPr>
                        <w:rPr>
                          <w:b/>
                          <w:color w:val="FFFFFF"/>
                          <w:sz w:val="44"/>
                        </w:rPr>
                      </w:pPr>
                    </w:p>
                  </w:txbxContent>
                </v:textbox>
                <w10:wrap anchorx="margin" anchory="margin"/>
              </v:rect>
            </w:pict>
          </mc:Fallback>
        </mc:AlternateContent>
      </w:r>
      <w:r w:rsidR="00356C7E" w:rsidRPr="008F1EA4">
        <w:rPr>
          <w:noProof/>
          <w:lang w:val="pt-PT" w:eastAsia="pt-PT"/>
        </w:rPr>
        <mc:AlternateContent>
          <mc:Choice Requires="wpc">
            <w:drawing>
              <wp:anchor distT="0" distB="0" distL="114300" distR="114300" simplePos="0" relativeHeight="251649536" behindDoc="1" locked="0" layoutInCell="1" allowOverlap="1" wp14:anchorId="56B3983F" wp14:editId="65C24C91">
                <wp:simplePos x="0" y="0"/>
                <wp:positionH relativeFrom="column">
                  <wp:posOffset>-426085</wp:posOffset>
                </wp:positionH>
                <wp:positionV relativeFrom="paragraph">
                  <wp:posOffset>4690110</wp:posOffset>
                </wp:positionV>
                <wp:extent cx="328295" cy="297180"/>
                <wp:effectExtent l="0" t="0" r="0" b="0"/>
                <wp:wrapNone/>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CD7E7CE" id="Canvas 28" o:spid="_x0000_s1026" editas="canvas" style="position:absolute;margin-left:-33.55pt;margin-top:369.3pt;width:25.85pt;height:23.4pt;z-index:-251666944" coordsize="328295,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">
                <v:shape id="_x0000_s1027" type="#_x0000_t75" style="position:absolute;width:328295;height:297180;visibility:visible;mso-wrap-style:square">
                  <v:fill o:detectmouseclick="t"/>
                  <v:path o:connecttype="none"/>
                </v:shape>
              </v:group>
            </w:pict>
          </mc:Fallback>
        </mc:AlternateContent>
      </w:r>
      <w:bookmarkStart w:id="39" w:name="CSW_MT_START_GREY"/>
      <w:bookmarkEnd w:id="39"/>
      <w:r w:rsidR="00644EBA">
        <w:rPr>
          <w:b/>
          <w:color w:val="FFFFFF"/>
          <w:sz w:val="44"/>
        </w:rPr>
        <w:t>SOFTWARE R</w:t>
      </w:r>
      <w:r w:rsidR="00A96F2B">
        <w:rPr>
          <w:b/>
          <w:color w:val="FFFFFF"/>
          <w:sz w:val="44"/>
        </w:rPr>
        <w:t>EQUIREME</w:t>
      </w:r>
      <w:r w:rsidR="00D52789">
        <w:rPr>
          <w:b/>
          <w:color w:val="FFFFFF"/>
          <w:sz w:val="44"/>
        </w:rPr>
        <w:t>N</w:t>
      </w:r>
      <w:bookmarkStart w:id="40" w:name="_GoBack"/>
      <w:bookmarkEnd w:id="40"/>
      <w:r w:rsidR="00A96F2B">
        <w:rPr>
          <w:b/>
          <w:color w:val="FFFFFF"/>
          <w:sz w:val="44"/>
        </w:rPr>
        <w:t>TS SPECIFICATION</w:t>
      </w:r>
      <w:r w:rsidR="006172AD" w:rsidRPr="008F1EA4">
        <w:rPr>
          <w:b/>
        </w:rPr>
        <w:t xml:space="preserve"> </w:t>
      </w:r>
    </w:p>
    <w:p w:rsidR="00BA0A83" w:rsidRPr="008F1EA4" w:rsidRDefault="00BA0A83" w:rsidP="00427158"/>
    <w:p w:rsidR="00BA0A83" w:rsidRPr="008F1EA4" w:rsidRDefault="00BA0A83" w:rsidP="00BA0A83"/>
    <w:p w:rsidR="00BA0A83" w:rsidRPr="008F1EA4" w:rsidRDefault="00BA0A83" w:rsidP="00BA0A83"/>
    <w:p w:rsidR="00BA0A83" w:rsidRPr="008F1EA4" w:rsidRDefault="00BA0A83" w:rsidP="00BA0A83"/>
    <w:p w:rsidR="00BA0A83" w:rsidRPr="008F1EA4" w:rsidRDefault="00BA0A83" w:rsidP="00BA0A83"/>
    <w:p w:rsidR="00427158" w:rsidRPr="008F1EA4" w:rsidRDefault="00427158" w:rsidP="00A85C5A">
      <w:pPr>
        <w:tabs>
          <w:tab w:val="left" w:pos="6180"/>
        </w:tabs>
      </w:pPr>
    </w:p>
    <w:p w:rsidR="00EF0EC8" w:rsidRPr="008F1EA4" w:rsidRDefault="00EF0EC8" w:rsidP="00A85C5A">
      <w:pPr>
        <w:tabs>
          <w:tab w:val="left" w:pos="6180"/>
        </w:tabs>
      </w:pPr>
    </w:p>
    <w:p w:rsidR="006172AD" w:rsidRPr="008F1EA4" w:rsidRDefault="006172AD" w:rsidP="00A96F2B">
      <w:pPr>
        <w:pStyle w:val="ListNumber"/>
        <w:numPr>
          <w:ilvl w:val="0"/>
          <w:numId w:val="0"/>
        </w:numPr>
        <w:sectPr w:rsidR="006172AD" w:rsidRPr="008F1EA4" w:rsidSect="00E15E42">
          <w:headerReference w:type="default" r:id="rId12"/>
          <w:footerReference w:type="default" r:id="rId13"/>
          <w:footerReference w:type="first" r:id="rId14"/>
          <w:pgSz w:w="11907" w:h="16840" w:code="9"/>
          <w:pgMar w:top="2552" w:right="992" w:bottom="1134" w:left="992" w:header="567" w:footer="284" w:gutter="0"/>
          <w:cols w:space="720"/>
          <w:titlePg/>
          <w:docGrid w:linePitch="272"/>
        </w:sectPr>
      </w:pPr>
    </w:p>
    <w:p w:rsidR="003C0A29" w:rsidRPr="008F1EA4" w:rsidRDefault="003C0A29" w:rsidP="00A96F2B">
      <w:bookmarkStart w:id="41" w:name="CSW_MT_START_BACK_COVER"/>
      <w:bookmarkEnd w:id="41"/>
    </w:p>
    <w:sectPr w:rsidR="003C0A29" w:rsidRPr="008F1EA4" w:rsidSect="000F692B">
      <w:headerReference w:type="default" r:id="rId15"/>
      <w:footerReference w:type="default" r:id="rId16"/>
      <w:footerReference w:type="first" r:id="rId17"/>
      <w:pgSz w:w="11907" w:h="16840" w:code="9"/>
      <w:pgMar w:top="2552" w:right="992" w:bottom="1134" w:left="992" w:header="567" w:footer="28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69E" w:rsidRPr="008F1EA4" w:rsidRDefault="001A269E">
      <w:r w:rsidRPr="008F1EA4">
        <w:separator/>
      </w:r>
    </w:p>
  </w:endnote>
  <w:endnote w:type="continuationSeparator" w:id="0">
    <w:p w:rsidR="001A269E" w:rsidRPr="008F1EA4" w:rsidRDefault="001A269E">
      <w:r w:rsidRPr="008F1E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Univers-CondensedLight">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4" w:space="0" w:color="A50D12"/>
      </w:tblBorders>
      <w:tblCellMar>
        <w:left w:w="0" w:type="dxa"/>
        <w:right w:w="0" w:type="dxa"/>
      </w:tblCellMar>
      <w:tblLook w:val="01E0" w:firstRow="1" w:lastRow="1" w:firstColumn="1" w:lastColumn="1" w:noHBand="0" w:noVBand="0"/>
    </w:tblPr>
    <w:tblGrid>
      <w:gridCol w:w="7797"/>
      <w:gridCol w:w="2126"/>
    </w:tblGrid>
    <w:tr w:rsidR="00061649" w:rsidRPr="008F1EA4" w:rsidTr="00476AF6">
      <w:trPr>
        <w:trHeight w:hRule="exact" w:val="420"/>
      </w:trPr>
      <w:tc>
        <w:tcPr>
          <w:tcW w:w="3929" w:type="pct"/>
        </w:tcPr>
        <w:p w:rsidR="00061649" w:rsidRPr="008F1EA4" w:rsidRDefault="00061649" w:rsidP="006A103E">
          <w:pPr>
            <w:pStyle w:val="CSWFooterFirstColumn"/>
            <w:rPr>
              <w:sz w:val="10"/>
            </w:rPr>
          </w:pPr>
        </w:p>
        <w:p w:rsidR="00061649" w:rsidRPr="008F1EA4" w:rsidRDefault="00061649" w:rsidP="008F1EA4">
          <w:pPr>
            <w:pStyle w:val="CSWFooterFirstColumn"/>
            <w:rPr>
              <w:sz w:val="10"/>
            </w:rPr>
          </w:pPr>
        </w:p>
      </w:tc>
      <w:tc>
        <w:tcPr>
          <w:tcW w:w="1071" w:type="pct"/>
        </w:tcPr>
        <w:p w:rsidR="00061649" w:rsidRPr="008F1EA4" w:rsidRDefault="00061649" w:rsidP="006A103E">
          <w:pPr>
            <w:pStyle w:val="CSWFooterPageNumber"/>
            <w:rPr>
              <w:sz w:val="14"/>
            </w:rPr>
          </w:pPr>
          <w:r w:rsidRPr="008F1EA4">
            <w:rPr>
              <w:sz w:val="14"/>
            </w:rPr>
            <w:fldChar w:fldCharType="begin"/>
          </w:r>
          <w:r w:rsidRPr="008F1EA4">
            <w:rPr>
              <w:sz w:val="14"/>
            </w:rPr>
            <w:instrText xml:space="preserve"> PAGE </w:instrText>
          </w:r>
          <w:r w:rsidRPr="008F1EA4">
            <w:rPr>
              <w:sz w:val="14"/>
            </w:rPr>
            <w:fldChar w:fldCharType="separate"/>
          </w:r>
          <w:r w:rsidR="00D52789">
            <w:rPr>
              <w:sz w:val="14"/>
            </w:rPr>
            <w:t>8</w:t>
          </w:r>
          <w:r w:rsidRPr="008F1EA4">
            <w:rPr>
              <w:sz w:val="14"/>
            </w:rPr>
            <w:fldChar w:fldCharType="end"/>
          </w:r>
          <w:r w:rsidRPr="008F1EA4">
            <w:rPr>
              <w:sz w:val="14"/>
            </w:rPr>
            <w:t>/</w:t>
          </w:r>
          <w:r w:rsidRPr="008F1EA4">
            <w:rPr>
              <w:sz w:val="14"/>
            </w:rPr>
            <w:fldChar w:fldCharType="begin"/>
          </w:r>
          <w:r w:rsidRPr="008F1EA4">
            <w:rPr>
              <w:sz w:val="14"/>
            </w:rPr>
            <w:instrText xml:space="preserve"> NUMPAGES </w:instrText>
          </w:r>
          <w:r w:rsidRPr="008F1EA4">
            <w:rPr>
              <w:sz w:val="14"/>
            </w:rPr>
            <w:fldChar w:fldCharType="separate"/>
          </w:r>
          <w:r w:rsidR="00D52789">
            <w:rPr>
              <w:sz w:val="14"/>
            </w:rPr>
            <w:t>11</w:t>
          </w:r>
          <w:r w:rsidRPr="008F1EA4">
            <w:rPr>
              <w:sz w:val="14"/>
            </w:rPr>
            <w:fldChar w:fldCharType="end"/>
          </w:r>
        </w:p>
      </w:tc>
    </w:tr>
  </w:tbl>
  <w:p w:rsidR="00061649" w:rsidRPr="008F1EA4" w:rsidRDefault="000616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9498"/>
      <w:gridCol w:w="425"/>
    </w:tblGrid>
    <w:tr w:rsidR="00061649" w:rsidRPr="008F1EA4" w:rsidTr="00476AF6">
      <w:trPr>
        <w:trHeight w:val="941"/>
      </w:trPr>
      <w:tc>
        <w:tcPr>
          <w:tcW w:w="4786" w:type="pct"/>
          <w:tcBorders>
            <w:bottom w:val="nil"/>
          </w:tcBorders>
        </w:tcPr>
        <w:p w:rsidR="00061649" w:rsidRPr="008F1EA4" w:rsidRDefault="00061649" w:rsidP="006D5BB7">
          <w:pPr>
            <w:pStyle w:val="BodyText"/>
            <w:spacing w:after="0" w:line="240" w:lineRule="auto"/>
            <w:rPr>
              <w:color w:val="A50D12"/>
            </w:rPr>
          </w:pPr>
        </w:p>
        <w:p w:rsidR="00061649" w:rsidRPr="008F1EA4" w:rsidRDefault="00061649" w:rsidP="006D5BB7">
          <w:pPr>
            <w:pStyle w:val="BodyText"/>
            <w:spacing w:after="0" w:line="240" w:lineRule="auto"/>
            <w:rPr>
              <w:color w:val="A50D12"/>
              <w:sz w:val="16"/>
            </w:rPr>
          </w:pPr>
        </w:p>
        <w:p w:rsidR="00061649" w:rsidRPr="008F1EA4" w:rsidRDefault="00061649" w:rsidP="006D5BB7">
          <w:pPr>
            <w:pStyle w:val="BodyText"/>
            <w:spacing w:after="0" w:line="240" w:lineRule="auto"/>
            <w:rPr>
              <w:color w:val="A50D12"/>
              <w:sz w:val="16"/>
            </w:rPr>
          </w:pPr>
        </w:p>
      </w:tc>
      <w:tc>
        <w:tcPr>
          <w:tcW w:w="214" w:type="pct"/>
          <w:tcBorders>
            <w:bottom w:val="nil"/>
          </w:tcBorders>
        </w:tcPr>
        <w:p w:rsidR="00061649" w:rsidRPr="008F1EA4" w:rsidRDefault="00061649" w:rsidP="006D5BB7">
          <w:pPr>
            <w:pStyle w:val="BodyText"/>
            <w:spacing w:after="0" w:line="240" w:lineRule="auto"/>
            <w:jc w:val="right"/>
            <w:rPr>
              <w:sz w:val="16"/>
            </w:rPr>
          </w:pPr>
        </w:p>
      </w:tc>
    </w:tr>
  </w:tbl>
  <w:p w:rsidR="00061649" w:rsidRPr="008F1EA4" w:rsidRDefault="00061649" w:rsidP="00476AF6">
    <w:pPr>
      <w:tabs>
        <w:tab w:val="left" w:pos="595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4" w:space="0" w:color="A50D12"/>
      </w:tblBorders>
      <w:tblCellMar>
        <w:left w:w="0" w:type="dxa"/>
        <w:right w:w="0" w:type="dxa"/>
      </w:tblCellMar>
      <w:tblLook w:val="01E0" w:firstRow="1" w:lastRow="1" w:firstColumn="1" w:lastColumn="1" w:noHBand="0" w:noVBand="0"/>
    </w:tblPr>
    <w:tblGrid>
      <w:gridCol w:w="7797"/>
      <w:gridCol w:w="2126"/>
    </w:tblGrid>
    <w:tr w:rsidR="00061649" w:rsidRPr="001571E8" w:rsidTr="000D436B">
      <w:trPr>
        <w:trHeight w:hRule="exact" w:val="420"/>
      </w:trPr>
      <w:tc>
        <w:tcPr>
          <w:tcW w:w="3929" w:type="pct"/>
        </w:tcPr>
        <w:p w:rsidR="00061649" w:rsidRPr="001571E8" w:rsidRDefault="00061649" w:rsidP="000D436B">
          <w:pPr>
            <w:pStyle w:val="CSWFooterFirstColumn"/>
            <w:rPr>
              <w:sz w:val="10"/>
            </w:rPr>
          </w:pPr>
        </w:p>
      </w:tc>
      <w:tc>
        <w:tcPr>
          <w:tcW w:w="1071" w:type="pct"/>
        </w:tcPr>
        <w:p w:rsidR="00061649" w:rsidRPr="00224CE5" w:rsidRDefault="00061649" w:rsidP="000D436B">
          <w:pPr>
            <w:pStyle w:val="CSWFooterPageNumber"/>
            <w:rPr>
              <w:sz w:val="14"/>
            </w:rPr>
          </w:pPr>
          <w:r w:rsidRPr="00224CE5">
            <w:rPr>
              <w:sz w:val="14"/>
            </w:rPr>
            <w:fldChar w:fldCharType="begin"/>
          </w:r>
          <w:r w:rsidRPr="00224CE5">
            <w:rPr>
              <w:sz w:val="14"/>
            </w:rPr>
            <w:instrText xml:space="preserve"> PAGE </w:instrText>
          </w:r>
          <w:r w:rsidRPr="00224CE5">
            <w:rPr>
              <w:sz w:val="14"/>
            </w:rPr>
            <w:fldChar w:fldCharType="separate"/>
          </w:r>
          <w:r w:rsidR="00644EBA">
            <w:rPr>
              <w:sz w:val="14"/>
            </w:rPr>
            <w:t>11</w:t>
          </w:r>
          <w:r w:rsidRPr="00224CE5">
            <w:rPr>
              <w:sz w:val="14"/>
            </w:rPr>
            <w:fldChar w:fldCharType="end"/>
          </w:r>
          <w:r w:rsidRPr="00224CE5">
            <w:rPr>
              <w:sz w:val="14"/>
            </w:rPr>
            <w:t>/</w:t>
          </w:r>
          <w:r w:rsidRPr="00224CE5">
            <w:rPr>
              <w:sz w:val="14"/>
            </w:rPr>
            <w:fldChar w:fldCharType="begin"/>
          </w:r>
          <w:r w:rsidRPr="00224CE5">
            <w:rPr>
              <w:sz w:val="14"/>
            </w:rPr>
            <w:instrText xml:space="preserve"> NUMPAGES </w:instrText>
          </w:r>
          <w:r w:rsidRPr="00224CE5">
            <w:rPr>
              <w:sz w:val="14"/>
            </w:rPr>
            <w:fldChar w:fldCharType="separate"/>
          </w:r>
          <w:r w:rsidR="00644EBA">
            <w:rPr>
              <w:sz w:val="14"/>
            </w:rPr>
            <w:t>11</w:t>
          </w:r>
          <w:r w:rsidRPr="00224CE5">
            <w:rPr>
              <w:sz w:val="14"/>
            </w:rPr>
            <w:fldChar w:fldCharType="end"/>
          </w:r>
        </w:p>
      </w:tc>
    </w:tr>
  </w:tbl>
  <w:p w:rsidR="00061649" w:rsidRDefault="000616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49" w:rsidRDefault="00061649" w:rsidP="002C1A4B">
    <w:pPr>
      <w:tabs>
        <w:tab w:val="left" w:pos="5955"/>
      </w:tabs>
    </w:pPr>
    <w:r>
      <w:tab/>
    </w:r>
  </w:p>
  <w:p w:rsidR="00061649" w:rsidRDefault="00061649" w:rsidP="002C1A4B">
    <w:pPr>
      <w:tabs>
        <w:tab w:val="left" w:pos="5955"/>
      </w:tabs>
    </w:pPr>
  </w:p>
  <w:tbl>
    <w:tblPr>
      <w:tblW w:w="9001" w:type="dxa"/>
      <w:tblCellMar>
        <w:left w:w="0" w:type="dxa"/>
        <w:right w:w="0" w:type="dxa"/>
      </w:tblCellMar>
      <w:tblLook w:val="01E0" w:firstRow="1" w:lastRow="1" w:firstColumn="1" w:lastColumn="1" w:noHBand="0" w:noVBand="0"/>
    </w:tblPr>
    <w:tblGrid>
      <w:gridCol w:w="1560"/>
      <w:gridCol w:w="2409"/>
      <w:gridCol w:w="1134"/>
      <w:gridCol w:w="3119"/>
      <w:gridCol w:w="779"/>
    </w:tblGrid>
    <w:tr w:rsidR="00061649" w:rsidRPr="00E02176" w:rsidTr="00E02176">
      <w:trPr>
        <w:trHeight w:hRule="exact" w:val="255"/>
      </w:trPr>
      <w:tc>
        <w:tcPr>
          <w:tcW w:w="1560" w:type="dxa"/>
        </w:tcPr>
        <w:p w:rsidR="00061649" w:rsidRDefault="00061649" w:rsidP="009E0B0F">
          <w:pPr>
            <w:pStyle w:val="CSWFooterFirstColumn"/>
          </w:pPr>
          <w:r w:rsidRPr="00623171">
            <w:t xml:space="preserve">Printed on: </w:t>
          </w:r>
          <w:fldSimple w:instr=" DOCPROPERTY  Date  \* MERGEFORMAT ">
            <w:r>
              <w:t>2016-10-11</w:t>
            </w:r>
          </w:fldSimple>
        </w:p>
      </w:tc>
      <w:tc>
        <w:tcPr>
          <w:tcW w:w="2409" w:type="dxa"/>
        </w:tcPr>
        <w:p w:rsidR="00061649" w:rsidRDefault="00061649" w:rsidP="009E0B0F">
          <w:pPr>
            <w:pStyle w:val="CSWFooterFirstColumn"/>
          </w:pPr>
          <w:r w:rsidRPr="00623171">
            <w:t xml:space="preserve">Reference: </w:t>
          </w:r>
          <w:fldSimple w:instr=" DOCPROPERTY  &quot;CSW reference&quot;  \* MERGEFORMAT ">
            <w:r>
              <w:t>&lt;CSW-PPPP-2011-TTT-NNNNN&gt;</w:t>
            </w:r>
          </w:fldSimple>
        </w:p>
      </w:tc>
      <w:tc>
        <w:tcPr>
          <w:tcW w:w="1134" w:type="dxa"/>
        </w:tcPr>
        <w:p w:rsidR="00061649" w:rsidRDefault="00061649" w:rsidP="009E0B0F">
          <w:pPr>
            <w:pStyle w:val="CSWFooterFirstColumn"/>
          </w:pPr>
          <w:r>
            <w:t xml:space="preserve">Template v. </w:t>
          </w:r>
          <w:fldSimple w:instr=" DOCPROPERTY  &quot;Template version&quot;  \* MERGEFORMAT ">
            <w:r>
              <w:t>5.0</w:t>
            </w:r>
          </w:fldSimple>
        </w:p>
      </w:tc>
      <w:tc>
        <w:tcPr>
          <w:tcW w:w="3119" w:type="dxa"/>
        </w:tcPr>
        <w:p w:rsidR="00061649" w:rsidRDefault="00061649" w:rsidP="009E0B0F">
          <w:pPr>
            <w:pStyle w:val="CSWFooterFirstColumn"/>
          </w:pPr>
          <w:r w:rsidRPr="00623171">
            <w:t>© 2008 Copyright Critical Software S.A. All Rights Reserved.</w:t>
          </w:r>
        </w:p>
      </w:tc>
      <w:tc>
        <w:tcPr>
          <w:tcW w:w="779" w:type="dxa"/>
        </w:tcPr>
        <w:p w:rsidR="00061649" w:rsidRPr="00867E45" w:rsidRDefault="00061649" w:rsidP="009E0B0F">
          <w:pPr>
            <w:pStyle w:val="CSWFooterPageNumber"/>
          </w:pPr>
          <w:r w:rsidRPr="00AA0664">
            <w:fldChar w:fldCharType="begin"/>
          </w:r>
          <w:r w:rsidRPr="00AA0664">
            <w:instrText xml:space="preserve"> PAGE </w:instrText>
          </w:r>
          <w:r w:rsidRPr="00AA0664">
            <w:fldChar w:fldCharType="separate"/>
          </w:r>
          <w:r>
            <w:t>6</w:t>
          </w:r>
          <w:r w:rsidRPr="00AA0664">
            <w:fldChar w:fldCharType="end"/>
          </w:r>
          <w:r w:rsidRPr="00AA0664">
            <w:t>/</w:t>
          </w:r>
          <w:r w:rsidRPr="00AA0664">
            <w:fldChar w:fldCharType="begin"/>
          </w:r>
          <w:r w:rsidRPr="00AA0664">
            <w:instrText xml:space="preserve"> NUMPAGES </w:instrText>
          </w:r>
          <w:r w:rsidRPr="00AA0664">
            <w:fldChar w:fldCharType="separate"/>
          </w:r>
          <w:r>
            <w:t>1</w:t>
          </w:r>
          <w:r w:rsidRPr="00AA0664">
            <w:fldChar w:fldCharType="end"/>
          </w:r>
        </w:p>
      </w:tc>
    </w:tr>
  </w:tbl>
  <w:p w:rsidR="00061649" w:rsidRDefault="00061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69E" w:rsidRPr="008F1EA4" w:rsidRDefault="001A269E">
      <w:r w:rsidRPr="008F1EA4">
        <w:separator/>
      </w:r>
    </w:p>
  </w:footnote>
  <w:footnote w:type="continuationSeparator" w:id="0">
    <w:p w:rsidR="001A269E" w:rsidRPr="008F1EA4" w:rsidRDefault="001A269E">
      <w:r w:rsidRPr="008F1EA4">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49" w:rsidRPr="008F1EA4" w:rsidRDefault="00061649" w:rsidP="00476AF6">
    <w:pPr>
      <w:pStyle w:val="HeaderProjectName"/>
    </w:pPr>
    <w:fldSimple w:instr=" DOCPROPERTY  Project  \* MERGEFORMAT ">
      <w:r>
        <w:t>TESTE</w:t>
      </w:r>
    </w:fldSimple>
  </w:p>
  <w:p w:rsidR="00061649" w:rsidRPr="008F1EA4" w:rsidRDefault="00061649" w:rsidP="006568E1">
    <w:pPr>
      <w:pStyle w:val="HeaderProjectName"/>
      <w:rPr>
        <w:szCs w:val="24"/>
      </w:rPr>
    </w:pPr>
    <w:fldSimple w:instr=" DOCPROPERTY  &quot;Document title&quot;  \* MERGEFORMAT ">
      <w:r>
        <w:t>Software Requirements Specification</w:t>
      </w:r>
    </w:fldSimple>
  </w:p>
  <w:p w:rsidR="00061649" w:rsidRPr="008F1EA4" w:rsidRDefault="00061649" w:rsidP="00476AF6">
    <w:pPr>
      <w:pStyle w:val="Header"/>
      <w:ind w:left="0"/>
      <w:jc w:val="right"/>
      <w:rPr>
        <w:rFonts w:cs="Arial"/>
        <w:caps/>
        <w:smallCaps w:val="0"/>
        <w:color w:val="au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49" w:rsidRDefault="00061649" w:rsidP="006568E1">
    <w:pPr>
      <w:pStyle w:val="HeaderProjectName"/>
    </w:pPr>
    <w:fldSimple w:instr=" DOCPROPERTY  Project  \* MERGEFORMAT ">
      <w:r w:rsidRPr="008F1EA4">
        <w:rPr>
          <w:szCs w:val="24"/>
        </w:rPr>
        <w:t>TESTE</w:t>
      </w:r>
    </w:fldSimple>
  </w:p>
  <w:bookmarkStart w:id="42" w:name="OLE_LINK1"/>
  <w:bookmarkStart w:id="43" w:name="OLE_LINK2"/>
  <w:p w:rsidR="00061649" w:rsidRPr="00D44640" w:rsidRDefault="00061649" w:rsidP="006568E1">
    <w:pPr>
      <w:pStyle w:val="HeaderProjectName"/>
      <w:rPr>
        <w:szCs w:val="24"/>
      </w:rPr>
    </w:pPr>
    <w:r>
      <w:fldChar w:fldCharType="begin"/>
    </w:r>
    <w:r w:rsidRPr="00A96F2B">
      <w:instrText xml:space="preserve"> DOCPROPERTY  "Document title"  \* MERGEFORMAT </w:instrText>
    </w:r>
    <w:r>
      <w:fldChar w:fldCharType="separate"/>
    </w:r>
    <w:r>
      <w:t>Software Requirements Specification</w:t>
    </w:r>
    <w:r>
      <w:fldChar w:fldCharType="end"/>
    </w:r>
  </w:p>
  <w:bookmarkEnd w:id="42"/>
  <w:bookmarkEnd w:id="43"/>
  <w:p w:rsidR="00061649" w:rsidRDefault="00061649" w:rsidP="006568E1">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3.75pt;height:21.05pt" o:bullet="t">
        <v:imagedata r:id="rId1" o:title="Warning"/>
      </v:shape>
    </w:pict>
  </w:numPicBullet>
  <w:numPicBullet w:numPicBulletId="1">
    <w:pict>
      <v:shape id="_x0000_i1066" type="#_x0000_t75" style="width:23.75pt;height:21.05pt" o:bullet="t">
        <v:imagedata r:id="rId2" o:title="Note"/>
      </v:shape>
    </w:pict>
  </w:numPicBullet>
  <w:numPicBullet w:numPicBulletId="2">
    <w:pict>
      <v:shape id="_x0000_i1067" type="#_x0000_t75" style="width:23.75pt;height:21.05pt" o:bullet="t">
        <v:imagedata r:id="rId3" o:title="Attention"/>
      </v:shape>
    </w:pict>
  </w:numPicBullet>
  <w:abstractNum w:abstractNumId="0" w15:restartNumberingAfterBreak="0">
    <w:nsid w:val="FFFFFF80"/>
    <w:multiLevelType w:val="singleLevel"/>
    <w:tmpl w:val="2A207398"/>
    <w:lvl w:ilvl="0">
      <w:start w:val="1"/>
      <w:numFmt w:val="bullet"/>
      <w:pStyle w:val="ListBullet5"/>
      <w:lvlText w:val=""/>
      <w:lvlJc w:val="left"/>
      <w:pPr>
        <w:tabs>
          <w:tab w:val="num" w:pos="2836"/>
        </w:tabs>
        <w:ind w:left="2836" w:hanging="2836"/>
      </w:pPr>
      <w:rPr>
        <w:rFonts w:ascii="Symbol" w:hAnsi="Symbol" w:hint="default"/>
        <w:color w:val="766A62"/>
        <w:sz w:val="22"/>
      </w:rPr>
    </w:lvl>
  </w:abstractNum>
  <w:abstractNum w:abstractNumId="1" w15:restartNumberingAfterBreak="0">
    <w:nsid w:val="03797646"/>
    <w:multiLevelType w:val="hybridMultilevel"/>
    <w:tmpl w:val="482C1BFC"/>
    <w:lvl w:ilvl="0" w:tplc="D8F8639C">
      <w:start w:val="1"/>
      <w:numFmt w:val="lowerLetter"/>
      <w:pStyle w:val="ListLetter"/>
      <w:lvlText w:val="%1)"/>
      <w:lvlJc w:val="left"/>
      <w:pPr>
        <w:ind w:left="720" w:hanging="360"/>
      </w:pPr>
      <w:rPr>
        <w:rFonts w:hint="default"/>
        <w:b w:val="0"/>
        <w:i w:val="0"/>
        <w:color w:val="auto"/>
        <w:sz w:val="19"/>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032B4"/>
    <w:multiLevelType w:val="hybridMultilevel"/>
    <w:tmpl w:val="BA144046"/>
    <w:lvl w:ilvl="0" w:tplc="61DE0966">
      <w:start w:val="1"/>
      <w:numFmt w:val="none"/>
      <w:pStyle w:val="ListContinue3"/>
      <w:lvlText w:val=""/>
      <w:lvlJc w:val="left"/>
      <w:pPr>
        <w:tabs>
          <w:tab w:val="num" w:pos="0"/>
        </w:tabs>
        <w:ind w:left="0" w:firstLine="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09676C46"/>
    <w:multiLevelType w:val="hybridMultilevel"/>
    <w:tmpl w:val="ADDC6E94"/>
    <w:lvl w:ilvl="0" w:tplc="E5BAB470">
      <w:start w:val="1"/>
      <w:numFmt w:val="bullet"/>
      <w:pStyle w:val="CSWAttention"/>
      <w:lvlText w:val=""/>
      <w:lvlPicBulletId w:val="2"/>
      <w:lvlJc w:val="left"/>
      <w:pPr>
        <w:tabs>
          <w:tab w:val="num" w:pos="1032"/>
        </w:tabs>
        <w:ind w:left="1032" w:hanging="748"/>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6E15"/>
    <w:multiLevelType w:val="singleLevel"/>
    <w:tmpl w:val="18EEC2FC"/>
    <w:lvl w:ilvl="0">
      <w:start w:val="1"/>
      <w:numFmt w:val="upperLetter"/>
      <w:lvlText w:val="%1-"/>
      <w:lvlJc w:val="left"/>
      <w:pPr>
        <w:tabs>
          <w:tab w:val="num" w:pos="1021"/>
        </w:tabs>
        <w:ind w:left="1021" w:hanging="227"/>
      </w:pPr>
      <w:rPr>
        <w:rFonts w:ascii="Franklin Gothic Book" w:hAnsi="Franklin Gothic Book" w:hint="default"/>
        <w:b w:val="0"/>
        <w:i w:val="0"/>
        <w:color w:val="auto"/>
        <w:sz w:val="22"/>
        <w:szCs w:val="22"/>
      </w:rPr>
    </w:lvl>
  </w:abstractNum>
  <w:abstractNum w:abstractNumId="5" w15:restartNumberingAfterBreak="0">
    <w:nsid w:val="1481416D"/>
    <w:multiLevelType w:val="multilevel"/>
    <w:tmpl w:val="08160023"/>
    <w:styleLink w:val="ArticleSection"/>
    <w:lvl w:ilvl="0">
      <w:start w:val="1"/>
      <w:numFmt w:val="upperRoman"/>
      <w:lvlText w:val="Artigo %1."/>
      <w:lvlJc w:val="left"/>
      <w:pPr>
        <w:tabs>
          <w:tab w:val="num" w:pos="2520"/>
        </w:tabs>
        <w:ind w:left="0" w:firstLine="0"/>
      </w:pPr>
    </w:lvl>
    <w:lvl w:ilvl="1">
      <w:start w:val="1"/>
      <w:numFmt w:val="decimalZero"/>
      <w:isLgl/>
      <w:lvlText w:val="Secção %1.%2"/>
      <w:lvlJc w:val="left"/>
      <w:pPr>
        <w:tabs>
          <w:tab w:val="num" w:pos="288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17252532"/>
    <w:multiLevelType w:val="multilevel"/>
    <w:tmpl w:val="0F908794"/>
    <w:lvl w:ilvl="0">
      <w:start w:val="1"/>
      <w:numFmt w:val="bullet"/>
      <w:pStyle w:val="TableBullet"/>
      <w:lvlText w:val=""/>
      <w:lvlJc w:val="left"/>
      <w:pPr>
        <w:ind w:left="170" w:hanging="170"/>
      </w:pPr>
      <w:rPr>
        <w:rFonts w:ascii="Symbol" w:hAnsi="Symbol" w:hint="default"/>
        <w:sz w:val="20"/>
      </w:rPr>
    </w:lvl>
    <w:lvl w:ilvl="1">
      <w:start w:val="1"/>
      <w:numFmt w:val="bullet"/>
      <w:lvlText w:val=""/>
      <w:lvlJc w:val="left"/>
      <w:pPr>
        <w:ind w:left="454" w:hanging="170"/>
      </w:pPr>
      <w:rPr>
        <w:rFonts w:ascii="Symbol" w:hAnsi="Symbol" w:hint="default"/>
        <w:sz w:val="20"/>
      </w:rPr>
    </w:lvl>
    <w:lvl w:ilvl="2">
      <w:start w:val="1"/>
      <w:numFmt w:val="bullet"/>
      <w:lvlText w:val=""/>
      <w:lvlJc w:val="left"/>
      <w:pPr>
        <w:ind w:left="738" w:hanging="170"/>
      </w:pPr>
      <w:rPr>
        <w:rFonts w:ascii="Symbol" w:hAnsi="Symbol" w:hint="default"/>
        <w:sz w:val="20"/>
      </w:rPr>
    </w:lvl>
    <w:lvl w:ilvl="3">
      <w:start w:val="1"/>
      <w:numFmt w:val="bullet"/>
      <w:lvlText w:val=""/>
      <w:lvlJc w:val="left"/>
      <w:pPr>
        <w:ind w:left="1022" w:hanging="170"/>
      </w:pPr>
      <w:rPr>
        <w:rFonts w:ascii="Symbol" w:hAnsi="Symbol" w:hint="default"/>
        <w:sz w:val="20"/>
      </w:rPr>
    </w:lvl>
    <w:lvl w:ilvl="4">
      <w:start w:val="1"/>
      <w:numFmt w:val="bullet"/>
      <w:lvlText w:val=""/>
      <w:lvlJc w:val="left"/>
      <w:pPr>
        <w:ind w:left="1306" w:hanging="170"/>
      </w:pPr>
      <w:rPr>
        <w:rFonts w:ascii="Symbol" w:hAnsi="Symbol" w:hint="default"/>
        <w:sz w:val="20"/>
      </w:rPr>
    </w:lvl>
    <w:lvl w:ilvl="5">
      <w:start w:val="1"/>
      <w:numFmt w:val="bullet"/>
      <w:lvlText w:val=""/>
      <w:lvlJc w:val="left"/>
      <w:pPr>
        <w:ind w:left="1590" w:hanging="170"/>
      </w:pPr>
      <w:rPr>
        <w:rFonts w:ascii="Symbol" w:hAnsi="Symbol" w:hint="default"/>
        <w:sz w:val="20"/>
      </w:rPr>
    </w:lvl>
    <w:lvl w:ilvl="6">
      <w:start w:val="1"/>
      <w:numFmt w:val="bullet"/>
      <w:lvlText w:val=""/>
      <w:lvlJc w:val="left"/>
      <w:pPr>
        <w:ind w:left="1874" w:hanging="170"/>
      </w:pPr>
      <w:rPr>
        <w:rFonts w:ascii="Symbol" w:hAnsi="Symbol" w:hint="default"/>
        <w:sz w:val="20"/>
      </w:rPr>
    </w:lvl>
    <w:lvl w:ilvl="7">
      <w:start w:val="1"/>
      <w:numFmt w:val="bullet"/>
      <w:lvlText w:val=""/>
      <w:lvlJc w:val="left"/>
      <w:pPr>
        <w:ind w:left="2158" w:hanging="170"/>
      </w:pPr>
      <w:rPr>
        <w:rFonts w:ascii="Symbol" w:hAnsi="Symbol" w:hint="default"/>
        <w:sz w:val="20"/>
      </w:rPr>
    </w:lvl>
    <w:lvl w:ilvl="8">
      <w:start w:val="1"/>
      <w:numFmt w:val="bullet"/>
      <w:lvlText w:val=""/>
      <w:lvlJc w:val="left"/>
      <w:pPr>
        <w:ind w:left="2442" w:hanging="170"/>
      </w:pPr>
      <w:rPr>
        <w:rFonts w:ascii="Symbol" w:hAnsi="Symbol" w:hint="default"/>
        <w:sz w:val="20"/>
      </w:rPr>
    </w:lvl>
  </w:abstractNum>
  <w:abstractNum w:abstractNumId="7" w15:restartNumberingAfterBreak="0">
    <w:nsid w:val="1EB657BE"/>
    <w:multiLevelType w:val="hybridMultilevel"/>
    <w:tmpl w:val="A87ADE2E"/>
    <w:lvl w:ilvl="0" w:tplc="ED405A78">
      <w:start w:val="1"/>
      <w:numFmt w:val="bullet"/>
      <w:pStyle w:val="CSWWarning"/>
      <w:lvlText w:val=""/>
      <w:lvlPicBulletId w:val="0"/>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F67727"/>
    <w:multiLevelType w:val="hybridMultilevel"/>
    <w:tmpl w:val="4C34CB08"/>
    <w:lvl w:ilvl="0" w:tplc="97D07DCC">
      <w:start w:val="1"/>
      <w:numFmt w:val="bullet"/>
      <w:pStyle w:val="ListBullet2"/>
      <w:lvlText w:val=""/>
      <w:lvlJc w:val="left"/>
      <w:pPr>
        <w:ind w:left="680" w:hanging="283"/>
      </w:pPr>
      <w:rPr>
        <w:rFonts w:ascii="Symbol" w:hAnsi="Symbol" w:hint="default"/>
        <w:b w:val="0"/>
        <w:i w:val="0"/>
        <w:caps w:val="0"/>
        <w:strike w:val="0"/>
        <w:dstrike w:val="0"/>
        <w:vanish w:val="0"/>
        <w:color w:val="766A62"/>
        <w:spacing w:val="0"/>
        <w:w w:val="100"/>
        <w:kern w:val="0"/>
        <w:position w:val="0"/>
        <w:sz w:val="22"/>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7D05FA"/>
    <w:multiLevelType w:val="multilevel"/>
    <w:tmpl w:val="6DAA7428"/>
    <w:lvl w:ilvl="0">
      <w:start w:val="1"/>
      <w:numFmt w:val="upperLetter"/>
      <w:pStyle w:val="CSWAnnexes"/>
      <w:lvlText w:val="Annex %1."/>
      <w:lvlJc w:val="left"/>
      <w:pPr>
        <w:ind w:left="247" w:hanging="360"/>
      </w:pPr>
      <w:rPr>
        <w:rFonts w:hint="default"/>
      </w:rPr>
    </w:lvl>
    <w:lvl w:ilvl="1">
      <w:start w:val="1"/>
      <w:numFmt w:val="decimal"/>
      <w:pStyle w:val="CSWAnnexes2"/>
      <w:lvlText w:val="%1.%2"/>
      <w:lvlJc w:val="left"/>
      <w:pPr>
        <w:tabs>
          <w:tab w:val="num" w:pos="463"/>
        </w:tabs>
        <w:ind w:left="463" w:hanging="576"/>
      </w:pPr>
      <w:rPr>
        <w:rFonts w:hint="default"/>
      </w:rPr>
    </w:lvl>
    <w:lvl w:ilvl="2">
      <w:start w:val="1"/>
      <w:numFmt w:val="decimal"/>
      <w:pStyle w:val="CSWAnnexes3"/>
      <w:lvlText w:val="%1.%2.%3"/>
      <w:lvlJc w:val="left"/>
      <w:pPr>
        <w:tabs>
          <w:tab w:val="num" w:pos="607"/>
        </w:tabs>
        <w:ind w:left="607" w:hanging="720"/>
      </w:pPr>
      <w:rPr>
        <w:rFonts w:hint="default"/>
      </w:rPr>
    </w:lvl>
    <w:lvl w:ilvl="3">
      <w:start w:val="1"/>
      <w:numFmt w:val="decimal"/>
      <w:lvlText w:val="%1.%2.%3.%4"/>
      <w:lvlJc w:val="left"/>
      <w:pPr>
        <w:tabs>
          <w:tab w:val="num" w:pos="751"/>
        </w:tabs>
        <w:ind w:left="751" w:hanging="864"/>
      </w:pPr>
      <w:rPr>
        <w:rFonts w:hint="default"/>
      </w:rPr>
    </w:lvl>
    <w:lvl w:ilvl="4">
      <w:start w:val="1"/>
      <w:numFmt w:val="decimal"/>
      <w:lvlText w:val="%1.%2.%3.%4.%5"/>
      <w:lvlJc w:val="left"/>
      <w:pPr>
        <w:tabs>
          <w:tab w:val="num" w:pos="895"/>
        </w:tabs>
        <w:ind w:left="895" w:hanging="1008"/>
      </w:pPr>
      <w:rPr>
        <w:rFonts w:hint="default"/>
      </w:rPr>
    </w:lvl>
    <w:lvl w:ilvl="5">
      <w:start w:val="1"/>
      <w:numFmt w:val="decimal"/>
      <w:lvlText w:val="%1.%2.%3.%4.%5.%6"/>
      <w:lvlJc w:val="left"/>
      <w:pPr>
        <w:tabs>
          <w:tab w:val="num" w:pos="1039"/>
        </w:tabs>
        <w:ind w:left="1039" w:hanging="1152"/>
      </w:pPr>
      <w:rPr>
        <w:rFonts w:hint="default"/>
      </w:rPr>
    </w:lvl>
    <w:lvl w:ilvl="6">
      <w:start w:val="1"/>
      <w:numFmt w:val="decimal"/>
      <w:lvlText w:val="%1.%2.%3.%4.%5.%6.%7"/>
      <w:lvlJc w:val="left"/>
      <w:pPr>
        <w:tabs>
          <w:tab w:val="num" w:pos="1183"/>
        </w:tabs>
        <w:ind w:left="1183" w:hanging="1296"/>
      </w:pPr>
      <w:rPr>
        <w:rFonts w:hint="default"/>
      </w:rPr>
    </w:lvl>
    <w:lvl w:ilvl="7">
      <w:start w:val="1"/>
      <w:numFmt w:val="decimal"/>
      <w:lvlText w:val="%1.%2.%3.%4.%5.%6.%7.%8"/>
      <w:lvlJc w:val="left"/>
      <w:pPr>
        <w:tabs>
          <w:tab w:val="num" w:pos="1327"/>
        </w:tabs>
        <w:ind w:left="1327" w:hanging="1440"/>
      </w:pPr>
      <w:rPr>
        <w:rFonts w:hint="default"/>
      </w:rPr>
    </w:lvl>
    <w:lvl w:ilvl="8">
      <w:start w:val="1"/>
      <w:numFmt w:val="decimal"/>
      <w:lvlText w:val="%1.%2.%3.%4.%5.%6.%7.%8.%9"/>
      <w:lvlJc w:val="left"/>
      <w:pPr>
        <w:tabs>
          <w:tab w:val="num" w:pos="1471"/>
        </w:tabs>
        <w:ind w:left="1471" w:hanging="1584"/>
      </w:pPr>
      <w:rPr>
        <w:rFonts w:hint="default"/>
      </w:rPr>
    </w:lvl>
  </w:abstractNum>
  <w:abstractNum w:abstractNumId="10" w15:restartNumberingAfterBreak="0">
    <w:nsid w:val="23C32438"/>
    <w:multiLevelType w:val="hybridMultilevel"/>
    <w:tmpl w:val="456CB9B2"/>
    <w:lvl w:ilvl="0" w:tplc="26B0A980">
      <w:start w:val="1"/>
      <w:numFmt w:val="upperLetter"/>
      <w:lvlText w:val="%1-"/>
      <w:lvlJc w:val="left"/>
      <w:pPr>
        <w:tabs>
          <w:tab w:val="num" w:pos="680"/>
        </w:tabs>
        <w:ind w:left="680" w:hanging="226"/>
      </w:pPr>
      <w:rPr>
        <w:rFonts w:ascii="Franklin Gothic Medium Cond" w:hAnsi="Franklin Gothic Medium Cond" w:hint="default"/>
        <w:b w:val="0"/>
        <w:i w:val="0"/>
        <w:color w:val="auto"/>
        <w:sz w:val="22"/>
        <w:szCs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25321C77"/>
    <w:multiLevelType w:val="multilevel"/>
    <w:tmpl w:val="081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C47B70"/>
    <w:multiLevelType w:val="multilevel"/>
    <w:tmpl w:val="E1D41B9E"/>
    <w:lvl w:ilvl="0">
      <w:start w:val="1"/>
      <w:numFmt w:val="bullet"/>
      <w:pStyle w:val="ListBullet"/>
      <w:suff w:val="space"/>
      <w:lvlText w:val=""/>
      <w:lvlJc w:val="left"/>
      <w:pPr>
        <w:ind w:left="717" w:hanging="717"/>
      </w:pPr>
      <w:rPr>
        <w:rFonts w:ascii="Symbol" w:hAnsi="Symbol" w:hint="default"/>
        <w:sz w:val="20"/>
      </w:rPr>
    </w:lvl>
    <w:lvl w:ilvl="1">
      <w:start w:val="1"/>
      <w:numFmt w:val="bullet"/>
      <w:lvlText w:val=""/>
      <w:lvlJc w:val="left"/>
      <w:pPr>
        <w:tabs>
          <w:tab w:val="num" w:pos="1437"/>
        </w:tabs>
        <w:ind w:left="1437" w:hanging="360"/>
      </w:pPr>
      <w:rPr>
        <w:rFonts w:ascii="Symbol" w:hAnsi="Symbol" w:hint="default"/>
        <w:sz w:val="20"/>
      </w:rPr>
    </w:lvl>
    <w:lvl w:ilvl="2">
      <w:start w:val="1"/>
      <w:numFmt w:val="bullet"/>
      <w:lvlText w:val=""/>
      <w:lvlJc w:val="left"/>
      <w:pPr>
        <w:tabs>
          <w:tab w:val="num" w:pos="2157"/>
        </w:tabs>
        <w:ind w:left="2157" w:hanging="360"/>
      </w:pPr>
      <w:rPr>
        <w:rFonts w:ascii="Symbol" w:hAnsi="Symbol" w:hint="default"/>
        <w:sz w:val="20"/>
      </w:rPr>
    </w:lvl>
    <w:lvl w:ilvl="3">
      <w:start w:val="1"/>
      <w:numFmt w:val="bullet"/>
      <w:lvlText w:val=""/>
      <w:lvlJc w:val="left"/>
      <w:pPr>
        <w:tabs>
          <w:tab w:val="num" w:pos="2877"/>
        </w:tabs>
        <w:ind w:left="2877" w:hanging="360"/>
      </w:pPr>
      <w:rPr>
        <w:rFonts w:ascii="Symbol" w:hAnsi="Symbol" w:hint="default"/>
        <w:sz w:val="20"/>
      </w:rPr>
    </w:lvl>
    <w:lvl w:ilvl="4">
      <w:start w:val="1"/>
      <w:numFmt w:val="bullet"/>
      <w:lvlText w:val=""/>
      <w:lvlJc w:val="left"/>
      <w:pPr>
        <w:tabs>
          <w:tab w:val="num" w:pos="3597"/>
        </w:tabs>
        <w:ind w:left="3597" w:hanging="360"/>
      </w:pPr>
      <w:rPr>
        <w:rFonts w:ascii="Symbol" w:hAnsi="Symbol" w:hint="default"/>
        <w:sz w:val="20"/>
      </w:rPr>
    </w:lvl>
    <w:lvl w:ilvl="5">
      <w:start w:val="1"/>
      <w:numFmt w:val="bullet"/>
      <w:lvlText w:val=""/>
      <w:lvlJc w:val="left"/>
      <w:pPr>
        <w:tabs>
          <w:tab w:val="num" w:pos="4317"/>
        </w:tabs>
        <w:ind w:left="4317" w:hanging="360"/>
      </w:pPr>
      <w:rPr>
        <w:rFonts w:ascii="Symbol" w:hAnsi="Symbol" w:hint="default"/>
        <w:sz w:val="20"/>
      </w:rPr>
    </w:lvl>
    <w:lvl w:ilvl="6">
      <w:start w:val="1"/>
      <w:numFmt w:val="bullet"/>
      <w:lvlText w:val=""/>
      <w:lvlJc w:val="left"/>
      <w:pPr>
        <w:tabs>
          <w:tab w:val="num" w:pos="5037"/>
        </w:tabs>
        <w:ind w:left="5037" w:hanging="360"/>
      </w:pPr>
      <w:rPr>
        <w:rFonts w:ascii="Symbol" w:hAnsi="Symbol" w:hint="default"/>
        <w:sz w:val="20"/>
      </w:rPr>
    </w:lvl>
    <w:lvl w:ilvl="7">
      <w:start w:val="1"/>
      <w:numFmt w:val="bullet"/>
      <w:lvlText w:val=""/>
      <w:lvlJc w:val="left"/>
      <w:pPr>
        <w:tabs>
          <w:tab w:val="num" w:pos="5757"/>
        </w:tabs>
        <w:ind w:left="5757" w:hanging="360"/>
      </w:pPr>
      <w:rPr>
        <w:rFonts w:ascii="Symbol" w:hAnsi="Symbol" w:hint="default"/>
        <w:sz w:val="20"/>
      </w:rPr>
    </w:lvl>
    <w:lvl w:ilvl="8">
      <w:start w:val="1"/>
      <w:numFmt w:val="bullet"/>
      <w:lvlText w:val=""/>
      <w:lvlJc w:val="left"/>
      <w:pPr>
        <w:tabs>
          <w:tab w:val="num" w:pos="6477"/>
        </w:tabs>
        <w:ind w:left="6477" w:hanging="360"/>
      </w:pPr>
      <w:rPr>
        <w:rFonts w:ascii="Symbol" w:hAnsi="Symbol" w:hint="default"/>
        <w:sz w:val="20"/>
      </w:rPr>
    </w:lvl>
  </w:abstractNum>
  <w:abstractNum w:abstractNumId="13" w15:restartNumberingAfterBreak="0">
    <w:nsid w:val="2A4F5B78"/>
    <w:multiLevelType w:val="hybridMultilevel"/>
    <w:tmpl w:val="82BC0902"/>
    <w:lvl w:ilvl="0" w:tplc="015687CE">
      <w:start w:val="1"/>
      <w:numFmt w:val="decimal"/>
      <w:pStyle w:val="References"/>
      <w:lvlText w:val="[RD-%1]"/>
      <w:lvlJc w:val="left"/>
      <w:pPr>
        <w:ind w:left="360" w:hanging="360"/>
      </w:pPr>
      <w:rPr>
        <w:rFonts w:ascii="Franklin Gothic Medium Cond" w:hAnsi="Franklin Gothic Medium Cond" w:hint="default"/>
        <w:b w:val="0"/>
        <w:i w:val="0"/>
        <w:color w:val="B71234"/>
        <w:spacing w:val="0"/>
        <w:w w:val="100"/>
        <w:kern w:val="0"/>
        <w:position w:val="0"/>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1042BD"/>
    <w:multiLevelType w:val="multilevel"/>
    <w:tmpl w:val="8EBAF06C"/>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D3040D1"/>
    <w:multiLevelType w:val="multilevel"/>
    <w:tmpl w:val="B5DC4B34"/>
    <w:lvl w:ilvl="0">
      <w:start w:val="1"/>
      <w:numFmt w:val="lowerLetter"/>
      <w:lvlText w:val="%1)"/>
      <w:lvlJc w:val="left"/>
      <w:pPr>
        <w:ind w:left="360" w:hanging="360"/>
      </w:pPr>
      <w:rPr>
        <w:rFonts w:hint="default"/>
        <w:b w:val="0"/>
        <w:i w:val="0"/>
        <w:color w:val="auto"/>
        <w:sz w:val="19"/>
        <w:szCs w:val="22"/>
      </w:rPr>
    </w:lvl>
    <w:lvl w:ilvl="1">
      <w:start w:val="1"/>
      <w:numFmt w:val="lowerLetter"/>
      <w:lvlText w:val="%2."/>
      <w:lvlJc w:val="left"/>
      <w:pPr>
        <w:tabs>
          <w:tab w:val="num" w:pos="1327"/>
        </w:tabs>
        <w:ind w:left="1327" w:hanging="360"/>
      </w:pPr>
      <w:rPr>
        <w:rFonts w:hint="default"/>
      </w:rPr>
    </w:lvl>
    <w:lvl w:ilvl="2">
      <w:start w:val="1"/>
      <w:numFmt w:val="lowerRoman"/>
      <w:lvlText w:val="%3."/>
      <w:lvlJc w:val="right"/>
      <w:pPr>
        <w:tabs>
          <w:tab w:val="num" w:pos="2047"/>
        </w:tabs>
        <w:ind w:left="2047" w:hanging="180"/>
      </w:pPr>
      <w:rPr>
        <w:rFonts w:hint="default"/>
      </w:rPr>
    </w:lvl>
    <w:lvl w:ilvl="3">
      <w:start w:val="1"/>
      <w:numFmt w:val="decimal"/>
      <w:lvlText w:val="%4."/>
      <w:lvlJc w:val="left"/>
      <w:pPr>
        <w:tabs>
          <w:tab w:val="num" w:pos="2767"/>
        </w:tabs>
        <w:ind w:left="2767" w:hanging="360"/>
      </w:pPr>
      <w:rPr>
        <w:rFonts w:hint="default"/>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16" w15:restartNumberingAfterBreak="0">
    <w:nsid w:val="2D735D3C"/>
    <w:multiLevelType w:val="multilevel"/>
    <w:tmpl w:val="A630F04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7" w15:restartNumberingAfterBreak="0">
    <w:nsid w:val="30752E09"/>
    <w:multiLevelType w:val="singleLevel"/>
    <w:tmpl w:val="13D8A3E4"/>
    <w:lvl w:ilvl="0">
      <w:start w:val="1"/>
      <w:numFmt w:val="bullet"/>
      <w:pStyle w:val="ListBullet4"/>
      <w:lvlText w:val=""/>
      <w:lvlJc w:val="left"/>
      <w:pPr>
        <w:tabs>
          <w:tab w:val="num" w:pos="1702"/>
        </w:tabs>
        <w:ind w:left="1702" w:hanging="284"/>
      </w:pPr>
      <w:rPr>
        <w:rFonts w:ascii="Symbol" w:hAnsi="Symbol" w:hint="default"/>
        <w:color w:val="766A62"/>
        <w:sz w:val="22"/>
      </w:rPr>
    </w:lvl>
  </w:abstractNum>
  <w:abstractNum w:abstractNumId="18" w15:restartNumberingAfterBreak="0">
    <w:nsid w:val="31401D1B"/>
    <w:multiLevelType w:val="multilevel"/>
    <w:tmpl w:val="24E6EF6A"/>
    <w:lvl w:ilvl="0">
      <w:start w:val="1"/>
      <w:numFmt w:val="decimal"/>
      <w:lvlText w:val="%1.)"/>
      <w:lvlJc w:val="left"/>
      <w:pPr>
        <w:tabs>
          <w:tab w:val="num" w:pos="153"/>
        </w:tabs>
        <w:ind w:left="153" w:hanging="323"/>
      </w:pPr>
      <w:rPr>
        <w:rFonts w:hint="default"/>
      </w:rPr>
    </w:lvl>
    <w:lvl w:ilvl="1">
      <w:start w:val="1"/>
      <w:numFmt w:val="decimal"/>
      <w:lvlText w:val="%1.%2.)"/>
      <w:lvlJc w:val="left"/>
      <w:pPr>
        <w:tabs>
          <w:tab w:val="num" w:pos="891"/>
        </w:tabs>
        <w:ind w:left="891" w:hanging="494"/>
      </w:pPr>
      <w:rPr>
        <w:rFonts w:hint="default"/>
      </w:rPr>
    </w:lvl>
    <w:lvl w:ilvl="2">
      <w:start w:val="1"/>
      <w:numFmt w:val="decimal"/>
      <w:lvlText w:val="%1.%2.%3.)"/>
      <w:lvlJc w:val="left"/>
      <w:pPr>
        <w:tabs>
          <w:tab w:val="num" w:pos="1628"/>
        </w:tabs>
        <w:ind w:left="1628" w:hanging="664"/>
      </w:pPr>
      <w:rPr>
        <w:rFonts w:hint="default"/>
      </w:rPr>
    </w:lvl>
    <w:lvl w:ilvl="3">
      <w:start w:val="1"/>
      <w:numFmt w:val="decimal"/>
      <w:lvlText w:val="%1.%2.%3.%4.)"/>
      <w:lvlJc w:val="left"/>
      <w:pPr>
        <w:tabs>
          <w:tab w:val="num" w:pos="2365"/>
        </w:tabs>
        <w:ind w:left="2365" w:hanging="834"/>
      </w:pPr>
      <w:rPr>
        <w:rFonts w:hint="default"/>
      </w:rPr>
    </w:lvl>
    <w:lvl w:ilvl="4">
      <w:start w:val="1"/>
      <w:numFmt w:val="decimal"/>
      <w:lvlText w:val="%1.%2.%3.%4.%5.)"/>
      <w:lvlJc w:val="left"/>
      <w:pPr>
        <w:tabs>
          <w:tab w:val="num" w:pos="3102"/>
        </w:tabs>
        <w:ind w:left="3102" w:hanging="1004"/>
      </w:pPr>
      <w:rPr>
        <w:rFonts w:hint="default"/>
      </w:rPr>
    </w:lvl>
    <w:lvl w:ilvl="5">
      <w:start w:val="1"/>
      <w:numFmt w:val="decimal"/>
      <w:lvlText w:val="%1.%2.%3.%4.%5.%6 –"/>
      <w:lvlJc w:val="left"/>
      <w:pPr>
        <w:tabs>
          <w:tab w:val="num" w:pos="3839"/>
        </w:tabs>
        <w:ind w:left="3839" w:hanging="1174"/>
      </w:pPr>
      <w:rPr>
        <w:rFonts w:hint="default"/>
      </w:rPr>
    </w:lvl>
    <w:lvl w:ilvl="6">
      <w:start w:val="1"/>
      <w:numFmt w:val="decimal"/>
      <w:lvlText w:val="%1.%2.%3.%4.%5.%6.%7 –"/>
      <w:lvlJc w:val="left"/>
      <w:pPr>
        <w:tabs>
          <w:tab w:val="num" w:pos="4576"/>
        </w:tabs>
        <w:ind w:left="4576" w:hanging="1344"/>
      </w:pPr>
      <w:rPr>
        <w:rFonts w:hint="default"/>
      </w:rPr>
    </w:lvl>
    <w:lvl w:ilvl="7">
      <w:start w:val="1"/>
      <w:numFmt w:val="decimal"/>
      <w:lvlText w:val="%1.%2.%3.%4.%5.%6.%7.%8 –"/>
      <w:lvlJc w:val="left"/>
      <w:pPr>
        <w:tabs>
          <w:tab w:val="num" w:pos="5313"/>
        </w:tabs>
        <w:ind w:left="5313" w:hanging="1514"/>
      </w:pPr>
      <w:rPr>
        <w:rFonts w:hint="default"/>
      </w:rPr>
    </w:lvl>
    <w:lvl w:ilvl="8">
      <w:start w:val="1"/>
      <w:numFmt w:val="decimal"/>
      <w:lvlText w:val="%1.%2.%3.%4.%5.%6.%7.%8.%9 –"/>
      <w:lvlJc w:val="left"/>
      <w:pPr>
        <w:tabs>
          <w:tab w:val="num" w:pos="6050"/>
        </w:tabs>
        <w:ind w:left="6050" w:hanging="1684"/>
      </w:pPr>
      <w:rPr>
        <w:rFonts w:hint="default"/>
      </w:rPr>
    </w:lvl>
  </w:abstractNum>
  <w:abstractNum w:abstractNumId="19" w15:restartNumberingAfterBreak="0">
    <w:nsid w:val="37EB7252"/>
    <w:multiLevelType w:val="multilevel"/>
    <w:tmpl w:val="9FA05888"/>
    <w:name w:val="Anexos"/>
    <w:lvl w:ilvl="0">
      <w:start w:val="1"/>
      <w:numFmt w:val="upperLetter"/>
      <w:suff w:val="space"/>
      <w:lvlText w:val="Appendix %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3E161821"/>
    <w:multiLevelType w:val="hybridMultilevel"/>
    <w:tmpl w:val="480EBDDE"/>
    <w:lvl w:ilvl="0" w:tplc="48684DF6">
      <w:start w:val="1"/>
      <w:numFmt w:val="decimal"/>
      <w:pStyle w:val="Heading1Break"/>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D30224"/>
    <w:multiLevelType w:val="multilevel"/>
    <w:tmpl w:val="0816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2" w15:restartNumberingAfterBreak="0">
    <w:nsid w:val="43FD08A1"/>
    <w:multiLevelType w:val="hybridMultilevel"/>
    <w:tmpl w:val="AD7E3FFA"/>
    <w:lvl w:ilvl="0" w:tplc="2C7C087E">
      <w:start w:val="1"/>
      <w:numFmt w:val="upperLetter"/>
      <w:pStyle w:val="List5"/>
      <w:lvlText w:val="%1."/>
      <w:lvlJc w:val="left"/>
      <w:pPr>
        <w:tabs>
          <w:tab w:val="num" w:pos="2098"/>
        </w:tabs>
        <w:ind w:left="2211" w:hanging="397"/>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3" w15:restartNumberingAfterBreak="0">
    <w:nsid w:val="5240330E"/>
    <w:multiLevelType w:val="hybridMultilevel"/>
    <w:tmpl w:val="210638B0"/>
    <w:lvl w:ilvl="0" w:tplc="B890F3D4">
      <w:start w:val="1"/>
      <w:numFmt w:val="bullet"/>
      <w:pStyle w:val="CSWNote"/>
      <w:lvlText w:val=""/>
      <w:lvlPicBulletId w:val="1"/>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4826A4"/>
    <w:multiLevelType w:val="hybridMultilevel"/>
    <w:tmpl w:val="9AD09B00"/>
    <w:lvl w:ilvl="0" w:tplc="00DC72AC">
      <w:start w:val="1"/>
      <w:numFmt w:val="upperLetter"/>
      <w:pStyle w:val="List3"/>
      <w:lvlText w:val="%1."/>
      <w:lvlJc w:val="left"/>
      <w:pPr>
        <w:tabs>
          <w:tab w:val="num" w:pos="0"/>
        </w:tabs>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5" w15:restartNumberingAfterBreak="0">
    <w:nsid w:val="57D00CD2"/>
    <w:multiLevelType w:val="multilevel"/>
    <w:tmpl w:val="AE0A6B80"/>
    <w:lvl w:ilvl="0">
      <w:start w:val="1"/>
      <w:numFmt w:val="decimal"/>
      <w:lvlText w:val="%1."/>
      <w:lvlJc w:val="left"/>
      <w:pPr>
        <w:tabs>
          <w:tab w:val="num" w:pos="360"/>
        </w:tabs>
        <w:ind w:left="360" w:hanging="360"/>
      </w:pPr>
      <w:rPr>
        <w:rFonts w:hint="default"/>
      </w:rPr>
    </w:lvl>
    <w:lvl w:ilvl="1">
      <w:start w:val="1"/>
      <w:numFmt w:val="none"/>
      <w:lvlText w:val="%2"/>
      <w:lvlJc w:val="left"/>
      <w:pPr>
        <w:tabs>
          <w:tab w:val="num" w:pos="113"/>
        </w:tabs>
        <w:ind w:left="0" w:firstLine="113"/>
      </w:pPr>
      <w:rPr>
        <w:rFonts w:hint="default"/>
      </w:rPr>
    </w:lvl>
    <w:lvl w:ilvl="2">
      <w:start w:val="1"/>
      <w:numFmt w:val="none"/>
      <w:lvlText w:val=""/>
      <w:lvlJc w:val="left"/>
      <w:pPr>
        <w:tabs>
          <w:tab w:val="num" w:pos="284"/>
        </w:tabs>
        <w:ind w:left="0" w:firstLine="28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59956646"/>
    <w:multiLevelType w:val="multilevel"/>
    <w:tmpl w:val="2A485138"/>
    <w:lvl w:ilvl="0">
      <w:start w:val="1"/>
      <w:numFmt w:val="decimal"/>
      <w:pStyle w:val="ListNumber"/>
      <w:lvlText w:val="%1."/>
      <w:lvlJc w:val="left"/>
      <w:pPr>
        <w:ind w:left="432" w:hanging="432"/>
      </w:pPr>
      <w:rPr>
        <w:rFonts w:hint="default"/>
      </w:rPr>
    </w:lvl>
    <w:lvl w:ilvl="1">
      <w:start w:val="1"/>
      <w:numFmt w:val="decimal"/>
      <w:pStyle w:val="ListNumber2"/>
      <w:suff w:val="space"/>
      <w:lvlText w:val="%1.%2."/>
      <w:lvlJc w:val="left"/>
      <w:pPr>
        <w:ind w:left="578" w:hanging="294"/>
      </w:pPr>
      <w:rPr>
        <w:rFonts w:hint="default"/>
      </w:rPr>
    </w:lvl>
    <w:lvl w:ilvl="2">
      <w:start w:val="1"/>
      <w:numFmt w:val="decimal"/>
      <w:pStyle w:val="ListNumber3"/>
      <w:lvlText w:val="%1.%2.%3."/>
      <w:lvlJc w:val="left"/>
      <w:pPr>
        <w:ind w:left="720" w:hanging="153"/>
      </w:pPr>
      <w:rPr>
        <w:rFonts w:hint="default"/>
      </w:rPr>
    </w:lvl>
    <w:lvl w:ilvl="3">
      <w:start w:val="1"/>
      <w:numFmt w:val="decimal"/>
      <w:pStyle w:val="ListNumber4"/>
      <w:lvlText w:val="%1.%2.%3.%4."/>
      <w:lvlJc w:val="left"/>
      <w:pPr>
        <w:ind w:left="862" w:hanging="295"/>
      </w:pPr>
      <w:rPr>
        <w:rFonts w:hint="default"/>
      </w:rPr>
    </w:lvl>
    <w:lvl w:ilvl="4">
      <w:start w:val="1"/>
      <w:numFmt w:val="decimal"/>
      <w:pStyle w:val="ListNumber5"/>
      <w:lvlText w:val="%1.%2.%3.%4.%5."/>
      <w:lvlJc w:val="left"/>
      <w:pPr>
        <w:ind w:left="1009" w:hanging="442"/>
      </w:pPr>
      <w:rPr>
        <w:rFonts w:hint="default"/>
      </w:rPr>
    </w:lvl>
    <w:lvl w:ilvl="5">
      <w:start w:val="1"/>
      <w:numFmt w:val="upperLetter"/>
      <w:lvlText w:val="%1.%2.%3.%4.%5.%6."/>
      <w:lvlJc w:val="left"/>
      <w:pPr>
        <w:ind w:left="1152" w:hanging="585"/>
      </w:pPr>
      <w:rPr>
        <w:rFonts w:hint="default"/>
      </w:rPr>
    </w:lvl>
    <w:lvl w:ilvl="6">
      <w:start w:val="1"/>
      <w:numFmt w:val="decimal"/>
      <w:lvlText w:val="%1.%2.%3.%4.%5.%6.%7."/>
      <w:lvlJc w:val="left"/>
      <w:pPr>
        <w:ind w:left="1296" w:hanging="729"/>
      </w:pPr>
      <w:rPr>
        <w:rFonts w:hint="default"/>
      </w:rPr>
    </w:lvl>
    <w:lvl w:ilvl="7">
      <w:start w:val="1"/>
      <w:numFmt w:val="decimal"/>
      <w:lvlText w:val="%1.%2.%3.%4.%5.%6.%7.%8."/>
      <w:lvlJc w:val="left"/>
      <w:pPr>
        <w:ind w:left="1440" w:hanging="873"/>
      </w:pPr>
      <w:rPr>
        <w:rFonts w:hint="default"/>
      </w:rPr>
    </w:lvl>
    <w:lvl w:ilvl="8">
      <w:start w:val="1"/>
      <w:numFmt w:val="decimal"/>
      <w:lvlText w:val="%1.%2.%3.%4.%5.%6.%7.%8.%9."/>
      <w:lvlJc w:val="left"/>
      <w:pPr>
        <w:ind w:left="1584" w:hanging="1017"/>
      </w:pPr>
      <w:rPr>
        <w:rFonts w:hint="default"/>
      </w:rPr>
    </w:lvl>
  </w:abstractNum>
  <w:abstractNum w:abstractNumId="27" w15:restartNumberingAfterBreak="0">
    <w:nsid w:val="5E8012D2"/>
    <w:multiLevelType w:val="multilevel"/>
    <w:tmpl w:val="CBB219E4"/>
    <w:lvl w:ilvl="0">
      <w:start w:val="1"/>
      <w:numFmt w:val="lowerLetter"/>
      <w:lvlText w:val="%1)"/>
      <w:lvlJc w:val="left"/>
      <w:pPr>
        <w:ind w:left="360" w:hanging="360"/>
      </w:pPr>
      <w:rPr>
        <w:rFonts w:hint="default"/>
        <w:b w:val="0"/>
        <w:i w:val="0"/>
        <w:color w:val="auto"/>
        <w:sz w:val="19"/>
        <w:szCs w:val="22"/>
      </w:rPr>
    </w:lvl>
    <w:lvl w:ilvl="1">
      <w:start w:val="1"/>
      <w:numFmt w:val="lowerLetter"/>
      <w:pStyle w:val="ListLetter2"/>
      <w:lvlText w:val="%2."/>
      <w:lvlJc w:val="left"/>
      <w:pPr>
        <w:tabs>
          <w:tab w:val="num" w:pos="1327"/>
        </w:tabs>
        <w:ind w:left="1327" w:hanging="360"/>
      </w:pPr>
      <w:rPr>
        <w:rFonts w:hint="default"/>
      </w:rPr>
    </w:lvl>
    <w:lvl w:ilvl="2">
      <w:start w:val="1"/>
      <w:numFmt w:val="lowerRoman"/>
      <w:pStyle w:val="ListLetter3"/>
      <w:lvlText w:val="%3."/>
      <w:lvlJc w:val="right"/>
      <w:pPr>
        <w:tabs>
          <w:tab w:val="num" w:pos="2047"/>
        </w:tabs>
        <w:ind w:left="2047" w:hanging="180"/>
      </w:pPr>
      <w:rPr>
        <w:rFonts w:hint="default"/>
      </w:rPr>
    </w:lvl>
    <w:lvl w:ilvl="3">
      <w:start w:val="1"/>
      <w:numFmt w:val="decimal"/>
      <w:lvlText w:val="%4."/>
      <w:lvlJc w:val="left"/>
      <w:pPr>
        <w:tabs>
          <w:tab w:val="num" w:pos="2767"/>
        </w:tabs>
        <w:ind w:left="2767" w:hanging="360"/>
      </w:pPr>
      <w:rPr>
        <w:rFonts w:hint="default"/>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28" w15:restartNumberingAfterBreak="0">
    <w:nsid w:val="60DD4684"/>
    <w:multiLevelType w:val="singleLevel"/>
    <w:tmpl w:val="39945388"/>
    <w:lvl w:ilvl="0">
      <w:start w:val="1"/>
      <w:numFmt w:val="decimal"/>
      <w:pStyle w:val="CSWApplicableDocuments"/>
      <w:lvlText w:val="[AD-%1]"/>
      <w:lvlJc w:val="left"/>
      <w:pPr>
        <w:ind w:left="360" w:hanging="360"/>
      </w:pPr>
      <w:rPr>
        <w:rFonts w:ascii="Franklin Gothic Medium Cond" w:hAnsi="Franklin Gothic Medium Cond" w:hint="default"/>
        <w:color w:val="B71234"/>
        <w:sz w:val="20"/>
        <w:szCs w:val="16"/>
      </w:rPr>
    </w:lvl>
  </w:abstractNum>
  <w:abstractNum w:abstractNumId="29" w15:restartNumberingAfterBreak="0">
    <w:nsid w:val="617051D7"/>
    <w:multiLevelType w:val="hybridMultilevel"/>
    <w:tmpl w:val="4BB276BC"/>
    <w:lvl w:ilvl="0" w:tplc="7CECD61C">
      <w:start w:val="1"/>
      <w:numFmt w:val="upperLetter"/>
      <w:pStyle w:val="List"/>
      <w:lvlText w:val="%1."/>
      <w:lvlJc w:val="left"/>
      <w:pPr>
        <w:ind w:left="0" w:firstLine="0"/>
      </w:pPr>
      <w:rPr>
        <w:rFonts w:ascii="Arial" w:hAnsi="Arial" w:hint="default"/>
        <w:b w:val="0"/>
        <w:i w:val="0"/>
        <w:caps/>
        <w:strike w:val="0"/>
        <w:dstrike w:val="0"/>
        <w:vanish w:val="0"/>
        <w:color w:val="67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2160"/>
        </w:tabs>
        <w:ind w:left="2160" w:hanging="360"/>
      </w:pPr>
    </w:lvl>
    <w:lvl w:ilvl="2" w:tplc="0816001B" w:tentative="1">
      <w:start w:val="1"/>
      <w:numFmt w:val="lowerRoman"/>
      <w:lvlText w:val="%3."/>
      <w:lvlJc w:val="right"/>
      <w:pPr>
        <w:tabs>
          <w:tab w:val="num" w:pos="2880"/>
        </w:tabs>
        <w:ind w:left="2880" w:hanging="180"/>
      </w:pPr>
    </w:lvl>
    <w:lvl w:ilvl="3" w:tplc="0816000F" w:tentative="1">
      <w:start w:val="1"/>
      <w:numFmt w:val="decimal"/>
      <w:lvlText w:val="%4."/>
      <w:lvlJc w:val="left"/>
      <w:pPr>
        <w:tabs>
          <w:tab w:val="num" w:pos="3600"/>
        </w:tabs>
        <w:ind w:left="3600" w:hanging="360"/>
      </w:pPr>
    </w:lvl>
    <w:lvl w:ilvl="4" w:tplc="08160019" w:tentative="1">
      <w:start w:val="1"/>
      <w:numFmt w:val="lowerLetter"/>
      <w:lvlText w:val="%5."/>
      <w:lvlJc w:val="left"/>
      <w:pPr>
        <w:tabs>
          <w:tab w:val="num" w:pos="4320"/>
        </w:tabs>
        <w:ind w:left="4320" w:hanging="360"/>
      </w:pPr>
    </w:lvl>
    <w:lvl w:ilvl="5" w:tplc="0816001B" w:tentative="1">
      <w:start w:val="1"/>
      <w:numFmt w:val="lowerRoman"/>
      <w:lvlText w:val="%6."/>
      <w:lvlJc w:val="right"/>
      <w:pPr>
        <w:tabs>
          <w:tab w:val="num" w:pos="5040"/>
        </w:tabs>
        <w:ind w:left="5040" w:hanging="180"/>
      </w:pPr>
    </w:lvl>
    <w:lvl w:ilvl="6" w:tplc="0816000F" w:tentative="1">
      <w:start w:val="1"/>
      <w:numFmt w:val="decimal"/>
      <w:lvlText w:val="%7."/>
      <w:lvlJc w:val="left"/>
      <w:pPr>
        <w:tabs>
          <w:tab w:val="num" w:pos="5760"/>
        </w:tabs>
        <w:ind w:left="5760" w:hanging="360"/>
      </w:pPr>
    </w:lvl>
    <w:lvl w:ilvl="7" w:tplc="08160019" w:tentative="1">
      <w:start w:val="1"/>
      <w:numFmt w:val="lowerLetter"/>
      <w:lvlText w:val="%8."/>
      <w:lvlJc w:val="left"/>
      <w:pPr>
        <w:tabs>
          <w:tab w:val="num" w:pos="6480"/>
        </w:tabs>
        <w:ind w:left="6480" w:hanging="360"/>
      </w:pPr>
    </w:lvl>
    <w:lvl w:ilvl="8" w:tplc="0816001B" w:tentative="1">
      <w:start w:val="1"/>
      <w:numFmt w:val="lowerRoman"/>
      <w:lvlText w:val="%9."/>
      <w:lvlJc w:val="right"/>
      <w:pPr>
        <w:tabs>
          <w:tab w:val="num" w:pos="7200"/>
        </w:tabs>
        <w:ind w:left="7200" w:hanging="180"/>
      </w:pPr>
    </w:lvl>
  </w:abstractNum>
  <w:abstractNum w:abstractNumId="30" w15:restartNumberingAfterBreak="0">
    <w:nsid w:val="6C096DB5"/>
    <w:multiLevelType w:val="hybridMultilevel"/>
    <w:tmpl w:val="C3C4E5DE"/>
    <w:lvl w:ilvl="0" w:tplc="1EA4E460">
      <w:start w:val="1"/>
      <w:numFmt w:val="upperLetter"/>
      <w:pStyle w:val="List4"/>
      <w:lvlText w:val="%1."/>
      <w:lvlJc w:val="left"/>
      <w:pPr>
        <w:tabs>
          <w:tab w:val="num" w:pos="1702"/>
        </w:tabs>
        <w:ind w:left="1816" w:hanging="398"/>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1" w15:restartNumberingAfterBreak="0">
    <w:nsid w:val="742907CE"/>
    <w:multiLevelType w:val="hybridMultilevel"/>
    <w:tmpl w:val="8C26F214"/>
    <w:lvl w:ilvl="0" w:tplc="E4A87D8C">
      <w:start w:val="1"/>
      <w:numFmt w:val="upperLetter"/>
      <w:pStyle w:val="List2"/>
      <w:lvlText w:val="%1."/>
      <w:lvlJc w:val="left"/>
      <w:pPr>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3960"/>
        </w:tabs>
        <w:ind w:left="3960" w:hanging="360"/>
      </w:pPr>
    </w:lvl>
    <w:lvl w:ilvl="2" w:tplc="0816001B" w:tentative="1">
      <w:start w:val="1"/>
      <w:numFmt w:val="lowerRoman"/>
      <w:lvlText w:val="%3."/>
      <w:lvlJc w:val="right"/>
      <w:pPr>
        <w:tabs>
          <w:tab w:val="num" w:pos="4680"/>
        </w:tabs>
        <w:ind w:left="4680" w:hanging="180"/>
      </w:pPr>
    </w:lvl>
    <w:lvl w:ilvl="3" w:tplc="0816000F" w:tentative="1">
      <w:start w:val="1"/>
      <w:numFmt w:val="decimal"/>
      <w:lvlText w:val="%4."/>
      <w:lvlJc w:val="left"/>
      <w:pPr>
        <w:tabs>
          <w:tab w:val="num" w:pos="5400"/>
        </w:tabs>
        <w:ind w:left="5400" w:hanging="360"/>
      </w:pPr>
    </w:lvl>
    <w:lvl w:ilvl="4" w:tplc="08160019" w:tentative="1">
      <w:start w:val="1"/>
      <w:numFmt w:val="lowerLetter"/>
      <w:lvlText w:val="%5."/>
      <w:lvlJc w:val="left"/>
      <w:pPr>
        <w:tabs>
          <w:tab w:val="num" w:pos="6120"/>
        </w:tabs>
        <w:ind w:left="6120" w:hanging="360"/>
      </w:pPr>
    </w:lvl>
    <w:lvl w:ilvl="5" w:tplc="0816001B" w:tentative="1">
      <w:start w:val="1"/>
      <w:numFmt w:val="lowerRoman"/>
      <w:lvlText w:val="%6."/>
      <w:lvlJc w:val="right"/>
      <w:pPr>
        <w:tabs>
          <w:tab w:val="num" w:pos="6840"/>
        </w:tabs>
        <w:ind w:left="6840" w:hanging="180"/>
      </w:pPr>
    </w:lvl>
    <w:lvl w:ilvl="6" w:tplc="0816000F" w:tentative="1">
      <w:start w:val="1"/>
      <w:numFmt w:val="decimal"/>
      <w:lvlText w:val="%7."/>
      <w:lvlJc w:val="left"/>
      <w:pPr>
        <w:tabs>
          <w:tab w:val="num" w:pos="7560"/>
        </w:tabs>
        <w:ind w:left="7560" w:hanging="360"/>
      </w:pPr>
    </w:lvl>
    <w:lvl w:ilvl="7" w:tplc="08160019" w:tentative="1">
      <w:start w:val="1"/>
      <w:numFmt w:val="lowerLetter"/>
      <w:lvlText w:val="%8."/>
      <w:lvlJc w:val="left"/>
      <w:pPr>
        <w:tabs>
          <w:tab w:val="num" w:pos="8280"/>
        </w:tabs>
        <w:ind w:left="8280" w:hanging="360"/>
      </w:pPr>
    </w:lvl>
    <w:lvl w:ilvl="8" w:tplc="0816001B" w:tentative="1">
      <w:start w:val="1"/>
      <w:numFmt w:val="lowerRoman"/>
      <w:lvlText w:val="%9."/>
      <w:lvlJc w:val="right"/>
      <w:pPr>
        <w:tabs>
          <w:tab w:val="num" w:pos="9000"/>
        </w:tabs>
        <w:ind w:left="9000" w:hanging="180"/>
      </w:pPr>
    </w:lvl>
  </w:abstractNum>
  <w:abstractNum w:abstractNumId="32" w15:restartNumberingAfterBreak="0">
    <w:nsid w:val="75B33490"/>
    <w:multiLevelType w:val="hybridMultilevel"/>
    <w:tmpl w:val="6854FEAE"/>
    <w:lvl w:ilvl="0" w:tplc="08160001">
      <w:start w:val="1"/>
      <w:numFmt w:val="bullet"/>
      <w:lvlText w:val=""/>
      <w:lvlJc w:val="left"/>
      <w:pPr>
        <w:ind w:left="2520" w:hanging="360"/>
      </w:pPr>
      <w:rPr>
        <w:rFonts w:ascii="Symbol" w:hAnsi="Symbol" w:hint="default"/>
      </w:rPr>
    </w:lvl>
    <w:lvl w:ilvl="1" w:tplc="08160003">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33" w15:restartNumberingAfterBreak="0">
    <w:nsid w:val="7B6F1C8F"/>
    <w:multiLevelType w:val="multilevel"/>
    <w:tmpl w:val="C308A828"/>
    <w:lvl w:ilvl="0">
      <w:start w:val="1"/>
      <w:numFmt w:val="decimal"/>
      <w:pStyle w:val="TableNumber"/>
      <w:suff w:val="space"/>
      <w:lvlText w:val="%1."/>
      <w:lvlJc w:val="left"/>
      <w:pPr>
        <w:ind w:left="204" w:hanging="204"/>
      </w:pPr>
      <w:rPr>
        <w:rFonts w:hint="default"/>
      </w:rPr>
    </w:lvl>
    <w:lvl w:ilvl="1">
      <w:start w:val="1"/>
      <w:numFmt w:val="decimal"/>
      <w:suff w:val="space"/>
      <w:lvlText w:val="%1.%2."/>
      <w:lvlJc w:val="left"/>
      <w:pPr>
        <w:ind w:left="354" w:hanging="354"/>
      </w:pPr>
      <w:rPr>
        <w:rFonts w:hint="default"/>
      </w:rPr>
    </w:lvl>
    <w:lvl w:ilvl="2">
      <w:start w:val="1"/>
      <w:numFmt w:val="decimal"/>
      <w:suff w:val="space"/>
      <w:lvlText w:val="%1.%2.%3."/>
      <w:lvlJc w:val="left"/>
      <w:pPr>
        <w:ind w:left="499" w:hanging="499"/>
      </w:pPr>
      <w:rPr>
        <w:rFonts w:hint="default"/>
      </w:rPr>
    </w:lvl>
    <w:lvl w:ilvl="3">
      <w:start w:val="1"/>
      <w:numFmt w:val="decimal"/>
      <w:suff w:val="space"/>
      <w:lvlText w:val="%1.%2.%3.%4."/>
      <w:lvlJc w:val="left"/>
      <w:pPr>
        <w:ind w:left="646" w:hanging="646"/>
      </w:pPr>
      <w:rPr>
        <w:rFonts w:hint="default"/>
      </w:rPr>
    </w:lvl>
    <w:lvl w:ilvl="4">
      <w:start w:val="1"/>
      <w:numFmt w:val="decimal"/>
      <w:suff w:val="space"/>
      <w:lvlText w:val="%1.%2.%3.%4.%5."/>
      <w:lvlJc w:val="left"/>
      <w:pPr>
        <w:ind w:left="794" w:hanging="794"/>
      </w:pPr>
      <w:rPr>
        <w:rFonts w:hint="default"/>
      </w:rPr>
    </w:lvl>
    <w:lvl w:ilvl="5">
      <w:start w:val="1"/>
      <w:numFmt w:val="decimal"/>
      <w:suff w:val="space"/>
      <w:lvlText w:val="%1.%2.%3.%4.%5.%6."/>
      <w:lvlJc w:val="left"/>
      <w:pPr>
        <w:ind w:left="941" w:hanging="941"/>
      </w:pPr>
      <w:rPr>
        <w:rFonts w:hint="default"/>
      </w:rPr>
    </w:lvl>
    <w:lvl w:ilvl="6">
      <w:start w:val="1"/>
      <w:numFmt w:val="decimal"/>
      <w:suff w:val="space"/>
      <w:lvlText w:val="%1.%2.%3.%4.%5.%6.%7."/>
      <w:lvlJc w:val="left"/>
      <w:pPr>
        <w:ind w:left="1089" w:hanging="1089"/>
      </w:pPr>
      <w:rPr>
        <w:rFonts w:hint="default"/>
      </w:rPr>
    </w:lvl>
    <w:lvl w:ilvl="7">
      <w:start w:val="1"/>
      <w:numFmt w:val="decimal"/>
      <w:suff w:val="space"/>
      <w:lvlText w:val="%1.%2.%3.%4.%5.%6.%7.%8."/>
      <w:lvlJc w:val="left"/>
      <w:pPr>
        <w:ind w:left="1236" w:hanging="1236"/>
      </w:pPr>
      <w:rPr>
        <w:rFonts w:hint="default"/>
      </w:rPr>
    </w:lvl>
    <w:lvl w:ilvl="8">
      <w:start w:val="1"/>
      <w:numFmt w:val="decimal"/>
      <w:suff w:val="space"/>
      <w:lvlText w:val="%1.%2.%3.%4.%5.%6.%7.%8.%9."/>
      <w:lvlJc w:val="left"/>
      <w:pPr>
        <w:ind w:left="1383" w:hanging="1383"/>
      </w:pPr>
      <w:rPr>
        <w:rFonts w:hint="default"/>
      </w:rPr>
    </w:lvl>
  </w:abstractNum>
  <w:num w:numId="1">
    <w:abstractNumId w:val="32"/>
  </w:num>
  <w:num w:numId="2">
    <w:abstractNumId w:val="21"/>
  </w:num>
  <w:num w:numId="3">
    <w:abstractNumId w:val="11"/>
  </w:num>
  <w:num w:numId="4">
    <w:abstractNumId w:val="5"/>
  </w:num>
  <w:num w:numId="5">
    <w:abstractNumId w:val="9"/>
  </w:num>
  <w:num w:numId="6">
    <w:abstractNumId w:val="25"/>
  </w:num>
  <w:num w:numId="7">
    <w:abstractNumId w:val="13"/>
  </w:num>
  <w:num w:numId="8">
    <w:abstractNumId w:val="28"/>
  </w:num>
  <w:num w:numId="9">
    <w:abstractNumId w:val="23"/>
  </w:num>
  <w:num w:numId="10">
    <w:abstractNumId w:val="3"/>
  </w:num>
  <w:num w:numId="11">
    <w:abstractNumId w:val="7"/>
  </w:num>
  <w:num w:numId="12">
    <w:abstractNumId w:val="16"/>
  </w:num>
  <w:num w:numId="13">
    <w:abstractNumId w:val="31"/>
  </w:num>
  <w:num w:numId="14">
    <w:abstractNumId w:val="24"/>
  </w:num>
  <w:num w:numId="15">
    <w:abstractNumId w:val="30"/>
  </w:num>
  <w:num w:numId="16">
    <w:abstractNumId w:val="22"/>
  </w:num>
  <w:num w:numId="17">
    <w:abstractNumId w:val="12"/>
  </w:num>
  <w:num w:numId="18">
    <w:abstractNumId w:val="8"/>
  </w:num>
  <w:num w:numId="19">
    <w:abstractNumId w:val="17"/>
  </w:num>
  <w:num w:numId="20">
    <w:abstractNumId w:val="0"/>
  </w:num>
  <w:num w:numId="21">
    <w:abstractNumId w:val="2"/>
  </w:num>
  <w:num w:numId="22">
    <w:abstractNumId w:val="29"/>
  </w:num>
  <w:num w:numId="23">
    <w:abstractNumId w:val="27"/>
  </w:num>
  <w:num w:numId="24">
    <w:abstractNumId w:val="10"/>
  </w:num>
  <w:num w:numId="25">
    <w:abstractNumId w:val="4"/>
  </w:num>
  <w:num w:numId="26">
    <w:abstractNumId w:val="14"/>
  </w:num>
  <w:num w:numId="27">
    <w:abstractNumId w:val="18"/>
  </w:num>
  <w:num w:numId="28">
    <w:abstractNumId w:val="6"/>
  </w:num>
  <w:num w:numId="29">
    <w:abstractNumId w:val="33"/>
  </w:num>
  <w:num w:numId="30">
    <w:abstractNumId w:val="20"/>
  </w:num>
  <w:num w:numId="31">
    <w:abstractNumId w:val="16"/>
  </w:num>
  <w:num w:numId="32">
    <w:abstractNumId w:val="16"/>
  </w:num>
  <w:num w:numId="33">
    <w:abstractNumId w:val="16"/>
  </w:num>
  <w:num w:numId="34">
    <w:abstractNumId w:val="9"/>
  </w:num>
  <w:num w:numId="35">
    <w:abstractNumId w:val="9"/>
  </w:num>
  <w:num w:numId="36">
    <w:abstractNumId w:val="9"/>
  </w:num>
  <w:num w:numId="37">
    <w:abstractNumId w:val="26"/>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8" w:nlCheck="1" w:checkStyle="1"/>
  <w:activeWritingStyle w:appName="MSWord" w:lang="en-US" w:vendorID="64" w:dllVersion="131078" w:nlCheck="1" w:checkStyle="1"/>
  <w:formsDesig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ru v:ext="edit" colors="#a50d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ABEL)Access" w:val="Access:"/>
    <w:docVar w:name="(LABEL)ContractReference" w:val="CONTRACT REFERENCE:"/>
    <w:docVar w:name="(LABEL)CriticalCopyright" w:val="©2009 Copyright Critical Software S.A. All Rights Reserved."/>
    <w:docVar w:name="(LABEL)CSWReference" w:val="Doc. Reference:"/>
    <w:docVar w:name="(LABEL)Date" w:val="Date:"/>
    <w:docVar w:name="(LABEL)Disclaimer text 1" w:val="The work described in this report was performed under "/>
    <w:docVar w:name="(LABEL)Disclaimer text 2" w:val=" contract. Responsibility for the contents resides in the author or organization that prepared it."/>
    <w:docVar w:name="(LABEL)Disclaimer title 1" w:val="DISCLAIMER - "/>
    <w:docVar w:name="(LABEL)Disclaimer title 2" w:val=" Contract Report."/>
    <w:docVar w:name="(LABEL)DisclaimerText1" w:val="The work described in this report was performed under "/>
    <w:docVar w:name="(LABEL)DisclaimerText2" w:val=" contract. Responsibility for the contents resides in the author or organization that prepared it."/>
    <w:docVar w:name="(LABEL)DisclaimerTitle1" w:val="DISCLAIMER - "/>
    <w:docVar w:name="(LABEL)DisclaimerTitle2" w:val=" Contract Report."/>
    <w:docVar w:name="(LABEL)Pages" w:val="Pages:"/>
    <w:docVar w:name="(LABEL)Partners" w:val="Partners:"/>
    <w:docVar w:name="(LABEL)PrintedOn" w:val="Printed on:"/>
    <w:docVar w:name="(LABEL)ProjectReference" w:val="Project Code:"/>
    <w:docVar w:name="(LABEL)Status" w:val="Status:"/>
    <w:docVar w:name="(LABEL)Version" w:val="Version:"/>
    <w:docVar w:name="Access" w:val="&lt;Public / Confidential Project / Confidential Critical / Nato Secret / Name List&gt;"/>
    <w:docVar w:name="Project" w:val="&lt;Project Name&gt;"/>
    <w:docVar w:name="RightsWATCHMark" w:val="67|CSW-CSW-PUBLIC|"/>
    <w:docVar w:name="Status" w:val="Draft / Approved"/>
  </w:docVars>
  <w:rsids>
    <w:rsidRoot w:val="008F1EA4"/>
    <w:rsid w:val="00000D3E"/>
    <w:rsid w:val="0000175A"/>
    <w:rsid w:val="00001B25"/>
    <w:rsid w:val="00001D07"/>
    <w:rsid w:val="000028AA"/>
    <w:rsid w:val="000037A2"/>
    <w:rsid w:val="00003A61"/>
    <w:rsid w:val="00004A02"/>
    <w:rsid w:val="00004E97"/>
    <w:rsid w:val="00004F38"/>
    <w:rsid w:val="00005349"/>
    <w:rsid w:val="000054DE"/>
    <w:rsid w:val="00006568"/>
    <w:rsid w:val="00006A02"/>
    <w:rsid w:val="00006C83"/>
    <w:rsid w:val="0000750E"/>
    <w:rsid w:val="000077CB"/>
    <w:rsid w:val="00007838"/>
    <w:rsid w:val="00007CC2"/>
    <w:rsid w:val="00010DEF"/>
    <w:rsid w:val="00010F2A"/>
    <w:rsid w:val="00011265"/>
    <w:rsid w:val="00011421"/>
    <w:rsid w:val="00012528"/>
    <w:rsid w:val="00012608"/>
    <w:rsid w:val="000128BA"/>
    <w:rsid w:val="00012CCC"/>
    <w:rsid w:val="00012CE1"/>
    <w:rsid w:val="00012DA6"/>
    <w:rsid w:val="00014737"/>
    <w:rsid w:val="00014898"/>
    <w:rsid w:val="000159E5"/>
    <w:rsid w:val="00015AE6"/>
    <w:rsid w:val="00016223"/>
    <w:rsid w:val="00016E8E"/>
    <w:rsid w:val="000177C0"/>
    <w:rsid w:val="00017B46"/>
    <w:rsid w:val="00017DE7"/>
    <w:rsid w:val="00017F33"/>
    <w:rsid w:val="000203C0"/>
    <w:rsid w:val="0002061E"/>
    <w:rsid w:val="0002092A"/>
    <w:rsid w:val="000210B1"/>
    <w:rsid w:val="000213A0"/>
    <w:rsid w:val="00022C62"/>
    <w:rsid w:val="00022C7F"/>
    <w:rsid w:val="00023DEC"/>
    <w:rsid w:val="00024C12"/>
    <w:rsid w:val="000251DA"/>
    <w:rsid w:val="0002591A"/>
    <w:rsid w:val="0002597A"/>
    <w:rsid w:val="000262D5"/>
    <w:rsid w:val="00027343"/>
    <w:rsid w:val="0002734B"/>
    <w:rsid w:val="000279A1"/>
    <w:rsid w:val="00030924"/>
    <w:rsid w:val="00030B57"/>
    <w:rsid w:val="00030D42"/>
    <w:rsid w:val="000314E5"/>
    <w:rsid w:val="00031C87"/>
    <w:rsid w:val="000326FE"/>
    <w:rsid w:val="00032B38"/>
    <w:rsid w:val="00033111"/>
    <w:rsid w:val="0003330B"/>
    <w:rsid w:val="000339F2"/>
    <w:rsid w:val="00033F62"/>
    <w:rsid w:val="00034F31"/>
    <w:rsid w:val="0003534B"/>
    <w:rsid w:val="000364C8"/>
    <w:rsid w:val="00036C7C"/>
    <w:rsid w:val="000379EF"/>
    <w:rsid w:val="00040532"/>
    <w:rsid w:val="00040996"/>
    <w:rsid w:val="000416A9"/>
    <w:rsid w:val="000418CA"/>
    <w:rsid w:val="00041BD5"/>
    <w:rsid w:val="00041E96"/>
    <w:rsid w:val="00042213"/>
    <w:rsid w:val="00042A44"/>
    <w:rsid w:val="00042E9D"/>
    <w:rsid w:val="00043B93"/>
    <w:rsid w:val="00044254"/>
    <w:rsid w:val="000449E9"/>
    <w:rsid w:val="00044BDC"/>
    <w:rsid w:val="00046AEF"/>
    <w:rsid w:val="00046B08"/>
    <w:rsid w:val="0004707A"/>
    <w:rsid w:val="000474D9"/>
    <w:rsid w:val="0004750A"/>
    <w:rsid w:val="00047E1A"/>
    <w:rsid w:val="00050AB4"/>
    <w:rsid w:val="00050BF3"/>
    <w:rsid w:val="00051493"/>
    <w:rsid w:val="00051844"/>
    <w:rsid w:val="00051DB1"/>
    <w:rsid w:val="00051F67"/>
    <w:rsid w:val="0005234C"/>
    <w:rsid w:val="000524BE"/>
    <w:rsid w:val="00052565"/>
    <w:rsid w:val="00052CE9"/>
    <w:rsid w:val="00052E8C"/>
    <w:rsid w:val="00053ED3"/>
    <w:rsid w:val="00054268"/>
    <w:rsid w:val="00054BB9"/>
    <w:rsid w:val="00054EEB"/>
    <w:rsid w:val="00055A4B"/>
    <w:rsid w:val="00057136"/>
    <w:rsid w:val="00057954"/>
    <w:rsid w:val="00057E16"/>
    <w:rsid w:val="00060821"/>
    <w:rsid w:val="0006084E"/>
    <w:rsid w:val="00060E75"/>
    <w:rsid w:val="00061649"/>
    <w:rsid w:val="000616B8"/>
    <w:rsid w:val="00061C55"/>
    <w:rsid w:val="00063269"/>
    <w:rsid w:val="00063336"/>
    <w:rsid w:val="0006347B"/>
    <w:rsid w:val="0006386D"/>
    <w:rsid w:val="000639C2"/>
    <w:rsid w:val="00063F04"/>
    <w:rsid w:val="0006402A"/>
    <w:rsid w:val="00064A08"/>
    <w:rsid w:val="00064E9F"/>
    <w:rsid w:val="00067CE6"/>
    <w:rsid w:val="00067DF5"/>
    <w:rsid w:val="00070044"/>
    <w:rsid w:val="000706B6"/>
    <w:rsid w:val="0007095C"/>
    <w:rsid w:val="00070D2E"/>
    <w:rsid w:val="00070E53"/>
    <w:rsid w:val="00070EC2"/>
    <w:rsid w:val="00071AF3"/>
    <w:rsid w:val="00072050"/>
    <w:rsid w:val="00072584"/>
    <w:rsid w:val="00072CC1"/>
    <w:rsid w:val="00074036"/>
    <w:rsid w:val="000757C1"/>
    <w:rsid w:val="00075A46"/>
    <w:rsid w:val="00075A7A"/>
    <w:rsid w:val="00075B93"/>
    <w:rsid w:val="00075D76"/>
    <w:rsid w:val="000763BE"/>
    <w:rsid w:val="00076546"/>
    <w:rsid w:val="000768EA"/>
    <w:rsid w:val="000772B0"/>
    <w:rsid w:val="000774C6"/>
    <w:rsid w:val="00077966"/>
    <w:rsid w:val="00077DAD"/>
    <w:rsid w:val="00080C32"/>
    <w:rsid w:val="00081492"/>
    <w:rsid w:val="00081B4F"/>
    <w:rsid w:val="00082478"/>
    <w:rsid w:val="00082494"/>
    <w:rsid w:val="00082A60"/>
    <w:rsid w:val="00082D16"/>
    <w:rsid w:val="00083400"/>
    <w:rsid w:val="000835CE"/>
    <w:rsid w:val="00083795"/>
    <w:rsid w:val="00083BED"/>
    <w:rsid w:val="00083D9E"/>
    <w:rsid w:val="000843EA"/>
    <w:rsid w:val="00084939"/>
    <w:rsid w:val="00085135"/>
    <w:rsid w:val="00085289"/>
    <w:rsid w:val="000852E3"/>
    <w:rsid w:val="0008536B"/>
    <w:rsid w:val="0008604D"/>
    <w:rsid w:val="00086088"/>
    <w:rsid w:val="000863F5"/>
    <w:rsid w:val="00086457"/>
    <w:rsid w:val="000866CC"/>
    <w:rsid w:val="00086BC9"/>
    <w:rsid w:val="000904DA"/>
    <w:rsid w:val="000906B8"/>
    <w:rsid w:val="000907F4"/>
    <w:rsid w:val="00090E8A"/>
    <w:rsid w:val="0009386F"/>
    <w:rsid w:val="00093926"/>
    <w:rsid w:val="00095D69"/>
    <w:rsid w:val="00096CCA"/>
    <w:rsid w:val="00096DFB"/>
    <w:rsid w:val="000973C0"/>
    <w:rsid w:val="000973E6"/>
    <w:rsid w:val="00097873"/>
    <w:rsid w:val="00097D11"/>
    <w:rsid w:val="000A0CFC"/>
    <w:rsid w:val="000A0E76"/>
    <w:rsid w:val="000A105C"/>
    <w:rsid w:val="000A1E07"/>
    <w:rsid w:val="000A20A9"/>
    <w:rsid w:val="000A20AE"/>
    <w:rsid w:val="000A217B"/>
    <w:rsid w:val="000A232C"/>
    <w:rsid w:val="000A2A85"/>
    <w:rsid w:val="000A344D"/>
    <w:rsid w:val="000A398E"/>
    <w:rsid w:val="000A3E06"/>
    <w:rsid w:val="000A4153"/>
    <w:rsid w:val="000A4436"/>
    <w:rsid w:val="000A4DF7"/>
    <w:rsid w:val="000A5317"/>
    <w:rsid w:val="000A53CF"/>
    <w:rsid w:val="000A5A83"/>
    <w:rsid w:val="000A5FC7"/>
    <w:rsid w:val="000A63B7"/>
    <w:rsid w:val="000A63C5"/>
    <w:rsid w:val="000A64CE"/>
    <w:rsid w:val="000A73DC"/>
    <w:rsid w:val="000A795A"/>
    <w:rsid w:val="000A7BA4"/>
    <w:rsid w:val="000B05A0"/>
    <w:rsid w:val="000B06AD"/>
    <w:rsid w:val="000B0D47"/>
    <w:rsid w:val="000B0F55"/>
    <w:rsid w:val="000B211E"/>
    <w:rsid w:val="000B2590"/>
    <w:rsid w:val="000B25EC"/>
    <w:rsid w:val="000B2D7B"/>
    <w:rsid w:val="000B3D81"/>
    <w:rsid w:val="000B4337"/>
    <w:rsid w:val="000B434F"/>
    <w:rsid w:val="000B49F1"/>
    <w:rsid w:val="000B4A4B"/>
    <w:rsid w:val="000B522F"/>
    <w:rsid w:val="000B5C9F"/>
    <w:rsid w:val="000B6412"/>
    <w:rsid w:val="000B65C6"/>
    <w:rsid w:val="000B6BF8"/>
    <w:rsid w:val="000B73DB"/>
    <w:rsid w:val="000B7459"/>
    <w:rsid w:val="000B7997"/>
    <w:rsid w:val="000B7D2A"/>
    <w:rsid w:val="000C0514"/>
    <w:rsid w:val="000C06F4"/>
    <w:rsid w:val="000C09FF"/>
    <w:rsid w:val="000C10EB"/>
    <w:rsid w:val="000C2112"/>
    <w:rsid w:val="000C273D"/>
    <w:rsid w:val="000C2D5C"/>
    <w:rsid w:val="000C2D60"/>
    <w:rsid w:val="000C3E6E"/>
    <w:rsid w:val="000C4A02"/>
    <w:rsid w:val="000C533E"/>
    <w:rsid w:val="000C62D9"/>
    <w:rsid w:val="000C6971"/>
    <w:rsid w:val="000C7456"/>
    <w:rsid w:val="000C7F4B"/>
    <w:rsid w:val="000C7FAE"/>
    <w:rsid w:val="000D0045"/>
    <w:rsid w:val="000D0456"/>
    <w:rsid w:val="000D093E"/>
    <w:rsid w:val="000D0DF4"/>
    <w:rsid w:val="000D1E02"/>
    <w:rsid w:val="000D1F2B"/>
    <w:rsid w:val="000D23BF"/>
    <w:rsid w:val="000D38D2"/>
    <w:rsid w:val="000D4310"/>
    <w:rsid w:val="000D436B"/>
    <w:rsid w:val="000D499B"/>
    <w:rsid w:val="000D4EDF"/>
    <w:rsid w:val="000D54CA"/>
    <w:rsid w:val="000D5EE8"/>
    <w:rsid w:val="000D65A1"/>
    <w:rsid w:val="000D6FAA"/>
    <w:rsid w:val="000D7290"/>
    <w:rsid w:val="000D730B"/>
    <w:rsid w:val="000D7AFD"/>
    <w:rsid w:val="000E0674"/>
    <w:rsid w:val="000E13E9"/>
    <w:rsid w:val="000E3FDC"/>
    <w:rsid w:val="000E4E55"/>
    <w:rsid w:val="000E68F6"/>
    <w:rsid w:val="000F017D"/>
    <w:rsid w:val="000F0317"/>
    <w:rsid w:val="000F0752"/>
    <w:rsid w:val="000F17AE"/>
    <w:rsid w:val="000F1EA2"/>
    <w:rsid w:val="000F1F40"/>
    <w:rsid w:val="000F2F6F"/>
    <w:rsid w:val="000F3775"/>
    <w:rsid w:val="000F395D"/>
    <w:rsid w:val="000F3CDF"/>
    <w:rsid w:val="000F4037"/>
    <w:rsid w:val="000F471F"/>
    <w:rsid w:val="000F4ACC"/>
    <w:rsid w:val="000F522F"/>
    <w:rsid w:val="000F5A53"/>
    <w:rsid w:val="000F5D6A"/>
    <w:rsid w:val="000F692B"/>
    <w:rsid w:val="000F6F1F"/>
    <w:rsid w:val="000F74FC"/>
    <w:rsid w:val="00100874"/>
    <w:rsid w:val="00100CEE"/>
    <w:rsid w:val="00102670"/>
    <w:rsid w:val="0010359E"/>
    <w:rsid w:val="00103663"/>
    <w:rsid w:val="001038FA"/>
    <w:rsid w:val="00103F46"/>
    <w:rsid w:val="00104123"/>
    <w:rsid w:val="00104A44"/>
    <w:rsid w:val="00104E2D"/>
    <w:rsid w:val="00104F81"/>
    <w:rsid w:val="00105137"/>
    <w:rsid w:val="00106679"/>
    <w:rsid w:val="00107599"/>
    <w:rsid w:val="00110356"/>
    <w:rsid w:val="001109F3"/>
    <w:rsid w:val="00110AA3"/>
    <w:rsid w:val="00111569"/>
    <w:rsid w:val="00112103"/>
    <w:rsid w:val="001121FA"/>
    <w:rsid w:val="001127D1"/>
    <w:rsid w:val="00113671"/>
    <w:rsid w:val="00114CB7"/>
    <w:rsid w:val="001164D2"/>
    <w:rsid w:val="001164EA"/>
    <w:rsid w:val="001167C5"/>
    <w:rsid w:val="00116DA4"/>
    <w:rsid w:val="00116E97"/>
    <w:rsid w:val="00116FFB"/>
    <w:rsid w:val="00117F87"/>
    <w:rsid w:val="00120EFC"/>
    <w:rsid w:val="00121224"/>
    <w:rsid w:val="001215C4"/>
    <w:rsid w:val="00121903"/>
    <w:rsid w:val="00122322"/>
    <w:rsid w:val="0012263F"/>
    <w:rsid w:val="0012351F"/>
    <w:rsid w:val="001235A6"/>
    <w:rsid w:val="00123830"/>
    <w:rsid w:val="00123968"/>
    <w:rsid w:val="00123C27"/>
    <w:rsid w:val="00124464"/>
    <w:rsid w:val="00124C27"/>
    <w:rsid w:val="00124DF9"/>
    <w:rsid w:val="00125692"/>
    <w:rsid w:val="001257F7"/>
    <w:rsid w:val="00125F9B"/>
    <w:rsid w:val="0012602D"/>
    <w:rsid w:val="0012642C"/>
    <w:rsid w:val="00127580"/>
    <w:rsid w:val="001302BF"/>
    <w:rsid w:val="00130406"/>
    <w:rsid w:val="00130BD7"/>
    <w:rsid w:val="00131125"/>
    <w:rsid w:val="00132326"/>
    <w:rsid w:val="00132992"/>
    <w:rsid w:val="00134091"/>
    <w:rsid w:val="001343BC"/>
    <w:rsid w:val="0013506F"/>
    <w:rsid w:val="0013556A"/>
    <w:rsid w:val="001355F0"/>
    <w:rsid w:val="00135646"/>
    <w:rsid w:val="0013668B"/>
    <w:rsid w:val="00136B81"/>
    <w:rsid w:val="001375DD"/>
    <w:rsid w:val="001379A4"/>
    <w:rsid w:val="00137CCA"/>
    <w:rsid w:val="00140088"/>
    <w:rsid w:val="0014047E"/>
    <w:rsid w:val="00140AD3"/>
    <w:rsid w:val="00140FAE"/>
    <w:rsid w:val="00141911"/>
    <w:rsid w:val="00141DAA"/>
    <w:rsid w:val="00142887"/>
    <w:rsid w:val="00143294"/>
    <w:rsid w:val="00144C1C"/>
    <w:rsid w:val="0014524C"/>
    <w:rsid w:val="001455C3"/>
    <w:rsid w:val="001458C3"/>
    <w:rsid w:val="00145ABA"/>
    <w:rsid w:val="001468C0"/>
    <w:rsid w:val="00146B8B"/>
    <w:rsid w:val="00147155"/>
    <w:rsid w:val="00147367"/>
    <w:rsid w:val="00150017"/>
    <w:rsid w:val="00150C9E"/>
    <w:rsid w:val="00151962"/>
    <w:rsid w:val="00151ED7"/>
    <w:rsid w:val="001525D1"/>
    <w:rsid w:val="001528D9"/>
    <w:rsid w:val="00152B9D"/>
    <w:rsid w:val="00152EF9"/>
    <w:rsid w:val="0015305A"/>
    <w:rsid w:val="001536E7"/>
    <w:rsid w:val="001536EB"/>
    <w:rsid w:val="00153B0F"/>
    <w:rsid w:val="00153DE9"/>
    <w:rsid w:val="001547C8"/>
    <w:rsid w:val="00154AAB"/>
    <w:rsid w:val="00154E5A"/>
    <w:rsid w:val="0015501F"/>
    <w:rsid w:val="0015517C"/>
    <w:rsid w:val="001562EF"/>
    <w:rsid w:val="001566A2"/>
    <w:rsid w:val="00156DEE"/>
    <w:rsid w:val="001574E1"/>
    <w:rsid w:val="00160697"/>
    <w:rsid w:val="001608D5"/>
    <w:rsid w:val="00160AD9"/>
    <w:rsid w:val="00160F21"/>
    <w:rsid w:val="00161F1C"/>
    <w:rsid w:val="0016253D"/>
    <w:rsid w:val="001631A9"/>
    <w:rsid w:val="0016362B"/>
    <w:rsid w:val="0016377E"/>
    <w:rsid w:val="00163898"/>
    <w:rsid w:val="00164876"/>
    <w:rsid w:val="00164C80"/>
    <w:rsid w:val="00164F7D"/>
    <w:rsid w:val="0016566A"/>
    <w:rsid w:val="0016635B"/>
    <w:rsid w:val="001664A8"/>
    <w:rsid w:val="00166CE8"/>
    <w:rsid w:val="00167043"/>
    <w:rsid w:val="0016783B"/>
    <w:rsid w:val="00167889"/>
    <w:rsid w:val="001700AB"/>
    <w:rsid w:val="00170181"/>
    <w:rsid w:val="00170317"/>
    <w:rsid w:val="00170662"/>
    <w:rsid w:val="0017137C"/>
    <w:rsid w:val="001714D3"/>
    <w:rsid w:val="00171CBE"/>
    <w:rsid w:val="00172782"/>
    <w:rsid w:val="00172B3D"/>
    <w:rsid w:val="00172D55"/>
    <w:rsid w:val="00172F96"/>
    <w:rsid w:val="001735F5"/>
    <w:rsid w:val="0017369E"/>
    <w:rsid w:val="001736D2"/>
    <w:rsid w:val="001746A6"/>
    <w:rsid w:val="001748B7"/>
    <w:rsid w:val="00174AF9"/>
    <w:rsid w:val="00176253"/>
    <w:rsid w:val="00176268"/>
    <w:rsid w:val="001768BF"/>
    <w:rsid w:val="00176DC8"/>
    <w:rsid w:val="0017739B"/>
    <w:rsid w:val="00177AA8"/>
    <w:rsid w:val="00180527"/>
    <w:rsid w:val="00180DB5"/>
    <w:rsid w:val="001827D1"/>
    <w:rsid w:val="001827D6"/>
    <w:rsid w:val="00182E59"/>
    <w:rsid w:val="00183025"/>
    <w:rsid w:val="00183313"/>
    <w:rsid w:val="00184409"/>
    <w:rsid w:val="001849B6"/>
    <w:rsid w:val="00185123"/>
    <w:rsid w:val="001857B9"/>
    <w:rsid w:val="00186067"/>
    <w:rsid w:val="00186DC3"/>
    <w:rsid w:val="001870C1"/>
    <w:rsid w:val="001873B3"/>
    <w:rsid w:val="001879AA"/>
    <w:rsid w:val="00187D08"/>
    <w:rsid w:val="00187DA9"/>
    <w:rsid w:val="001901DA"/>
    <w:rsid w:val="00190CF0"/>
    <w:rsid w:val="00191431"/>
    <w:rsid w:val="00191F56"/>
    <w:rsid w:val="0019273F"/>
    <w:rsid w:val="001927A9"/>
    <w:rsid w:val="001937DF"/>
    <w:rsid w:val="00194086"/>
    <w:rsid w:val="00194B50"/>
    <w:rsid w:val="00195236"/>
    <w:rsid w:val="0019587B"/>
    <w:rsid w:val="00195DA4"/>
    <w:rsid w:val="00195ED5"/>
    <w:rsid w:val="00195F66"/>
    <w:rsid w:val="00196FC0"/>
    <w:rsid w:val="001975EF"/>
    <w:rsid w:val="00197C41"/>
    <w:rsid w:val="001A0473"/>
    <w:rsid w:val="001A04E4"/>
    <w:rsid w:val="001A0D01"/>
    <w:rsid w:val="001A0ECC"/>
    <w:rsid w:val="001A1955"/>
    <w:rsid w:val="001A269E"/>
    <w:rsid w:val="001A2C3F"/>
    <w:rsid w:val="001A35F0"/>
    <w:rsid w:val="001A39BD"/>
    <w:rsid w:val="001A4292"/>
    <w:rsid w:val="001A42FC"/>
    <w:rsid w:val="001A4AF6"/>
    <w:rsid w:val="001A5337"/>
    <w:rsid w:val="001A5EF2"/>
    <w:rsid w:val="001A600E"/>
    <w:rsid w:val="001A6CF5"/>
    <w:rsid w:val="001A6D4D"/>
    <w:rsid w:val="001A6D9F"/>
    <w:rsid w:val="001A716F"/>
    <w:rsid w:val="001A73D4"/>
    <w:rsid w:val="001A792C"/>
    <w:rsid w:val="001A79F4"/>
    <w:rsid w:val="001B037F"/>
    <w:rsid w:val="001B06A0"/>
    <w:rsid w:val="001B07FF"/>
    <w:rsid w:val="001B106F"/>
    <w:rsid w:val="001B189C"/>
    <w:rsid w:val="001B190D"/>
    <w:rsid w:val="001B1B0D"/>
    <w:rsid w:val="001B2457"/>
    <w:rsid w:val="001B2CE5"/>
    <w:rsid w:val="001B2E0F"/>
    <w:rsid w:val="001B3419"/>
    <w:rsid w:val="001B3D40"/>
    <w:rsid w:val="001B4A8E"/>
    <w:rsid w:val="001B4B5A"/>
    <w:rsid w:val="001B5326"/>
    <w:rsid w:val="001B5813"/>
    <w:rsid w:val="001B5D36"/>
    <w:rsid w:val="001B6918"/>
    <w:rsid w:val="001B6CCC"/>
    <w:rsid w:val="001B73EE"/>
    <w:rsid w:val="001B7755"/>
    <w:rsid w:val="001C0501"/>
    <w:rsid w:val="001C0A66"/>
    <w:rsid w:val="001C0DF3"/>
    <w:rsid w:val="001C33F0"/>
    <w:rsid w:val="001C35D7"/>
    <w:rsid w:val="001C3A1D"/>
    <w:rsid w:val="001C4415"/>
    <w:rsid w:val="001C48B6"/>
    <w:rsid w:val="001C5220"/>
    <w:rsid w:val="001C5673"/>
    <w:rsid w:val="001C629E"/>
    <w:rsid w:val="001C778E"/>
    <w:rsid w:val="001C7A62"/>
    <w:rsid w:val="001D056A"/>
    <w:rsid w:val="001D0665"/>
    <w:rsid w:val="001D07DE"/>
    <w:rsid w:val="001D0951"/>
    <w:rsid w:val="001D1C7C"/>
    <w:rsid w:val="001D1CE0"/>
    <w:rsid w:val="001D1DB4"/>
    <w:rsid w:val="001D23E0"/>
    <w:rsid w:val="001D2518"/>
    <w:rsid w:val="001D2649"/>
    <w:rsid w:val="001D33F5"/>
    <w:rsid w:val="001D38AF"/>
    <w:rsid w:val="001D434F"/>
    <w:rsid w:val="001D43FB"/>
    <w:rsid w:val="001D467C"/>
    <w:rsid w:val="001D4B87"/>
    <w:rsid w:val="001D4F87"/>
    <w:rsid w:val="001D5328"/>
    <w:rsid w:val="001D5BBB"/>
    <w:rsid w:val="001D5CB0"/>
    <w:rsid w:val="001D7C8E"/>
    <w:rsid w:val="001D7DC1"/>
    <w:rsid w:val="001E0399"/>
    <w:rsid w:val="001E03A3"/>
    <w:rsid w:val="001E04FF"/>
    <w:rsid w:val="001E05D9"/>
    <w:rsid w:val="001E05E0"/>
    <w:rsid w:val="001E06B1"/>
    <w:rsid w:val="001E071C"/>
    <w:rsid w:val="001E09C6"/>
    <w:rsid w:val="001E1584"/>
    <w:rsid w:val="001E1DB2"/>
    <w:rsid w:val="001E3938"/>
    <w:rsid w:val="001E3A53"/>
    <w:rsid w:val="001E40CC"/>
    <w:rsid w:val="001E46ED"/>
    <w:rsid w:val="001E4B57"/>
    <w:rsid w:val="001E50EB"/>
    <w:rsid w:val="001E548D"/>
    <w:rsid w:val="001E620D"/>
    <w:rsid w:val="001E6665"/>
    <w:rsid w:val="001E6FCD"/>
    <w:rsid w:val="001E766C"/>
    <w:rsid w:val="001F0584"/>
    <w:rsid w:val="001F063D"/>
    <w:rsid w:val="001F15CA"/>
    <w:rsid w:val="001F1740"/>
    <w:rsid w:val="001F19DB"/>
    <w:rsid w:val="001F1CEE"/>
    <w:rsid w:val="001F1EDE"/>
    <w:rsid w:val="001F25D7"/>
    <w:rsid w:val="001F35B4"/>
    <w:rsid w:val="001F3B03"/>
    <w:rsid w:val="001F3F51"/>
    <w:rsid w:val="001F44A3"/>
    <w:rsid w:val="001F4787"/>
    <w:rsid w:val="001F4940"/>
    <w:rsid w:val="001F5790"/>
    <w:rsid w:val="001F7C34"/>
    <w:rsid w:val="0020143A"/>
    <w:rsid w:val="0020184F"/>
    <w:rsid w:val="00201FFC"/>
    <w:rsid w:val="00202022"/>
    <w:rsid w:val="0020254D"/>
    <w:rsid w:val="0020314A"/>
    <w:rsid w:val="002032D3"/>
    <w:rsid w:val="002034CD"/>
    <w:rsid w:val="0020378D"/>
    <w:rsid w:val="0020471A"/>
    <w:rsid w:val="00204923"/>
    <w:rsid w:val="002049E1"/>
    <w:rsid w:val="00204D53"/>
    <w:rsid w:val="002052BC"/>
    <w:rsid w:val="00205884"/>
    <w:rsid w:val="00205AF5"/>
    <w:rsid w:val="00205E44"/>
    <w:rsid w:val="00206594"/>
    <w:rsid w:val="00206B2B"/>
    <w:rsid w:val="0020748E"/>
    <w:rsid w:val="002074B8"/>
    <w:rsid w:val="002077A7"/>
    <w:rsid w:val="00210179"/>
    <w:rsid w:val="0021020D"/>
    <w:rsid w:val="002103AD"/>
    <w:rsid w:val="00210543"/>
    <w:rsid w:val="00210699"/>
    <w:rsid w:val="00211093"/>
    <w:rsid w:val="0021174F"/>
    <w:rsid w:val="00211FE7"/>
    <w:rsid w:val="002123D8"/>
    <w:rsid w:val="00213501"/>
    <w:rsid w:val="002139EB"/>
    <w:rsid w:val="00213D59"/>
    <w:rsid w:val="0021442F"/>
    <w:rsid w:val="002147F9"/>
    <w:rsid w:val="00214961"/>
    <w:rsid w:val="00214C1D"/>
    <w:rsid w:val="0021591A"/>
    <w:rsid w:val="00215B32"/>
    <w:rsid w:val="002174D8"/>
    <w:rsid w:val="002204EC"/>
    <w:rsid w:val="002206A7"/>
    <w:rsid w:val="002208D3"/>
    <w:rsid w:val="00220B29"/>
    <w:rsid w:val="00220E8F"/>
    <w:rsid w:val="00221466"/>
    <w:rsid w:val="002216D0"/>
    <w:rsid w:val="00221D78"/>
    <w:rsid w:val="00221DF2"/>
    <w:rsid w:val="00222582"/>
    <w:rsid w:val="002225CE"/>
    <w:rsid w:val="002237C6"/>
    <w:rsid w:val="00224243"/>
    <w:rsid w:val="00224A8E"/>
    <w:rsid w:val="0022527A"/>
    <w:rsid w:val="0022531A"/>
    <w:rsid w:val="0022593F"/>
    <w:rsid w:val="00225A7F"/>
    <w:rsid w:val="00226102"/>
    <w:rsid w:val="00226872"/>
    <w:rsid w:val="0022694A"/>
    <w:rsid w:val="00227DE5"/>
    <w:rsid w:val="00227FFA"/>
    <w:rsid w:val="00230551"/>
    <w:rsid w:val="002305EA"/>
    <w:rsid w:val="002307C0"/>
    <w:rsid w:val="0023178A"/>
    <w:rsid w:val="00231945"/>
    <w:rsid w:val="00231DDC"/>
    <w:rsid w:val="00232D82"/>
    <w:rsid w:val="0023308F"/>
    <w:rsid w:val="00233727"/>
    <w:rsid w:val="002347E9"/>
    <w:rsid w:val="00235826"/>
    <w:rsid w:val="002366F0"/>
    <w:rsid w:val="00236872"/>
    <w:rsid w:val="002400F6"/>
    <w:rsid w:val="00241180"/>
    <w:rsid w:val="002413CB"/>
    <w:rsid w:val="002418AD"/>
    <w:rsid w:val="00242F32"/>
    <w:rsid w:val="00243915"/>
    <w:rsid w:val="00244DA4"/>
    <w:rsid w:val="002450BE"/>
    <w:rsid w:val="0024526B"/>
    <w:rsid w:val="0024607B"/>
    <w:rsid w:val="002461E4"/>
    <w:rsid w:val="0024652C"/>
    <w:rsid w:val="00246B25"/>
    <w:rsid w:val="00246FAC"/>
    <w:rsid w:val="00247695"/>
    <w:rsid w:val="002501C8"/>
    <w:rsid w:val="00250266"/>
    <w:rsid w:val="002516EE"/>
    <w:rsid w:val="0025172B"/>
    <w:rsid w:val="002523ED"/>
    <w:rsid w:val="0025285C"/>
    <w:rsid w:val="00252E1C"/>
    <w:rsid w:val="00252E8C"/>
    <w:rsid w:val="00252F7F"/>
    <w:rsid w:val="00253944"/>
    <w:rsid w:val="00254C94"/>
    <w:rsid w:val="00255B52"/>
    <w:rsid w:val="00255C0C"/>
    <w:rsid w:val="002563DD"/>
    <w:rsid w:val="00256D9C"/>
    <w:rsid w:val="002572EE"/>
    <w:rsid w:val="00257447"/>
    <w:rsid w:val="002608F7"/>
    <w:rsid w:val="00260EC9"/>
    <w:rsid w:val="00261616"/>
    <w:rsid w:val="00261A21"/>
    <w:rsid w:val="00261C4C"/>
    <w:rsid w:val="00261CAC"/>
    <w:rsid w:val="00262346"/>
    <w:rsid w:val="00262B47"/>
    <w:rsid w:val="002630F0"/>
    <w:rsid w:val="002634BB"/>
    <w:rsid w:val="002636E7"/>
    <w:rsid w:val="00263CAD"/>
    <w:rsid w:val="002641E1"/>
    <w:rsid w:val="00264AF7"/>
    <w:rsid w:val="002658C7"/>
    <w:rsid w:val="00265C82"/>
    <w:rsid w:val="002664F8"/>
    <w:rsid w:val="0026681E"/>
    <w:rsid w:val="00266AEC"/>
    <w:rsid w:val="00266C59"/>
    <w:rsid w:val="00267740"/>
    <w:rsid w:val="00267756"/>
    <w:rsid w:val="00267D78"/>
    <w:rsid w:val="0027000C"/>
    <w:rsid w:val="00270BEE"/>
    <w:rsid w:val="00271C73"/>
    <w:rsid w:val="002721D5"/>
    <w:rsid w:val="0027267D"/>
    <w:rsid w:val="002727F1"/>
    <w:rsid w:val="00272A6A"/>
    <w:rsid w:val="00273115"/>
    <w:rsid w:val="00273263"/>
    <w:rsid w:val="00273381"/>
    <w:rsid w:val="00273C97"/>
    <w:rsid w:val="00274146"/>
    <w:rsid w:val="002750D4"/>
    <w:rsid w:val="002753CB"/>
    <w:rsid w:val="00275536"/>
    <w:rsid w:val="00275985"/>
    <w:rsid w:val="00276623"/>
    <w:rsid w:val="00276647"/>
    <w:rsid w:val="00277338"/>
    <w:rsid w:val="00280DF4"/>
    <w:rsid w:val="00281976"/>
    <w:rsid w:val="0028218F"/>
    <w:rsid w:val="00282714"/>
    <w:rsid w:val="00282A38"/>
    <w:rsid w:val="00282A71"/>
    <w:rsid w:val="00282B72"/>
    <w:rsid w:val="00282B88"/>
    <w:rsid w:val="0028323B"/>
    <w:rsid w:val="00283756"/>
    <w:rsid w:val="00283776"/>
    <w:rsid w:val="002844BA"/>
    <w:rsid w:val="0028536C"/>
    <w:rsid w:val="002856B0"/>
    <w:rsid w:val="002863CC"/>
    <w:rsid w:val="002866A3"/>
    <w:rsid w:val="00286890"/>
    <w:rsid w:val="00286962"/>
    <w:rsid w:val="002871B0"/>
    <w:rsid w:val="00287A3D"/>
    <w:rsid w:val="00287E88"/>
    <w:rsid w:val="00287FB3"/>
    <w:rsid w:val="00290187"/>
    <w:rsid w:val="00290584"/>
    <w:rsid w:val="0029174C"/>
    <w:rsid w:val="0029189C"/>
    <w:rsid w:val="00291DC7"/>
    <w:rsid w:val="00291FE3"/>
    <w:rsid w:val="002924A4"/>
    <w:rsid w:val="002926A6"/>
    <w:rsid w:val="00292B4C"/>
    <w:rsid w:val="00293024"/>
    <w:rsid w:val="00293714"/>
    <w:rsid w:val="00293C0D"/>
    <w:rsid w:val="00293D95"/>
    <w:rsid w:val="00293FC8"/>
    <w:rsid w:val="00294BC6"/>
    <w:rsid w:val="00294F82"/>
    <w:rsid w:val="00296DBB"/>
    <w:rsid w:val="00297314"/>
    <w:rsid w:val="00297978"/>
    <w:rsid w:val="00297B26"/>
    <w:rsid w:val="00297B52"/>
    <w:rsid w:val="002A0D5B"/>
    <w:rsid w:val="002A18BC"/>
    <w:rsid w:val="002A2ADB"/>
    <w:rsid w:val="002A3C6D"/>
    <w:rsid w:val="002A3CE5"/>
    <w:rsid w:val="002A3DD6"/>
    <w:rsid w:val="002A45FD"/>
    <w:rsid w:val="002A473E"/>
    <w:rsid w:val="002A4EDA"/>
    <w:rsid w:val="002A58A5"/>
    <w:rsid w:val="002A5A9B"/>
    <w:rsid w:val="002A6199"/>
    <w:rsid w:val="002A66B6"/>
    <w:rsid w:val="002A6EC4"/>
    <w:rsid w:val="002A702E"/>
    <w:rsid w:val="002A7201"/>
    <w:rsid w:val="002B0368"/>
    <w:rsid w:val="002B06A3"/>
    <w:rsid w:val="002B0A87"/>
    <w:rsid w:val="002B175B"/>
    <w:rsid w:val="002B1A27"/>
    <w:rsid w:val="002B2202"/>
    <w:rsid w:val="002B2749"/>
    <w:rsid w:val="002B3003"/>
    <w:rsid w:val="002B350D"/>
    <w:rsid w:val="002B463D"/>
    <w:rsid w:val="002B4649"/>
    <w:rsid w:val="002B484E"/>
    <w:rsid w:val="002B48F6"/>
    <w:rsid w:val="002B4ED3"/>
    <w:rsid w:val="002B5290"/>
    <w:rsid w:val="002B5D18"/>
    <w:rsid w:val="002B61DC"/>
    <w:rsid w:val="002B6415"/>
    <w:rsid w:val="002B6449"/>
    <w:rsid w:val="002B6707"/>
    <w:rsid w:val="002B71A3"/>
    <w:rsid w:val="002B74E3"/>
    <w:rsid w:val="002C01FF"/>
    <w:rsid w:val="002C0A83"/>
    <w:rsid w:val="002C10CA"/>
    <w:rsid w:val="002C1109"/>
    <w:rsid w:val="002C1828"/>
    <w:rsid w:val="002C19EE"/>
    <w:rsid w:val="002C1A4B"/>
    <w:rsid w:val="002C1DB0"/>
    <w:rsid w:val="002C2416"/>
    <w:rsid w:val="002C25DE"/>
    <w:rsid w:val="002C275E"/>
    <w:rsid w:val="002C386D"/>
    <w:rsid w:val="002C3B70"/>
    <w:rsid w:val="002C3D43"/>
    <w:rsid w:val="002C4245"/>
    <w:rsid w:val="002C50D1"/>
    <w:rsid w:val="002C56A1"/>
    <w:rsid w:val="002C56CD"/>
    <w:rsid w:val="002C5CAB"/>
    <w:rsid w:val="002C5DA7"/>
    <w:rsid w:val="002C7E9A"/>
    <w:rsid w:val="002D0075"/>
    <w:rsid w:val="002D08DF"/>
    <w:rsid w:val="002D0D21"/>
    <w:rsid w:val="002D1452"/>
    <w:rsid w:val="002D224A"/>
    <w:rsid w:val="002D31EC"/>
    <w:rsid w:val="002D334F"/>
    <w:rsid w:val="002D360C"/>
    <w:rsid w:val="002D4D5E"/>
    <w:rsid w:val="002D4D7D"/>
    <w:rsid w:val="002D50ED"/>
    <w:rsid w:val="002D5583"/>
    <w:rsid w:val="002D57EA"/>
    <w:rsid w:val="002D5938"/>
    <w:rsid w:val="002D5BEA"/>
    <w:rsid w:val="002D5C74"/>
    <w:rsid w:val="002D5D53"/>
    <w:rsid w:val="002D6EA0"/>
    <w:rsid w:val="002D77E5"/>
    <w:rsid w:val="002D7DDA"/>
    <w:rsid w:val="002D7F81"/>
    <w:rsid w:val="002E05DF"/>
    <w:rsid w:val="002E08BB"/>
    <w:rsid w:val="002E090F"/>
    <w:rsid w:val="002E0CFD"/>
    <w:rsid w:val="002E1566"/>
    <w:rsid w:val="002E1885"/>
    <w:rsid w:val="002E2782"/>
    <w:rsid w:val="002E288C"/>
    <w:rsid w:val="002E2D8F"/>
    <w:rsid w:val="002E3351"/>
    <w:rsid w:val="002E3755"/>
    <w:rsid w:val="002E46C5"/>
    <w:rsid w:val="002E4B35"/>
    <w:rsid w:val="002E5BDE"/>
    <w:rsid w:val="002E5E34"/>
    <w:rsid w:val="002E5F56"/>
    <w:rsid w:val="002E67F2"/>
    <w:rsid w:val="002E6B60"/>
    <w:rsid w:val="002E72D0"/>
    <w:rsid w:val="002E79B0"/>
    <w:rsid w:val="002F0F31"/>
    <w:rsid w:val="002F1247"/>
    <w:rsid w:val="002F1427"/>
    <w:rsid w:val="002F16EA"/>
    <w:rsid w:val="002F1892"/>
    <w:rsid w:val="002F1926"/>
    <w:rsid w:val="002F1DC3"/>
    <w:rsid w:val="002F1E59"/>
    <w:rsid w:val="002F1F35"/>
    <w:rsid w:val="002F220F"/>
    <w:rsid w:val="002F22E4"/>
    <w:rsid w:val="002F3245"/>
    <w:rsid w:val="002F3360"/>
    <w:rsid w:val="002F346C"/>
    <w:rsid w:val="002F3E5B"/>
    <w:rsid w:val="002F42D8"/>
    <w:rsid w:val="002F45B5"/>
    <w:rsid w:val="002F4A08"/>
    <w:rsid w:val="002F4F18"/>
    <w:rsid w:val="002F512E"/>
    <w:rsid w:val="002F5248"/>
    <w:rsid w:val="002F5816"/>
    <w:rsid w:val="002F5839"/>
    <w:rsid w:val="002F5BC0"/>
    <w:rsid w:val="002F684A"/>
    <w:rsid w:val="002F6C6E"/>
    <w:rsid w:val="00300219"/>
    <w:rsid w:val="003005D6"/>
    <w:rsid w:val="0030061B"/>
    <w:rsid w:val="0030150D"/>
    <w:rsid w:val="00301CE6"/>
    <w:rsid w:val="003028BF"/>
    <w:rsid w:val="00302C6C"/>
    <w:rsid w:val="003032F5"/>
    <w:rsid w:val="00303323"/>
    <w:rsid w:val="00303A2E"/>
    <w:rsid w:val="00303AB4"/>
    <w:rsid w:val="00303B23"/>
    <w:rsid w:val="00303DC5"/>
    <w:rsid w:val="00303FE4"/>
    <w:rsid w:val="0030428C"/>
    <w:rsid w:val="00304469"/>
    <w:rsid w:val="0030459D"/>
    <w:rsid w:val="003051D2"/>
    <w:rsid w:val="003053F9"/>
    <w:rsid w:val="0030629C"/>
    <w:rsid w:val="0030651A"/>
    <w:rsid w:val="00306685"/>
    <w:rsid w:val="0030688D"/>
    <w:rsid w:val="00307270"/>
    <w:rsid w:val="00310C17"/>
    <w:rsid w:val="00310E75"/>
    <w:rsid w:val="003113F3"/>
    <w:rsid w:val="00311CDB"/>
    <w:rsid w:val="00311FC1"/>
    <w:rsid w:val="003121F5"/>
    <w:rsid w:val="00312544"/>
    <w:rsid w:val="003125FA"/>
    <w:rsid w:val="00312A0A"/>
    <w:rsid w:val="00312AFA"/>
    <w:rsid w:val="00312C27"/>
    <w:rsid w:val="00312F69"/>
    <w:rsid w:val="0031358C"/>
    <w:rsid w:val="00313967"/>
    <w:rsid w:val="00313AB4"/>
    <w:rsid w:val="00314314"/>
    <w:rsid w:val="003155FF"/>
    <w:rsid w:val="003157D4"/>
    <w:rsid w:val="003159E5"/>
    <w:rsid w:val="003161FF"/>
    <w:rsid w:val="003164C0"/>
    <w:rsid w:val="00316A76"/>
    <w:rsid w:val="00316CC0"/>
    <w:rsid w:val="00316CCC"/>
    <w:rsid w:val="003170BB"/>
    <w:rsid w:val="003202DC"/>
    <w:rsid w:val="003205F9"/>
    <w:rsid w:val="00320657"/>
    <w:rsid w:val="00321329"/>
    <w:rsid w:val="00321779"/>
    <w:rsid w:val="003222F8"/>
    <w:rsid w:val="00322682"/>
    <w:rsid w:val="00323175"/>
    <w:rsid w:val="00324CD4"/>
    <w:rsid w:val="003250CC"/>
    <w:rsid w:val="00325542"/>
    <w:rsid w:val="00325961"/>
    <w:rsid w:val="00325A85"/>
    <w:rsid w:val="00327266"/>
    <w:rsid w:val="00327D09"/>
    <w:rsid w:val="00330531"/>
    <w:rsid w:val="00330D8F"/>
    <w:rsid w:val="00330DF2"/>
    <w:rsid w:val="003322D3"/>
    <w:rsid w:val="003323FF"/>
    <w:rsid w:val="003325C6"/>
    <w:rsid w:val="00332A5E"/>
    <w:rsid w:val="0033302F"/>
    <w:rsid w:val="00334202"/>
    <w:rsid w:val="00334344"/>
    <w:rsid w:val="00335525"/>
    <w:rsid w:val="0033599C"/>
    <w:rsid w:val="0033625A"/>
    <w:rsid w:val="00336289"/>
    <w:rsid w:val="003363B3"/>
    <w:rsid w:val="003369F6"/>
    <w:rsid w:val="003371DB"/>
    <w:rsid w:val="00337938"/>
    <w:rsid w:val="00337A32"/>
    <w:rsid w:val="00337D1F"/>
    <w:rsid w:val="00337F64"/>
    <w:rsid w:val="00340309"/>
    <w:rsid w:val="00340428"/>
    <w:rsid w:val="0034043B"/>
    <w:rsid w:val="00340BBB"/>
    <w:rsid w:val="003414AB"/>
    <w:rsid w:val="00341836"/>
    <w:rsid w:val="003418BD"/>
    <w:rsid w:val="00341A05"/>
    <w:rsid w:val="0034277A"/>
    <w:rsid w:val="00342C2E"/>
    <w:rsid w:val="00342DC4"/>
    <w:rsid w:val="00342E17"/>
    <w:rsid w:val="00342F3F"/>
    <w:rsid w:val="00343039"/>
    <w:rsid w:val="00343B44"/>
    <w:rsid w:val="00343CFD"/>
    <w:rsid w:val="00343E2F"/>
    <w:rsid w:val="00344314"/>
    <w:rsid w:val="00345094"/>
    <w:rsid w:val="00345268"/>
    <w:rsid w:val="003453E9"/>
    <w:rsid w:val="003454FB"/>
    <w:rsid w:val="00345E73"/>
    <w:rsid w:val="003463D2"/>
    <w:rsid w:val="003465FD"/>
    <w:rsid w:val="003467AD"/>
    <w:rsid w:val="00346D5B"/>
    <w:rsid w:val="003474ED"/>
    <w:rsid w:val="00347831"/>
    <w:rsid w:val="00347C3E"/>
    <w:rsid w:val="00347F93"/>
    <w:rsid w:val="00347FEB"/>
    <w:rsid w:val="0035016A"/>
    <w:rsid w:val="00351236"/>
    <w:rsid w:val="003519F5"/>
    <w:rsid w:val="003525DD"/>
    <w:rsid w:val="003529AD"/>
    <w:rsid w:val="00353315"/>
    <w:rsid w:val="00353781"/>
    <w:rsid w:val="003543D3"/>
    <w:rsid w:val="00354424"/>
    <w:rsid w:val="00354700"/>
    <w:rsid w:val="0035498A"/>
    <w:rsid w:val="003561E5"/>
    <w:rsid w:val="00356C7E"/>
    <w:rsid w:val="00356C9E"/>
    <w:rsid w:val="00356DC3"/>
    <w:rsid w:val="00356DE5"/>
    <w:rsid w:val="00357F20"/>
    <w:rsid w:val="00360255"/>
    <w:rsid w:val="0036159D"/>
    <w:rsid w:val="00361A41"/>
    <w:rsid w:val="00362397"/>
    <w:rsid w:val="00362AAA"/>
    <w:rsid w:val="0036394D"/>
    <w:rsid w:val="00364283"/>
    <w:rsid w:val="00364A33"/>
    <w:rsid w:val="00364B6D"/>
    <w:rsid w:val="00364E62"/>
    <w:rsid w:val="003659A1"/>
    <w:rsid w:val="00365AB7"/>
    <w:rsid w:val="00365EE6"/>
    <w:rsid w:val="003667B2"/>
    <w:rsid w:val="0036749E"/>
    <w:rsid w:val="00367DA1"/>
    <w:rsid w:val="00367E49"/>
    <w:rsid w:val="00367FD3"/>
    <w:rsid w:val="00370310"/>
    <w:rsid w:val="0037035A"/>
    <w:rsid w:val="003706A3"/>
    <w:rsid w:val="00370A31"/>
    <w:rsid w:val="00370AC9"/>
    <w:rsid w:val="003714E6"/>
    <w:rsid w:val="0037204E"/>
    <w:rsid w:val="003721B7"/>
    <w:rsid w:val="003737AB"/>
    <w:rsid w:val="00374721"/>
    <w:rsid w:val="00374A7A"/>
    <w:rsid w:val="00374DF0"/>
    <w:rsid w:val="00374E71"/>
    <w:rsid w:val="00374F3F"/>
    <w:rsid w:val="00375258"/>
    <w:rsid w:val="003765EB"/>
    <w:rsid w:val="00376A13"/>
    <w:rsid w:val="00376E6B"/>
    <w:rsid w:val="0037752C"/>
    <w:rsid w:val="003800E2"/>
    <w:rsid w:val="0038034B"/>
    <w:rsid w:val="00380C3C"/>
    <w:rsid w:val="00380C46"/>
    <w:rsid w:val="00380D1E"/>
    <w:rsid w:val="00380D7D"/>
    <w:rsid w:val="003812C5"/>
    <w:rsid w:val="0038139F"/>
    <w:rsid w:val="00381555"/>
    <w:rsid w:val="00381A67"/>
    <w:rsid w:val="00381AD4"/>
    <w:rsid w:val="00383276"/>
    <w:rsid w:val="00383A38"/>
    <w:rsid w:val="0038406E"/>
    <w:rsid w:val="00384862"/>
    <w:rsid w:val="00384FC7"/>
    <w:rsid w:val="0038516E"/>
    <w:rsid w:val="0038554B"/>
    <w:rsid w:val="0038554E"/>
    <w:rsid w:val="003856CC"/>
    <w:rsid w:val="00385FD4"/>
    <w:rsid w:val="003866D5"/>
    <w:rsid w:val="0038676A"/>
    <w:rsid w:val="00387155"/>
    <w:rsid w:val="003875BD"/>
    <w:rsid w:val="0039052D"/>
    <w:rsid w:val="00390E7C"/>
    <w:rsid w:val="0039158F"/>
    <w:rsid w:val="00391A62"/>
    <w:rsid w:val="0039241F"/>
    <w:rsid w:val="00392EF8"/>
    <w:rsid w:val="003931E9"/>
    <w:rsid w:val="00393277"/>
    <w:rsid w:val="00393ABA"/>
    <w:rsid w:val="00393B4C"/>
    <w:rsid w:val="00394552"/>
    <w:rsid w:val="00395399"/>
    <w:rsid w:val="0039580D"/>
    <w:rsid w:val="00395859"/>
    <w:rsid w:val="00395CA8"/>
    <w:rsid w:val="003960B0"/>
    <w:rsid w:val="0039767E"/>
    <w:rsid w:val="00397BB7"/>
    <w:rsid w:val="003A0396"/>
    <w:rsid w:val="003A076F"/>
    <w:rsid w:val="003A126D"/>
    <w:rsid w:val="003A179C"/>
    <w:rsid w:val="003A210C"/>
    <w:rsid w:val="003A228B"/>
    <w:rsid w:val="003A242E"/>
    <w:rsid w:val="003A29F2"/>
    <w:rsid w:val="003A2BA2"/>
    <w:rsid w:val="003A3741"/>
    <w:rsid w:val="003A38DB"/>
    <w:rsid w:val="003A39BD"/>
    <w:rsid w:val="003A3B0E"/>
    <w:rsid w:val="003A4A91"/>
    <w:rsid w:val="003A593D"/>
    <w:rsid w:val="003A603E"/>
    <w:rsid w:val="003A60A1"/>
    <w:rsid w:val="003A6382"/>
    <w:rsid w:val="003A6C91"/>
    <w:rsid w:val="003A6D88"/>
    <w:rsid w:val="003A7F9E"/>
    <w:rsid w:val="003B0816"/>
    <w:rsid w:val="003B0A51"/>
    <w:rsid w:val="003B101A"/>
    <w:rsid w:val="003B1125"/>
    <w:rsid w:val="003B1D2F"/>
    <w:rsid w:val="003B2871"/>
    <w:rsid w:val="003B2C8F"/>
    <w:rsid w:val="003B3E40"/>
    <w:rsid w:val="003B41AA"/>
    <w:rsid w:val="003B472B"/>
    <w:rsid w:val="003B472C"/>
    <w:rsid w:val="003B4EB5"/>
    <w:rsid w:val="003B5040"/>
    <w:rsid w:val="003B52AE"/>
    <w:rsid w:val="003B5700"/>
    <w:rsid w:val="003B5FB5"/>
    <w:rsid w:val="003B620B"/>
    <w:rsid w:val="003B64C4"/>
    <w:rsid w:val="003B65AF"/>
    <w:rsid w:val="003B6839"/>
    <w:rsid w:val="003B6F2B"/>
    <w:rsid w:val="003B7B97"/>
    <w:rsid w:val="003C0A29"/>
    <w:rsid w:val="003C0B0E"/>
    <w:rsid w:val="003C0ED7"/>
    <w:rsid w:val="003C280E"/>
    <w:rsid w:val="003C2A53"/>
    <w:rsid w:val="003C2DF7"/>
    <w:rsid w:val="003C37E2"/>
    <w:rsid w:val="003C3E2A"/>
    <w:rsid w:val="003C428D"/>
    <w:rsid w:val="003C5232"/>
    <w:rsid w:val="003C5997"/>
    <w:rsid w:val="003C6BDF"/>
    <w:rsid w:val="003C78C1"/>
    <w:rsid w:val="003C7BCD"/>
    <w:rsid w:val="003D0239"/>
    <w:rsid w:val="003D1454"/>
    <w:rsid w:val="003D1532"/>
    <w:rsid w:val="003D2C63"/>
    <w:rsid w:val="003D2DB4"/>
    <w:rsid w:val="003D2EB3"/>
    <w:rsid w:val="003D3897"/>
    <w:rsid w:val="003D43C0"/>
    <w:rsid w:val="003D58DC"/>
    <w:rsid w:val="003D5F8A"/>
    <w:rsid w:val="003D63C3"/>
    <w:rsid w:val="003D6530"/>
    <w:rsid w:val="003D656A"/>
    <w:rsid w:val="003D693C"/>
    <w:rsid w:val="003D6F2E"/>
    <w:rsid w:val="003D6F5D"/>
    <w:rsid w:val="003D7077"/>
    <w:rsid w:val="003D7DE5"/>
    <w:rsid w:val="003E0908"/>
    <w:rsid w:val="003E092E"/>
    <w:rsid w:val="003E19AB"/>
    <w:rsid w:val="003E1AF6"/>
    <w:rsid w:val="003E1BBB"/>
    <w:rsid w:val="003E2C6E"/>
    <w:rsid w:val="003E2CB2"/>
    <w:rsid w:val="003E3460"/>
    <w:rsid w:val="003E3562"/>
    <w:rsid w:val="003E3CD8"/>
    <w:rsid w:val="003E3EB8"/>
    <w:rsid w:val="003E4263"/>
    <w:rsid w:val="003E45D8"/>
    <w:rsid w:val="003E49D1"/>
    <w:rsid w:val="003E525D"/>
    <w:rsid w:val="003E5596"/>
    <w:rsid w:val="003E58F7"/>
    <w:rsid w:val="003E5D3A"/>
    <w:rsid w:val="003E60B2"/>
    <w:rsid w:val="003E665C"/>
    <w:rsid w:val="003E7132"/>
    <w:rsid w:val="003E716F"/>
    <w:rsid w:val="003E765F"/>
    <w:rsid w:val="003F0F2E"/>
    <w:rsid w:val="003F15F4"/>
    <w:rsid w:val="003F2B9B"/>
    <w:rsid w:val="003F2CB1"/>
    <w:rsid w:val="003F3333"/>
    <w:rsid w:val="003F334D"/>
    <w:rsid w:val="003F42E3"/>
    <w:rsid w:val="003F43F0"/>
    <w:rsid w:val="003F45E2"/>
    <w:rsid w:val="003F491D"/>
    <w:rsid w:val="003F4A6A"/>
    <w:rsid w:val="003F4DA6"/>
    <w:rsid w:val="003F5384"/>
    <w:rsid w:val="003F5C51"/>
    <w:rsid w:val="003F66E1"/>
    <w:rsid w:val="003F6764"/>
    <w:rsid w:val="003F6BD0"/>
    <w:rsid w:val="004001EC"/>
    <w:rsid w:val="00400251"/>
    <w:rsid w:val="00400A87"/>
    <w:rsid w:val="00401BE2"/>
    <w:rsid w:val="00405577"/>
    <w:rsid w:val="0040636F"/>
    <w:rsid w:val="00406A68"/>
    <w:rsid w:val="00406AC7"/>
    <w:rsid w:val="00410E13"/>
    <w:rsid w:val="00411D7B"/>
    <w:rsid w:val="00412D59"/>
    <w:rsid w:val="00412F19"/>
    <w:rsid w:val="00412F3F"/>
    <w:rsid w:val="00413041"/>
    <w:rsid w:val="00413867"/>
    <w:rsid w:val="00413919"/>
    <w:rsid w:val="00413D24"/>
    <w:rsid w:val="00414A67"/>
    <w:rsid w:val="00414A7C"/>
    <w:rsid w:val="00414BB1"/>
    <w:rsid w:val="00415511"/>
    <w:rsid w:val="00415616"/>
    <w:rsid w:val="004158EA"/>
    <w:rsid w:val="00415AEC"/>
    <w:rsid w:val="00416FE9"/>
    <w:rsid w:val="0041769C"/>
    <w:rsid w:val="00417A20"/>
    <w:rsid w:val="0042304E"/>
    <w:rsid w:val="004238FD"/>
    <w:rsid w:val="00424D41"/>
    <w:rsid w:val="00425A13"/>
    <w:rsid w:val="00425B3C"/>
    <w:rsid w:val="004265AF"/>
    <w:rsid w:val="00426950"/>
    <w:rsid w:val="00426DF0"/>
    <w:rsid w:val="00427158"/>
    <w:rsid w:val="004276D7"/>
    <w:rsid w:val="00427E7E"/>
    <w:rsid w:val="00430115"/>
    <w:rsid w:val="0043053F"/>
    <w:rsid w:val="00430B06"/>
    <w:rsid w:val="004310C9"/>
    <w:rsid w:val="00432975"/>
    <w:rsid w:val="00433904"/>
    <w:rsid w:val="00433A16"/>
    <w:rsid w:val="00434078"/>
    <w:rsid w:val="004349DB"/>
    <w:rsid w:val="00434F0A"/>
    <w:rsid w:val="0043516C"/>
    <w:rsid w:val="00435CD0"/>
    <w:rsid w:val="0043645B"/>
    <w:rsid w:val="00436BE6"/>
    <w:rsid w:val="00436E78"/>
    <w:rsid w:val="0043729B"/>
    <w:rsid w:val="004374A3"/>
    <w:rsid w:val="00437B36"/>
    <w:rsid w:val="00440060"/>
    <w:rsid w:val="0044075E"/>
    <w:rsid w:val="00440BD9"/>
    <w:rsid w:val="004418BA"/>
    <w:rsid w:val="00442138"/>
    <w:rsid w:val="00442938"/>
    <w:rsid w:val="00442A9F"/>
    <w:rsid w:val="00442F4A"/>
    <w:rsid w:val="00442FBC"/>
    <w:rsid w:val="00443077"/>
    <w:rsid w:val="00443CBF"/>
    <w:rsid w:val="00444434"/>
    <w:rsid w:val="004445DA"/>
    <w:rsid w:val="004449CC"/>
    <w:rsid w:val="00444D2B"/>
    <w:rsid w:val="0044509A"/>
    <w:rsid w:val="004457AF"/>
    <w:rsid w:val="00445842"/>
    <w:rsid w:val="00445A80"/>
    <w:rsid w:val="004465D8"/>
    <w:rsid w:val="00446944"/>
    <w:rsid w:val="00446E24"/>
    <w:rsid w:val="00446E48"/>
    <w:rsid w:val="004479C0"/>
    <w:rsid w:val="00450B32"/>
    <w:rsid w:val="004511F4"/>
    <w:rsid w:val="0045183A"/>
    <w:rsid w:val="00451A2C"/>
    <w:rsid w:val="00451A74"/>
    <w:rsid w:val="00451C5E"/>
    <w:rsid w:val="00451C63"/>
    <w:rsid w:val="00451D4F"/>
    <w:rsid w:val="0045219C"/>
    <w:rsid w:val="004525B7"/>
    <w:rsid w:val="00452BA4"/>
    <w:rsid w:val="0045378E"/>
    <w:rsid w:val="00453B44"/>
    <w:rsid w:val="00453C80"/>
    <w:rsid w:val="0045433C"/>
    <w:rsid w:val="00454576"/>
    <w:rsid w:val="0045458B"/>
    <w:rsid w:val="004545AF"/>
    <w:rsid w:val="004549B9"/>
    <w:rsid w:val="00454C69"/>
    <w:rsid w:val="00454D85"/>
    <w:rsid w:val="00454E26"/>
    <w:rsid w:val="004552F0"/>
    <w:rsid w:val="00455303"/>
    <w:rsid w:val="00455320"/>
    <w:rsid w:val="00455409"/>
    <w:rsid w:val="00455926"/>
    <w:rsid w:val="00455AEC"/>
    <w:rsid w:val="0045630C"/>
    <w:rsid w:val="00456366"/>
    <w:rsid w:val="00457159"/>
    <w:rsid w:val="004576F2"/>
    <w:rsid w:val="00457836"/>
    <w:rsid w:val="004578B8"/>
    <w:rsid w:val="00460160"/>
    <w:rsid w:val="004601F0"/>
    <w:rsid w:val="004605CF"/>
    <w:rsid w:val="00460654"/>
    <w:rsid w:val="004609B8"/>
    <w:rsid w:val="00460BF2"/>
    <w:rsid w:val="00460D5B"/>
    <w:rsid w:val="004614ED"/>
    <w:rsid w:val="00461802"/>
    <w:rsid w:val="00461CBD"/>
    <w:rsid w:val="00461DDA"/>
    <w:rsid w:val="00461EB5"/>
    <w:rsid w:val="00461FAB"/>
    <w:rsid w:val="00462A21"/>
    <w:rsid w:val="00463A26"/>
    <w:rsid w:val="004640BB"/>
    <w:rsid w:val="0046434F"/>
    <w:rsid w:val="004655DE"/>
    <w:rsid w:val="00465949"/>
    <w:rsid w:val="00465E77"/>
    <w:rsid w:val="00465F64"/>
    <w:rsid w:val="00466172"/>
    <w:rsid w:val="004662CE"/>
    <w:rsid w:val="004665C8"/>
    <w:rsid w:val="004679F7"/>
    <w:rsid w:val="00470069"/>
    <w:rsid w:val="004707AB"/>
    <w:rsid w:val="00470CB9"/>
    <w:rsid w:val="00470D6E"/>
    <w:rsid w:val="00471363"/>
    <w:rsid w:val="0047158E"/>
    <w:rsid w:val="00471D53"/>
    <w:rsid w:val="00471D5D"/>
    <w:rsid w:val="00472F3F"/>
    <w:rsid w:val="004732E5"/>
    <w:rsid w:val="0047375D"/>
    <w:rsid w:val="00474DA9"/>
    <w:rsid w:val="004756F2"/>
    <w:rsid w:val="00475D04"/>
    <w:rsid w:val="00476AF6"/>
    <w:rsid w:val="00476C7F"/>
    <w:rsid w:val="0047717B"/>
    <w:rsid w:val="004806F4"/>
    <w:rsid w:val="00480D30"/>
    <w:rsid w:val="00480D75"/>
    <w:rsid w:val="00482AD2"/>
    <w:rsid w:val="00483188"/>
    <w:rsid w:val="00483BE9"/>
    <w:rsid w:val="00483DAE"/>
    <w:rsid w:val="00484997"/>
    <w:rsid w:val="00484E91"/>
    <w:rsid w:val="00484EFF"/>
    <w:rsid w:val="00485856"/>
    <w:rsid w:val="0048648E"/>
    <w:rsid w:val="004866C1"/>
    <w:rsid w:val="0048676C"/>
    <w:rsid w:val="00486C73"/>
    <w:rsid w:val="00486E4B"/>
    <w:rsid w:val="0048700F"/>
    <w:rsid w:val="00487A5D"/>
    <w:rsid w:val="00487A61"/>
    <w:rsid w:val="00487B8D"/>
    <w:rsid w:val="00487C52"/>
    <w:rsid w:val="004900AD"/>
    <w:rsid w:val="00490913"/>
    <w:rsid w:val="0049093E"/>
    <w:rsid w:val="004910BA"/>
    <w:rsid w:val="00492006"/>
    <w:rsid w:val="00492158"/>
    <w:rsid w:val="004922C7"/>
    <w:rsid w:val="004932FC"/>
    <w:rsid w:val="0049346A"/>
    <w:rsid w:val="004936FF"/>
    <w:rsid w:val="00493A58"/>
    <w:rsid w:val="00493B39"/>
    <w:rsid w:val="0049457E"/>
    <w:rsid w:val="00494F5A"/>
    <w:rsid w:val="004952BF"/>
    <w:rsid w:val="00495634"/>
    <w:rsid w:val="00495683"/>
    <w:rsid w:val="004959BA"/>
    <w:rsid w:val="00496385"/>
    <w:rsid w:val="004966D8"/>
    <w:rsid w:val="00496722"/>
    <w:rsid w:val="00497025"/>
    <w:rsid w:val="00497920"/>
    <w:rsid w:val="00497B5E"/>
    <w:rsid w:val="00497E8C"/>
    <w:rsid w:val="004A0161"/>
    <w:rsid w:val="004A03B9"/>
    <w:rsid w:val="004A06F1"/>
    <w:rsid w:val="004A0B8A"/>
    <w:rsid w:val="004A0C19"/>
    <w:rsid w:val="004A1BE6"/>
    <w:rsid w:val="004A1DF6"/>
    <w:rsid w:val="004A208C"/>
    <w:rsid w:val="004A2CC3"/>
    <w:rsid w:val="004A33ED"/>
    <w:rsid w:val="004A3A90"/>
    <w:rsid w:val="004A4E3C"/>
    <w:rsid w:val="004A5947"/>
    <w:rsid w:val="004A5D7E"/>
    <w:rsid w:val="004A6E7B"/>
    <w:rsid w:val="004A7B95"/>
    <w:rsid w:val="004A7C2A"/>
    <w:rsid w:val="004B03D3"/>
    <w:rsid w:val="004B1359"/>
    <w:rsid w:val="004B1570"/>
    <w:rsid w:val="004B1D43"/>
    <w:rsid w:val="004B2122"/>
    <w:rsid w:val="004B2E3F"/>
    <w:rsid w:val="004B2F08"/>
    <w:rsid w:val="004B3DFF"/>
    <w:rsid w:val="004B414F"/>
    <w:rsid w:val="004B440B"/>
    <w:rsid w:val="004B4CCC"/>
    <w:rsid w:val="004B5466"/>
    <w:rsid w:val="004B58E2"/>
    <w:rsid w:val="004B659D"/>
    <w:rsid w:val="004B7970"/>
    <w:rsid w:val="004C0B5C"/>
    <w:rsid w:val="004C0F20"/>
    <w:rsid w:val="004C104E"/>
    <w:rsid w:val="004C1595"/>
    <w:rsid w:val="004C219C"/>
    <w:rsid w:val="004C23B7"/>
    <w:rsid w:val="004C254A"/>
    <w:rsid w:val="004C257B"/>
    <w:rsid w:val="004C3319"/>
    <w:rsid w:val="004C3CB2"/>
    <w:rsid w:val="004C42E2"/>
    <w:rsid w:val="004C4A53"/>
    <w:rsid w:val="004C6C7D"/>
    <w:rsid w:val="004C7096"/>
    <w:rsid w:val="004D01BB"/>
    <w:rsid w:val="004D0357"/>
    <w:rsid w:val="004D1BA3"/>
    <w:rsid w:val="004D1F94"/>
    <w:rsid w:val="004D1FE0"/>
    <w:rsid w:val="004D23B2"/>
    <w:rsid w:val="004D4922"/>
    <w:rsid w:val="004D4A4A"/>
    <w:rsid w:val="004D5529"/>
    <w:rsid w:val="004D5CCE"/>
    <w:rsid w:val="004D5FC4"/>
    <w:rsid w:val="004D6A80"/>
    <w:rsid w:val="004D6AFA"/>
    <w:rsid w:val="004D70AE"/>
    <w:rsid w:val="004D71E4"/>
    <w:rsid w:val="004E00C9"/>
    <w:rsid w:val="004E089A"/>
    <w:rsid w:val="004E0A27"/>
    <w:rsid w:val="004E0C53"/>
    <w:rsid w:val="004E0CC8"/>
    <w:rsid w:val="004E1FE4"/>
    <w:rsid w:val="004E2AFB"/>
    <w:rsid w:val="004E2BF8"/>
    <w:rsid w:val="004E2C4F"/>
    <w:rsid w:val="004E32D6"/>
    <w:rsid w:val="004E344D"/>
    <w:rsid w:val="004E3859"/>
    <w:rsid w:val="004E3937"/>
    <w:rsid w:val="004E3AB2"/>
    <w:rsid w:val="004E4B3D"/>
    <w:rsid w:val="004E4B4B"/>
    <w:rsid w:val="004E529F"/>
    <w:rsid w:val="004E566B"/>
    <w:rsid w:val="004E73AA"/>
    <w:rsid w:val="004E77F0"/>
    <w:rsid w:val="004F06C9"/>
    <w:rsid w:val="004F0713"/>
    <w:rsid w:val="004F13EC"/>
    <w:rsid w:val="004F16A2"/>
    <w:rsid w:val="004F1AC1"/>
    <w:rsid w:val="004F1D15"/>
    <w:rsid w:val="004F21F0"/>
    <w:rsid w:val="004F2491"/>
    <w:rsid w:val="004F2BA8"/>
    <w:rsid w:val="004F3AAC"/>
    <w:rsid w:val="004F3C5F"/>
    <w:rsid w:val="004F3F54"/>
    <w:rsid w:val="004F47C9"/>
    <w:rsid w:val="004F5053"/>
    <w:rsid w:val="004F5379"/>
    <w:rsid w:val="004F5817"/>
    <w:rsid w:val="004F59CE"/>
    <w:rsid w:val="004F5ED3"/>
    <w:rsid w:val="004F658C"/>
    <w:rsid w:val="004F6B70"/>
    <w:rsid w:val="004F6E14"/>
    <w:rsid w:val="004F7ADB"/>
    <w:rsid w:val="004F7B76"/>
    <w:rsid w:val="00500169"/>
    <w:rsid w:val="0050079A"/>
    <w:rsid w:val="005009B1"/>
    <w:rsid w:val="00500D7D"/>
    <w:rsid w:val="00501A14"/>
    <w:rsid w:val="00502301"/>
    <w:rsid w:val="005034CD"/>
    <w:rsid w:val="00504686"/>
    <w:rsid w:val="00504E93"/>
    <w:rsid w:val="00505145"/>
    <w:rsid w:val="005052FA"/>
    <w:rsid w:val="00505BCC"/>
    <w:rsid w:val="00505C0B"/>
    <w:rsid w:val="00505DA2"/>
    <w:rsid w:val="00505FBA"/>
    <w:rsid w:val="00507932"/>
    <w:rsid w:val="005102FA"/>
    <w:rsid w:val="005105D0"/>
    <w:rsid w:val="00510E8A"/>
    <w:rsid w:val="00510F1E"/>
    <w:rsid w:val="0051167D"/>
    <w:rsid w:val="00511A34"/>
    <w:rsid w:val="0051231E"/>
    <w:rsid w:val="005128E0"/>
    <w:rsid w:val="00512C55"/>
    <w:rsid w:val="00512D9D"/>
    <w:rsid w:val="00513C06"/>
    <w:rsid w:val="00514F1A"/>
    <w:rsid w:val="005154F0"/>
    <w:rsid w:val="005155D3"/>
    <w:rsid w:val="00515F68"/>
    <w:rsid w:val="00517166"/>
    <w:rsid w:val="00517C3C"/>
    <w:rsid w:val="00517CBF"/>
    <w:rsid w:val="00520602"/>
    <w:rsid w:val="005213A7"/>
    <w:rsid w:val="0052151C"/>
    <w:rsid w:val="00521774"/>
    <w:rsid w:val="00521C20"/>
    <w:rsid w:val="00522374"/>
    <w:rsid w:val="00522E21"/>
    <w:rsid w:val="00522FD9"/>
    <w:rsid w:val="005230CC"/>
    <w:rsid w:val="00523242"/>
    <w:rsid w:val="00523A09"/>
    <w:rsid w:val="0052481A"/>
    <w:rsid w:val="00524E43"/>
    <w:rsid w:val="0052533D"/>
    <w:rsid w:val="00525812"/>
    <w:rsid w:val="00525D48"/>
    <w:rsid w:val="00525F36"/>
    <w:rsid w:val="00525FC7"/>
    <w:rsid w:val="0052672B"/>
    <w:rsid w:val="005267D9"/>
    <w:rsid w:val="00526B8F"/>
    <w:rsid w:val="00526F8E"/>
    <w:rsid w:val="0052710F"/>
    <w:rsid w:val="0052736A"/>
    <w:rsid w:val="00527C8E"/>
    <w:rsid w:val="00527E59"/>
    <w:rsid w:val="005303FD"/>
    <w:rsid w:val="00530AFF"/>
    <w:rsid w:val="00530DE6"/>
    <w:rsid w:val="00530FE0"/>
    <w:rsid w:val="00532057"/>
    <w:rsid w:val="0053269F"/>
    <w:rsid w:val="005326ED"/>
    <w:rsid w:val="00532AC8"/>
    <w:rsid w:val="00532B40"/>
    <w:rsid w:val="00533B66"/>
    <w:rsid w:val="005352C7"/>
    <w:rsid w:val="0053574F"/>
    <w:rsid w:val="0053654C"/>
    <w:rsid w:val="00536BBE"/>
    <w:rsid w:val="00537481"/>
    <w:rsid w:val="0053789E"/>
    <w:rsid w:val="00540B4C"/>
    <w:rsid w:val="00541201"/>
    <w:rsid w:val="0054170E"/>
    <w:rsid w:val="00541E16"/>
    <w:rsid w:val="00542084"/>
    <w:rsid w:val="0054270A"/>
    <w:rsid w:val="00542B04"/>
    <w:rsid w:val="00542C5C"/>
    <w:rsid w:val="0054311B"/>
    <w:rsid w:val="00543264"/>
    <w:rsid w:val="00543562"/>
    <w:rsid w:val="005437A0"/>
    <w:rsid w:val="00543C21"/>
    <w:rsid w:val="00543CCC"/>
    <w:rsid w:val="00543FEA"/>
    <w:rsid w:val="00544A5D"/>
    <w:rsid w:val="00545503"/>
    <w:rsid w:val="00545A11"/>
    <w:rsid w:val="005461DC"/>
    <w:rsid w:val="00547161"/>
    <w:rsid w:val="00547ABB"/>
    <w:rsid w:val="00547B70"/>
    <w:rsid w:val="00550A23"/>
    <w:rsid w:val="00550B76"/>
    <w:rsid w:val="005526C2"/>
    <w:rsid w:val="00552FD9"/>
    <w:rsid w:val="005533F4"/>
    <w:rsid w:val="00553861"/>
    <w:rsid w:val="00554785"/>
    <w:rsid w:val="00554A23"/>
    <w:rsid w:val="00554E64"/>
    <w:rsid w:val="005550BD"/>
    <w:rsid w:val="005556AB"/>
    <w:rsid w:val="0055573D"/>
    <w:rsid w:val="00556282"/>
    <w:rsid w:val="0055717D"/>
    <w:rsid w:val="00557796"/>
    <w:rsid w:val="00557DA0"/>
    <w:rsid w:val="00557EA5"/>
    <w:rsid w:val="005605AE"/>
    <w:rsid w:val="005606F6"/>
    <w:rsid w:val="0056073E"/>
    <w:rsid w:val="0056102E"/>
    <w:rsid w:val="00561DCE"/>
    <w:rsid w:val="00562920"/>
    <w:rsid w:val="00562B61"/>
    <w:rsid w:val="00562E32"/>
    <w:rsid w:val="00562EB9"/>
    <w:rsid w:val="00562F06"/>
    <w:rsid w:val="00563673"/>
    <w:rsid w:val="005639BE"/>
    <w:rsid w:val="00563A43"/>
    <w:rsid w:val="00563A45"/>
    <w:rsid w:val="00563C9C"/>
    <w:rsid w:val="00564758"/>
    <w:rsid w:val="00564CAB"/>
    <w:rsid w:val="00565770"/>
    <w:rsid w:val="00565F98"/>
    <w:rsid w:val="0056622B"/>
    <w:rsid w:val="0056644A"/>
    <w:rsid w:val="00566470"/>
    <w:rsid w:val="0056763E"/>
    <w:rsid w:val="0056779C"/>
    <w:rsid w:val="00567D4B"/>
    <w:rsid w:val="00567DFC"/>
    <w:rsid w:val="00567E91"/>
    <w:rsid w:val="00570082"/>
    <w:rsid w:val="00570429"/>
    <w:rsid w:val="005704C6"/>
    <w:rsid w:val="005706A7"/>
    <w:rsid w:val="00570BCB"/>
    <w:rsid w:val="005716D0"/>
    <w:rsid w:val="00571E81"/>
    <w:rsid w:val="00571F9A"/>
    <w:rsid w:val="00572005"/>
    <w:rsid w:val="0057205F"/>
    <w:rsid w:val="005724CF"/>
    <w:rsid w:val="00572C30"/>
    <w:rsid w:val="005730A3"/>
    <w:rsid w:val="005734FB"/>
    <w:rsid w:val="0057424F"/>
    <w:rsid w:val="005745BE"/>
    <w:rsid w:val="00574BFE"/>
    <w:rsid w:val="005758C9"/>
    <w:rsid w:val="005758CE"/>
    <w:rsid w:val="00576EF0"/>
    <w:rsid w:val="00576FB9"/>
    <w:rsid w:val="00577210"/>
    <w:rsid w:val="00577524"/>
    <w:rsid w:val="00580A12"/>
    <w:rsid w:val="00580ECF"/>
    <w:rsid w:val="00580ED5"/>
    <w:rsid w:val="00581102"/>
    <w:rsid w:val="0058165F"/>
    <w:rsid w:val="0058199B"/>
    <w:rsid w:val="005819C4"/>
    <w:rsid w:val="00582D00"/>
    <w:rsid w:val="00582D43"/>
    <w:rsid w:val="00583942"/>
    <w:rsid w:val="00584A7B"/>
    <w:rsid w:val="00584DD0"/>
    <w:rsid w:val="00585347"/>
    <w:rsid w:val="00585780"/>
    <w:rsid w:val="005858A9"/>
    <w:rsid w:val="00585E2F"/>
    <w:rsid w:val="00585F68"/>
    <w:rsid w:val="00587573"/>
    <w:rsid w:val="00587E46"/>
    <w:rsid w:val="00590102"/>
    <w:rsid w:val="00590823"/>
    <w:rsid w:val="00591BDE"/>
    <w:rsid w:val="0059224B"/>
    <w:rsid w:val="005926BA"/>
    <w:rsid w:val="005927C9"/>
    <w:rsid w:val="00592AE2"/>
    <w:rsid w:val="005941BE"/>
    <w:rsid w:val="00594222"/>
    <w:rsid w:val="00596088"/>
    <w:rsid w:val="005969DD"/>
    <w:rsid w:val="00597BEE"/>
    <w:rsid w:val="00597EC0"/>
    <w:rsid w:val="005A030D"/>
    <w:rsid w:val="005A07B3"/>
    <w:rsid w:val="005A11C3"/>
    <w:rsid w:val="005A11D2"/>
    <w:rsid w:val="005A127F"/>
    <w:rsid w:val="005A1E1D"/>
    <w:rsid w:val="005A271F"/>
    <w:rsid w:val="005A3410"/>
    <w:rsid w:val="005A3674"/>
    <w:rsid w:val="005A3728"/>
    <w:rsid w:val="005A3B12"/>
    <w:rsid w:val="005A3E30"/>
    <w:rsid w:val="005A42BF"/>
    <w:rsid w:val="005A44C9"/>
    <w:rsid w:val="005A4B36"/>
    <w:rsid w:val="005A4D08"/>
    <w:rsid w:val="005A5674"/>
    <w:rsid w:val="005A59FC"/>
    <w:rsid w:val="005A64AC"/>
    <w:rsid w:val="005A6665"/>
    <w:rsid w:val="005A6C47"/>
    <w:rsid w:val="005A757B"/>
    <w:rsid w:val="005B1EE8"/>
    <w:rsid w:val="005B2302"/>
    <w:rsid w:val="005B26D8"/>
    <w:rsid w:val="005B2CBC"/>
    <w:rsid w:val="005B356F"/>
    <w:rsid w:val="005B3B36"/>
    <w:rsid w:val="005B4A42"/>
    <w:rsid w:val="005B4D5E"/>
    <w:rsid w:val="005B54C5"/>
    <w:rsid w:val="005B55E9"/>
    <w:rsid w:val="005B5819"/>
    <w:rsid w:val="005B5A51"/>
    <w:rsid w:val="005B687D"/>
    <w:rsid w:val="005B6F47"/>
    <w:rsid w:val="005B75E2"/>
    <w:rsid w:val="005C025B"/>
    <w:rsid w:val="005C054A"/>
    <w:rsid w:val="005C0617"/>
    <w:rsid w:val="005C0B0F"/>
    <w:rsid w:val="005C0E76"/>
    <w:rsid w:val="005C1170"/>
    <w:rsid w:val="005C1189"/>
    <w:rsid w:val="005C1620"/>
    <w:rsid w:val="005C1A48"/>
    <w:rsid w:val="005C1CC0"/>
    <w:rsid w:val="005C2A95"/>
    <w:rsid w:val="005C3035"/>
    <w:rsid w:val="005C494A"/>
    <w:rsid w:val="005C4D1A"/>
    <w:rsid w:val="005C5734"/>
    <w:rsid w:val="005C63D1"/>
    <w:rsid w:val="005C65FB"/>
    <w:rsid w:val="005C6683"/>
    <w:rsid w:val="005C6F43"/>
    <w:rsid w:val="005C70A6"/>
    <w:rsid w:val="005C7E5E"/>
    <w:rsid w:val="005D0688"/>
    <w:rsid w:val="005D085E"/>
    <w:rsid w:val="005D11C7"/>
    <w:rsid w:val="005D123E"/>
    <w:rsid w:val="005D1F97"/>
    <w:rsid w:val="005D256A"/>
    <w:rsid w:val="005D2AF1"/>
    <w:rsid w:val="005D2F13"/>
    <w:rsid w:val="005D307C"/>
    <w:rsid w:val="005D3358"/>
    <w:rsid w:val="005D3F39"/>
    <w:rsid w:val="005D44F6"/>
    <w:rsid w:val="005D4973"/>
    <w:rsid w:val="005D56D9"/>
    <w:rsid w:val="005D56E4"/>
    <w:rsid w:val="005D6C18"/>
    <w:rsid w:val="005D6F50"/>
    <w:rsid w:val="005D7017"/>
    <w:rsid w:val="005E00DC"/>
    <w:rsid w:val="005E11DD"/>
    <w:rsid w:val="005E35DA"/>
    <w:rsid w:val="005E36D6"/>
    <w:rsid w:val="005E43E3"/>
    <w:rsid w:val="005E44FA"/>
    <w:rsid w:val="005E47B1"/>
    <w:rsid w:val="005E4842"/>
    <w:rsid w:val="005E4AA3"/>
    <w:rsid w:val="005E4FC1"/>
    <w:rsid w:val="005E5D7D"/>
    <w:rsid w:val="005E5DC0"/>
    <w:rsid w:val="005E5E04"/>
    <w:rsid w:val="005E5FB4"/>
    <w:rsid w:val="005E61E2"/>
    <w:rsid w:val="005E6272"/>
    <w:rsid w:val="005E64F2"/>
    <w:rsid w:val="005E6927"/>
    <w:rsid w:val="005E6EC7"/>
    <w:rsid w:val="005E7560"/>
    <w:rsid w:val="005F03A8"/>
    <w:rsid w:val="005F0427"/>
    <w:rsid w:val="005F196F"/>
    <w:rsid w:val="005F1BF6"/>
    <w:rsid w:val="005F2454"/>
    <w:rsid w:val="005F25F5"/>
    <w:rsid w:val="005F279D"/>
    <w:rsid w:val="005F29AC"/>
    <w:rsid w:val="005F4C72"/>
    <w:rsid w:val="005F51F3"/>
    <w:rsid w:val="005F583D"/>
    <w:rsid w:val="005F59D0"/>
    <w:rsid w:val="005F5D35"/>
    <w:rsid w:val="005F6C29"/>
    <w:rsid w:val="005F71DC"/>
    <w:rsid w:val="005F7C9D"/>
    <w:rsid w:val="005F7E75"/>
    <w:rsid w:val="006001C9"/>
    <w:rsid w:val="006001FB"/>
    <w:rsid w:val="00601003"/>
    <w:rsid w:val="00601283"/>
    <w:rsid w:val="00601EB8"/>
    <w:rsid w:val="00602958"/>
    <w:rsid w:val="00602F9A"/>
    <w:rsid w:val="0060422C"/>
    <w:rsid w:val="006043D6"/>
    <w:rsid w:val="0060518B"/>
    <w:rsid w:val="0060531D"/>
    <w:rsid w:val="0060537E"/>
    <w:rsid w:val="00605834"/>
    <w:rsid w:val="0060677B"/>
    <w:rsid w:val="00606EED"/>
    <w:rsid w:val="00607435"/>
    <w:rsid w:val="00607691"/>
    <w:rsid w:val="00607A6A"/>
    <w:rsid w:val="00607CC9"/>
    <w:rsid w:val="00610EB2"/>
    <w:rsid w:val="006110E2"/>
    <w:rsid w:val="00611D05"/>
    <w:rsid w:val="00611FFF"/>
    <w:rsid w:val="006125E4"/>
    <w:rsid w:val="0061281E"/>
    <w:rsid w:val="00612F1C"/>
    <w:rsid w:val="006131EF"/>
    <w:rsid w:val="006133E7"/>
    <w:rsid w:val="00613BD3"/>
    <w:rsid w:val="00614734"/>
    <w:rsid w:val="00614D2E"/>
    <w:rsid w:val="0061524E"/>
    <w:rsid w:val="006152E1"/>
    <w:rsid w:val="00615AE2"/>
    <w:rsid w:val="00615F30"/>
    <w:rsid w:val="006160E8"/>
    <w:rsid w:val="00616195"/>
    <w:rsid w:val="00616E67"/>
    <w:rsid w:val="00616FBE"/>
    <w:rsid w:val="00617195"/>
    <w:rsid w:val="006172AD"/>
    <w:rsid w:val="006176B0"/>
    <w:rsid w:val="00617871"/>
    <w:rsid w:val="00620364"/>
    <w:rsid w:val="00620A98"/>
    <w:rsid w:val="006214A8"/>
    <w:rsid w:val="00621694"/>
    <w:rsid w:val="00621D1F"/>
    <w:rsid w:val="00622282"/>
    <w:rsid w:val="006222C1"/>
    <w:rsid w:val="00622C80"/>
    <w:rsid w:val="00623171"/>
    <w:rsid w:val="006235E7"/>
    <w:rsid w:val="006235FB"/>
    <w:rsid w:val="00623E58"/>
    <w:rsid w:val="006240BC"/>
    <w:rsid w:val="00624419"/>
    <w:rsid w:val="0062491F"/>
    <w:rsid w:val="00624E37"/>
    <w:rsid w:val="00625AC7"/>
    <w:rsid w:val="00625F96"/>
    <w:rsid w:val="00626036"/>
    <w:rsid w:val="00626585"/>
    <w:rsid w:val="00626FCF"/>
    <w:rsid w:val="0062734B"/>
    <w:rsid w:val="0062774E"/>
    <w:rsid w:val="0063003B"/>
    <w:rsid w:val="006303E5"/>
    <w:rsid w:val="0063107F"/>
    <w:rsid w:val="0063263E"/>
    <w:rsid w:val="00632A90"/>
    <w:rsid w:val="00632DF0"/>
    <w:rsid w:val="0063388A"/>
    <w:rsid w:val="00634B6D"/>
    <w:rsid w:val="00634C38"/>
    <w:rsid w:val="00634FAA"/>
    <w:rsid w:val="006352CB"/>
    <w:rsid w:val="0063531A"/>
    <w:rsid w:val="006354D9"/>
    <w:rsid w:val="00636200"/>
    <w:rsid w:val="006362F3"/>
    <w:rsid w:val="00636435"/>
    <w:rsid w:val="006371A5"/>
    <w:rsid w:val="006378E3"/>
    <w:rsid w:val="006409CB"/>
    <w:rsid w:val="00641320"/>
    <w:rsid w:val="0064132C"/>
    <w:rsid w:val="00641AFD"/>
    <w:rsid w:val="00641E69"/>
    <w:rsid w:val="00641F51"/>
    <w:rsid w:val="00642664"/>
    <w:rsid w:val="00642D83"/>
    <w:rsid w:val="00643A7A"/>
    <w:rsid w:val="00644EBA"/>
    <w:rsid w:val="00644ECB"/>
    <w:rsid w:val="00645207"/>
    <w:rsid w:val="006456F8"/>
    <w:rsid w:val="00645FCE"/>
    <w:rsid w:val="006463E5"/>
    <w:rsid w:val="0064660D"/>
    <w:rsid w:val="00646CCE"/>
    <w:rsid w:val="00647FE0"/>
    <w:rsid w:val="0065015F"/>
    <w:rsid w:val="00650E8C"/>
    <w:rsid w:val="006511BF"/>
    <w:rsid w:val="0065131B"/>
    <w:rsid w:val="00651600"/>
    <w:rsid w:val="006517E8"/>
    <w:rsid w:val="00651921"/>
    <w:rsid w:val="00652713"/>
    <w:rsid w:val="00653804"/>
    <w:rsid w:val="00653D11"/>
    <w:rsid w:val="00653EF2"/>
    <w:rsid w:val="0065421D"/>
    <w:rsid w:val="00654467"/>
    <w:rsid w:val="0065495B"/>
    <w:rsid w:val="00654ACC"/>
    <w:rsid w:val="00654D58"/>
    <w:rsid w:val="00655B8C"/>
    <w:rsid w:val="00655D28"/>
    <w:rsid w:val="006568E1"/>
    <w:rsid w:val="00656AEB"/>
    <w:rsid w:val="0065746E"/>
    <w:rsid w:val="00657D3B"/>
    <w:rsid w:val="006604C1"/>
    <w:rsid w:val="00660644"/>
    <w:rsid w:val="00660E37"/>
    <w:rsid w:val="00661DD3"/>
    <w:rsid w:val="006622D1"/>
    <w:rsid w:val="006626A5"/>
    <w:rsid w:val="0066274B"/>
    <w:rsid w:val="006628B8"/>
    <w:rsid w:val="00663356"/>
    <w:rsid w:val="0066414C"/>
    <w:rsid w:val="00664290"/>
    <w:rsid w:val="00664429"/>
    <w:rsid w:val="00664F0A"/>
    <w:rsid w:val="006651C4"/>
    <w:rsid w:val="0066544F"/>
    <w:rsid w:val="00665704"/>
    <w:rsid w:val="0066628C"/>
    <w:rsid w:val="006669F1"/>
    <w:rsid w:val="00666CB9"/>
    <w:rsid w:val="00667241"/>
    <w:rsid w:val="006674A2"/>
    <w:rsid w:val="006679EA"/>
    <w:rsid w:val="00667D67"/>
    <w:rsid w:val="00667EB9"/>
    <w:rsid w:val="006700D9"/>
    <w:rsid w:val="0067091A"/>
    <w:rsid w:val="00670EC0"/>
    <w:rsid w:val="006710CC"/>
    <w:rsid w:val="00671416"/>
    <w:rsid w:val="006715C8"/>
    <w:rsid w:val="00671853"/>
    <w:rsid w:val="00672173"/>
    <w:rsid w:val="006723B8"/>
    <w:rsid w:val="0067245E"/>
    <w:rsid w:val="00672554"/>
    <w:rsid w:val="0067294E"/>
    <w:rsid w:val="00672A70"/>
    <w:rsid w:val="00672EBA"/>
    <w:rsid w:val="00673828"/>
    <w:rsid w:val="006740B1"/>
    <w:rsid w:val="006744A9"/>
    <w:rsid w:val="00674B99"/>
    <w:rsid w:val="00674E27"/>
    <w:rsid w:val="00675440"/>
    <w:rsid w:val="00675863"/>
    <w:rsid w:val="00675866"/>
    <w:rsid w:val="00675E09"/>
    <w:rsid w:val="006766F0"/>
    <w:rsid w:val="006767EB"/>
    <w:rsid w:val="00677282"/>
    <w:rsid w:val="00677314"/>
    <w:rsid w:val="00677C60"/>
    <w:rsid w:val="00680253"/>
    <w:rsid w:val="00680635"/>
    <w:rsid w:val="00680E32"/>
    <w:rsid w:val="00680FE7"/>
    <w:rsid w:val="006816BB"/>
    <w:rsid w:val="00681B7E"/>
    <w:rsid w:val="00681FF4"/>
    <w:rsid w:val="00682658"/>
    <w:rsid w:val="0068277A"/>
    <w:rsid w:val="00682C59"/>
    <w:rsid w:val="00683376"/>
    <w:rsid w:val="0068348C"/>
    <w:rsid w:val="006838DE"/>
    <w:rsid w:val="00683B6A"/>
    <w:rsid w:val="0068487B"/>
    <w:rsid w:val="00684C45"/>
    <w:rsid w:val="00684D6D"/>
    <w:rsid w:val="00684EA3"/>
    <w:rsid w:val="00685618"/>
    <w:rsid w:val="006856EC"/>
    <w:rsid w:val="00685840"/>
    <w:rsid w:val="006868B4"/>
    <w:rsid w:val="00686BF7"/>
    <w:rsid w:val="006873B7"/>
    <w:rsid w:val="006874FA"/>
    <w:rsid w:val="00687716"/>
    <w:rsid w:val="00687BA2"/>
    <w:rsid w:val="00687E26"/>
    <w:rsid w:val="00690660"/>
    <w:rsid w:val="006909BF"/>
    <w:rsid w:val="006909E9"/>
    <w:rsid w:val="00690FDF"/>
    <w:rsid w:val="006918BA"/>
    <w:rsid w:val="006924FB"/>
    <w:rsid w:val="00692DCD"/>
    <w:rsid w:val="00692F3B"/>
    <w:rsid w:val="00693320"/>
    <w:rsid w:val="00693728"/>
    <w:rsid w:val="00693BCB"/>
    <w:rsid w:val="00694673"/>
    <w:rsid w:val="0069540D"/>
    <w:rsid w:val="0069563A"/>
    <w:rsid w:val="006957F1"/>
    <w:rsid w:val="0069615E"/>
    <w:rsid w:val="006961F9"/>
    <w:rsid w:val="00696B34"/>
    <w:rsid w:val="00696B61"/>
    <w:rsid w:val="00696DFC"/>
    <w:rsid w:val="00697003"/>
    <w:rsid w:val="006A0110"/>
    <w:rsid w:val="006A047E"/>
    <w:rsid w:val="006A0CA3"/>
    <w:rsid w:val="006A0ECC"/>
    <w:rsid w:val="006A103E"/>
    <w:rsid w:val="006A117F"/>
    <w:rsid w:val="006A17EE"/>
    <w:rsid w:val="006A1967"/>
    <w:rsid w:val="006A24AB"/>
    <w:rsid w:val="006A2AC2"/>
    <w:rsid w:val="006A2E7E"/>
    <w:rsid w:val="006A30BA"/>
    <w:rsid w:val="006A35EA"/>
    <w:rsid w:val="006A35EB"/>
    <w:rsid w:val="006A3646"/>
    <w:rsid w:val="006A37DB"/>
    <w:rsid w:val="006A38A3"/>
    <w:rsid w:val="006A3FCF"/>
    <w:rsid w:val="006A3FD8"/>
    <w:rsid w:val="006A4528"/>
    <w:rsid w:val="006A49DB"/>
    <w:rsid w:val="006A4A7C"/>
    <w:rsid w:val="006A4E99"/>
    <w:rsid w:val="006A52CF"/>
    <w:rsid w:val="006A5392"/>
    <w:rsid w:val="006A5EB7"/>
    <w:rsid w:val="006A63EA"/>
    <w:rsid w:val="006A6853"/>
    <w:rsid w:val="006A6D8E"/>
    <w:rsid w:val="006A7043"/>
    <w:rsid w:val="006A719A"/>
    <w:rsid w:val="006A73F2"/>
    <w:rsid w:val="006A7623"/>
    <w:rsid w:val="006B037C"/>
    <w:rsid w:val="006B0583"/>
    <w:rsid w:val="006B05E7"/>
    <w:rsid w:val="006B0804"/>
    <w:rsid w:val="006B080B"/>
    <w:rsid w:val="006B17C0"/>
    <w:rsid w:val="006B1ED4"/>
    <w:rsid w:val="006B2257"/>
    <w:rsid w:val="006B26B9"/>
    <w:rsid w:val="006B2E16"/>
    <w:rsid w:val="006B3AE2"/>
    <w:rsid w:val="006B42DA"/>
    <w:rsid w:val="006B46AF"/>
    <w:rsid w:val="006B5356"/>
    <w:rsid w:val="006B5DDF"/>
    <w:rsid w:val="006B6064"/>
    <w:rsid w:val="006B65A4"/>
    <w:rsid w:val="006B6C3B"/>
    <w:rsid w:val="006B7886"/>
    <w:rsid w:val="006B7AF4"/>
    <w:rsid w:val="006C03B6"/>
    <w:rsid w:val="006C0563"/>
    <w:rsid w:val="006C0586"/>
    <w:rsid w:val="006C0807"/>
    <w:rsid w:val="006C088C"/>
    <w:rsid w:val="006C20B2"/>
    <w:rsid w:val="006C20E1"/>
    <w:rsid w:val="006C23ED"/>
    <w:rsid w:val="006C37C8"/>
    <w:rsid w:val="006C392B"/>
    <w:rsid w:val="006C3C95"/>
    <w:rsid w:val="006C4BC1"/>
    <w:rsid w:val="006C4DE5"/>
    <w:rsid w:val="006C65CE"/>
    <w:rsid w:val="006C6F13"/>
    <w:rsid w:val="006C7138"/>
    <w:rsid w:val="006C73A5"/>
    <w:rsid w:val="006C7CAD"/>
    <w:rsid w:val="006D00C2"/>
    <w:rsid w:val="006D01FA"/>
    <w:rsid w:val="006D05E0"/>
    <w:rsid w:val="006D0AAF"/>
    <w:rsid w:val="006D0ADB"/>
    <w:rsid w:val="006D0B11"/>
    <w:rsid w:val="006D10CB"/>
    <w:rsid w:val="006D15DE"/>
    <w:rsid w:val="006D1870"/>
    <w:rsid w:val="006D1B21"/>
    <w:rsid w:val="006D1EA5"/>
    <w:rsid w:val="006D1FF6"/>
    <w:rsid w:val="006D2227"/>
    <w:rsid w:val="006D2310"/>
    <w:rsid w:val="006D239F"/>
    <w:rsid w:val="006D28D2"/>
    <w:rsid w:val="006D2A77"/>
    <w:rsid w:val="006D2CA1"/>
    <w:rsid w:val="006D2E17"/>
    <w:rsid w:val="006D4ACB"/>
    <w:rsid w:val="006D5801"/>
    <w:rsid w:val="006D58FB"/>
    <w:rsid w:val="006D5BB7"/>
    <w:rsid w:val="006D5D10"/>
    <w:rsid w:val="006D5D56"/>
    <w:rsid w:val="006D5F47"/>
    <w:rsid w:val="006D6385"/>
    <w:rsid w:val="006D63E6"/>
    <w:rsid w:val="006D6B53"/>
    <w:rsid w:val="006D6FAE"/>
    <w:rsid w:val="006D711E"/>
    <w:rsid w:val="006D73CC"/>
    <w:rsid w:val="006D7A2C"/>
    <w:rsid w:val="006E0451"/>
    <w:rsid w:val="006E0CFA"/>
    <w:rsid w:val="006E11ED"/>
    <w:rsid w:val="006E1515"/>
    <w:rsid w:val="006E1661"/>
    <w:rsid w:val="006E24B5"/>
    <w:rsid w:val="006E26D2"/>
    <w:rsid w:val="006E2E2E"/>
    <w:rsid w:val="006E30D1"/>
    <w:rsid w:val="006E3CE0"/>
    <w:rsid w:val="006E3E49"/>
    <w:rsid w:val="006E4D76"/>
    <w:rsid w:val="006E50FB"/>
    <w:rsid w:val="006E52F3"/>
    <w:rsid w:val="006E5B6B"/>
    <w:rsid w:val="006E657F"/>
    <w:rsid w:val="006E6C37"/>
    <w:rsid w:val="006E75F5"/>
    <w:rsid w:val="006E7B0D"/>
    <w:rsid w:val="006F09C8"/>
    <w:rsid w:val="006F0D3F"/>
    <w:rsid w:val="006F0E7E"/>
    <w:rsid w:val="006F110D"/>
    <w:rsid w:val="006F113F"/>
    <w:rsid w:val="006F16A4"/>
    <w:rsid w:val="006F1AA5"/>
    <w:rsid w:val="006F21BF"/>
    <w:rsid w:val="006F238F"/>
    <w:rsid w:val="006F258D"/>
    <w:rsid w:val="006F29C0"/>
    <w:rsid w:val="006F2D61"/>
    <w:rsid w:val="006F4952"/>
    <w:rsid w:val="006F4C6C"/>
    <w:rsid w:val="006F4F0C"/>
    <w:rsid w:val="006F50BD"/>
    <w:rsid w:val="006F5C15"/>
    <w:rsid w:val="006F7075"/>
    <w:rsid w:val="006F715A"/>
    <w:rsid w:val="006F7293"/>
    <w:rsid w:val="0070022D"/>
    <w:rsid w:val="007003E8"/>
    <w:rsid w:val="00700944"/>
    <w:rsid w:val="00700EA8"/>
    <w:rsid w:val="007010D6"/>
    <w:rsid w:val="007018D2"/>
    <w:rsid w:val="0070196B"/>
    <w:rsid w:val="00701B3F"/>
    <w:rsid w:val="00702A4B"/>
    <w:rsid w:val="00702CE1"/>
    <w:rsid w:val="0070379E"/>
    <w:rsid w:val="0070399E"/>
    <w:rsid w:val="007039B2"/>
    <w:rsid w:val="00703E0D"/>
    <w:rsid w:val="00704333"/>
    <w:rsid w:val="007051BC"/>
    <w:rsid w:val="007058B0"/>
    <w:rsid w:val="00705C79"/>
    <w:rsid w:val="00705EC0"/>
    <w:rsid w:val="00706DE0"/>
    <w:rsid w:val="00707FFD"/>
    <w:rsid w:val="007106EE"/>
    <w:rsid w:val="00710C25"/>
    <w:rsid w:val="00710D3F"/>
    <w:rsid w:val="00710FC8"/>
    <w:rsid w:val="00711D3B"/>
    <w:rsid w:val="00711E95"/>
    <w:rsid w:val="00712258"/>
    <w:rsid w:val="00712813"/>
    <w:rsid w:val="00713E41"/>
    <w:rsid w:val="00714166"/>
    <w:rsid w:val="00714233"/>
    <w:rsid w:val="0071453D"/>
    <w:rsid w:val="0071478C"/>
    <w:rsid w:val="00714898"/>
    <w:rsid w:val="0071494A"/>
    <w:rsid w:val="007149DB"/>
    <w:rsid w:val="00714D0C"/>
    <w:rsid w:val="00715560"/>
    <w:rsid w:val="00715717"/>
    <w:rsid w:val="00715BAE"/>
    <w:rsid w:val="00715FF6"/>
    <w:rsid w:val="00716556"/>
    <w:rsid w:val="00716ABA"/>
    <w:rsid w:val="007170FC"/>
    <w:rsid w:val="00717B4C"/>
    <w:rsid w:val="00720201"/>
    <w:rsid w:val="00720D25"/>
    <w:rsid w:val="00720F7E"/>
    <w:rsid w:val="0072113B"/>
    <w:rsid w:val="007219D1"/>
    <w:rsid w:val="00721F85"/>
    <w:rsid w:val="0072317D"/>
    <w:rsid w:val="00723DCF"/>
    <w:rsid w:val="00723DE9"/>
    <w:rsid w:val="007244BF"/>
    <w:rsid w:val="00724774"/>
    <w:rsid w:val="007249CA"/>
    <w:rsid w:val="00724AFB"/>
    <w:rsid w:val="00725152"/>
    <w:rsid w:val="00725701"/>
    <w:rsid w:val="00725744"/>
    <w:rsid w:val="00725A32"/>
    <w:rsid w:val="00725C5C"/>
    <w:rsid w:val="0072600C"/>
    <w:rsid w:val="00727769"/>
    <w:rsid w:val="00727D47"/>
    <w:rsid w:val="00727E09"/>
    <w:rsid w:val="00727E26"/>
    <w:rsid w:val="0073087C"/>
    <w:rsid w:val="00730C15"/>
    <w:rsid w:val="00730EFA"/>
    <w:rsid w:val="007318D1"/>
    <w:rsid w:val="0073190E"/>
    <w:rsid w:val="00731C38"/>
    <w:rsid w:val="00731E28"/>
    <w:rsid w:val="007324C2"/>
    <w:rsid w:val="00732D26"/>
    <w:rsid w:val="00733281"/>
    <w:rsid w:val="0073343E"/>
    <w:rsid w:val="0073363B"/>
    <w:rsid w:val="00733BA9"/>
    <w:rsid w:val="0073415D"/>
    <w:rsid w:val="007349E5"/>
    <w:rsid w:val="00735200"/>
    <w:rsid w:val="00735AF3"/>
    <w:rsid w:val="00735B40"/>
    <w:rsid w:val="00735DE0"/>
    <w:rsid w:val="00736774"/>
    <w:rsid w:val="00736C40"/>
    <w:rsid w:val="0073737B"/>
    <w:rsid w:val="00737866"/>
    <w:rsid w:val="007379F4"/>
    <w:rsid w:val="00740660"/>
    <w:rsid w:val="007408E8"/>
    <w:rsid w:val="0074185C"/>
    <w:rsid w:val="00741B15"/>
    <w:rsid w:val="00742436"/>
    <w:rsid w:val="0074247D"/>
    <w:rsid w:val="00742885"/>
    <w:rsid w:val="00744F18"/>
    <w:rsid w:val="00745026"/>
    <w:rsid w:val="00745C4F"/>
    <w:rsid w:val="00745F5C"/>
    <w:rsid w:val="007461CD"/>
    <w:rsid w:val="00746D42"/>
    <w:rsid w:val="0074729A"/>
    <w:rsid w:val="00747A11"/>
    <w:rsid w:val="00747B81"/>
    <w:rsid w:val="00750089"/>
    <w:rsid w:val="007502E5"/>
    <w:rsid w:val="00750A6E"/>
    <w:rsid w:val="00750AE0"/>
    <w:rsid w:val="00750C3D"/>
    <w:rsid w:val="00750D83"/>
    <w:rsid w:val="007513CD"/>
    <w:rsid w:val="00751A56"/>
    <w:rsid w:val="00751DE5"/>
    <w:rsid w:val="00751F5A"/>
    <w:rsid w:val="007521C9"/>
    <w:rsid w:val="00752478"/>
    <w:rsid w:val="00752923"/>
    <w:rsid w:val="00752D27"/>
    <w:rsid w:val="00752F22"/>
    <w:rsid w:val="00753A56"/>
    <w:rsid w:val="00753A7A"/>
    <w:rsid w:val="00754000"/>
    <w:rsid w:val="0075460C"/>
    <w:rsid w:val="00756B97"/>
    <w:rsid w:val="0075729B"/>
    <w:rsid w:val="007572EE"/>
    <w:rsid w:val="00757BC9"/>
    <w:rsid w:val="00757C09"/>
    <w:rsid w:val="00757C98"/>
    <w:rsid w:val="00760A56"/>
    <w:rsid w:val="00760F21"/>
    <w:rsid w:val="0076149E"/>
    <w:rsid w:val="0076185D"/>
    <w:rsid w:val="00762424"/>
    <w:rsid w:val="0076243C"/>
    <w:rsid w:val="00762590"/>
    <w:rsid w:val="007640A7"/>
    <w:rsid w:val="0076431C"/>
    <w:rsid w:val="007644C9"/>
    <w:rsid w:val="00766236"/>
    <w:rsid w:val="00766324"/>
    <w:rsid w:val="00766806"/>
    <w:rsid w:val="00766B28"/>
    <w:rsid w:val="00766C96"/>
    <w:rsid w:val="00767875"/>
    <w:rsid w:val="007679F5"/>
    <w:rsid w:val="00767F5D"/>
    <w:rsid w:val="007703EB"/>
    <w:rsid w:val="00770901"/>
    <w:rsid w:val="00770DF7"/>
    <w:rsid w:val="00771032"/>
    <w:rsid w:val="0077138F"/>
    <w:rsid w:val="00771427"/>
    <w:rsid w:val="007719DB"/>
    <w:rsid w:val="00772139"/>
    <w:rsid w:val="00772158"/>
    <w:rsid w:val="0077246F"/>
    <w:rsid w:val="007725BF"/>
    <w:rsid w:val="0077307C"/>
    <w:rsid w:val="0077309E"/>
    <w:rsid w:val="00773866"/>
    <w:rsid w:val="00773B3A"/>
    <w:rsid w:val="00775369"/>
    <w:rsid w:val="0077575B"/>
    <w:rsid w:val="007757C1"/>
    <w:rsid w:val="00775EC7"/>
    <w:rsid w:val="00775F8C"/>
    <w:rsid w:val="00775FF5"/>
    <w:rsid w:val="00776084"/>
    <w:rsid w:val="0077610E"/>
    <w:rsid w:val="00776223"/>
    <w:rsid w:val="00777122"/>
    <w:rsid w:val="00777871"/>
    <w:rsid w:val="00777F3B"/>
    <w:rsid w:val="007802DF"/>
    <w:rsid w:val="00781E92"/>
    <w:rsid w:val="007821DF"/>
    <w:rsid w:val="007821F1"/>
    <w:rsid w:val="0078226D"/>
    <w:rsid w:val="00782F46"/>
    <w:rsid w:val="00783391"/>
    <w:rsid w:val="00783BF1"/>
    <w:rsid w:val="00784408"/>
    <w:rsid w:val="007849F1"/>
    <w:rsid w:val="00784AC6"/>
    <w:rsid w:val="00784E14"/>
    <w:rsid w:val="00784E15"/>
    <w:rsid w:val="00784EBF"/>
    <w:rsid w:val="0078573F"/>
    <w:rsid w:val="00785E96"/>
    <w:rsid w:val="00786FB3"/>
    <w:rsid w:val="00786FB9"/>
    <w:rsid w:val="0078717B"/>
    <w:rsid w:val="00787DF5"/>
    <w:rsid w:val="007902BA"/>
    <w:rsid w:val="0079095D"/>
    <w:rsid w:val="00791029"/>
    <w:rsid w:val="00791B6C"/>
    <w:rsid w:val="00791C07"/>
    <w:rsid w:val="0079219B"/>
    <w:rsid w:val="007922D3"/>
    <w:rsid w:val="00792652"/>
    <w:rsid w:val="00792B93"/>
    <w:rsid w:val="0079396D"/>
    <w:rsid w:val="00793E39"/>
    <w:rsid w:val="00793ECE"/>
    <w:rsid w:val="00794258"/>
    <w:rsid w:val="0079432A"/>
    <w:rsid w:val="00794AE8"/>
    <w:rsid w:val="00794CE2"/>
    <w:rsid w:val="007959F8"/>
    <w:rsid w:val="00795C92"/>
    <w:rsid w:val="00795DD7"/>
    <w:rsid w:val="00795EE1"/>
    <w:rsid w:val="00796142"/>
    <w:rsid w:val="00796F90"/>
    <w:rsid w:val="00797598"/>
    <w:rsid w:val="00797831"/>
    <w:rsid w:val="007A0E9E"/>
    <w:rsid w:val="007A17CA"/>
    <w:rsid w:val="007A18B2"/>
    <w:rsid w:val="007A1960"/>
    <w:rsid w:val="007A1BF6"/>
    <w:rsid w:val="007A1C5B"/>
    <w:rsid w:val="007A2042"/>
    <w:rsid w:val="007A23B6"/>
    <w:rsid w:val="007A28D4"/>
    <w:rsid w:val="007A2AF1"/>
    <w:rsid w:val="007A3800"/>
    <w:rsid w:val="007A3A9D"/>
    <w:rsid w:val="007A44F7"/>
    <w:rsid w:val="007A456F"/>
    <w:rsid w:val="007A458E"/>
    <w:rsid w:val="007A51CA"/>
    <w:rsid w:val="007A652D"/>
    <w:rsid w:val="007A6F94"/>
    <w:rsid w:val="007A745F"/>
    <w:rsid w:val="007A7953"/>
    <w:rsid w:val="007A7B88"/>
    <w:rsid w:val="007B0442"/>
    <w:rsid w:val="007B06D8"/>
    <w:rsid w:val="007B2F6C"/>
    <w:rsid w:val="007B3027"/>
    <w:rsid w:val="007B355A"/>
    <w:rsid w:val="007B3618"/>
    <w:rsid w:val="007B3D26"/>
    <w:rsid w:val="007B4010"/>
    <w:rsid w:val="007B5194"/>
    <w:rsid w:val="007B51D0"/>
    <w:rsid w:val="007B5218"/>
    <w:rsid w:val="007B52E1"/>
    <w:rsid w:val="007B6101"/>
    <w:rsid w:val="007B6737"/>
    <w:rsid w:val="007B6E05"/>
    <w:rsid w:val="007B717B"/>
    <w:rsid w:val="007B7AE0"/>
    <w:rsid w:val="007C0652"/>
    <w:rsid w:val="007C0E1A"/>
    <w:rsid w:val="007C0EA1"/>
    <w:rsid w:val="007C111A"/>
    <w:rsid w:val="007C16A9"/>
    <w:rsid w:val="007C2047"/>
    <w:rsid w:val="007C20A4"/>
    <w:rsid w:val="007C2E95"/>
    <w:rsid w:val="007C3621"/>
    <w:rsid w:val="007C397C"/>
    <w:rsid w:val="007C3CA6"/>
    <w:rsid w:val="007C3D18"/>
    <w:rsid w:val="007C50C4"/>
    <w:rsid w:val="007C53BF"/>
    <w:rsid w:val="007C6151"/>
    <w:rsid w:val="007C6F81"/>
    <w:rsid w:val="007C7685"/>
    <w:rsid w:val="007C7BC2"/>
    <w:rsid w:val="007C7DA5"/>
    <w:rsid w:val="007C7EFE"/>
    <w:rsid w:val="007D01E0"/>
    <w:rsid w:val="007D0820"/>
    <w:rsid w:val="007D11FD"/>
    <w:rsid w:val="007D15C4"/>
    <w:rsid w:val="007D16FD"/>
    <w:rsid w:val="007D1A32"/>
    <w:rsid w:val="007D1D53"/>
    <w:rsid w:val="007D25A3"/>
    <w:rsid w:val="007D25AB"/>
    <w:rsid w:val="007D2A24"/>
    <w:rsid w:val="007D334E"/>
    <w:rsid w:val="007D3819"/>
    <w:rsid w:val="007D43A3"/>
    <w:rsid w:val="007D46EE"/>
    <w:rsid w:val="007D479A"/>
    <w:rsid w:val="007D54DC"/>
    <w:rsid w:val="007D59FB"/>
    <w:rsid w:val="007D5C6D"/>
    <w:rsid w:val="007D69D1"/>
    <w:rsid w:val="007D6BF3"/>
    <w:rsid w:val="007D708B"/>
    <w:rsid w:val="007D72F8"/>
    <w:rsid w:val="007E03BB"/>
    <w:rsid w:val="007E0FFA"/>
    <w:rsid w:val="007E11ED"/>
    <w:rsid w:val="007E13A2"/>
    <w:rsid w:val="007E178B"/>
    <w:rsid w:val="007E262F"/>
    <w:rsid w:val="007E349F"/>
    <w:rsid w:val="007E3C4C"/>
    <w:rsid w:val="007E4215"/>
    <w:rsid w:val="007E4224"/>
    <w:rsid w:val="007E42F6"/>
    <w:rsid w:val="007E46A4"/>
    <w:rsid w:val="007E48B1"/>
    <w:rsid w:val="007E574F"/>
    <w:rsid w:val="007E57BC"/>
    <w:rsid w:val="007E59CB"/>
    <w:rsid w:val="007E6783"/>
    <w:rsid w:val="007E7035"/>
    <w:rsid w:val="007E76F6"/>
    <w:rsid w:val="007E7789"/>
    <w:rsid w:val="007E7A67"/>
    <w:rsid w:val="007E7B65"/>
    <w:rsid w:val="007F0467"/>
    <w:rsid w:val="007F0736"/>
    <w:rsid w:val="007F19C1"/>
    <w:rsid w:val="007F1F56"/>
    <w:rsid w:val="007F26E0"/>
    <w:rsid w:val="007F29AF"/>
    <w:rsid w:val="007F2AE4"/>
    <w:rsid w:val="007F2CDF"/>
    <w:rsid w:val="007F3607"/>
    <w:rsid w:val="007F4EBB"/>
    <w:rsid w:val="007F4F6A"/>
    <w:rsid w:val="007F5645"/>
    <w:rsid w:val="007F6005"/>
    <w:rsid w:val="007F774E"/>
    <w:rsid w:val="00800445"/>
    <w:rsid w:val="008005F9"/>
    <w:rsid w:val="00800C6E"/>
    <w:rsid w:val="008013B2"/>
    <w:rsid w:val="008025EC"/>
    <w:rsid w:val="00802B18"/>
    <w:rsid w:val="00802F3E"/>
    <w:rsid w:val="008032E0"/>
    <w:rsid w:val="00804C33"/>
    <w:rsid w:val="00805195"/>
    <w:rsid w:val="00805D5E"/>
    <w:rsid w:val="008063D5"/>
    <w:rsid w:val="0080714A"/>
    <w:rsid w:val="00807C91"/>
    <w:rsid w:val="00810088"/>
    <w:rsid w:val="0081033E"/>
    <w:rsid w:val="00810D07"/>
    <w:rsid w:val="00811170"/>
    <w:rsid w:val="008112E9"/>
    <w:rsid w:val="008113DF"/>
    <w:rsid w:val="00811F59"/>
    <w:rsid w:val="00812FC0"/>
    <w:rsid w:val="008130CB"/>
    <w:rsid w:val="00813EC1"/>
    <w:rsid w:val="0081463C"/>
    <w:rsid w:val="008147DB"/>
    <w:rsid w:val="00814FDC"/>
    <w:rsid w:val="008157E2"/>
    <w:rsid w:val="00815904"/>
    <w:rsid w:val="00816BC4"/>
    <w:rsid w:val="0081700B"/>
    <w:rsid w:val="00817976"/>
    <w:rsid w:val="00817CA5"/>
    <w:rsid w:val="008206F1"/>
    <w:rsid w:val="00820D45"/>
    <w:rsid w:val="00820E23"/>
    <w:rsid w:val="00821CE3"/>
    <w:rsid w:val="00822B4C"/>
    <w:rsid w:val="00822FD3"/>
    <w:rsid w:val="008232E3"/>
    <w:rsid w:val="00823BF5"/>
    <w:rsid w:val="00824420"/>
    <w:rsid w:val="00824DA6"/>
    <w:rsid w:val="008253FD"/>
    <w:rsid w:val="00825D68"/>
    <w:rsid w:val="00826658"/>
    <w:rsid w:val="00826C0B"/>
    <w:rsid w:val="00826EEC"/>
    <w:rsid w:val="00827042"/>
    <w:rsid w:val="008273AD"/>
    <w:rsid w:val="00827656"/>
    <w:rsid w:val="00830F57"/>
    <w:rsid w:val="00830F7F"/>
    <w:rsid w:val="00830F84"/>
    <w:rsid w:val="00831060"/>
    <w:rsid w:val="00831EA2"/>
    <w:rsid w:val="0083238A"/>
    <w:rsid w:val="00832FD2"/>
    <w:rsid w:val="0083303E"/>
    <w:rsid w:val="00833BCE"/>
    <w:rsid w:val="00834F93"/>
    <w:rsid w:val="008350B0"/>
    <w:rsid w:val="0083512B"/>
    <w:rsid w:val="00835531"/>
    <w:rsid w:val="008355E6"/>
    <w:rsid w:val="00835AB3"/>
    <w:rsid w:val="00835F5D"/>
    <w:rsid w:val="00836413"/>
    <w:rsid w:val="008369E1"/>
    <w:rsid w:val="0083707B"/>
    <w:rsid w:val="008370DA"/>
    <w:rsid w:val="00837225"/>
    <w:rsid w:val="00837922"/>
    <w:rsid w:val="00837A44"/>
    <w:rsid w:val="0084059F"/>
    <w:rsid w:val="00841820"/>
    <w:rsid w:val="008429C0"/>
    <w:rsid w:val="00842B27"/>
    <w:rsid w:val="00844B25"/>
    <w:rsid w:val="00846C5E"/>
    <w:rsid w:val="00847302"/>
    <w:rsid w:val="00847419"/>
    <w:rsid w:val="008474A2"/>
    <w:rsid w:val="0084763A"/>
    <w:rsid w:val="00847AC3"/>
    <w:rsid w:val="008513D2"/>
    <w:rsid w:val="008518C1"/>
    <w:rsid w:val="008525E4"/>
    <w:rsid w:val="00852754"/>
    <w:rsid w:val="00852F5D"/>
    <w:rsid w:val="00853B33"/>
    <w:rsid w:val="0085442A"/>
    <w:rsid w:val="0085483E"/>
    <w:rsid w:val="00856097"/>
    <w:rsid w:val="008560E8"/>
    <w:rsid w:val="00856E50"/>
    <w:rsid w:val="0085710D"/>
    <w:rsid w:val="00857464"/>
    <w:rsid w:val="00857497"/>
    <w:rsid w:val="008604A3"/>
    <w:rsid w:val="008608A8"/>
    <w:rsid w:val="00860E5D"/>
    <w:rsid w:val="00861649"/>
    <w:rsid w:val="00862242"/>
    <w:rsid w:val="00863A8C"/>
    <w:rsid w:val="00863C97"/>
    <w:rsid w:val="00863ECC"/>
    <w:rsid w:val="008648B8"/>
    <w:rsid w:val="00864C6D"/>
    <w:rsid w:val="00865754"/>
    <w:rsid w:val="00866399"/>
    <w:rsid w:val="008668C5"/>
    <w:rsid w:val="00866D67"/>
    <w:rsid w:val="00867444"/>
    <w:rsid w:val="00867D26"/>
    <w:rsid w:val="00867E45"/>
    <w:rsid w:val="00870352"/>
    <w:rsid w:val="0087061E"/>
    <w:rsid w:val="008718D0"/>
    <w:rsid w:val="00871C0E"/>
    <w:rsid w:val="00872293"/>
    <w:rsid w:val="008724D0"/>
    <w:rsid w:val="00872CA4"/>
    <w:rsid w:val="008744BD"/>
    <w:rsid w:val="00874D90"/>
    <w:rsid w:val="00875100"/>
    <w:rsid w:val="0087530D"/>
    <w:rsid w:val="0087550A"/>
    <w:rsid w:val="00876B5B"/>
    <w:rsid w:val="00876EB6"/>
    <w:rsid w:val="00877564"/>
    <w:rsid w:val="00877805"/>
    <w:rsid w:val="00877880"/>
    <w:rsid w:val="00877E66"/>
    <w:rsid w:val="008801E9"/>
    <w:rsid w:val="00880EE6"/>
    <w:rsid w:val="0088121F"/>
    <w:rsid w:val="0088189C"/>
    <w:rsid w:val="00882309"/>
    <w:rsid w:val="00882334"/>
    <w:rsid w:val="008824E1"/>
    <w:rsid w:val="008829A9"/>
    <w:rsid w:val="00882A7B"/>
    <w:rsid w:val="00883904"/>
    <w:rsid w:val="00883D9A"/>
    <w:rsid w:val="008841B6"/>
    <w:rsid w:val="008841F7"/>
    <w:rsid w:val="00884AD3"/>
    <w:rsid w:val="00884D13"/>
    <w:rsid w:val="00884D75"/>
    <w:rsid w:val="008853F4"/>
    <w:rsid w:val="0088578E"/>
    <w:rsid w:val="00885C39"/>
    <w:rsid w:val="00885F2A"/>
    <w:rsid w:val="0088612D"/>
    <w:rsid w:val="008869EB"/>
    <w:rsid w:val="00886A1D"/>
    <w:rsid w:val="00886C4A"/>
    <w:rsid w:val="008873C9"/>
    <w:rsid w:val="00887961"/>
    <w:rsid w:val="00887BE3"/>
    <w:rsid w:val="0089094E"/>
    <w:rsid w:val="0089104E"/>
    <w:rsid w:val="00891B92"/>
    <w:rsid w:val="0089313D"/>
    <w:rsid w:val="00893234"/>
    <w:rsid w:val="00893B24"/>
    <w:rsid w:val="00893F9D"/>
    <w:rsid w:val="00894014"/>
    <w:rsid w:val="00894A06"/>
    <w:rsid w:val="00894E35"/>
    <w:rsid w:val="00896166"/>
    <w:rsid w:val="008961CE"/>
    <w:rsid w:val="008962CF"/>
    <w:rsid w:val="00896BDE"/>
    <w:rsid w:val="00896D1C"/>
    <w:rsid w:val="008A0A51"/>
    <w:rsid w:val="008A134F"/>
    <w:rsid w:val="008A147F"/>
    <w:rsid w:val="008A1ADA"/>
    <w:rsid w:val="008A1F97"/>
    <w:rsid w:val="008A2923"/>
    <w:rsid w:val="008A29FB"/>
    <w:rsid w:val="008A2A0D"/>
    <w:rsid w:val="008A2CDE"/>
    <w:rsid w:val="008A330F"/>
    <w:rsid w:val="008A3BF6"/>
    <w:rsid w:val="008A41BD"/>
    <w:rsid w:val="008A49B9"/>
    <w:rsid w:val="008A5373"/>
    <w:rsid w:val="008A56FA"/>
    <w:rsid w:val="008A6AD0"/>
    <w:rsid w:val="008A759C"/>
    <w:rsid w:val="008B004C"/>
    <w:rsid w:val="008B0A5B"/>
    <w:rsid w:val="008B0CB2"/>
    <w:rsid w:val="008B0E41"/>
    <w:rsid w:val="008B108E"/>
    <w:rsid w:val="008B12A5"/>
    <w:rsid w:val="008B185C"/>
    <w:rsid w:val="008B1DEB"/>
    <w:rsid w:val="008B26ED"/>
    <w:rsid w:val="008B2A4E"/>
    <w:rsid w:val="008B2E59"/>
    <w:rsid w:val="008B39DB"/>
    <w:rsid w:val="008B3AD5"/>
    <w:rsid w:val="008B3B3D"/>
    <w:rsid w:val="008B3FA1"/>
    <w:rsid w:val="008B4F36"/>
    <w:rsid w:val="008B521C"/>
    <w:rsid w:val="008B58F1"/>
    <w:rsid w:val="008B5CC6"/>
    <w:rsid w:val="008B5E8A"/>
    <w:rsid w:val="008B67E5"/>
    <w:rsid w:val="008B69A6"/>
    <w:rsid w:val="008B6B86"/>
    <w:rsid w:val="008B6FD8"/>
    <w:rsid w:val="008B7EFC"/>
    <w:rsid w:val="008B7F44"/>
    <w:rsid w:val="008C0569"/>
    <w:rsid w:val="008C0DFF"/>
    <w:rsid w:val="008C1579"/>
    <w:rsid w:val="008C1F76"/>
    <w:rsid w:val="008C1FD8"/>
    <w:rsid w:val="008C2199"/>
    <w:rsid w:val="008C23FF"/>
    <w:rsid w:val="008C2901"/>
    <w:rsid w:val="008C3108"/>
    <w:rsid w:val="008C3FC1"/>
    <w:rsid w:val="008C436B"/>
    <w:rsid w:val="008C44E3"/>
    <w:rsid w:val="008C480A"/>
    <w:rsid w:val="008C4839"/>
    <w:rsid w:val="008C4FB8"/>
    <w:rsid w:val="008C55A8"/>
    <w:rsid w:val="008C60B6"/>
    <w:rsid w:val="008C667C"/>
    <w:rsid w:val="008C698F"/>
    <w:rsid w:val="008C6F59"/>
    <w:rsid w:val="008C78B5"/>
    <w:rsid w:val="008D0491"/>
    <w:rsid w:val="008D0616"/>
    <w:rsid w:val="008D0D07"/>
    <w:rsid w:val="008D1417"/>
    <w:rsid w:val="008D1496"/>
    <w:rsid w:val="008D1823"/>
    <w:rsid w:val="008D352C"/>
    <w:rsid w:val="008D35B2"/>
    <w:rsid w:val="008D3F6B"/>
    <w:rsid w:val="008D4206"/>
    <w:rsid w:val="008D4A8F"/>
    <w:rsid w:val="008D4B23"/>
    <w:rsid w:val="008D5232"/>
    <w:rsid w:val="008D5BB9"/>
    <w:rsid w:val="008D5DAD"/>
    <w:rsid w:val="008D6203"/>
    <w:rsid w:val="008D6945"/>
    <w:rsid w:val="008D69EE"/>
    <w:rsid w:val="008D738C"/>
    <w:rsid w:val="008D7FC0"/>
    <w:rsid w:val="008E079A"/>
    <w:rsid w:val="008E0B3C"/>
    <w:rsid w:val="008E0FBD"/>
    <w:rsid w:val="008E10EB"/>
    <w:rsid w:val="008E12D1"/>
    <w:rsid w:val="008E1F5A"/>
    <w:rsid w:val="008E2198"/>
    <w:rsid w:val="008E241C"/>
    <w:rsid w:val="008E24CF"/>
    <w:rsid w:val="008E27D5"/>
    <w:rsid w:val="008E3341"/>
    <w:rsid w:val="008E4B98"/>
    <w:rsid w:val="008E5140"/>
    <w:rsid w:val="008E583B"/>
    <w:rsid w:val="008E5A7D"/>
    <w:rsid w:val="008E5B48"/>
    <w:rsid w:val="008E5DCD"/>
    <w:rsid w:val="008E606E"/>
    <w:rsid w:val="008E66B6"/>
    <w:rsid w:val="008E68A1"/>
    <w:rsid w:val="008E6942"/>
    <w:rsid w:val="008E6C0E"/>
    <w:rsid w:val="008E719C"/>
    <w:rsid w:val="008E7AD6"/>
    <w:rsid w:val="008E7C21"/>
    <w:rsid w:val="008E7D03"/>
    <w:rsid w:val="008E7DF3"/>
    <w:rsid w:val="008F090C"/>
    <w:rsid w:val="008F147D"/>
    <w:rsid w:val="008F1B4F"/>
    <w:rsid w:val="008F1EA4"/>
    <w:rsid w:val="008F2166"/>
    <w:rsid w:val="008F3307"/>
    <w:rsid w:val="008F4FA0"/>
    <w:rsid w:val="008F5744"/>
    <w:rsid w:val="008F5B34"/>
    <w:rsid w:val="008F6712"/>
    <w:rsid w:val="008F6E0F"/>
    <w:rsid w:val="008F766B"/>
    <w:rsid w:val="00900268"/>
    <w:rsid w:val="0090060B"/>
    <w:rsid w:val="00900771"/>
    <w:rsid w:val="009015FE"/>
    <w:rsid w:val="00901749"/>
    <w:rsid w:val="00901942"/>
    <w:rsid w:val="009021EF"/>
    <w:rsid w:val="009026B9"/>
    <w:rsid w:val="00902746"/>
    <w:rsid w:val="009030C4"/>
    <w:rsid w:val="009031E4"/>
    <w:rsid w:val="009044B8"/>
    <w:rsid w:val="009045E8"/>
    <w:rsid w:val="00904AB6"/>
    <w:rsid w:val="00904B66"/>
    <w:rsid w:val="0090554D"/>
    <w:rsid w:val="009065F9"/>
    <w:rsid w:val="009068C9"/>
    <w:rsid w:val="009069EC"/>
    <w:rsid w:val="00906C11"/>
    <w:rsid w:val="009070EC"/>
    <w:rsid w:val="00907892"/>
    <w:rsid w:val="009079AB"/>
    <w:rsid w:val="009079B5"/>
    <w:rsid w:val="00907EA3"/>
    <w:rsid w:val="00907F5A"/>
    <w:rsid w:val="00910241"/>
    <w:rsid w:val="00910638"/>
    <w:rsid w:val="0091073C"/>
    <w:rsid w:val="00910CF4"/>
    <w:rsid w:val="00910D02"/>
    <w:rsid w:val="00910D2C"/>
    <w:rsid w:val="00911593"/>
    <w:rsid w:val="00911A9D"/>
    <w:rsid w:val="009129D6"/>
    <w:rsid w:val="00912A42"/>
    <w:rsid w:val="00912DF3"/>
    <w:rsid w:val="00912EA1"/>
    <w:rsid w:val="009149A5"/>
    <w:rsid w:val="009149B8"/>
    <w:rsid w:val="00914DFA"/>
    <w:rsid w:val="00914FAC"/>
    <w:rsid w:val="009151AE"/>
    <w:rsid w:val="00915E95"/>
    <w:rsid w:val="00916004"/>
    <w:rsid w:val="0091627B"/>
    <w:rsid w:val="0091699C"/>
    <w:rsid w:val="00917BC9"/>
    <w:rsid w:val="00920124"/>
    <w:rsid w:val="00920334"/>
    <w:rsid w:val="00920B1C"/>
    <w:rsid w:val="00920EAF"/>
    <w:rsid w:val="0092125A"/>
    <w:rsid w:val="00921469"/>
    <w:rsid w:val="00921C2C"/>
    <w:rsid w:val="00921CB4"/>
    <w:rsid w:val="00921CD9"/>
    <w:rsid w:val="00921DAF"/>
    <w:rsid w:val="009223EA"/>
    <w:rsid w:val="00922B45"/>
    <w:rsid w:val="009231D1"/>
    <w:rsid w:val="009232D3"/>
    <w:rsid w:val="00924F24"/>
    <w:rsid w:val="00925494"/>
    <w:rsid w:val="009256F4"/>
    <w:rsid w:val="009259A8"/>
    <w:rsid w:val="009259FC"/>
    <w:rsid w:val="00925C58"/>
    <w:rsid w:val="00925ECC"/>
    <w:rsid w:val="00930A98"/>
    <w:rsid w:val="00930F59"/>
    <w:rsid w:val="00931B34"/>
    <w:rsid w:val="00931D73"/>
    <w:rsid w:val="0093206D"/>
    <w:rsid w:val="00932928"/>
    <w:rsid w:val="009329D6"/>
    <w:rsid w:val="00933996"/>
    <w:rsid w:val="00933BB9"/>
    <w:rsid w:val="0093459B"/>
    <w:rsid w:val="00934AA8"/>
    <w:rsid w:val="00934F9E"/>
    <w:rsid w:val="0093539A"/>
    <w:rsid w:val="00935B7D"/>
    <w:rsid w:val="009363AD"/>
    <w:rsid w:val="00937D7D"/>
    <w:rsid w:val="00937DF3"/>
    <w:rsid w:val="00937FD3"/>
    <w:rsid w:val="00940D1E"/>
    <w:rsid w:val="00940DAF"/>
    <w:rsid w:val="00940E01"/>
    <w:rsid w:val="00941F86"/>
    <w:rsid w:val="00942842"/>
    <w:rsid w:val="00942D75"/>
    <w:rsid w:val="00944738"/>
    <w:rsid w:val="009448D2"/>
    <w:rsid w:val="00944BE7"/>
    <w:rsid w:val="00944F13"/>
    <w:rsid w:val="009456E5"/>
    <w:rsid w:val="009459E6"/>
    <w:rsid w:val="00945B32"/>
    <w:rsid w:val="00945CAC"/>
    <w:rsid w:val="009461EF"/>
    <w:rsid w:val="0094626D"/>
    <w:rsid w:val="0094658D"/>
    <w:rsid w:val="0094671A"/>
    <w:rsid w:val="00946D8E"/>
    <w:rsid w:val="00946F9B"/>
    <w:rsid w:val="00947528"/>
    <w:rsid w:val="00947B45"/>
    <w:rsid w:val="00950386"/>
    <w:rsid w:val="0095086A"/>
    <w:rsid w:val="0095125A"/>
    <w:rsid w:val="009512E5"/>
    <w:rsid w:val="0095200E"/>
    <w:rsid w:val="00952323"/>
    <w:rsid w:val="00952ABB"/>
    <w:rsid w:val="00953B9F"/>
    <w:rsid w:val="009540DB"/>
    <w:rsid w:val="00954B7D"/>
    <w:rsid w:val="00954EEF"/>
    <w:rsid w:val="009551DC"/>
    <w:rsid w:val="00956E72"/>
    <w:rsid w:val="009600F9"/>
    <w:rsid w:val="009601AB"/>
    <w:rsid w:val="00960F62"/>
    <w:rsid w:val="00961D25"/>
    <w:rsid w:val="00962105"/>
    <w:rsid w:val="00962335"/>
    <w:rsid w:val="009623BE"/>
    <w:rsid w:val="0096250F"/>
    <w:rsid w:val="00962CD3"/>
    <w:rsid w:val="009636B0"/>
    <w:rsid w:val="00963A5D"/>
    <w:rsid w:val="009647D1"/>
    <w:rsid w:val="0096492F"/>
    <w:rsid w:val="00964B5A"/>
    <w:rsid w:val="0096522A"/>
    <w:rsid w:val="00965595"/>
    <w:rsid w:val="00965AF1"/>
    <w:rsid w:val="00966065"/>
    <w:rsid w:val="0096644F"/>
    <w:rsid w:val="00966471"/>
    <w:rsid w:val="00966C0A"/>
    <w:rsid w:val="00966EF5"/>
    <w:rsid w:val="00966FD3"/>
    <w:rsid w:val="00967661"/>
    <w:rsid w:val="009702E6"/>
    <w:rsid w:val="0097112A"/>
    <w:rsid w:val="00971B02"/>
    <w:rsid w:val="00971FCC"/>
    <w:rsid w:val="009724CB"/>
    <w:rsid w:val="009733A4"/>
    <w:rsid w:val="00973426"/>
    <w:rsid w:val="00973ACB"/>
    <w:rsid w:val="00973EFF"/>
    <w:rsid w:val="0097475F"/>
    <w:rsid w:val="009747E3"/>
    <w:rsid w:val="00974A6F"/>
    <w:rsid w:val="00974B7C"/>
    <w:rsid w:val="00974D50"/>
    <w:rsid w:val="00975118"/>
    <w:rsid w:val="00975FEF"/>
    <w:rsid w:val="00976595"/>
    <w:rsid w:val="00976758"/>
    <w:rsid w:val="00976A79"/>
    <w:rsid w:val="00977140"/>
    <w:rsid w:val="009772FC"/>
    <w:rsid w:val="00977E97"/>
    <w:rsid w:val="009803AF"/>
    <w:rsid w:val="00980AD3"/>
    <w:rsid w:val="009812B9"/>
    <w:rsid w:val="00981523"/>
    <w:rsid w:val="009819D4"/>
    <w:rsid w:val="00981AA1"/>
    <w:rsid w:val="009826B5"/>
    <w:rsid w:val="0098281F"/>
    <w:rsid w:val="00982D4C"/>
    <w:rsid w:val="00982E35"/>
    <w:rsid w:val="009834BE"/>
    <w:rsid w:val="009834C9"/>
    <w:rsid w:val="0098368B"/>
    <w:rsid w:val="00984451"/>
    <w:rsid w:val="00984A7D"/>
    <w:rsid w:val="00985050"/>
    <w:rsid w:val="00985776"/>
    <w:rsid w:val="00985A72"/>
    <w:rsid w:val="00985D7F"/>
    <w:rsid w:val="00986027"/>
    <w:rsid w:val="0098784E"/>
    <w:rsid w:val="009907AF"/>
    <w:rsid w:val="00990ADC"/>
    <w:rsid w:val="00991C6F"/>
    <w:rsid w:val="00991DC9"/>
    <w:rsid w:val="009922E1"/>
    <w:rsid w:val="009923B5"/>
    <w:rsid w:val="00992B50"/>
    <w:rsid w:val="00992BB0"/>
    <w:rsid w:val="009939C2"/>
    <w:rsid w:val="00993E5C"/>
    <w:rsid w:val="0099411B"/>
    <w:rsid w:val="00994C44"/>
    <w:rsid w:val="00995C5C"/>
    <w:rsid w:val="00995EDD"/>
    <w:rsid w:val="009961D5"/>
    <w:rsid w:val="00996644"/>
    <w:rsid w:val="009968FE"/>
    <w:rsid w:val="00997500"/>
    <w:rsid w:val="00997704"/>
    <w:rsid w:val="00997775"/>
    <w:rsid w:val="009A0183"/>
    <w:rsid w:val="009A0BCD"/>
    <w:rsid w:val="009A0D40"/>
    <w:rsid w:val="009A1506"/>
    <w:rsid w:val="009A1CDF"/>
    <w:rsid w:val="009A1E33"/>
    <w:rsid w:val="009A2719"/>
    <w:rsid w:val="009A2B8A"/>
    <w:rsid w:val="009A3978"/>
    <w:rsid w:val="009A3F91"/>
    <w:rsid w:val="009A5437"/>
    <w:rsid w:val="009A574F"/>
    <w:rsid w:val="009A5CEF"/>
    <w:rsid w:val="009A6343"/>
    <w:rsid w:val="009A6646"/>
    <w:rsid w:val="009A664A"/>
    <w:rsid w:val="009A676A"/>
    <w:rsid w:val="009A690A"/>
    <w:rsid w:val="009A6F44"/>
    <w:rsid w:val="009B0585"/>
    <w:rsid w:val="009B05F3"/>
    <w:rsid w:val="009B0889"/>
    <w:rsid w:val="009B0B2B"/>
    <w:rsid w:val="009B0C71"/>
    <w:rsid w:val="009B0DF4"/>
    <w:rsid w:val="009B190B"/>
    <w:rsid w:val="009B273F"/>
    <w:rsid w:val="009B27B1"/>
    <w:rsid w:val="009B2B61"/>
    <w:rsid w:val="009B30B6"/>
    <w:rsid w:val="009B3172"/>
    <w:rsid w:val="009B34C6"/>
    <w:rsid w:val="009B34D5"/>
    <w:rsid w:val="009B53FD"/>
    <w:rsid w:val="009B568B"/>
    <w:rsid w:val="009B65E6"/>
    <w:rsid w:val="009B698F"/>
    <w:rsid w:val="009B6C7E"/>
    <w:rsid w:val="009B6E85"/>
    <w:rsid w:val="009B7F06"/>
    <w:rsid w:val="009C040F"/>
    <w:rsid w:val="009C0785"/>
    <w:rsid w:val="009C0F95"/>
    <w:rsid w:val="009C10C7"/>
    <w:rsid w:val="009C1A17"/>
    <w:rsid w:val="009C1CAC"/>
    <w:rsid w:val="009C22AB"/>
    <w:rsid w:val="009C2300"/>
    <w:rsid w:val="009C29B6"/>
    <w:rsid w:val="009C2D0B"/>
    <w:rsid w:val="009C3649"/>
    <w:rsid w:val="009C3EB0"/>
    <w:rsid w:val="009C468E"/>
    <w:rsid w:val="009C4B4F"/>
    <w:rsid w:val="009C4C4F"/>
    <w:rsid w:val="009C5755"/>
    <w:rsid w:val="009C622D"/>
    <w:rsid w:val="009C67C7"/>
    <w:rsid w:val="009C6AE2"/>
    <w:rsid w:val="009C72C1"/>
    <w:rsid w:val="009C7ADB"/>
    <w:rsid w:val="009D01CB"/>
    <w:rsid w:val="009D0240"/>
    <w:rsid w:val="009D062C"/>
    <w:rsid w:val="009D185D"/>
    <w:rsid w:val="009D1D1B"/>
    <w:rsid w:val="009D209C"/>
    <w:rsid w:val="009D209D"/>
    <w:rsid w:val="009D2414"/>
    <w:rsid w:val="009D2771"/>
    <w:rsid w:val="009D27DE"/>
    <w:rsid w:val="009D2BBA"/>
    <w:rsid w:val="009D4C68"/>
    <w:rsid w:val="009D579D"/>
    <w:rsid w:val="009D5BC3"/>
    <w:rsid w:val="009D5D61"/>
    <w:rsid w:val="009D6022"/>
    <w:rsid w:val="009D6EF3"/>
    <w:rsid w:val="009D6FAB"/>
    <w:rsid w:val="009D792D"/>
    <w:rsid w:val="009E0193"/>
    <w:rsid w:val="009E022A"/>
    <w:rsid w:val="009E0AAF"/>
    <w:rsid w:val="009E0B0F"/>
    <w:rsid w:val="009E1076"/>
    <w:rsid w:val="009E19C6"/>
    <w:rsid w:val="009E20EC"/>
    <w:rsid w:val="009E2346"/>
    <w:rsid w:val="009E33B2"/>
    <w:rsid w:val="009E3B2E"/>
    <w:rsid w:val="009E5340"/>
    <w:rsid w:val="009E547A"/>
    <w:rsid w:val="009E5633"/>
    <w:rsid w:val="009E68B8"/>
    <w:rsid w:val="009E6CB1"/>
    <w:rsid w:val="009E6F8B"/>
    <w:rsid w:val="009E795C"/>
    <w:rsid w:val="009E7BA3"/>
    <w:rsid w:val="009F0D56"/>
    <w:rsid w:val="009F14E5"/>
    <w:rsid w:val="009F16F6"/>
    <w:rsid w:val="009F1BDF"/>
    <w:rsid w:val="009F1CAD"/>
    <w:rsid w:val="009F2147"/>
    <w:rsid w:val="009F2F9C"/>
    <w:rsid w:val="009F31FD"/>
    <w:rsid w:val="009F37C8"/>
    <w:rsid w:val="009F3857"/>
    <w:rsid w:val="009F44A7"/>
    <w:rsid w:val="009F4963"/>
    <w:rsid w:val="009F4C6F"/>
    <w:rsid w:val="009F4D0F"/>
    <w:rsid w:val="009F4D73"/>
    <w:rsid w:val="009F5392"/>
    <w:rsid w:val="009F66FA"/>
    <w:rsid w:val="009F69C4"/>
    <w:rsid w:val="00A01046"/>
    <w:rsid w:val="00A01149"/>
    <w:rsid w:val="00A013FA"/>
    <w:rsid w:val="00A02481"/>
    <w:rsid w:val="00A024FC"/>
    <w:rsid w:val="00A028A3"/>
    <w:rsid w:val="00A02973"/>
    <w:rsid w:val="00A03501"/>
    <w:rsid w:val="00A03720"/>
    <w:rsid w:val="00A03934"/>
    <w:rsid w:val="00A04749"/>
    <w:rsid w:val="00A04C31"/>
    <w:rsid w:val="00A04CB2"/>
    <w:rsid w:val="00A05A80"/>
    <w:rsid w:val="00A072B3"/>
    <w:rsid w:val="00A0739D"/>
    <w:rsid w:val="00A0750B"/>
    <w:rsid w:val="00A076A2"/>
    <w:rsid w:val="00A07A71"/>
    <w:rsid w:val="00A10199"/>
    <w:rsid w:val="00A102B5"/>
    <w:rsid w:val="00A103FA"/>
    <w:rsid w:val="00A105F5"/>
    <w:rsid w:val="00A108F0"/>
    <w:rsid w:val="00A10BED"/>
    <w:rsid w:val="00A10E2E"/>
    <w:rsid w:val="00A110AC"/>
    <w:rsid w:val="00A11115"/>
    <w:rsid w:val="00A11BE1"/>
    <w:rsid w:val="00A11C73"/>
    <w:rsid w:val="00A12572"/>
    <w:rsid w:val="00A12AE8"/>
    <w:rsid w:val="00A12FC5"/>
    <w:rsid w:val="00A13AF5"/>
    <w:rsid w:val="00A13C9E"/>
    <w:rsid w:val="00A13DCD"/>
    <w:rsid w:val="00A150A8"/>
    <w:rsid w:val="00A156F8"/>
    <w:rsid w:val="00A15C01"/>
    <w:rsid w:val="00A16433"/>
    <w:rsid w:val="00A16FE8"/>
    <w:rsid w:val="00A17F33"/>
    <w:rsid w:val="00A2070D"/>
    <w:rsid w:val="00A20726"/>
    <w:rsid w:val="00A20A5F"/>
    <w:rsid w:val="00A213C9"/>
    <w:rsid w:val="00A2484E"/>
    <w:rsid w:val="00A24DA3"/>
    <w:rsid w:val="00A24EC2"/>
    <w:rsid w:val="00A24F01"/>
    <w:rsid w:val="00A253C3"/>
    <w:rsid w:val="00A26075"/>
    <w:rsid w:val="00A271F1"/>
    <w:rsid w:val="00A2777F"/>
    <w:rsid w:val="00A27C9E"/>
    <w:rsid w:val="00A302A3"/>
    <w:rsid w:val="00A306FB"/>
    <w:rsid w:val="00A30AFD"/>
    <w:rsid w:val="00A30CBD"/>
    <w:rsid w:val="00A30EBE"/>
    <w:rsid w:val="00A31BDF"/>
    <w:rsid w:val="00A32476"/>
    <w:rsid w:val="00A3273E"/>
    <w:rsid w:val="00A33851"/>
    <w:rsid w:val="00A3385D"/>
    <w:rsid w:val="00A33862"/>
    <w:rsid w:val="00A33BB3"/>
    <w:rsid w:val="00A34533"/>
    <w:rsid w:val="00A34E9E"/>
    <w:rsid w:val="00A35F0E"/>
    <w:rsid w:val="00A36301"/>
    <w:rsid w:val="00A36349"/>
    <w:rsid w:val="00A371A3"/>
    <w:rsid w:val="00A373EC"/>
    <w:rsid w:val="00A374DF"/>
    <w:rsid w:val="00A4009D"/>
    <w:rsid w:val="00A40D88"/>
    <w:rsid w:val="00A40EDD"/>
    <w:rsid w:val="00A42661"/>
    <w:rsid w:val="00A4280B"/>
    <w:rsid w:val="00A42C94"/>
    <w:rsid w:val="00A42CBA"/>
    <w:rsid w:val="00A42D75"/>
    <w:rsid w:val="00A42EDB"/>
    <w:rsid w:val="00A431DD"/>
    <w:rsid w:val="00A43407"/>
    <w:rsid w:val="00A43A67"/>
    <w:rsid w:val="00A45248"/>
    <w:rsid w:val="00A45B44"/>
    <w:rsid w:val="00A4617F"/>
    <w:rsid w:val="00A4624D"/>
    <w:rsid w:val="00A46696"/>
    <w:rsid w:val="00A469A6"/>
    <w:rsid w:val="00A47030"/>
    <w:rsid w:val="00A47181"/>
    <w:rsid w:val="00A473B9"/>
    <w:rsid w:val="00A479C5"/>
    <w:rsid w:val="00A47CB6"/>
    <w:rsid w:val="00A50E26"/>
    <w:rsid w:val="00A51BB7"/>
    <w:rsid w:val="00A51ECC"/>
    <w:rsid w:val="00A51FC1"/>
    <w:rsid w:val="00A520FB"/>
    <w:rsid w:val="00A526E2"/>
    <w:rsid w:val="00A528B4"/>
    <w:rsid w:val="00A52B15"/>
    <w:rsid w:val="00A54057"/>
    <w:rsid w:val="00A54415"/>
    <w:rsid w:val="00A55565"/>
    <w:rsid w:val="00A56A24"/>
    <w:rsid w:val="00A57301"/>
    <w:rsid w:val="00A57557"/>
    <w:rsid w:val="00A60422"/>
    <w:rsid w:val="00A60495"/>
    <w:rsid w:val="00A60BD4"/>
    <w:rsid w:val="00A60E14"/>
    <w:rsid w:val="00A61388"/>
    <w:rsid w:val="00A61882"/>
    <w:rsid w:val="00A619F1"/>
    <w:rsid w:val="00A62454"/>
    <w:rsid w:val="00A6333A"/>
    <w:rsid w:val="00A63672"/>
    <w:rsid w:val="00A63C8C"/>
    <w:rsid w:val="00A63E5E"/>
    <w:rsid w:val="00A6425B"/>
    <w:rsid w:val="00A6431A"/>
    <w:rsid w:val="00A648BC"/>
    <w:rsid w:val="00A64AEF"/>
    <w:rsid w:val="00A64C81"/>
    <w:rsid w:val="00A655F9"/>
    <w:rsid w:val="00A658ED"/>
    <w:rsid w:val="00A65999"/>
    <w:rsid w:val="00A65FB6"/>
    <w:rsid w:val="00A66236"/>
    <w:rsid w:val="00A66435"/>
    <w:rsid w:val="00A667DE"/>
    <w:rsid w:val="00A67AC9"/>
    <w:rsid w:val="00A7015A"/>
    <w:rsid w:val="00A70556"/>
    <w:rsid w:val="00A7066F"/>
    <w:rsid w:val="00A70805"/>
    <w:rsid w:val="00A70BA7"/>
    <w:rsid w:val="00A71496"/>
    <w:rsid w:val="00A721B9"/>
    <w:rsid w:val="00A7258F"/>
    <w:rsid w:val="00A72A20"/>
    <w:rsid w:val="00A72E6E"/>
    <w:rsid w:val="00A7386A"/>
    <w:rsid w:val="00A74CCD"/>
    <w:rsid w:val="00A758B0"/>
    <w:rsid w:val="00A75A9F"/>
    <w:rsid w:val="00A76C4C"/>
    <w:rsid w:val="00A7774C"/>
    <w:rsid w:val="00A8051A"/>
    <w:rsid w:val="00A812EC"/>
    <w:rsid w:val="00A813C3"/>
    <w:rsid w:val="00A817AE"/>
    <w:rsid w:val="00A82418"/>
    <w:rsid w:val="00A825C2"/>
    <w:rsid w:val="00A8266E"/>
    <w:rsid w:val="00A8362B"/>
    <w:rsid w:val="00A83929"/>
    <w:rsid w:val="00A83EE0"/>
    <w:rsid w:val="00A84CDF"/>
    <w:rsid w:val="00A84EFD"/>
    <w:rsid w:val="00A8504C"/>
    <w:rsid w:val="00A85804"/>
    <w:rsid w:val="00A85927"/>
    <w:rsid w:val="00A85C5A"/>
    <w:rsid w:val="00A85C79"/>
    <w:rsid w:val="00A85CD3"/>
    <w:rsid w:val="00A86BCC"/>
    <w:rsid w:val="00A902F0"/>
    <w:rsid w:val="00A905C6"/>
    <w:rsid w:val="00A90AC7"/>
    <w:rsid w:val="00A90DBC"/>
    <w:rsid w:val="00A9172F"/>
    <w:rsid w:val="00A924BC"/>
    <w:rsid w:val="00A924FD"/>
    <w:rsid w:val="00A92543"/>
    <w:rsid w:val="00A9301B"/>
    <w:rsid w:val="00A930FB"/>
    <w:rsid w:val="00A93120"/>
    <w:rsid w:val="00A93CAE"/>
    <w:rsid w:val="00A9421F"/>
    <w:rsid w:val="00A946D7"/>
    <w:rsid w:val="00A947D0"/>
    <w:rsid w:val="00A949F6"/>
    <w:rsid w:val="00A94B69"/>
    <w:rsid w:val="00A95082"/>
    <w:rsid w:val="00A952B8"/>
    <w:rsid w:val="00A9546E"/>
    <w:rsid w:val="00A96244"/>
    <w:rsid w:val="00A96741"/>
    <w:rsid w:val="00A96B38"/>
    <w:rsid w:val="00A96EEF"/>
    <w:rsid w:val="00A96F2B"/>
    <w:rsid w:val="00A97B94"/>
    <w:rsid w:val="00AA02F4"/>
    <w:rsid w:val="00AA04E1"/>
    <w:rsid w:val="00AA0664"/>
    <w:rsid w:val="00AA0D0E"/>
    <w:rsid w:val="00AA0F9A"/>
    <w:rsid w:val="00AA11AC"/>
    <w:rsid w:val="00AA1405"/>
    <w:rsid w:val="00AA1647"/>
    <w:rsid w:val="00AA1C8F"/>
    <w:rsid w:val="00AA296D"/>
    <w:rsid w:val="00AA2B9F"/>
    <w:rsid w:val="00AA2C90"/>
    <w:rsid w:val="00AA30E3"/>
    <w:rsid w:val="00AA32B0"/>
    <w:rsid w:val="00AA3B0A"/>
    <w:rsid w:val="00AA4C26"/>
    <w:rsid w:val="00AA4CB7"/>
    <w:rsid w:val="00AA595E"/>
    <w:rsid w:val="00AA6937"/>
    <w:rsid w:val="00AA6AF6"/>
    <w:rsid w:val="00AA771D"/>
    <w:rsid w:val="00AA7755"/>
    <w:rsid w:val="00AB0932"/>
    <w:rsid w:val="00AB0C21"/>
    <w:rsid w:val="00AB14CC"/>
    <w:rsid w:val="00AB2160"/>
    <w:rsid w:val="00AB2283"/>
    <w:rsid w:val="00AB28FB"/>
    <w:rsid w:val="00AB3143"/>
    <w:rsid w:val="00AB3234"/>
    <w:rsid w:val="00AB34DC"/>
    <w:rsid w:val="00AB41D4"/>
    <w:rsid w:val="00AB442D"/>
    <w:rsid w:val="00AB4B6C"/>
    <w:rsid w:val="00AB4F5F"/>
    <w:rsid w:val="00AB515E"/>
    <w:rsid w:val="00AB5B84"/>
    <w:rsid w:val="00AB6C34"/>
    <w:rsid w:val="00AB7212"/>
    <w:rsid w:val="00AB7A23"/>
    <w:rsid w:val="00AC0CB8"/>
    <w:rsid w:val="00AC0CC8"/>
    <w:rsid w:val="00AC1869"/>
    <w:rsid w:val="00AC1ABF"/>
    <w:rsid w:val="00AC20C9"/>
    <w:rsid w:val="00AC2695"/>
    <w:rsid w:val="00AC28A6"/>
    <w:rsid w:val="00AC2CB9"/>
    <w:rsid w:val="00AC3914"/>
    <w:rsid w:val="00AC4941"/>
    <w:rsid w:val="00AC4CA0"/>
    <w:rsid w:val="00AC5735"/>
    <w:rsid w:val="00AC628B"/>
    <w:rsid w:val="00AC6C72"/>
    <w:rsid w:val="00AC7E5E"/>
    <w:rsid w:val="00AD130E"/>
    <w:rsid w:val="00AD1D9F"/>
    <w:rsid w:val="00AD1E00"/>
    <w:rsid w:val="00AD1EA4"/>
    <w:rsid w:val="00AD1F57"/>
    <w:rsid w:val="00AD2A1E"/>
    <w:rsid w:val="00AD2C82"/>
    <w:rsid w:val="00AD2F06"/>
    <w:rsid w:val="00AD4109"/>
    <w:rsid w:val="00AD472E"/>
    <w:rsid w:val="00AD4876"/>
    <w:rsid w:val="00AD53C7"/>
    <w:rsid w:val="00AD61A4"/>
    <w:rsid w:val="00AD61DD"/>
    <w:rsid w:val="00AD768D"/>
    <w:rsid w:val="00AD7C9D"/>
    <w:rsid w:val="00AE0392"/>
    <w:rsid w:val="00AE131D"/>
    <w:rsid w:val="00AE176B"/>
    <w:rsid w:val="00AE2041"/>
    <w:rsid w:val="00AE22A8"/>
    <w:rsid w:val="00AE272C"/>
    <w:rsid w:val="00AE2859"/>
    <w:rsid w:val="00AE5434"/>
    <w:rsid w:val="00AE5B46"/>
    <w:rsid w:val="00AE5E67"/>
    <w:rsid w:val="00AE5F61"/>
    <w:rsid w:val="00AE6467"/>
    <w:rsid w:val="00AE67B4"/>
    <w:rsid w:val="00AE6F8E"/>
    <w:rsid w:val="00AF0651"/>
    <w:rsid w:val="00AF06B5"/>
    <w:rsid w:val="00AF0AF4"/>
    <w:rsid w:val="00AF0B75"/>
    <w:rsid w:val="00AF0D2F"/>
    <w:rsid w:val="00AF10BF"/>
    <w:rsid w:val="00AF1C35"/>
    <w:rsid w:val="00AF1C9C"/>
    <w:rsid w:val="00AF1EBC"/>
    <w:rsid w:val="00AF2272"/>
    <w:rsid w:val="00AF26FB"/>
    <w:rsid w:val="00AF27EF"/>
    <w:rsid w:val="00AF319A"/>
    <w:rsid w:val="00AF3259"/>
    <w:rsid w:val="00AF354F"/>
    <w:rsid w:val="00AF357A"/>
    <w:rsid w:val="00AF399F"/>
    <w:rsid w:val="00AF46F3"/>
    <w:rsid w:val="00AF49E9"/>
    <w:rsid w:val="00AF5194"/>
    <w:rsid w:val="00AF5316"/>
    <w:rsid w:val="00AF6119"/>
    <w:rsid w:val="00AF673B"/>
    <w:rsid w:val="00AF6AA8"/>
    <w:rsid w:val="00AF6E1E"/>
    <w:rsid w:val="00AF7754"/>
    <w:rsid w:val="00AF7DD6"/>
    <w:rsid w:val="00B00169"/>
    <w:rsid w:val="00B01A6C"/>
    <w:rsid w:val="00B02073"/>
    <w:rsid w:val="00B02268"/>
    <w:rsid w:val="00B0270C"/>
    <w:rsid w:val="00B027FA"/>
    <w:rsid w:val="00B02A4A"/>
    <w:rsid w:val="00B030F4"/>
    <w:rsid w:val="00B03184"/>
    <w:rsid w:val="00B031B9"/>
    <w:rsid w:val="00B03C6A"/>
    <w:rsid w:val="00B0444B"/>
    <w:rsid w:val="00B04559"/>
    <w:rsid w:val="00B04AC0"/>
    <w:rsid w:val="00B050D8"/>
    <w:rsid w:val="00B058F6"/>
    <w:rsid w:val="00B05BEF"/>
    <w:rsid w:val="00B0618D"/>
    <w:rsid w:val="00B063EF"/>
    <w:rsid w:val="00B0660A"/>
    <w:rsid w:val="00B06C9A"/>
    <w:rsid w:val="00B06E13"/>
    <w:rsid w:val="00B07B5D"/>
    <w:rsid w:val="00B10085"/>
    <w:rsid w:val="00B103A9"/>
    <w:rsid w:val="00B106FE"/>
    <w:rsid w:val="00B10DE0"/>
    <w:rsid w:val="00B10DEE"/>
    <w:rsid w:val="00B1109F"/>
    <w:rsid w:val="00B11180"/>
    <w:rsid w:val="00B111BA"/>
    <w:rsid w:val="00B11848"/>
    <w:rsid w:val="00B128C7"/>
    <w:rsid w:val="00B128ED"/>
    <w:rsid w:val="00B129E5"/>
    <w:rsid w:val="00B12C5C"/>
    <w:rsid w:val="00B1445F"/>
    <w:rsid w:val="00B14E67"/>
    <w:rsid w:val="00B15CF3"/>
    <w:rsid w:val="00B16221"/>
    <w:rsid w:val="00B164B8"/>
    <w:rsid w:val="00B16D4A"/>
    <w:rsid w:val="00B174D2"/>
    <w:rsid w:val="00B17961"/>
    <w:rsid w:val="00B17EC2"/>
    <w:rsid w:val="00B2062F"/>
    <w:rsid w:val="00B20836"/>
    <w:rsid w:val="00B20B6C"/>
    <w:rsid w:val="00B211AC"/>
    <w:rsid w:val="00B21280"/>
    <w:rsid w:val="00B21D23"/>
    <w:rsid w:val="00B21FDF"/>
    <w:rsid w:val="00B223DD"/>
    <w:rsid w:val="00B228DC"/>
    <w:rsid w:val="00B2297F"/>
    <w:rsid w:val="00B22997"/>
    <w:rsid w:val="00B23486"/>
    <w:rsid w:val="00B24508"/>
    <w:rsid w:val="00B24820"/>
    <w:rsid w:val="00B24C4B"/>
    <w:rsid w:val="00B24FDE"/>
    <w:rsid w:val="00B2568B"/>
    <w:rsid w:val="00B2616D"/>
    <w:rsid w:val="00B26687"/>
    <w:rsid w:val="00B26989"/>
    <w:rsid w:val="00B269CC"/>
    <w:rsid w:val="00B26F2B"/>
    <w:rsid w:val="00B27242"/>
    <w:rsid w:val="00B27591"/>
    <w:rsid w:val="00B309C1"/>
    <w:rsid w:val="00B30BAA"/>
    <w:rsid w:val="00B30CC2"/>
    <w:rsid w:val="00B31592"/>
    <w:rsid w:val="00B31962"/>
    <w:rsid w:val="00B33015"/>
    <w:rsid w:val="00B331A2"/>
    <w:rsid w:val="00B332BF"/>
    <w:rsid w:val="00B34015"/>
    <w:rsid w:val="00B35012"/>
    <w:rsid w:val="00B3512B"/>
    <w:rsid w:val="00B3538C"/>
    <w:rsid w:val="00B3557B"/>
    <w:rsid w:val="00B35DBE"/>
    <w:rsid w:val="00B366AA"/>
    <w:rsid w:val="00B36950"/>
    <w:rsid w:val="00B36A8A"/>
    <w:rsid w:val="00B36B92"/>
    <w:rsid w:val="00B3703F"/>
    <w:rsid w:val="00B37A8A"/>
    <w:rsid w:val="00B40E75"/>
    <w:rsid w:val="00B41F6B"/>
    <w:rsid w:val="00B427AC"/>
    <w:rsid w:val="00B42892"/>
    <w:rsid w:val="00B42E5B"/>
    <w:rsid w:val="00B442F8"/>
    <w:rsid w:val="00B44361"/>
    <w:rsid w:val="00B444CD"/>
    <w:rsid w:val="00B4502B"/>
    <w:rsid w:val="00B4508E"/>
    <w:rsid w:val="00B457DD"/>
    <w:rsid w:val="00B46F26"/>
    <w:rsid w:val="00B4759C"/>
    <w:rsid w:val="00B47A88"/>
    <w:rsid w:val="00B47EE8"/>
    <w:rsid w:val="00B50653"/>
    <w:rsid w:val="00B50928"/>
    <w:rsid w:val="00B50986"/>
    <w:rsid w:val="00B50C1D"/>
    <w:rsid w:val="00B52544"/>
    <w:rsid w:val="00B52609"/>
    <w:rsid w:val="00B5283D"/>
    <w:rsid w:val="00B536DE"/>
    <w:rsid w:val="00B5378A"/>
    <w:rsid w:val="00B539D3"/>
    <w:rsid w:val="00B54ADC"/>
    <w:rsid w:val="00B54CBB"/>
    <w:rsid w:val="00B55350"/>
    <w:rsid w:val="00B5590C"/>
    <w:rsid w:val="00B55967"/>
    <w:rsid w:val="00B55C39"/>
    <w:rsid w:val="00B56194"/>
    <w:rsid w:val="00B56915"/>
    <w:rsid w:val="00B56F2D"/>
    <w:rsid w:val="00B57356"/>
    <w:rsid w:val="00B60139"/>
    <w:rsid w:val="00B607B1"/>
    <w:rsid w:val="00B60BDF"/>
    <w:rsid w:val="00B611D1"/>
    <w:rsid w:val="00B61646"/>
    <w:rsid w:val="00B61970"/>
    <w:rsid w:val="00B6279C"/>
    <w:rsid w:val="00B62EEE"/>
    <w:rsid w:val="00B63050"/>
    <w:rsid w:val="00B632D9"/>
    <w:rsid w:val="00B634AF"/>
    <w:rsid w:val="00B64200"/>
    <w:rsid w:val="00B65032"/>
    <w:rsid w:val="00B656E6"/>
    <w:rsid w:val="00B65C77"/>
    <w:rsid w:val="00B65E09"/>
    <w:rsid w:val="00B6623D"/>
    <w:rsid w:val="00B663DB"/>
    <w:rsid w:val="00B70604"/>
    <w:rsid w:val="00B711C8"/>
    <w:rsid w:val="00B714D5"/>
    <w:rsid w:val="00B71A35"/>
    <w:rsid w:val="00B71E2F"/>
    <w:rsid w:val="00B734CF"/>
    <w:rsid w:val="00B737E6"/>
    <w:rsid w:val="00B73B6C"/>
    <w:rsid w:val="00B74359"/>
    <w:rsid w:val="00B746B2"/>
    <w:rsid w:val="00B75115"/>
    <w:rsid w:val="00B76BE3"/>
    <w:rsid w:val="00B76BFA"/>
    <w:rsid w:val="00B76E93"/>
    <w:rsid w:val="00B7785D"/>
    <w:rsid w:val="00B77EE0"/>
    <w:rsid w:val="00B77F2A"/>
    <w:rsid w:val="00B80173"/>
    <w:rsid w:val="00B807B0"/>
    <w:rsid w:val="00B81838"/>
    <w:rsid w:val="00B81FD1"/>
    <w:rsid w:val="00B81FEB"/>
    <w:rsid w:val="00B823A3"/>
    <w:rsid w:val="00B82863"/>
    <w:rsid w:val="00B82918"/>
    <w:rsid w:val="00B82927"/>
    <w:rsid w:val="00B8467F"/>
    <w:rsid w:val="00B84BAC"/>
    <w:rsid w:val="00B85010"/>
    <w:rsid w:val="00B85BDC"/>
    <w:rsid w:val="00B87502"/>
    <w:rsid w:val="00B904CE"/>
    <w:rsid w:val="00B90743"/>
    <w:rsid w:val="00B907C2"/>
    <w:rsid w:val="00B90D6D"/>
    <w:rsid w:val="00B90E17"/>
    <w:rsid w:val="00B91907"/>
    <w:rsid w:val="00B92A6B"/>
    <w:rsid w:val="00B92D64"/>
    <w:rsid w:val="00B92D9C"/>
    <w:rsid w:val="00B92DCF"/>
    <w:rsid w:val="00B94762"/>
    <w:rsid w:val="00B94F5F"/>
    <w:rsid w:val="00B9553D"/>
    <w:rsid w:val="00B95A6F"/>
    <w:rsid w:val="00B96549"/>
    <w:rsid w:val="00B965E1"/>
    <w:rsid w:val="00B969F3"/>
    <w:rsid w:val="00B96B8E"/>
    <w:rsid w:val="00B96C5A"/>
    <w:rsid w:val="00B96C8A"/>
    <w:rsid w:val="00B977C9"/>
    <w:rsid w:val="00B97938"/>
    <w:rsid w:val="00B97D4F"/>
    <w:rsid w:val="00B97E3C"/>
    <w:rsid w:val="00B97F2E"/>
    <w:rsid w:val="00BA01B4"/>
    <w:rsid w:val="00BA0A83"/>
    <w:rsid w:val="00BA0DBB"/>
    <w:rsid w:val="00BA0FB8"/>
    <w:rsid w:val="00BA113B"/>
    <w:rsid w:val="00BA219F"/>
    <w:rsid w:val="00BA2CB0"/>
    <w:rsid w:val="00BA3266"/>
    <w:rsid w:val="00BA358C"/>
    <w:rsid w:val="00BA363E"/>
    <w:rsid w:val="00BA41D5"/>
    <w:rsid w:val="00BA51C6"/>
    <w:rsid w:val="00BA60F4"/>
    <w:rsid w:val="00BA6692"/>
    <w:rsid w:val="00BA6707"/>
    <w:rsid w:val="00BA6A98"/>
    <w:rsid w:val="00BA6CC7"/>
    <w:rsid w:val="00BA6EC0"/>
    <w:rsid w:val="00BA7600"/>
    <w:rsid w:val="00BA7778"/>
    <w:rsid w:val="00BA786E"/>
    <w:rsid w:val="00BB02F8"/>
    <w:rsid w:val="00BB0B08"/>
    <w:rsid w:val="00BB0FB6"/>
    <w:rsid w:val="00BB0FCC"/>
    <w:rsid w:val="00BB16D0"/>
    <w:rsid w:val="00BB2854"/>
    <w:rsid w:val="00BB2F84"/>
    <w:rsid w:val="00BB34DC"/>
    <w:rsid w:val="00BB3588"/>
    <w:rsid w:val="00BB3F4B"/>
    <w:rsid w:val="00BB4134"/>
    <w:rsid w:val="00BB41C7"/>
    <w:rsid w:val="00BB45F6"/>
    <w:rsid w:val="00BB4BAB"/>
    <w:rsid w:val="00BB5092"/>
    <w:rsid w:val="00BB6506"/>
    <w:rsid w:val="00BB6D08"/>
    <w:rsid w:val="00BB71BE"/>
    <w:rsid w:val="00BB72B2"/>
    <w:rsid w:val="00BB76CB"/>
    <w:rsid w:val="00BC0B78"/>
    <w:rsid w:val="00BC1917"/>
    <w:rsid w:val="00BC22E8"/>
    <w:rsid w:val="00BC2B3D"/>
    <w:rsid w:val="00BC2DB8"/>
    <w:rsid w:val="00BC3088"/>
    <w:rsid w:val="00BC3293"/>
    <w:rsid w:val="00BC34B0"/>
    <w:rsid w:val="00BC34F7"/>
    <w:rsid w:val="00BC3826"/>
    <w:rsid w:val="00BC3E15"/>
    <w:rsid w:val="00BC435D"/>
    <w:rsid w:val="00BC4AE5"/>
    <w:rsid w:val="00BC4D2B"/>
    <w:rsid w:val="00BC52B1"/>
    <w:rsid w:val="00BC56B3"/>
    <w:rsid w:val="00BC571F"/>
    <w:rsid w:val="00BC57CA"/>
    <w:rsid w:val="00BC7086"/>
    <w:rsid w:val="00BC7833"/>
    <w:rsid w:val="00BC79D1"/>
    <w:rsid w:val="00BD076E"/>
    <w:rsid w:val="00BD096F"/>
    <w:rsid w:val="00BD22DF"/>
    <w:rsid w:val="00BD2AD4"/>
    <w:rsid w:val="00BD2DB5"/>
    <w:rsid w:val="00BD3BE0"/>
    <w:rsid w:val="00BD3D3B"/>
    <w:rsid w:val="00BD5712"/>
    <w:rsid w:val="00BD6382"/>
    <w:rsid w:val="00BD6AEF"/>
    <w:rsid w:val="00BD7269"/>
    <w:rsid w:val="00BD7AE7"/>
    <w:rsid w:val="00BE067F"/>
    <w:rsid w:val="00BE0799"/>
    <w:rsid w:val="00BE0D1C"/>
    <w:rsid w:val="00BE17E4"/>
    <w:rsid w:val="00BE213D"/>
    <w:rsid w:val="00BE23CA"/>
    <w:rsid w:val="00BE2ACD"/>
    <w:rsid w:val="00BE2D79"/>
    <w:rsid w:val="00BE3E6D"/>
    <w:rsid w:val="00BE3ED6"/>
    <w:rsid w:val="00BE415E"/>
    <w:rsid w:val="00BE4613"/>
    <w:rsid w:val="00BE4C16"/>
    <w:rsid w:val="00BE51D9"/>
    <w:rsid w:val="00BE5FC5"/>
    <w:rsid w:val="00BE617B"/>
    <w:rsid w:val="00BE6305"/>
    <w:rsid w:val="00BE6DB0"/>
    <w:rsid w:val="00BE72D9"/>
    <w:rsid w:val="00BE7337"/>
    <w:rsid w:val="00BE7353"/>
    <w:rsid w:val="00BE7CE7"/>
    <w:rsid w:val="00BF05D3"/>
    <w:rsid w:val="00BF147D"/>
    <w:rsid w:val="00BF1612"/>
    <w:rsid w:val="00BF17AA"/>
    <w:rsid w:val="00BF20FA"/>
    <w:rsid w:val="00BF21A3"/>
    <w:rsid w:val="00BF26EE"/>
    <w:rsid w:val="00BF2A4D"/>
    <w:rsid w:val="00BF311B"/>
    <w:rsid w:val="00BF4715"/>
    <w:rsid w:val="00BF4990"/>
    <w:rsid w:val="00BF4D60"/>
    <w:rsid w:val="00BF56AC"/>
    <w:rsid w:val="00BF57C3"/>
    <w:rsid w:val="00BF59A0"/>
    <w:rsid w:val="00BF5BAD"/>
    <w:rsid w:val="00BF5EBC"/>
    <w:rsid w:val="00BF652B"/>
    <w:rsid w:val="00BF73A9"/>
    <w:rsid w:val="00C0053C"/>
    <w:rsid w:val="00C005E1"/>
    <w:rsid w:val="00C00A03"/>
    <w:rsid w:val="00C00BF3"/>
    <w:rsid w:val="00C02814"/>
    <w:rsid w:val="00C02F72"/>
    <w:rsid w:val="00C05BC5"/>
    <w:rsid w:val="00C065F7"/>
    <w:rsid w:val="00C06F30"/>
    <w:rsid w:val="00C06FC5"/>
    <w:rsid w:val="00C074D0"/>
    <w:rsid w:val="00C0772F"/>
    <w:rsid w:val="00C103BB"/>
    <w:rsid w:val="00C10543"/>
    <w:rsid w:val="00C108C5"/>
    <w:rsid w:val="00C10BBD"/>
    <w:rsid w:val="00C113D1"/>
    <w:rsid w:val="00C1154E"/>
    <w:rsid w:val="00C117E1"/>
    <w:rsid w:val="00C11E45"/>
    <w:rsid w:val="00C12086"/>
    <w:rsid w:val="00C12591"/>
    <w:rsid w:val="00C12592"/>
    <w:rsid w:val="00C125AD"/>
    <w:rsid w:val="00C12DAD"/>
    <w:rsid w:val="00C13519"/>
    <w:rsid w:val="00C135C3"/>
    <w:rsid w:val="00C141ED"/>
    <w:rsid w:val="00C1446E"/>
    <w:rsid w:val="00C1447B"/>
    <w:rsid w:val="00C14B14"/>
    <w:rsid w:val="00C15291"/>
    <w:rsid w:val="00C15C12"/>
    <w:rsid w:val="00C15C3A"/>
    <w:rsid w:val="00C15F28"/>
    <w:rsid w:val="00C170B7"/>
    <w:rsid w:val="00C171A5"/>
    <w:rsid w:val="00C1748D"/>
    <w:rsid w:val="00C17667"/>
    <w:rsid w:val="00C17788"/>
    <w:rsid w:val="00C2070F"/>
    <w:rsid w:val="00C208F6"/>
    <w:rsid w:val="00C22738"/>
    <w:rsid w:val="00C22F60"/>
    <w:rsid w:val="00C2319D"/>
    <w:rsid w:val="00C233F1"/>
    <w:rsid w:val="00C23730"/>
    <w:rsid w:val="00C23797"/>
    <w:rsid w:val="00C239DF"/>
    <w:rsid w:val="00C23E47"/>
    <w:rsid w:val="00C2448F"/>
    <w:rsid w:val="00C24D99"/>
    <w:rsid w:val="00C25542"/>
    <w:rsid w:val="00C257BC"/>
    <w:rsid w:val="00C257CC"/>
    <w:rsid w:val="00C25B42"/>
    <w:rsid w:val="00C25DB1"/>
    <w:rsid w:val="00C26429"/>
    <w:rsid w:val="00C265AA"/>
    <w:rsid w:val="00C26B70"/>
    <w:rsid w:val="00C26D03"/>
    <w:rsid w:val="00C27859"/>
    <w:rsid w:val="00C27A4A"/>
    <w:rsid w:val="00C30392"/>
    <w:rsid w:val="00C308E4"/>
    <w:rsid w:val="00C3100D"/>
    <w:rsid w:val="00C312F3"/>
    <w:rsid w:val="00C3142E"/>
    <w:rsid w:val="00C316A3"/>
    <w:rsid w:val="00C32513"/>
    <w:rsid w:val="00C326C7"/>
    <w:rsid w:val="00C32902"/>
    <w:rsid w:val="00C330DD"/>
    <w:rsid w:val="00C33101"/>
    <w:rsid w:val="00C334A7"/>
    <w:rsid w:val="00C33A6E"/>
    <w:rsid w:val="00C349CB"/>
    <w:rsid w:val="00C351F6"/>
    <w:rsid w:val="00C3555C"/>
    <w:rsid w:val="00C36140"/>
    <w:rsid w:val="00C36298"/>
    <w:rsid w:val="00C36DD5"/>
    <w:rsid w:val="00C37418"/>
    <w:rsid w:val="00C374BE"/>
    <w:rsid w:val="00C3751F"/>
    <w:rsid w:val="00C379EB"/>
    <w:rsid w:val="00C4100D"/>
    <w:rsid w:val="00C4128B"/>
    <w:rsid w:val="00C418F3"/>
    <w:rsid w:val="00C42632"/>
    <w:rsid w:val="00C42B75"/>
    <w:rsid w:val="00C42D2B"/>
    <w:rsid w:val="00C42FAD"/>
    <w:rsid w:val="00C434AA"/>
    <w:rsid w:val="00C434BC"/>
    <w:rsid w:val="00C43D71"/>
    <w:rsid w:val="00C441B0"/>
    <w:rsid w:val="00C449DD"/>
    <w:rsid w:val="00C44FA5"/>
    <w:rsid w:val="00C45533"/>
    <w:rsid w:val="00C45856"/>
    <w:rsid w:val="00C45A21"/>
    <w:rsid w:val="00C46802"/>
    <w:rsid w:val="00C469B3"/>
    <w:rsid w:val="00C46A03"/>
    <w:rsid w:val="00C46AD5"/>
    <w:rsid w:val="00C47A2E"/>
    <w:rsid w:val="00C50083"/>
    <w:rsid w:val="00C5028C"/>
    <w:rsid w:val="00C502A1"/>
    <w:rsid w:val="00C50601"/>
    <w:rsid w:val="00C50EFA"/>
    <w:rsid w:val="00C514CD"/>
    <w:rsid w:val="00C51B37"/>
    <w:rsid w:val="00C530C4"/>
    <w:rsid w:val="00C54134"/>
    <w:rsid w:val="00C54423"/>
    <w:rsid w:val="00C54FD2"/>
    <w:rsid w:val="00C54FF6"/>
    <w:rsid w:val="00C550FB"/>
    <w:rsid w:val="00C55480"/>
    <w:rsid w:val="00C5690B"/>
    <w:rsid w:val="00C56D00"/>
    <w:rsid w:val="00C56D43"/>
    <w:rsid w:val="00C57353"/>
    <w:rsid w:val="00C575B7"/>
    <w:rsid w:val="00C57CBE"/>
    <w:rsid w:val="00C60660"/>
    <w:rsid w:val="00C608EE"/>
    <w:rsid w:val="00C60A49"/>
    <w:rsid w:val="00C60AB1"/>
    <w:rsid w:val="00C6108D"/>
    <w:rsid w:val="00C614D4"/>
    <w:rsid w:val="00C616F6"/>
    <w:rsid w:val="00C61825"/>
    <w:rsid w:val="00C61A75"/>
    <w:rsid w:val="00C62142"/>
    <w:rsid w:val="00C6311E"/>
    <w:rsid w:val="00C63943"/>
    <w:rsid w:val="00C63CB8"/>
    <w:rsid w:val="00C64EB3"/>
    <w:rsid w:val="00C657B1"/>
    <w:rsid w:val="00C674F7"/>
    <w:rsid w:val="00C70560"/>
    <w:rsid w:val="00C707DA"/>
    <w:rsid w:val="00C70F7C"/>
    <w:rsid w:val="00C7183B"/>
    <w:rsid w:val="00C71ADF"/>
    <w:rsid w:val="00C71ED2"/>
    <w:rsid w:val="00C7248B"/>
    <w:rsid w:val="00C728C4"/>
    <w:rsid w:val="00C72AFE"/>
    <w:rsid w:val="00C72FF2"/>
    <w:rsid w:val="00C73AEF"/>
    <w:rsid w:val="00C74016"/>
    <w:rsid w:val="00C747EE"/>
    <w:rsid w:val="00C75891"/>
    <w:rsid w:val="00C75916"/>
    <w:rsid w:val="00C76093"/>
    <w:rsid w:val="00C76FAF"/>
    <w:rsid w:val="00C77845"/>
    <w:rsid w:val="00C77E34"/>
    <w:rsid w:val="00C80083"/>
    <w:rsid w:val="00C80735"/>
    <w:rsid w:val="00C808D4"/>
    <w:rsid w:val="00C80E44"/>
    <w:rsid w:val="00C80ED9"/>
    <w:rsid w:val="00C8164F"/>
    <w:rsid w:val="00C827E5"/>
    <w:rsid w:val="00C829A9"/>
    <w:rsid w:val="00C84144"/>
    <w:rsid w:val="00C8446E"/>
    <w:rsid w:val="00C85FE8"/>
    <w:rsid w:val="00C863C1"/>
    <w:rsid w:val="00C8683F"/>
    <w:rsid w:val="00C8694F"/>
    <w:rsid w:val="00C86CA2"/>
    <w:rsid w:val="00C86E17"/>
    <w:rsid w:val="00C87101"/>
    <w:rsid w:val="00C87114"/>
    <w:rsid w:val="00C874C7"/>
    <w:rsid w:val="00C87702"/>
    <w:rsid w:val="00C90564"/>
    <w:rsid w:val="00C90681"/>
    <w:rsid w:val="00C916B9"/>
    <w:rsid w:val="00C91C90"/>
    <w:rsid w:val="00C92173"/>
    <w:rsid w:val="00C92ACF"/>
    <w:rsid w:val="00C92D2E"/>
    <w:rsid w:val="00C9312D"/>
    <w:rsid w:val="00C931C8"/>
    <w:rsid w:val="00C934ED"/>
    <w:rsid w:val="00C93A42"/>
    <w:rsid w:val="00C93F33"/>
    <w:rsid w:val="00C94102"/>
    <w:rsid w:val="00C94BCD"/>
    <w:rsid w:val="00C94C40"/>
    <w:rsid w:val="00C94E75"/>
    <w:rsid w:val="00C9504A"/>
    <w:rsid w:val="00C9506B"/>
    <w:rsid w:val="00C952C9"/>
    <w:rsid w:val="00C955BB"/>
    <w:rsid w:val="00C9563F"/>
    <w:rsid w:val="00C95C37"/>
    <w:rsid w:val="00C95C80"/>
    <w:rsid w:val="00C96D62"/>
    <w:rsid w:val="00C9729F"/>
    <w:rsid w:val="00C976E9"/>
    <w:rsid w:val="00C97859"/>
    <w:rsid w:val="00CA0363"/>
    <w:rsid w:val="00CA03EE"/>
    <w:rsid w:val="00CA058D"/>
    <w:rsid w:val="00CA0929"/>
    <w:rsid w:val="00CA0A0D"/>
    <w:rsid w:val="00CA0A35"/>
    <w:rsid w:val="00CA158C"/>
    <w:rsid w:val="00CA1F8F"/>
    <w:rsid w:val="00CA2B2F"/>
    <w:rsid w:val="00CA2EF0"/>
    <w:rsid w:val="00CA4DAC"/>
    <w:rsid w:val="00CA4EDC"/>
    <w:rsid w:val="00CA4FB9"/>
    <w:rsid w:val="00CA662A"/>
    <w:rsid w:val="00CA71DF"/>
    <w:rsid w:val="00CB03D1"/>
    <w:rsid w:val="00CB07D7"/>
    <w:rsid w:val="00CB0C6D"/>
    <w:rsid w:val="00CB0D8A"/>
    <w:rsid w:val="00CB0E99"/>
    <w:rsid w:val="00CB1AB1"/>
    <w:rsid w:val="00CB25AD"/>
    <w:rsid w:val="00CB296F"/>
    <w:rsid w:val="00CB356B"/>
    <w:rsid w:val="00CB3F34"/>
    <w:rsid w:val="00CB4255"/>
    <w:rsid w:val="00CB4312"/>
    <w:rsid w:val="00CB4477"/>
    <w:rsid w:val="00CB5B59"/>
    <w:rsid w:val="00CB6325"/>
    <w:rsid w:val="00CB66AD"/>
    <w:rsid w:val="00CB74B7"/>
    <w:rsid w:val="00CB75F3"/>
    <w:rsid w:val="00CB796A"/>
    <w:rsid w:val="00CB7FD7"/>
    <w:rsid w:val="00CC008F"/>
    <w:rsid w:val="00CC0780"/>
    <w:rsid w:val="00CC0EA8"/>
    <w:rsid w:val="00CC1D97"/>
    <w:rsid w:val="00CC2920"/>
    <w:rsid w:val="00CC2B8D"/>
    <w:rsid w:val="00CC3AFD"/>
    <w:rsid w:val="00CC52AB"/>
    <w:rsid w:val="00CC5B52"/>
    <w:rsid w:val="00CC66B6"/>
    <w:rsid w:val="00CC6E16"/>
    <w:rsid w:val="00CC7F61"/>
    <w:rsid w:val="00CD0438"/>
    <w:rsid w:val="00CD05E0"/>
    <w:rsid w:val="00CD0607"/>
    <w:rsid w:val="00CD0629"/>
    <w:rsid w:val="00CD0BE1"/>
    <w:rsid w:val="00CD19ED"/>
    <w:rsid w:val="00CD2317"/>
    <w:rsid w:val="00CD28C1"/>
    <w:rsid w:val="00CD290F"/>
    <w:rsid w:val="00CD2E61"/>
    <w:rsid w:val="00CD3948"/>
    <w:rsid w:val="00CD3D00"/>
    <w:rsid w:val="00CD4036"/>
    <w:rsid w:val="00CD4A73"/>
    <w:rsid w:val="00CD56D8"/>
    <w:rsid w:val="00CD5912"/>
    <w:rsid w:val="00CD6837"/>
    <w:rsid w:val="00CD6CE6"/>
    <w:rsid w:val="00CD768F"/>
    <w:rsid w:val="00CD7CE4"/>
    <w:rsid w:val="00CE06F1"/>
    <w:rsid w:val="00CE12B7"/>
    <w:rsid w:val="00CE19FB"/>
    <w:rsid w:val="00CE1F1A"/>
    <w:rsid w:val="00CE1F5E"/>
    <w:rsid w:val="00CE4549"/>
    <w:rsid w:val="00CE508D"/>
    <w:rsid w:val="00CE55C5"/>
    <w:rsid w:val="00CE5B8F"/>
    <w:rsid w:val="00CE71CF"/>
    <w:rsid w:val="00CE7906"/>
    <w:rsid w:val="00CF0685"/>
    <w:rsid w:val="00CF073F"/>
    <w:rsid w:val="00CF085F"/>
    <w:rsid w:val="00CF0F4D"/>
    <w:rsid w:val="00CF0FE1"/>
    <w:rsid w:val="00CF1B2E"/>
    <w:rsid w:val="00CF1BBE"/>
    <w:rsid w:val="00CF22DB"/>
    <w:rsid w:val="00CF321D"/>
    <w:rsid w:val="00CF32DA"/>
    <w:rsid w:val="00CF3341"/>
    <w:rsid w:val="00CF34DC"/>
    <w:rsid w:val="00CF38BB"/>
    <w:rsid w:val="00CF3E00"/>
    <w:rsid w:val="00CF4291"/>
    <w:rsid w:val="00CF4446"/>
    <w:rsid w:val="00CF45C7"/>
    <w:rsid w:val="00CF4C35"/>
    <w:rsid w:val="00CF4E42"/>
    <w:rsid w:val="00CF57DA"/>
    <w:rsid w:val="00CF5E68"/>
    <w:rsid w:val="00CF706C"/>
    <w:rsid w:val="00CF70D1"/>
    <w:rsid w:val="00CF751D"/>
    <w:rsid w:val="00CF78F6"/>
    <w:rsid w:val="00CF7C06"/>
    <w:rsid w:val="00D00C50"/>
    <w:rsid w:val="00D0123B"/>
    <w:rsid w:val="00D021CC"/>
    <w:rsid w:val="00D027B0"/>
    <w:rsid w:val="00D03BC4"/>
    <w:rsid w:val="00D03FD7"/>
    <w:rsid w:val="00D04BF1"/>
    <w:rsid w:val="00D05523"/>
    <w:rsid w:val="00D0587D"/>
    <w:rsid w:val="00D05970"/>
    <w:rsid w:val="00D062F0"/>
    <w:rsid w:val="00D068AD"/>
    <w:rsid w:val="00D0746E"/>
    <w:rsid w:val="00D07A0A"/>
    <w:rsid w:val="00D10778"/>
    <w:rsid w:val="00D10802"/>
    <w:rsid w:val="00D1141F"/>
    <w:rsid w:val="00D12240"/>
    <w:rsid w:val="00D122B9"/>
    <w:rsid w:val="00D124EB"/>
    <w:rsid w:val="00D13F2A"/>
    <w:rsid w:val="00D13FC6"/>
    <w:rsid w:val="00D14393"/>
    <w:rsid w:val="00D15133"/>
    <w:rsid w:val="00D15BA3"/>
    <w:rsid w:val="00D160FB"/>
    <w:rsid w:val="00D16217"/>
    <w:rsid w:val="00D162DC"/>
    <w:rsid w:val="00D16307"/>
    <w:rsid w:val="00D16723"/>
    <w:rsid w:val="00D17102"/>
    <w:rsid w:val="00D2010F"/>
    <w:rsid w:val="00D20943"/>
    <w:rsid w:val="00D212BA"/>
    <w:rsid w:val="00D21361"/>
    <w:rsid w:val="00D21374"/>
    <w:rsid w:val="00D21CD3"/>
    <w:rsid w:val="00D21D54"/>
    <w:rsid w:val="00D21DF2"/>
    <w:rsid w:val="00D21FD8"/>
    <w:rsid w:val="00D22165"/>
    <w:rsid w:val="00D22812"/>
    <w:rsid w:val="00D2367C"/>
    <w:rsid w:val="00D23921"/>
    <w:rsid w:val="00D246B2"/>
    <w:rsid w:val="00D24B8D"/>
    <w:rsid w:val="00D2548C"/>
    <w:rsid w:val="00D2562C"/>
    <w:rsid w:val="00D25636"/>
    <w:rsid w:val="00D2637D"/>
    <w:rsid w:val="00D2649D"/>
    <w:rsid w:val="00D264F4"/>
    <w:rsid w:val="00D275B1"/>
    <w:rsid w:val="00D275C8"/>
    <w:rsid w:val="00D307BC"/>
    <w:rsid w:val="00D310F6"/>
    <w:rsid w:val="00D3130B"/>
    <w:rsid w:val="00D31A50"/>
    <w:rsid w:val="00D31B8D"/>
    <w:rsid w:val="00D31EC4"/>
    <w:rsid w:val="00D32410"/>
    <w:rsid w:val="00D3248B"/>
    <w:rsid w:val="00D33DCC"/>
    <w:rsid w:val="00D33E3F"/>
    <w:rsid w:val="00D341B3"/>
    <w:rsid w:val="00D345E4"/>
    <w:rsid w:val="00D346FA"/>
    <w:rsid w:val="00D35269"/>
    <w:rsid w:val="00D3526F"/>
    <w:rsid w:val="00D35641"/>
    <w:rsid w:val="00D36551"/>
    <w:rsid w:val="00D36B12"/>
    <w:rsid w:val="00D36B16"/>
    <w:rsid w:val="00D36D0B"/>
    <w:rsid w:val="00D36D37"/>
    <w:rsid w:val="00D36F03"/>
    <w:rsid w:val="00D377DB"/>
    <w:rsid w:val="00D37831"/>
    <w:rsid w:val="00D37AB1"/>
    <w:rsid w:val="00D37FF1"/>
    <w:rsid w:val="00D40588"/>
    <w:rsid w:val="00D407E3"/>
    <w:rsid w:val="00D4129F"/>
    <w:rsid w:val="00D41E24"/>
    <w:rsid w:val="00D42A66"/>
    <w:rsid w:val="00D42BFD"/>
    <w:rsid w:val="00D43F42"/>
    <w:rsid w:val="00D44799"/>
    <w:rsid w:val="00D4515B"/>
    <w:rsid w:val="00D4591E"/>
    <w:rsid w:val="00D45935"/>
    <w:rsid w:val="00D45CC6"/>
    <w:rsid w:val="00D45F02"/>
    <w:rsid w:val="00D461A6"/>
    <w:rsid w:val="00D4663D"/>
    <w:rsid w:val="00D46EE7"/>
    <w:rsid w:val="00D47197"/>
    <w:rsid w:val="00D4767C"/>
    <w:rsid w:val="00D47B7F"/>
    <w:rsid w:val="00D504E3"/>
    <w:rsid w:val="00D50513"/>
    <w:rsid w:val="00D50543"/>
    <w:rsid w:val="00D50A5B"/>
    <w:rsid w:val="00D50BB4"/>
    <w:rsid w:val="00D5154F"/>
    <w:rsid w:val="00D51F63"/>
    <w:rsid w:val="00D5207A"/>
    <w:rsid w:val="00D52789"/>
    <w:rsid w:val="00D52B06"/>
    <w:rsid w:val="00D53443"/>
    <w:rsid w:val="00D53830"/>
    <w:rsid w:val="00D5388A"/>
    <w:rsid w:val="00D53A4A"/>
    <w:rsid w:val="00D540BB"/>
    <w:rsid w:val="00D54712"/>
    <w:rsid w:val="00D54D35"/>
    <w:rsid w:val="00D558A3"/>
    <w:rsid w:val="00D56568"/>
    <w:rsid w:val="00D56950"/>
    <w:rsid w:val="00D56D8B"/>
    <w:rsid w:val="00D5780D"/>
    <w:rsid w:val="00D60BEA"/>
    <w:rsid w:val="00D61335"/>
    <w:rsid w:val="00D61373"/>
    <w:rsid w:val="00D61A8D"/>
    <w:rsid w:val="00D62168"/>
    <w:rsid w:val="00D62838"/>
    <w:rsid w:val="00D63300"/>
    <w:rsid w:val="00D6496B"/>
    <w:rsid w:val="00D64B5A"/>
    <w:rsid w:val="00D64D4F"/>
    <w:rsid w:val="00D65595"/>
    <w:rsid w:val="00D656A4"/>
    <w:rsid w:val="00D658E6"/>
    <w:rsid w:val="00D65BEC"/>
    <w:rsid w:val="00D65E39"/>
    <w:rsid w:val="00D661B9"/>
    <w:rsid w:val="00D669AD"/>
    <w:rsid w:val="00D66BEC"/>
    <w:rsid w:val="00D66E55"/>
    <w:rsid w:val="00D6755F"/>
    <w:rsid w:val="00D67592"/>
    <w:rsid w:val="00D67931"/>
    <w:rsid w:val="00D67D60"/>
    <w:rsid w:val="00D70418"/>
    <w:rsid w:val="00D70421"/>
    <w:rsid w:val="00D70601"/>
    <w:rsid w:val="00D7156C"/>
    <w:rsid w:val="00D7159A"/>
    <w:rsid w:val="00D723DB"/>
    <w:rsid w:val="00D72B57"/>
    <w:rsid w:val="00D72D2F"/>
    <w:rsid w:val="00D73666"/>
    <w:rsid w:val="00D73AF1"/>
    <w:rsid w:val="00D73CC3"/>
    <w:rsid w:val="00D74323"/>
    <w:rsid w:val="00D74CA7"/>
    <w:rsid w:val="00D74D7D"/>
    <w:rsid w:val="00D767CA"/>
    <w:rsid w:val="00D76C3F"/>
    <w:rsid w:val="00D76E2C"/>
    <w:rsid w:val="00D773B7"/>
    <w:rsid w:val="00D773B9"/>
    <w:rsid w:val="00D80728"/>
    <w:rsid w:val="00D80C3A"/>
    <w:rsid w:val="00D81172"/>
    <w:rsid w:val="00D8175C"/>
    <w:rsid w:val="00D81928"/>
    <w:rsid w:val="00D8204C"/>
    <w:rsid w:val="00D839D4"/>
    <w:rsid w:val="00D83D57"/>
    <w:rsid w:val="00D8402E"/>
    <w:rsid w:val="00D84C9C"/>
    <w:rsid w:val="00D84E2F"/>
    <w:rsid w:val="00D85B6C"/>
    <w:rsid w:val="00D862B0"/>
    <w:rsid w:val="00D86415"/>
    <w:rsid w:val="00D87366"/>
    <w:rsid w:val="00D877E1"/>
    <w:rsid w:val="00D879DC"/>
    <w:rsid w:val="00D87B6C"/>
    <w:rsid w:val="00D87D53"/>
    <w:rsid w:val="00D90324"/>
    <w:rsid w:val="00D9063D"/>
    <w:rsid w:val="00D911F5"/>
    <w:rsid w:val="00D91314"/>
    <w:rsid w:val="00D91447"/>
    <w:rsid w:val="00D915FA"/>
    <w:rsid w:val="00D91DB5"/>
    <w:rsid w:val="00D920D7"/>
    <w:rsid w:val="00D92861"/>
    <w:rsid w:val="00D92882"/>
    <w:rsid w:val="00D92990"/>
    <w:rsid w:val="00D93A5F"/>
    <w:rsid w:val="00D93B30"/>
    <w:rsid w:val="00D93E83"/>
    <w:rsid w:val="00D94373"/>
    <w:rsid w:val="00D94A54"/>
    <w:rsid w:val="00D94E14"/>
    <w:rsid w:val="00D95426"/>
    <w:rsid w:val="00D9582C"/>
    <w:rsid w:val="00D96473"/>
    <w:rsid w:val="00D967DE"/>
    <w:rsid w:val="00D96ADE"/>
    <w:rsid w:val="00D97251"/>
    <w:rsid w:val="00D9725C"/>
    <w:rsid w:val="00D97292"/>
    <w:rsid w:val="00D97908"/>
    <w:rsid w:val="00D97F86"/>
    <w:rsid w:val="00DA12C2"/>
    <w:rsid w:val="00DA12D7"/>
    <w:rsid w:val="00DA1608"/>
    <w:rsid w:val="00DA1927"/>
    <w:rsid w:val="00DA1AE1"/>
    <w:rsid w:val="00DA224A"/>
    <w:rsid w:val="00DA2750"/>
    <w:rsid w:val="00DA28C3"/>
    <w:rsid w:val="00DA31BC"/>
    <w:rsid w:val="00DA3370"/>
    <w:rsid w:val="00DA3970"/>
    <w:rsid w:val="00DA3EBD"/>
    <w:rsid w:val="00DA442F"/>
    <w:rsid w:val="00DA4F54"/>
    <w:rsid w:val="00DA4F62"/>
    <w:rsid w:val="00DA5F8A"/>
    <w:rsid w:val="00DA66F4"/>
    <w:rsid w:val="00DA6B03"/>
    <w:rsid w:val="00DA6BF0"/>
    <w:rsid w:val="00DA6FB7"/>
    <w:rsid w:val="00DA732C"/>
    <w:rsid w:val="00DA7A05"/>
    <w:rsid w:val="00DA7F22"/>
    <w:rsid w:val="00DB0208"/>
    <w:rsid w:val="00DB02FF"/>
    <w:rsid w:val="00DB05FB"/>
    <w:rsid w:val="00DB0A7C"/>
    <w:rsid w:val="00DB0BE9"/>
    <w:rsid w:val="00DB0C2E"/>
    <w:rsid w:val="00DB0F2F"/>
    <w:rsid w:val="00DB1166"/>
    <w:rsid w:val="00DB155A"/>
    <w:rsid w:val="00DB1583"/>
    <w:rsid w:val="00DB1654"/>
    <w:rsid w:val="00DB1FDE"/>
    <w:rsid w:val="00DB3084"/>
    <w:rsid w:val="00DB324F"/>
    <w:rsid w:val="00DB36EA"/>
    <w:rsid w:val="00DB3E7D"/>
    <w:rsid w:val="00DB420E"/>
    <w:rsid w:val="00DB4C1E"/>
    <w:rsid w:val="00DB4EE2"/>
    <w:rsid w:val="00DB4F7B"/>
    <w:rsid w:val="00DB5017"/>
    <w:rsid w:val="00DB53E1"/>
    <w:rsid w:val="00DB573C"/>
    <w:rsid w:val="00DB5C6F"/>
    <w:rsid w:val="00DB618A"/>
    <w:rsid w:val="00DB666C"/>
    <w:rsid w:val="00DB6CBE"/>
    <w:rsid w:val="00DB6DED"/>
    <w:rsid w:val="00DB6FA1"/>
    <w:rsid w:val="00DB7332"/>
    <w:rsid w:val="00DB7F8E"/>
    <w:rsid w:val="00DC035D"/>
    <w:rsid w:val="00DC0FB3"/>
    <w:rsid w:val="00DC19DD"/>
    <w:rsid w:val="00DC2096"/>
    <w:rsid w:val="00DC24F4"/>
    <w:rsid w:val="00DC2B5B"/>
    <w:rsid w:val="00DC34A3"/>
    <w:rsid w:val="00DC42E8"/>
    <w:rsid w:val="00DC4336"/>
    <w:rsid w:val="00DC4440"/>
    <w:rsid w:val="00DC45E7"/>
    <w:rsid w:val="00DC4756"/>
    <w:rsid w:val="00DC53E8"/>
    <w:rsid w:val="00DC5790"/>
    <w:rsid w:val="00DC59DD"/>
    <w:rsid w:val="00DC64E3"/>
    <w:rsid w:val="00DC683C"/>
    <w:rsid w:val="00DC68E4"/>
    <w:rsid w:val="00DC6A13"/>
    <w:rsid w:val="00DC704D"/>
    <w:rsid w:val="00DC7ABE"/>
    <w:rsid w:val="00DD0384"/>
    <w:rsid w:val="00DD0DE6"/>
    <w:rsid w:val="00DD0ED1"/>
    <w:rsid w:val="00DD0FF4"/>
    <w:rsid w:val="00DD1174"/>
    <w:rsid w:val="00DD135B"/>
    <w:rsid w:val="00DD1C04"/>
    <w:rsid w:val="00DD1D65"/>
    <w:rsid w:val="00DD2536"/>
    <w:rsid w:val="00DD2E98"/>
    <w:rsid w:val="00DD3203"/>
    <w:rsid w:val="00DD3692"/>
    <w:rsid w:val="00DD3B6A"/>
    <w:rsid w:val="00DD486E"/>
    <w:rsid w:val="00DD503D"/>
    <w:rsid w:val="00DD5696"/>
    <w:rsid w:val="00DD5977"/>
    <w:rsid w:val="00DD61BC"/>
    <w:rsid w:val="00DD63AA"/>
    <w:rsid w:val="00DD6539"/>
    <w:rsid w:val="00DD6BFF"/>
    <w:rsid w:val="00DD6C0B"/>
    <w:rsid w:val="00DD7FC0"/>
    <w:rsid w:val="00DE1278"/>
    <w:rsid w:val="00DE2AAA"/>
    <w:rsid w:val="00DE2FE4"/>
    <w:rsid w:val="00DE3AD7"/>
    <w:rsid w:val="00DE3F48"/>
    <w:rsid w:val="00DE3F9A"/>
    <w:rsid w:val="00DE444B"/>
    <w:rsid w:val="00DE4651"/>
    <w:rsid w:val="00DE4B41"/>
    <w:rsid w:val="00DE4CC2"/>
    <w:rsid w:val="00DE4D41"/>
    <w:rsid w:val="00DE51EE"/>
    <w:rsid w:val="00DE5913"/>
    <w:rsid w:val="00DE5BEA"/>
    <w:rsid w:val="00DE6414"/>
    <w:rsid w:val="00DE681F"/>
    <w:rsid w:val="00DE6A21"/>
    <w:rsid w:val="00DE741F"/>
    <w:rsid w:val="00DE77C2"/>
    <w:rsid w:val="00DE7CBB"/>
    <w:rsid w:val="00DF00F3"/>
    <w:rsid w:val="00DF0471"/>
    <w:rsid w:val="00DF068C"/>
    <w:rsid w:val="00DF09E5"/>
    <w:rsid w:val="00DF1D08"/>
    <w:rsid w:val="00DF1D59"/>
    <w:rsid w:val="00DF2066"/>
    <w:rsid w:val="00DF20D5"/>
    <w:rsid w:val="00DF2254"/>
    <w:rsid w:val="00DF238A"/>
    <w:rsid w:val="00DF266E"/>
    <w:rsid w:val="00DF28F9"/>
    <w:rsid w:val="00DF364D"/>
    <w:rsid w:val="00DF3F2A"/>
    <w:rsid w:val="00DF48A3"/>
    <w:rsid w:val="00DF5C14"/>
    <w:rsid w:val="00DF69A6"/>
    <w:rsid w:val="00DF770D"/>
    <w:rsid w:val="00DF7B31"/>
    <w:rsid w:val="00DF7BAB"/>
    <w:rsid w:val="00E00150"/>
    <w:rsid w:val="00E00343"/>
    <w:rsid w:val="00E01400"/>
    <w:rsid w:val="00E01DD2"/>
    <w:rsid w:val="00E020D8"/>
    <w:rsid w:val="00E02176"/>
    <w:rsid w:val="00E028AC"/>
    <w:rsid w:val="00E03295"/>
    <w:rsid w:val="00E033D9"/>
    <w:rsid w:val="00E039F6"/>
    <w:rsid w:val="00E03B62"/>
    <w:rsid w:val="00E04140"/>
    <w:rsid w:val="00E0430C"/>
    <w:rsid w:val="00E049FF"/>
    <w:rsid w:val="00E05144"/>
    <w:rsid w:val="00E051DA"/>
    <w:rsid w:val="00E052B2"/>
    <w:rsid w:val="00E060A0"/>
    <w:rsid w:val="00E067D1"/>
    <w:rsid w:val="00E06A02"/>
    <w:rsid w:val="00E06DBC"/>
    <w:rsid w:val="00E06ED1"/>
    <w:rsid w:val="00E0734F"/>
    <w:rsid w:val="00E07909"/>
    <w:rsid w:val="00E07CEE"/>
    <w:rsid w:val="00E11452"/>
    <w:rsid w:val="00E11634"/>
    <w:rsid w:val="00E11BC7"/>
    <w:rsid w:val="00E11D19"/>
    <w:rsid w:val="00E12281"/>
    <w:rsid w:val="00E1232D"/>
    <w:rsid w:val="00E1357C"/>
    <w:rsid w:val="00E14436"/>
    <w:rsid w:val="00E156E0"/>
    <w:rsid w:val="00E15847"/>
    <w:rsid w:val="00E15B93"/>
    <w:rsid w:val="00E15E42"/>
    <w:rsid w:val="00E165C2"/>
    <w:rsid w:val="00E16690"/>
    <w:rsid w:val="00E20C36"/>
    <w:rsid w:val="00E2181E"/>
    <w:rsid w:val="00E21AC4"/>
    <w:rsid w:val="00E21C77"/>
    <w:rsid w:val="00E21D57"/>
    <w:rsid w:val="00E22001"/>
    <w:rsid w:val="00E224D5"/>
    <w:rsid w:val="00E2252E"/>
    <w:rsid w:val="00E2281F"/>
    <w:rsid w:val="00E23095"/>
    <w:rsid w:val="00E230CB"/>
    <w:rsid w:val="00E24173"/>
    <w:rsid w:val="00E24439"/>
    <w:rsid w:val="00E247DC"/>
    <w:rsid w:val="00E24EA9"/>
    <w:rsid w:val="00E25C5B"/>
    <w:rsid w:val="00E26227"/>
    <w:rsid w:val="00E26CB4"/>
    <w:rsid w:val="00E2732D"/>
    <w:rsid w:val="00E275B9"/>
    <w:rsid w:val="00E27F4B"/>
    <w:rsid w:val="00E306E6"/>
    <w:rsid w:val="00E30DE3"/>
    <w:rsid w:val="00E30E43"/>
    <w:rsid w:val="00E311C7"/>
    <w:rsid w:val="00E31B04"/>
    <w:rsid w:val="00E31C28"/>
    <w:rsid w:val="00E31D6C"/>
    <w:rsid w:val="00E32785"/>
    <w:rsid w:val="00E32977"/>
    <w:rsid w:val="00E3320E"/>
    <w:rsid w:val="00E33D18"/>
    <w:rsid w:val="00E33EF6"/>
    <w:rsid w:val="00E3493E"/>
    <w:rsid w:val="00E34BF0"/>
    <w:rsid w:val="00E34DE5"/>
    <w:rsid w:val="00E3554F"/>
    <w:rsid w:val="00E35F2D"/>
    <w:rsid w:val="00E35FBC"/>
    <w:rsid w:val="00E367AD"/>
    <w:rsid w:val="00E367F6"/>
    <w:rsid w:val="00E37041"/>
    <w:rsid w:val="00E370EE"/>
    <w:rsid w:val="00E37120"/>
    <w:rsid w:val="00E40592"/>
    <w:rsid w:val="00E40690"/>
    <w:rsid w:val="00E40A80"/>
    <w:rsid w:val="00E419E9"/>
    <w:rsid w:val="00E41D82"/>
    <w:rsid w:val="00E421C8"/>
    <w:rsid w:val="00E43141"/>
    <w:rsid w:val="00E4336F"/>
    <w:rsid w:val="00E438FD"/>
    <w:rsid w:val="00E43A69"/>
    <w:rsid w:val="00E44992"/>
    <w:rsid w:val="00E44BE6"/>
    <w:rsid w:val="00E44EB4"/>
    <w:rsid w:val="00E456F4"/>
    <w:rsid w:val="00E4575A"/>
    <w:rsid w:val="00E45B2C"/>
    <w:rsid w:val="00E4620B"/>
    <w:rsid w:val="00E46707"/>
    <w:rsid w:val="00E469A2"/>
    <w:rsid w:val="00E46EB6"/>
    <w:rsid w:val="00E4770B"/>
    <w:rsid w:val="00E50912"/>
    <w:rsid w:val="00E50A36"/>
    <w:rsid w:val="00E511A5"/>
    <w:rsid w:val="00E51266"/>
    <w:rsid w:val="00E5150B"/>
    <w:rsid w:val="00E51EB0"/>
    <w:rsid w:val="00E51FA3"/>
    <w:rsid w:val="00E52123"/>
    <w:rsid w:val="00E52DF4"/>
    <w:rsid w:val="00E54044"/>
    <w:rsid w:val="00E54EFA"/>
    <w:rsid w:val="00E5578E"/>
    <w:rsid w:val="00E557CD"/>
    <w:rsid w:val="00E559AD"/>
    <w:rsid w:val="00E559DB"/>
    <w:rsid w:val="00E56120"/>
    <w:rsid w:val="00E5633D"/>
    <w:rsid w:val="00E563C6"/>
    <w:rsid w:val="00E56443"/>
    <w:rsid w:val="00E56DE2"/>
    <w:rsid w:val="00E57535"/>
    <w:rsid w:val="00E57D84"/>
    <w:rsid w:val="00E6019C"/>
    <w:rsid w:val="00E6062B"/>
    <w:rsid w:val="00E60785"/>
    <w:rsid w:val="00E608E0"/>
    <w:rsid w:val="00E6175A"/>
    <w:rsid w:val="00E61A07"/>
    <w:rsid w:val="00E62505"/>
    <w:rsid w:val="00E63A2D"/>
    <w:rsid w:val="00E64953"/>
    <w:rsid w:val="00E65CFA"/>
    <w:rsid w:val="00E66FC5"/>
    <w:rsid w:val="00E67B00"/>
    <w:rsid w:val="00E701BA"/>
    <w:rsid w:val="00E71BA5"/>
    <w:rsid w:val="00E71C0A"/>
    <w:rsid w:val="00E71C20"/>
    <w:rsid w:val="00E72484"/>
    <w:rsid w:val="00E725FB"/>
    <w:rsid w:val="00E72D93"/>
    <w:rsid w:val="00E76402"/>
    <w:rsid w:val="00E774C0"/>
    <w:rsid w:val="00E77858"/>
    <w:rsid w:val="00E7791D"/>
    <w:rsid w:val="00E77E4B"/>
    <w:rsid w:val="00E81204"/>
    <w:rsid w:val="00E8125B"/>
    <w:rsid w:val="00E821CB"/>
    <w:rsid w:val="00E8231D"/>
    <w:rsid w:val="00E829CA"/>
    <w:rsid w:val="00E82F46"/>
    <w:rsid w:val="00E8333C"/>
    <w:rsid w:val="00E8354F"/>
    <w:rsid w:val="00E83565"/>
    <w:rsid w:val="00E83662"/>
    <w:rsid w:val="00E83E49"/>
    <w:rsid w:val="00E83ED3"/>
    <w:rsid w:val="00E83F49"/>
    <w:rsid w:val="00E8417D"/>
    <w:rsid w:val="00E84552"/>
    <w:rsid w:val="00E849A7"/>
    <w:rsid w:val="00E84D82"/>
    <w:rsid w:val="00E851EB"/>
    <w:rsid w:val="00E857DE"/>
    <w:rsid w:val="00E85A77"/>
    <w:rsid w:val="00E85ACE"/>
    <w:rsid w:val="00E85F16"/>
    <w:rsid w:val="00E86F28"/>
    <w:rsid w:val="00E871DD"/>
    <w:rsid w:val="00E871F5"/>
    <w:rsid w:val="00E87237"/>
    <w:rsid w:val="00E87B8F"/>
    <w:rsid w:val="00E90106"/>
    <w:rsid w:val="00E906C2"/>
    <w:rsid w:val="00E90D31"/>
    <w:rsid w:val="00E913E5"/>
    <w:rsid w:val="00E91613"/>
    <w:rsid w:val="00E9216B"/>
    <w:rsid w:val="00E926FE"/>
    <w:rsid w:val="00E92B9B"/>
    <w:rsid w:val="00E930DF"/>
    <w:rsid w:val="00E932F0"/>
    <w:rsid w:val="00E93C63"/>
    <w:rsid w:val="00E9413B"/>
    <w:rsid w:val="00E941A9"/>
    <w:rsid w:val="00E941FF"/>
    <w:rsid w:val="00E94655"/>
    <w:rsid w:val="00E9488B"/>
    <w:rsid w:val="00E949BA"/>
    <w:rsid w:val="00E94D0A"/>
    <w:rsid w:val="00E95753"/>
    <w:rsid w:val="00E9766D"/>
    <w:rsid w:val="00E9782B"/>
    <w:rsid w:val="00EA0177"/>
    <w:rsid w:val="00EA0605"/>
    <w:rsid w:val="00EA1467"/>
    <w:rsid w:val="00EA16A1"/>
    <w:rsid w:val="00EA1DE4"/>
    <w:rsid w:val="00EA1EC5"/>
    <w:rsid w:val="00EA1FEE"/>
    <w:rsid w:val="00EA3489"/>
    <w:rsid w:val="00EA4148"/>
    <w:rsid w:val="00EA4692"/>
    <w:rsid w:val="00EA4E04"/>
    <w:rsid w:val="00EA4E42"/>
    <w:rsid w:val="00EA5106"/>
    <w:rsid w:val="00EA5963"/>
    <w:rsid w:val="00EA5A4E"/>
    <w:rsid w:val="00EA65CD"/>
    <w:rsid w:val="00EA67EA"/>
    <w:rsid w:val="00EA6E0F"/>
    <w:rsid w:val="00EA75D3"/>
    <w:rsid w:val="00EA7CA2"/>
    <w:rsid w:val="00EA7E3D"/>
    <w:rsid w:val="00EB1040"/>
    <w:rsid w:val="00EB1BA3"/>
    <w:rsid w:val="00EB27BD"/>
    <w:rsid w:val="00EB2CD9"/>
    <w:rsid w:val="00EB329C"/>
    <w:rsid w:val="00EB3C5C"/>
    <w:rsid w:val="00EB3CCA"/>
    <w:rsid w:val="00EB3CDD"/>
    <w:rsid w:val="00EB3F9D"/>
    <w:rsid w:val="00EB4838"/>
    <w:rsid w:val="00EB4921"/>
    <w:rsid w:val="00EB4BC8"/>
    <w:rsid w:val="00EB5CF8"/>
    <w:rsid w:val="00EB5E0E"/>
    <w:rsid w:val="00EB628F"/>
    <w:rsid w:val="00EB67D0"/>
    <w:rsid w:val="00EB6E3B"/>
    <w:rsid w:val="00EB6E90"/>
    <w:rsid w:val="00EB76E4"/>
    <w:rsid w:val="00EB7C17"/>
    <w:rsid w:val="00EB7CBA"/>
    <w:rsid w:val="00EB7F68"/>
    <w:rsid w:val="00EC0650"/>
    <w:rsid w:val="00EC14A3"/>
    <w:rsid w:val="00EC1A4C"/>
    <w:rsid w:val="00EC1D78"/>
    <w:rsid w:val="00EC216A"/>
    <w:rsid w:val="00EC218E"/>
    <w:rsid w:val="00EC220A"/>
    <w:rsid w:val="00EC22A4"/>
    <w:rsid w:val="00EC2785"/>
    <w:rsid w:val="00EC29E5"/>
    <w:rsid w:val="00EC3084"/>
    <w:rsid w:val="00EC3425"/>
    <w:rsid w:val="00EC3EF4"/>
    <w:rsid w:val="00EC4104"/>
    <w:rsid w:val="00EC4CCA"/>
    <w:rsid w:val="00EC5822"/>
    <w:rsid w:val="00EC5929"/>
    <w:rsid w:val="00EC5EE4"/>
    <w:rsid w:val="00EC67FF"/>
    <w:rsid w:val="00EC6B11"/>
    <w:rsid w:val="00EC71FA"/>
    <w:rsid w:val="00EC739A"/>
    <w:rsid w:val="00EC75E9"/>
    <w:rsid w:val="00EC7743"/>
    <w:rsid w:val="00EC7C06"/>
    <w:rsid w:val="00ED0823"/>
    <w:rsid w:val="00ED13DA"/>
    <w:rsid w:val="00ED20B2"/>
    <w:rsid w:val="00ED286B"/>
    <w:rsid w:val="00ED2CD2"/>
    <w:rsid w:val="00ED2F92"/>
    <w:rsid w:val="00ED3712"/>
    <w:rsid w:val="00ED39EC"/>
    <w:rsid w:val="00ED4088"/>
    <w:rsid w:val="00ED448B"/>
    <w:rsid w:val="00ED4C42"/>
    <w:rsid w:val="00ED4F6A"/>
    <w:rsid w:val="00ED507F"/>
    <w:rsid w:val="00ED53F3"/>
    <w:rsid w:val="00ED5C15"/>
    <w:rsid w:val="00ED645D"/>
    <w:rsid w:val="00ED6DA8"/>
    <w:rsid w:val="00ED71B1"/>
    <w:rsid w:val="00ED764B"/>
    <w:rsid w:val="00ED77C9"/>
    <w:rsid w:val="00EE0036"/>
    <w:rsid w:val="00EE05CC"/>
    <w:rsid w:val="00EE0CAC"/>
    <w:rsid w:val="00EE10B3"/>
    <w:rsid w:val="00EE1B4E"/>
    <w:rsid w:val="00EE2297"/>
    <w:rsid w:val="00EE2AD6"/>
    <w:rsid w:val="00EE2D35"/>
    <w:rsid w:val="00EE2D51"/>
    <w:rsid w:val="00EE3B5A"/>
    <w:rsid w:val="00EE3F69"/>
    <w:rsid w:val="00EE435F"/>
    <w:rsid w:val="00EE5094"/>
    <w:rsid w:val="00EE5145"/>
    <w:rsid w:val="00EE5FA8"/>
    <w:rsid w:val="00EE70FF"/>
    <w:rsid w:val="00EE7172"/>
    <w:rsid w:val="00EE72F6"/>
    <w:rsid w:val="00EF0EC8"/>
    <w:rsid w:val="00EF153E"/>
    <w:rsid w:val="00EF1666"/>
    <w:rsid w:val="00EF16DE"/>
    <w:rsid w:val="00EF1762"/>
    <w:rsid w:val="00EF18A0"/>
    <w:rsid w:val="00EF18B4"/>
    <w:rsid w:val="00EF1E23"/>
    <w:rsid w:val="00EF3FB5"/>
    <w:rsid w:val="00EF436A"/>
    <w:rsid w:val="00EF445D"/>
    <w:rsid w:val="00EF4EE8"/>
    <w:rsid w:val="00EF525B"/>
    <w:rsid w:val="00EF5C27"/>
    <w:rsid w:val="00EF5ED6"/>
    <w:rsid w:val="00EF60CB"/>
    <w:rsid w:val="00EF682C"/>
    <w:rsid w:val="00EF68D5"/>
    <w:rsid w:val="00EF70C6"/>
    <w:rsid w:val="00EF749D"/>
    <w:rsid w:val="00EF7833"/>
    <w:rsid w:val="00F0047A"/>
    <w:rsid w:val="00F010CC"/>
    <w:rsid w:val="00F01829"/>
    <w:rsid w:val="00F0190E"/>
    <w:rsid w:val="00F0213F"/>
    <w:rsid w:val="00F02224"/>
    <w:rsid w:val="00F02C89"/>
    <w:rsid w:val="00F0364D"/>
    <w:rsid w:val="00F03C9E"/>
    <w:rsid w:val="00F03D47"/>
    <w:rsid w:val="00F03D75"/>
    <w:rsid w:val="00F03F2F"/>
    <w:rsid w:val="00F04117"/>
    <w:rsid w:val="00F04487"/>
    <w:rsid w:val="00F04892"/>
    <w:rsid w:val="00F04C74"/>
    <w:rsid w:val="00F04DCF"/>
    <w:rsid w:val="00F053AE"/>
    <w:rsid w:val="00F0585D"/>
    <w:rsid w:val="00F05FF0"/>
    <w:rsid w:val="00F06579"/>
    <w:rsid w:val="00F06DA2"/>
    <w:rsid w:val="00F07AFD"/>
    <w:rsid w:val="00F1001F"/>
    <w:rsid w:val="00F10333"/>
    <w:rsid w:val="00F115C7"/>
    <w:rsid w:val="00F11E23"/>
    <w:rsid w:val="00F126C9"/>
    <w:rsid w:val="00F12987"/>
    <w:rsid w:val="00F12A0D"/>
    <w:rsid w:val="00F12CA3"/>
    <w:rsid w:val="00F139FC"/>
    <w:rsid w:val="00F14058"/>
    <w:rsid w:val="00F140CE"/>
    <w:rsid w:val="00F14A42"/>
    <w:rsid w:val="00F1549F"/>
    <w:rsid w:val="00F15AB4"/>
    <w:rsid w:val="00F16E3B"/>
    <w:rsid w:val="00F16E4C"/>
    <w:rsid w:val="00F16FCF"/>
    <w:rsid w:val="00F17065"/>
    <w:rsid w:val="00F17487"/>
    <w:rsid w:val="00F17585"/>
    <w:rsid w:val="00F17608"/>
    <w:rsid w:val="00F178C5"/>
    <w:rsid w:val="00F17E8D"/>
    <w:rsid w:val="00F20A76"/>
    <w:rsid w:val="00F21471"/>
    <w:rsid w:val="00F21DD4"/>
    <w:rsid w:val="00F22A23"/>
    <w:rsid w:val="00F22B94"/>
    <w:rsid w:val="00F231B0"/>
    <w:rsid w:val="00F235BD"/>
    <w:rsid w:val="00F24310"/>
    <w:rsid w:val="00F24A54"/>
    <w:rsid w:val="00F24F81"/>
    <w:rsid w:val="00F25FF6"/>
    <w:rsid w:val="00F260E6"/>
    <w:rsid w:val="00F262DB"/>
    <w:rsid w:val="00F263DA"/>
    <w:rsid w:val="00F26957"/>
    <w:rsid w:val="00F26B74"/>
    <w:rsid w:val="00F26CC4"/>
    <w:rsid w:val="00F310A5"/>
    <w:rsid w:val="00F311D2"/>
    <w:rsid w:val="00F31CB4"/>
    <w:rsid w:val="00F325FC"/>
    <w:rsid w:val="00F3292E"/>
    <w:rsid w:val="00F33A02"/>
    <w:rsid w:val="00F34110"/>
    <w:rsid w:val="00F344D8"/>
    <w:rsid w:val="00F3460E"/>
    <w:rsid w:val="00F34AEF"/>
    <w:rsid w:val="00F350AC"/>
    <w:rsid w:val="00F357A0"/>
    <w:rsid w:val="00F4036B"/>
    <w:rsid w:val="00F403C0"/>
    <w:rsid w:val="00F4105D"/>
    <w:rsid w:val="00F41130"/>
    <w:rsid w:val="00F4145C"/>
    <w:rsid w:val="00F41CE9"/>
    <w:rsid w:val="00F42363"/>
    <w:rsid w:val="00F42380"/>
    <w:rsid w:val="00F44575"/>
    <w:rsid w:val="00F44719"/>
    <w:rsid w:val="00F46474"/>
    <w:rsid w:val="00F4694E"/>
    <w:rsid w:val="00F47160"/>
    <w:rsid w:val="00F478ED"/>
    <w:rsid w:val="00F47A9E"/>
    <w:rsid w:val="00F501D4"/>
    <w:rsid w:val="00F50BE8"/>
    <w:rsid w:val="00F515C1"/>
    <w:rsid w:val="00F51747"/>
    <w:rsid w:val="00F518D5"/>
    <w:rsid w:val="00F5206D"/>
    <w:rsid w:val="00F52C01"/>
    <w:rsid w:val="00F52DEA"/>
    <w:rsid w:val="00F53412"/>
    <w:rsid w:val="00F5360B"/>
    <w:rsid w:val="00F54837"/>
    <w:rsid w:val="00F54885"/>
    <w:rsid w:val="00F552D2"/>
    <w:rsid w:val="00F55A52"/>
    <w:rsid w:val="00F56AEC"/>
    <w:rsid w:val="00F56FC7"/>
    <w:rsid w:val="00F57C80"/>
    <w:rsid w:val="00F60C1B"/>
    <w:rsid w:val="00F61A7C"/>
    <w:rsid w:val="00F61D05"/>
    <w:rsid w:val="00F62434"/>
    <w:rsid w:val="00F6268A"/>
    <w:rsid w:val="00F62D2B"/>
    <w:rsid w:val="00F62DFD"/>
    <w:rsid w:val="00F6328D"/>
    <w:rsid w:val="00F6367C"/>
    <w:rsid w:val="00F63892"/>
    <w:rsid w:val="00F6392F"/>
    <w:rsid w:val="00F65917"/>
    <w:rsid w:val="00F65CDE"/>
    <w:rsid w:val="00F65D1D"/>
    <w:rsid w:val="00F65F2D"/>
    <w:rsid w:val="00F668C4"/>
    <w:rsid w:val="00F66C91"/>
    <w:rsid w:val="00F66E8D"/>
    <w:rsid w:val="00F67041"/>
    <w:rsid w:val="00F6726C"/>
    <w:rsid w:val="00F6780C"/>
    <w:rsid w:val="00F71095"/>
    <w:rsid w:val="00F71535"/>
    <w:rsid w:val="00F716EA"/>
    <w:rsid w:val="00F71701"/>
    <w:rsid w:val="00F728B1"/>
    <w:rsid w:val="00F72C6B"/>
    <w:rsid w:val="00F73A2D"/>
    <w:rsid w:val="00F73A94"/>
    <w:rsid w:val="00F745CA"/>
    <w:rsid w:val="00F74703"/>
    <w:rsid w:val="00F74776"/>
    <w:rsid w:val="00F74F84"/>
    <w:rsid w:val="00F751C1"/>
    <w:rsid w:val="00F772F3"/>
    <w:rsid w:val="00F80A98"/>
    <w:rsid w:val="00F80DDA"/>
    <w:rsid w:val="00F80E41"/>
    <w:rsid w:val="00F812DF"/>
    <w:rsid w:val="00F81BAF"/>
    <w:rsid w:val="00F820BD"/>
    <w:rsid w:val="00F8221C"/>
    <w:rsid w:val="00F828DA"/>
    <w:rsid w:val="00F834B7"/>
    <w:rsid w:val="00F838D1"/>
    <w:rsid w:val="00F842EF"/>
    <w:rsid w:val="00F84871"/>
    <w:rsid w:val="00F84903"/>
    <w:rsid w:val="00F84953"/>
    <w:rsid w:val="00F8497E"/>
    <w:rsid w:val="00F8516F"/>
    <w:rsid w:val="00F85925"/>
    <w:rsid w:val="00F85B1E"/>
    <w:rsid w:val="00F86044"/>
    <w:rsid w:val="00F86315"/>
    <w:rsid w:val="00F86782"/>
    <w:rsid w:val="00F86E20"/>
    <w:rsid w:val="00F86ECE"/>
    <w:rsid w:val="00F86FCC"/>
    <w:rsid w:val="00F876F1"/>
    <w:rsid w:val="00F87B3B"/>
    <w:rsid w:val="00F87BB6"/>
    <w:rsid w:val="00F87CA9"/>
    <w:rsid w:val="00F87E0C"/>
    <w:rsid w:val="00F904E2"/>
    <w:rsid w:val="00F90A55"/>
    <w:rsid w:val="00F90B00"/>
    <w:rsid w:val="00F90D5C"/>
    <w:rsid w:val="00F919FB"/>
    <w:rsid w:val="00F91BF8"/>
    <w:rsid w:val="00F91D95"/>
    <w:rsid w:val="00F92017"/>
    <w:rsid w:val="00F92605"/>
    <w:rsid w:val="00F92994"/>
    <w:rsid w:val="00F92AFB"/>
    <w:rsid w:val="00F92DDF"/>
    <w:rsid w:val="00F9324D"/>
    <w:rsid w:val="00F93A06"/>
    <w:rsid w:val="00F93B34"/>
    <w:rsid w:val="00F94223"/>
    <w:rsid w:val="00F94C15"/>
    <w:rsid w:val="00F9508D"/>
    <w:rsid w:val="00F953E9"/>
    <w:rsid w:val="00F957AB"/>
    <w:rsid w:val="00F95834"/>
    <w:rsid w:val="00F966F3"/>
    <w:rsid w:val="00F96D8E"/>
    <w:rsid w:val="00F96E86"/>
    <w:rsid w:val="00F97BAF"/>
    <w:rsid w:val="00FA0694"/>
    <w:rsid w:val="00FA0AFD"/>
    <w:rsid w:val="00FA15FC"/>
    <w:rsid w:val="00FA1932"/>
    <w:rsid w:val="00FA1F75"/>
    <w:rsid w:val="00FA2619"/>
    <w:rsid w:val="00FA29FB"/>
    <w:rsid w:val="00FA2A0F"/>
    <w:rsid w:val="00FA2B8F"/>
    <w:rsid w:val="00FA2D16"/>
    <w:rsid w:val="00FA2D64"/>
    <w:rsid w:val="00FA3095"/>
    <w:rsid w:val="00FA365A"/>
    <w:rsid w:val="00FA37BB"/>
    <w:rsid w:val="00FA37D1"/>
    <w:rsid w:val="00FA3FCC"/>
    <w:rsid w:val="00FA455F"/>
    <w:rsid w:val="00FA4580"/>
    <w:rsid w:val="00FA465D"/>
    <w:rsid w:val="00FA53B9"/>
    <w:rsid w:val="00FA66BC"/>
    <w:rsid w:val="00FA683E"/>
    <w:rsid w:val="00FA73F3"/>
    <w:rsid w:val="00FB14CE"/>
    <w:rsid w:val="00FB16C8"/>
    <w:rsid w:val="00FB1991"/>
    <w:rsid w:val="00FB2271"/>
    <w:rsid w:val="00FB268E"/>
    <w:rsid w:val="00FB2B64"/>
    <w:rsid w:val="00FB2E5A"/>
    <w:rsid w:val="00FB2EA3"/>
    <w:rsid w:val="00FB3329"/>
    <w:rsid w:val="00FB3397"/>
    <w:rsid w:val="00FB35E8"/>
    <w:rsid w:val="00FB39BF"/>
    <w:rsid w:val="00FB49B3"/>
    <w:rsid w:val="00FB4C46"/>
    <w:rsid w:val="00FB5365"/>
    <w:rsid w:val="00FB64E6"/>
    <w:rsid w:val="00FB6E63"/>
    <w:rsid w:val="00FB7029"/>
    <w:rsid w:val="00FC019D"/>
    <w:rsid w:val="00FC1101"/>
    <w:rsid w:val="00FC1280"/>
    <w:rsid w:val="00FC1FBA"/>
    <w:rsid w:val="00FC2239"/>
    <w:rsid w:val="00FC288C"/>
    <w:rsid w:val="00FC36E3"/>
    <w:rsid w:val="00FC3732"/>
    <w:rsid w:val="00FC4626"/>
    <w:rsid w:val="00FC4E7B"/>
    <w:rsid w:val="00FC5523"/>
    <w:rsid w:val="00FC5CED"/>
    <w:rsid w:val="00FC61C2"/>
    <w:rsid w:val="00FC61E8"/>
    <w:rsid w:val="00FC6976"/>
    <w:rsid w:val="00FC6A01"/>
    <w:rsid w:val="00FC6B57"/>
    <w:rsid w:val="00FD0C62"/>
    <w:rsid w:val="00FD0EA8"/>
    <w:rsid w:val="00FD1042"/>
    <w:rsid w:val="00FD1BEB"/>
    <w:rsid w:val="00FD2EC6"/>
    <w:rsid w:val="00FD3726"/>
    <w:rsid w:val="00FD38C5"/>
    <w:rsid w:val="00FD39BD"/>
    <w:rsid w:val="00FD3A11"/>
    <w:rsid w:val="00FD40B8"/>
    <w:rsid w:val="00FD48A1"/>
    <w:rsid w:val="00FD55E0"/>
    <w:rsid w:val="00FD57F6"/>
    <w:rsid w:val="00FD65B3"/>
    <w:rsid w:val="00FD67DD"/>
    <w:rsid w:val="00FD6C36"/>
    <w:rsid w:val="00FD6F68"/>
    <w:rsid w:val="00FD76A9"/>
    <w:rsid w:val="00FD787C"/>
    <w:rsid w:val="00FE0501"/>
    <w:rsid w:val="00FE0E3D"/>
    <w:rsid w:val="00FE1374"/>
    <w:rsid w:val="00FE1568"/>
    <w:rsid w:val="00FE23EF"/>
    <w:rsid w:val="00FE2DFE"/>
    <w:rsid w:val="00FE2FAC"/>
    <w:rsid w:val="00FE450B"/>
    <w:rsid w:val="00FE4A52"/>
    <w:rsid w:val="00FE4C89"/>
    <w:rsid w:val="00FE4E7D"/>
    <w:rsid w:val="00FE4E89"/>
    <w:rsid w:val="00FE4EAC"/>
    <w:rsid w:val="00FE57DF"/>
    <w:rsid w:val="00FE5FD7"/>
    <w:rsid w:val="00FE6763"/>
    <w:rsid w:val="00FE67AE"/>
    <w:rsid w:val="00FE7BE2"/>
    <w:rsid w:val="00FE7F67"/>
    <w:rsid w:val="00FF031F"/>
    <w:rsid w:val="00FF0711"/>
    <w:rsid w:val="00FF0C12"/>
    <w:rsid w:val="00FF0DE6"/>
    <w:rsid w:val="00FF2571"/>
    <w:rsid w:val="00FF2EE2"/>
    <w:rsid w:val="00FF2FA5"/>
    <w:rsid w:val="00FF41AC"/>
    <w:rsid w:val="00FF420A"/>
    <w:rsid w:val="00FF494C"/>
    <w:rsid w:val="00FF4A44"/>
    <w:rsid w:val="00FF4D75"/>
    <w:rsid w:val="00FF524F"/>
    <w:rsid w:val="00FF6185"/>
    <w:rsid w:val="00FF63C9"/>
    <w:rsid w:val="00FF721F"/>
    <w:rsid w:val="00FF7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50d12"/>
    </o:shapedefaults>
    <o:shapelayout v:ext="edit">
      <o:idmap v:ext="edit" data="1"/>
    </o:shapelayout>
  </w:shapeDefaults>
  <w:decimalSymbol w:val=","/>
  <w:listSeparator w:val=";"/>
  <w15:docId w15:val="{53541BE2-78DE-453D-A3A9-07663663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locked="1"/>
    <w:lsdException w:name="List 5" w:lock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7" w:qFormat="1"/>
    <w:lsdException w:name="Closing" w:locked="1" w:semiHidden="1" w:unhideWhenUsed="1"/>
    <w:lsdException w:name="Signature" w:locked="1" w:semiHidden="1" w:unhideWhenUsed="1"/>
    <w:lsdException w:name="Default Paragraph Font" w:semiHidden="1" w:unhideWhenUsed="1"/>
    <w:lsdException w:name="Body Text" w:semiHidden="1"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NEXXES LABEL"/>
    <w:qFormat/>
    <w:rsid w:val="00863A8C"/>
    <w:rPr>
      <w:rFonts w:ascii="Arial" w:hAnsi="Arial"/>
      <w:spacing w:val="-5"/>
      <w:lang w:eastAsia="en-US"/>
    </w:rPr>
  </w:style>
  <w:style w:type="paragraph" w:styleId="Heading1">
    <w:name w:val="heading 1"/>
    <w:basedOn w:val="HeadingBase"/>
    <w:next w:val="BodyText"/>
    <w:link w:val="Heading1Char"/>
    <w:uiPriority w:val="9"/>
    <w:qFormat/>
    <w:rsid w:val="006235FB"/>
    <w:pPr>
      <w:pageBreakBefore/>
      <w:numPr>
        <w:numId w:val="33"/>
      </w:numPr>
      <w:spacing w:after="360"/>
      <w:outlineLvl w:val="0"/>
    </w:pPr>
    <w:rPr>
      <w:caps/>
      <w:color w:val="A50D12"/>
      <w:sz w:val="28"/>
      <w:lang w:eastAsia="x-none"/>
    </w:rPr>
  </w:style>
  <w:style w:type="paragraph" w:styleId="Heading2">
    <w:name w:val="heading 2"/>
    <w:basedOn w:val="HeadingBase"/>
    <w:next w:val="BodyText"/>
    <w:uiPriority w:val="9"/>
    <w:qFormat/>
    <w:rsid w:val="006235FB"/>
    <w:pPr>
      <w:numPr>
        <w:ilvl w:val="1"/>
        <w:numId w:val="33"/>
      </w:numPr>
      <w:spacing w:before="480" w:after="120"/>
      <w:outlineLvl w:val="1"/>
    </w:pPr>
    <w:rPr>
      <w:caps/>
      <w:color w:val="auto"/>
      <w:sz w:val="24"/>
      <w:szCs w:val="24"/>
    </w:rPr>
  </w:style>
  <w:style w:type="paragraph" w:styleId="Heading3">
    <w:name w:val="heading 3"/>
    <w:basedOn w:val="HeadingBase"/>
    <w:next w:val="BodyText"/>
    <w:link w:val="Heading3Char"/>
    <w:uiPriority w:val="9"/>
    <w:qFormat/>
    <w:rsid w:val="00D66E55"/>
    <w:pPr>
      <w:numPr>
        <w:ilvl w:val="2"/>
        <w:numId w:val="33"/>
      </w:numPr>
      <w:spacing w:after="40"/>
      <w:outlineLvl w:val="2"/>
    </w:pPr>
    <w:rPr>
      <w:caps/>
      <w:color w:val="auto"/>
      <w:szCs w:val="24"/>
    </w:rPr>
  </w:style>
  <w:style w:type="paragraph" w:styleId="Heading4">
    <w:name w:val="heading 4"/>
    <w:basedOn w:val="HeadingBase"/>
    <w:next w:val="BodyText"/>
    <w:link w:val="Heading4Char"/>
    <w:uiPriority w:val="9"/>
    <w:qFormat/>
    <w:rsid w:val="00D66E55"/>
    <w:pPr>
      <w:numPr>
        <w:ilvl w:val="3"/>
        <w:numId w:val="33"/>
      </w:numPr>
      <w:spacing w:after="40"/>
      <w:outlineLvl w:val="3"/>
    </w:pPr>
    <w:rPr>
      <w:color w:val="auto"/>
      <w:sz w:val="20"/>
    </w:rPr>
  </w:style>
  <w:style w:type="paragraph" w:styleId="Heading5">
    <w:name w:val="heading 5"/>
    <w:basedOn w:val="Heading4"/>
    <w:next w:val="BodyText"/>
    <w:uiPriority w:val="9"/>
    <w:qFormat/>
    <w:rsid w:val="00D66E55"/>
    <w:pPr>
      <w:numPr>
        <w:ilvl w:val="4"/>
      </w:numPr>
      <w:outlineLvl w:val="4"/>
    </w:pPr>
    <w:rPr>
      <w:sz w:val="18"/>
    </w:rPr>
  </w:style>
  <w:style w:type="paragraph" w:styleId="Heading6">
    <w:name w:val="heading 6"/>
    <w:basedOn w:val="HeadingBase"/>
    <w:next w:val="BodyText"/>
    <w:uiPriority w:val="9"/>
    <w:qFormat/>
    <w:rsid w:val="006235FB"/>
    <w:pPr>
      <w:numPr>
        <w:ilvl w:val="5"/>
        <w:numId w:val="33"/>
      </w:numPr>
      <w:spacing w:after="40"/>
      <w:outlineLvl w:val="5"/>
    </w:pPr>
    <w:rPr>
      <w:color w:val="auto"/>
      <w:sz w:val="24"/>
    </w:rPr>
  </w:style>
  <w:style w:type="paragraph" w:styleId="Heading7">
    <w:name w:val="heading 7"/>
    <w:basedOn w:val="Heading6"/>
    <w:next w:val="BodyText"/>
    <w:uiPriority w:val="9"/>
    <w:qFormat/>
    <w:locked/>
    <w:rsid w:val="006F4952"/>
    <w:pPr>
      <w:numPr>
        <w:ilvl w:val="6"/>
      </w:numPr>
      <w:outlineLvl w:val="6"/>
    </w:pPr>
  </w:style>
  <w:style w:type="paragraph" w:styleId="Heading8">
    <w:name w:val="heading 8"/>
    <w:basedOn w:val="Heading7"/>
    <w:next w:val="BodyText"/>
    <w:uiPriority w:val="9"/>
    <w:qFormat/>
    <w:locked/>
    <w:rsid w:val="006F4952"/>
    <w:pPr>
      <w:numPr>
        <w:ilvl w:val="7"/>
      </w:numPr>
      <w:outlineLvl w:val="7"/>
    </w:pPr>
  </w:style>
  <w:style w:type="paragraph" w:styleId="Heading9">
    <w:name w:val="heading 9"/>
    <w:basedOn w:val="Heading8"/>
    <w:next w:val="BodyText"/>
    <w:uiPriority w:val="9"/>
    <w:qFormat/>
    <w:locked/>
    <w:rsid w:val="006F495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arcter"/>
    <w:semiHidden/>
    <w:rsid w:val="00C469B3"/>
    <w:pPr>
      <w:keepNext/>
      <w:keepLines/>
      <w:jc w:val="both"/>
    </w:pPr>
    <w:rPr>
      <w:color w:val="003399"/>
      <w:spacing w:val="0"/>
      <w:sz w:val="22"/>
      <w:szCs w:val="22"/>
    </w:rPr>
  </w:style>
  <w:style w:type="paragraph" w:styleId="BodyText">
    <w:name w:val="Body Text"/>
    <w:basedOn w:val="Normal"/>
    <w:link w:val="BodyTextChar"/>
    <w:uiPriority w:val="3"/>
    <w:qFormat/>
    <w:rsid w:val="006235FB"/>
    <w:pPr>
      <w:spacing w:after="240" w:line="260" w:lineRule="atLeast"/>
      <w:jc w:val="both"/>
    </w:pPr>
    <w:rPr>
      <w:spacing w:val="0"/>
      <w:lang w:eastAsia="x-none"/>
    </w:rPr>
  </w:style>
  <w:style w:type="character" w:customStyle="1" w:styleId="BodyTextChar">
    <w:name w:val="Body Text Char"/>
    <w:link w:val="BodyText"/>
    <w:uiPriority w:val="3"/>
    <w:rsid w:val="006235FB"/>
    <w:rPr>
      <w:rFonts w:ascii="Arial" w:hAnsi="Arial"/>
      <w:lang w:val="en-GB" w:eastAsia="x-none"/>
    </w:rPr>
  </w:style>
  <w:style w:type="paragraph" w:customStyle="1" w:styleId="SourcecodeP">
    <w:name w:val="Source code P"/>
    <w:basedOn w:val="Comments"/>
    <w:autoRedefine/>
    <w:semiHidden/>
    <w:rsid w:val="002A18BC"/>
    <w:pPr>
      <w:keepLines/>
      <w:pBdr>
        <w:top w:val="single" w:sz="4" w:space="1" w:color="9D1B33"/>
        <w:bottom w:val="single" w:sz="4" w:space="1" w:color="9D1B33"/>
      </w:pBdr>
      <w:shd w:val="clear" w:color="auto" w:fill="F3F3F3"/>
      <w:tabs>
        <w:tab w:val="clear" w:pos="8640"/>
      </w:tabs>
      <w:spacing w:line="240" w:lineRule="auto"/>
      <w:contextualSpacing/>
    </w:pPr>
    <w:rPr>
      <w:rFonts w:ascii="Lucida Console" w:hAnsi="Lucida Console"/>
      <w:i/>
      <w:iCs/>
      <w:noProof/>
      <w:color w:val="A50D12"/>
      <w:sz w:val="18"/>
      <w:szCs w:val="18"/>
    </w:rPr>
  </w:style>
  <w:style w:type="paragraph" w:customStyle="1" w:styleId="Comments">
    <w:name w:val="Comments"/>
    <w:basedOn w:val="BodyText"/>
    <w:rsid w:val="006F4952"/>
    <w:pPr>
      <w:shd w:val="clear" w:color="auto" w:fill="E6D7FF"/>
      <w:tabs>
        <w:tab w:val="left" w:pos="8640"/>
      </w:tabs>
    </w:pPr>
    <w:rPr>
      <w:lang w:val="en-US"/>
    </w:rPr>
  </w:style>
  <w:style w:type="paragraph" w:styleId="BodyTextIndent">
    <w:name w:val="Body Text Indent"/>
    <w:basedOn w:val="BodyText"/>
    <w:semiHidden/>
    <w:rsid w:val="006F4952"/>
    <w:pPr>
      <w:ind w:left="1440"/>
    </w:pPr>
  </w:style>
  <w:style w:type="table" w:customStyle="1" w:styleId="CSWTable">
    <w:name w:val="CSW Table"/>
    <w:basedOn w:val="TableNormal"/>
    <w:rsid w:val="001631A9"/>
    <w:rPr>
      <w:rFonts w:ascii="Arial" w:hAnsi="Arial"/>
    </w:rPr>
    <w:tblPr>
      <w:tblStyleRowBandSize w:val="1"/>
      <w:jc w:val="center"/>
      <w:tblBorders>
        <w:bottom w:val="single" w:sz="4" w:space="0" w:color="766A62"/>
        <w:insideH w:val="single" w:sz="4" w:space="0" w:color="766A62"/>
      </w:tblBorders>
    </w:tblPr>
    <w:trPr>
      <w:jc w:val="center"/>
    </w:trPr>
    <w:tcPr>
      <w:vAlign w:val="center"/>
    </w:tcPr>
    <w:tblStylePr w:type="firstRow">
      <w:pPr>
        <w:keepNext/>
        <w:keepLines/>
        <w:wordWrap/>
        <w:spacing w:beforeLines="0" w:beforeAutospacing="0" w:afterLines="0" w:afterAutospacing="0"/>
      </w:pPr>
      <w:rPr>
        <w:rFonts w:ascii="Arial" w:hAnsi="Arial"/>
        <w:i w:val="0"/>
        <w:color w:val="FFFFFF"/>
        <w:sz w:val="22"/>
      </w:rPr>
      <w:tblPr/>
      <w:trPr>
        <w:tblHeader/>
      </w:trPr>
      <w:tcPr>
        <w:tcBorders>
          <w:top w:val="single" w:sz="4" w:space="0" w:color="A50D12"/>
          <w:left w:val="single" w:sz="4" w:space="0" w:color="A50D12"/>
          <w:bottom w:val="single" w:sz="4" w:space="0" w:color="A50D12"/>
          <w:right w:val="single" w:sz="4" w:space="0" w:color="A50D12"/>
          <w:insideH w:val="single" w:sz="4" w:space="0" w:color="A50D12"/>
          <w:insideV w:val="nil"/>
          <w:tl2br w:val="nil"/>
          <w:tr2bl w:val="nil"/>
        </w:tcBorders>
        <w:shd w:val="clear" w:color="auto" w:fill="A50D12"/>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766A62"/>
          <w:left w:val="nil"/>
          <w:bottom w:val="single" w:sz="4" w:space="0" w:color="766A62"/>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ListContinue4">
    <w:name w:val="List Continue 4"/>
    <w:basedOn w:val="ListContinue"/>
    <w:semiHidden/>
    <w:rsid w:val="006F4952"/>
  </w:style>
  <w:style w:type="paragraph" w:styleId="Caption">
    <w:name w:val="caption"/>
    <w:basedOn w:val="Normal"/>
    <w:next w:val="BodyText"/>
    <w:uiPriority w:val="10"/>
    <w:qFormat/>
    <w:rsid w:val="00DC4440"/>
    <w:pPr>
      <w:spacing w:before="120" w:after="600"/>
      <w:jc w:val="center"/>
    </w:pPr>
    <w:rPr>
      <w:spacing w:val="0"/>
      <w:sz w:val="16"/>
      <w:szCs w:val="18"/>
    </w:rPr>
  </w:style>
  <w:style w:type="paragraph" w:customStyle="1" w:styleId="CSWPartLabel">
    <w:name w:val="CSW Part Label"/>
    <w:basedOn w:val="Normal"/>
    <w:next w:val="CSWPartTitle"/>
    <w:semiHidden/>
    <w:rsid w:val="00684C45"/>
    <w:pPr>
      <w:pageBreakBefore/>
      <w:framePr w:w="8097" w:h="1720" w:hRule="exact" w:hSpace="181" w:wrap="around" w:hAnchor="margin" w:yAlign="top" w:anchorLock="1"/>
      <w:shd w:val="clear" w:color="auto" w:fill="FFFFFF"/>
      <w:ind w:right="6237"/>
      <w:jc w:val="center"/>
    </w:pPr>
    <w:rPr>
      <w:spacing w:val="-16"/>
      <w:position w:val="4"/>
      <w:sz w:val="32"/>
    </w:rPr>
  </w:style>
  <w:style w:type="paragraph" w:customStyle="1" w:styleId="CSWPartTitle">
    <w:name w:val="CSW Part Title"/>
    <w:basedOn w:val="Normal"/>
    <w:next w:val="CSWAnnexes"/>
    <w:link w:val="CSWPartTitleCharChar"/>
    <w:semiHidden/>
    <w:rsid w:val="00684C45"/>
    <w:pPr>
      <w:framePr w:w="8097" w:h="1720" w:hRule="exact" w:hSpace="181" w:wrap="around" w:hAnchor="margin" w:yAlign="top" w:anchorLock="1"/>
      <w:shd w:val="clear" w:color="auto" w:fill="FFFFFF"/>
      <w:spacing w:before="480" w:line="800" w:lineRule="exact"/>
      <w:ind w:right="6237"/>
      <w:jc w:val="center"/>
    </w:pPr>
    <w:rPr>
      <w:spacing w:val="0"/>
      <w:sz w:val="144"/>
      <w:lang w:eastAsia="x-none"/>
    </w:rPr>
  </w:style>
  <w:style w:type="character" w:customStyle="1" w:styleId="CSWPartTitleCharChar">
    <w:name w:val="CSW Part Title Char Char"/>
    <w:link w:val="CSWPartTitle"/>
    <w:semiHidden/>
    <w:rsid w:val="00684C45"/>
    <w:rPr>
      <w:rFonts w:ascii="Arial" w:hAnsi="Arial"/>
      <w:sz w:val="144"/>
      <w:shd w:val="clear" w:color="auto" w:fill="FFFFFF"/>
      <w:lang w:val="en-GB" w:eastAsia="x-none"/>
    </w:rPr>
  </w:style>
  <w:style w:type="paragraph" w:styleId="Title">
    <w:name w:val="Title"/>
    <w:basedOn w:val="HeadingBase"/>
    <w:next w:val="Subtitle"/>
    <w:uiPriority w:val="7"/>
    <w:qFormat/>
    <w:rsid w:val="006F4952"/>
    <w:pPr>
      <w:spacing w:after="480"/>
      <w:jc w:val="left"/>
    </w:pPr>
    <w:rPr>
      <w:caps/>
      <w:color w:val="A50D12"/>
      <w:sz w:val="48"/>
    </w:rPr>
  </w:style>
  <w:style w:type="paragraph" w:styleId="Subtitle">
    <w:name w:val="Subtitle"/>
    <w:basedOn w:val="Title"/>
    <w:next w:val="BodyText"/>
    <w:uiPriority w:val="8"/>
    <w:qFormat/>
    <w:rsid w:val="001566A2"/>
    <w:pPr>
      <w:spacing w:before="60" w:after="120" w:line="340" w:lineRule="atLeast"/>
    </w:pPr>
    <w:rPr>
      <w:color w:val="auto"/>
      <w:sz w:val="28"/>
    </w:rPr>
  </w:style>
  <w:style w:type="paragraph" w:customStyle="1" w:styleId="ChapterSubtitle">
    <w:name w:val="Chapter Subtitle"/>
    <w:basedOn w:val="Subtitle"/>
    <w:semiHidden/>
    <w:rsid w:val="00E06ED1"/>
  </w:style>
  <w:style w:type="character" w:customStyle="1" w:styleId="Highlight">
    <w:name w:val="Highlight"/>
    <w:rsid w:val="00C469B3"/>
    <w:rPr>
      <w:rFonts w:ascii="Arial" w:hAnsi="Arial"/>
      <w:color w:val="auto"/>
      <w:bdr w:val="none" w:sz="0" w:space="0" w:color="auto"/>
      <w:shd w:val="clear" w:color="auto" w:fill="C8E1FF"/>
    </w:rPr>
  </w:style>
  <w:style w:type="character" w:styleId="Strong">
    <w:name w:val="Strong"/>
    <w:qFormat/>
    <w:locked/>
    <w:rsid w:val="00DD503D"/>
    <w:rPr>
      <w:rFonts w:ascii="Arial" w:hAnsi="Arial"/>
      <w:b/>
      <w:bCs/>
      <w:color w:val="auto"/>
    </w:rPr>
  </w:style>
  <w:style w:type="character" w:styleId="CommentReference">
    <w:name w:val="annotation reference"/>
    <w:semiHidden/>
    <w:rsid w:val="00E06ED1"/>
    <w:rPr>
      <w:rFonts w:ascii="Arial" w:hAnsi="Arial"/>
      <w:color w:val="auto"/>
      <w:sz w:val="16"/>
    </w:rPr>
  </w:style>
  <w:style w:type="paragraph" w:customStyle="1" w:styleId="CSWFootnote">
    <w:name w:val="CSW Footnote"/>
    <w:basedOn w:val="Normal"/>
    <w:rsid w:val="00684C45"/>
    <w:pPr>
      <w:keepLines/>
      <w:pBdr>
        <w:top w:val="single" w:sz="4" w:space="12" w:color="auto"/>
      </w:pBdr>
      <w:spacing w:line="220" w:lineRule="exact"/>
      <w:jc w:val="both"/>
    </w:pPr>
    <w:rPr>
      <w:spacing w:val="0"/>
      <w:sz w:val="16"/>
    </w:rPr>
  </w:style>
  <w:style w:type="paragraph" w:styleId="CommentText">
    <w:name w:val="annotation text"/>
    <w:basedOn w:val="CSWFootnote"/>
    <w:semiHidden/>
    <w:rsid w:val="00E06ED1"/>
    <w:rPr>
      <w:noProof/>
    </w:rPr>
  </w:style>
  <w:style w:type="paragraph" w:customStyle="1" w:styleId="TableText">
    <w:name w:val="Table Text"/>
    <w:basedOn w:val="Normal"/>
    <w:link w:val="TableTextChar"/>
    <w:uiPriority w:val="7"/>
    <w:qFormat/>
    <w:rsid w:val="006235FB"/>
    <w:pPr>
      <w:spacing w:before="120" w:after="120"/>
      <w:ind w:left="113"/>
      <w:jc w:val="both"/>
    </w:pPr>
    <w:rPr>
      <w:color w:val="000000"/>
      <w:spacing w:val="0"/>
      <w:lang w:eastAsia="x-none"/>
    </w:rPr>
  </w:style>
  <w:style w:type="character" w:customStyle="1" w:styleId="TableTextChar">
    <w:name w:val="Table Text Char"/>
    <w:link w:val="TableText"/>
    <w:uiPriority w:val="7"/>
    <w:rsid w:val="006235FB"/>
    <w:rPr>
      <w:rFonts w:ascii="Arial" w:hAnsi="Arial"/>
      <w:color w:val="000000"/>
      <w:lang w:val="en-GB" w:eastAsia="x-none"/>
    </w:rPr>
  </w:style>
  <w:style w:type="paragraph" w:styleId="BalloonText">
    <w:name w:val="Balloon Text"/>
    <w:basedOn w:val="Normal"/>
    <w:semiHidden/>
    <w:rsid w:val="00E06ED1"/>
    <w:rPr>
      <w:rFonts w:cs="Tahoma"/>
      <w:spacing w:val="0"/>
      <w:sz w:val="16"/>
      <w:szCs w:val="16"/>
    </w:rPr>
  </w:style>
  <w:style w:type="paragraph" w:customStyle="1" w:styleId="CSWDiagramRedCell">
    <w:name w:val="CSW Diagram Red Cell"/>
    <w:basedOn w:val="BodyText"/>
    <w:semiHidden/>
    <w:rsid w:val="00E06ED1"/>
    <w:pPr>
      <w:shd w:val="clear" w:color="auto" w:fill="A50D12"/>
    </w:pPr>
    <w:rPr>
      <w:color w:val="EAEAEB"/>
      <w:sz w:val="28"/>
      <w:szCs w:val="28"/>
    </w:rPr>
  </w:style>
  <w:style w:type="table" w:styleId="TableGrid">
    <w:name w:val="Table Grid"/>
    <w:basedOn w:val="TableNormal"/>
    <w:semiHidden/>
    <w:rsid w:val="006F4952"/>
    <w:rPr>
      <w:rFonts w:ascii="Franklin Gothic Medium Cond" w:hAnsi="Franklin Gothic Medium C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locked/>
    <w:rsid w:val="00B0660A"/>
    <w:rPr>
      <w:rFonts w:ascii="Arial" w:hAnsi="Arial"/>
      <w:color w:val="auto"/>
      <w:vertAlign w:val="superscript"/>
    </w:rPr>
  </w:style>
  <w:style w:type="paragraph" w:styleId="EndnoteText">
    <w:name w:val="endnote text"/>
    <w:basedOn w:val="CSWFootnote"/>
    <w:semiHidden/>
    <w:locked/>
    <w:rsid w:val="00B0660A"/>
  </w:style>
  <w:style w:type="paragraph" w:customStyle="1" w:styleId="HeaderBase">
    <w:name w:val="Header Base"/>
    <w:basedOn w:val="Normal"/>
    <w:semiHidden/>
    <w:rsid w:val="00C469B3"/>
    <w:pPr>
      <w:keepLines/>
      <w:tabs>
        <w:tab w:val="center" w:pos="4320"/>
        <w:tab w:val="right" w:pos="8640"/>
      </w:tabs>
      <w:spacing w:line="190" w:lineRule="atLeast"/>
      <w:jc w:val="both"/>
    </w:pPr>
    <w:rPr>
      <w:caps/>
      <w:sz w:val="15"/>
    </w:rPr>
  </w:style>
  <w:style w:type="paragraph" w:styleId="Footer">
    <w:name w:val="footer"/>
    <w:aliases w:val="pie de página"/>
    <w:basedOn w:val="HeaderBase"/>
    <w:semiHidden/>
    <w:locked/>
    <w:rsid w:val="00C469B3"/>
    <w:pPr>
      <w:tabs>
        <w:tab w:val="clear" w:pos="4320"/>
        <w:tab w:val="clear" w:pos="8640"/>
      </w:tabs>
    </w:pPr>
    <w:rPr>
      <w:caps w:val="0"/>
      <w:smallCaps/>
      <w:noProof/>
    </w:rPr>
  </w:style>
  <w:style w:type="paragraph" w:customStyle="1" w:styleId="FooterEven">
    <w:name w:val="Footer Even"/>
    <w:basedOn w:val="Footer"/>
    <w:semiHidden/>
    <w:rsid w:val="00C469B3"/>
    <w:pPr>
      <w:pBdr>
        <w:top w:val="single" w:sz="6" w:space="2" w:color="auto"/>
      </w:pBdr>
      <w:spacing w:before="600"/>
    </w:pPr>
  </w:style>
  <w:style w:type="paragraph" w:customStyle="1" w:styleId="FooterFirst">
    <w:name w:val="Footer First"/>
    <w:basedOn w:val="Footer"/>
    <w:semiHidden/>
    <w:rsid w:val="00C469B3"/>
    <w:pPr>
      <w:pBdr>
        <w:top w:val="single" w:sz="6" w:space="2" w:color="auto"/>
      </w:pBdr>
      <w:spacing w:before="600"/>
    </w:pPr>
  </w:style>
  <w:style w:type="paragraph" w:customStyle="1" w:styleId="FooterOdd">
    <w:name w:val="Footer Odd"/>
    <w:basedOn w:val="Footer"/>
    <w:semiHidden/>
    <w:rsid w:val="00C469B3"/>
    <w:pPr>
      <w:pBdr>
        <w:top w:val="single" w:sz="6" w:space="2" w:color="auto"/>
      </w:pBdr>
      <w:spacing w:before="600"/>
    </w:pPr>
  </w:style>
  <w:style w:type="character" w:styleId="FootnoteReference">
    <w:name w:val="footnote reference"/>
    <w:semiHidden/>
    <w:rsid w:val="00C469B3"/>
    <w:rPr>
      <w:rFonts w:ascii="Arial" w:hAnsi="Arial"/>
      <w:color w:val="auto"/>
      <w:vertAlign w:val="superscript"/>
    </w:rPr>
  </w:style>
  <w:style w:type="paragraph" w:styleId="FootnoteText">
    <w:name w:val="footnote text"/>
    <w:basedOn w:val="CSWFootnote"/>
    <w:semiHidden/>
    <w:rsid w:val="006F4952"/>
    <w:pPr>
      <w:spacing w:after="240"/>
      <w:ind w:left="1077"/>
    </w:pPr>
  </w:style>
  <w:style w:type="paragraph" w:styleId="Header">
    <w:name w:val="header"/>
    <w:basedOn w:val="HeaderBase"/>
    <w:link w:val="HeaderChar"/>
    <w:semiHidden/>
    <w:rsid w:val="00C469B3"/>
    <w:pPr>
      <w:tabs>
        <w:tab w:val="clear" w:pos="4320"/>
        <w:tab w:val="clear" w:pos="8640"/>
      </w:tabs>
      <w:spacing w:after="200" w:line="240" w:lineRule="auto"/>
      <w:ind w:left="113"/>
      <w:jc w:val="left"/>
    </w:pPr>
    <w:rPr>
      <w:caps w:val="0"/>
      <w:smallCaps/>
      <w:color w:val="A50D12"/>
      <w:sz w:val="16"/>
    </w:rPr>
  </w:style>
  <w:style w:type="paragraph" w:customStyle="1" w:styleId="HeaderEven">
    <w:name w:val="Header Even"/>
    <w:basedOn w:val="Header"/>
    <w:semiHidden/>
    <w:rsid w:val="00C469B3"/>
    <w:pPr>
      <w:pBdr>
        <w:bottom w:val="single" w:sz="6" w:space="1" w:color="auto"/>
      </w:pBdr>
      <w:spacing w:after="600"/>
    </w:pPr>
  </w:style>
  <w:style w:type="paragraph" w:customStyle="1" w:styleId="HeaderFirst">
    <w:name w:val="Header First"/>
    <w:basedOn w:val="Header"/>
    <w:semiHidden/>
    <w:rsid w:val="006F4952"/>
    <w:pPr>
      <w:pBdr>
        <w:top w:val="single" w:sz="6" w:space="2" w:color="auto"/>
      </w:pBdr>
      <w:jc w:val="right"/>
    </w:pPr>
  </w:style>
  <w:style w:type="paragraph" w:customStyle="1" w:styleId="HeaderOdd">
    <w:name w:val="Header Odd"/>
    <w:basedOn w:val="Header"/>
    <w:semiHidden/>
    <w:rsid w:val="006F4952"/>
    <w:pPr>
      <w:pBdr>
        <w:bottom w:val="single" w:sz="6" w:space="1" w:color="auto"/>
      </w:pBdr>
      <w:spacing w:after="600"/>
    </w:pPr>
  </w:style>
  <w:style w:type="paragraph" w:customStyle="1" w:styleId="IndexBase">
    <w:name w:val="Index Base"/>
    <w:basedOn w:val="Normal"/>
    <w:semiHidden/>
    <w:locked/>
    <w:rsid w:val="00C469B3"/>
    <w:pPr>
      <w:spacing w:line="240" w:lineRule="atLeast"/>
      <w:ind w:left="360" w:hanging="360"/>
    </w:pPr>
    <w:rPr>
      <w:sz w:val="18"/>
    </w:rPr>
  </w:style>
  <w:style w:type="paragraph" w:styleId="Index1">
    <w:name w:val="index 1"/>
    <w:basedOn w:val="IndexBase"/>
    <w:semiHidden/>
    <w:locked/>
    <w:rsid w:val="00C469B3"/>
  </w:style>
  <w:style w:type="paragraph" w:styleId="Index2">
    <w:name w:val="index 2"/>
    <w:basedOn w:val="IndexBase"/>
    <w:semiHidden/>
    <w:locked/>
    <w:rsid w:val="00C469B3"/>
    <w:pPr>
      <w:spacing w:line="240" w:lineRule="auto"/>
      <w:ind w:left="720"/>
    </w:pPr>
  </w:style>
  <w:style w:type="paragraph" w:styleId="Index3">
    <w:name w:val="index 3"/>
    <w:basedOn w:val="IndexBase"/>
    <w:semiHidden/>
    <w:locked/>
    <w:rsid w:val="00C469B3"/>
    <w:pPr>
      <w:spacing w:line="240" w:lineRule="auto"/>
      <w:ind w:left="1080"/>
    </w:pPr>
  </w:style>
  <w:style w:type="paragraph" w:styleId="Index4">
    <w:name w:val="index 4"/>
    <w:basedOn w:val="IndexBase"/>
    <w:semiHidden/>
    <w:locked/>
    <w:rsid w:val="00C469B3"/>
    <w:pPr>
      <w:spacing w:line="240" w:lineRule="auto"/>
      <w:ind w:left="1440"/>
    </w:pPr>
  </w:style>
  <w:style w:type="paragraph" w:styleId="IndexHeading">
    <w:name w:val="index heading"/>
    <w:basedOn w:val="HeadingBase"/>
    <w:next w:val="Index1"/>
    <w:semiHidden/>
    <w:locked/>
    <w:rsid w:val="006F4952"/>
    <w:pPr>
      <w:keepLines w:val="0"/>
      <w:spacing w:line="480" w:lineRule="atLeast"/>
    </w:pPr>
    <w:rPr>
      <w:rFonts w:ascii="Arial Black" w:hAnsi="Arial Black"/>
      <w:spacing w:val="-5"/>
      <w:sz w:val="24"/>
    </w:rPr>
  </w:style>
  <w:style w:type="paragraph" w:styleId="List">
    <w:name w:val="List"/>
    <w:basedOn w:val="BodyText"/>
    <w:locked/>
    <w:rsid w:val="00C469B3"/>
    <w:pPr>
      <w:numPr>
        <w:numId w:val="22"/>
      </w:numPr>
      <w:spacing w:after="0" w:line="240" w:lineRule="auto"/>
    </w:pPr>
    <w:rPr>
      <w:color w:val="A50D12"/>
    </w:rPr>
  </w:style>
  <w:style w:type="paragraph" w:styleId="List2">
    <w:name w:val="List 2"/>
    <w:basedOn w:val="List"/>
    <w:locked/>
    <w:rsid w:val="00C469B3"/>
    <w:pPr>
      <w:numPr>
        <w:numId w:val="13"/>
      </w:numPr>
    </w:pPr>
    <w:rPr>
      <w:color w:val="auto"/>
    </w:rPr>
  </w:style>
  <w:style w:type="paragraph" w:styleId="List3">
    <w:name w:val="List 3"/>
    <w:basedOn w:val="List"/>
    <w:locked/>
    <w:rsid w:val="00C469B3"/>
    <w:pPr>
      <w:numPr>
        <w:numId w:val="14"/>
      </w:numPr>
    </w:pPr>
    <w:rPr>
      <w:color w:val="auto"/>
    </w:rPr>
  </w:style>
  <w:style w:type="paragraph" w:styleId="ListBullet">
    <w:name w:val="List Bullet"/>
    <w:basedOn w:val="List"/>
    <w:uiPriority w:val="2"/>
    <w:qFormat/>
    <w:rsid w:val="001566A2"/>
    <w:pPr>
      <w:numPr>
        <w:numId w:val="17"/>
      </w:numPr>
      <w:spacing w:after="120"/>
    </w:pPr>
    <w:rPr>
      <w:color w:val="auto"/>
    </w:rPr>
  </w:style>
  <w:style w:type="paragraph" w:styleId="ListBullet2">
    <w:name w:val="List Bullet 2"/>
    <w:basedOn w:val="ListBullet"/>
    <w:uiPriority w:val="2"/>
    <w:rsid w:val="006F4952"/>
    <w:pPr>
      <w:numPr>
        <w:numId w:val="18"/>
      </w:numPr>
    </w:pPr>
  </w:style>
  <w:style w:type="paragraph" w:styleId="ListBullet3">
    <w:name w:val="List Bullet 3"/>
    <w:basedOn w:val="ListBullet2"/>
    <w:uiPriority w:val="2"/>
    <w:rsid w:val="006F4952"/>
    <w:pPr>
      <w:numPr>
        <w:numId w:val="0"/>
      </w:numPr>
    </w:pPr>
  </w:style>
  <w:style w:type="paragraph" w:styleId="ListContinue">
    <w:name w:val="List Continue"/>
    <w:basedOn w:val="List"/>
    <w:semiHidden/>
    <w:rsid w:val="006F4952"/>
    <w:pPr>
      <w:numPr>
        <w:numId w:val="0"/>
      </w:numPr>
    </w:pPr>
  </w:style>
  <w:style w:type="paragraph" w:styleId="ListContinue2">
    <w:name w:val="List Continue 2"/>
    <w:basedOn w:val="ListContinue"/>
    <w:semiHidden/>
    <w:rsid w:val="006F4952"/>
    <w:pPr>
      <w:ind w:left="1135" w:hanging="284"/>
    </w:pPr>
    <w:rPr>
      <w:lang w:val="en-US"/>
    </w:rPr>
  </w:style>
  <w:style w:type="paragraph" w:styleId="ListContinue3">
    <w:name w:val="List Continue 3"/>
    <w:basedOn w:val="ListContinue"/>
    <w:semiHidden/>
    <w:rsid w:val="006F4952"/>
    <w:pPr>
      <w:numPr>
        <w:numId w:val="21"/>
      </w:numPr>
      <w:tabs>
        <w:tab w:val="left" w:pos="357"/>
      </w:tabs>
    </w:pPr>
  </w:style>
  <w:style w:type="paragraph" w:styleId="ListNumber">
    <w:name w:val="List Number"/>
    <w:basedOn w:val="BodyText"/>
    <w:uiPriority w:val="2"/>
    <w:qFormat/>
    <w:rsid w:val="00682658"/>
    <w:pPr>
      <w:numPr>
        <w:numId w:val="37"/>
      </w:numPr>
      <w:spacing w:line="240" w:lineRule="auto"/>
    </w:pPr>
  </w:style>
  <w:style w:type="paragraph" w:styleId="ListNumber2">
    <w:name w:val="List Number 2"/>
    <w:next w:val="ListNumber"/>
    <w:uiPriority w:val="2"/>
    <w:rsid w:val="001566A2"/>
    <w:pPr>
      <w:numPr>
        <w:ilvl w:val="1"/>
        <w:numId w:val="37"/>
      </w:numPr>
      <w:spacing w:after="240"/>
    </w:pPr>
    <w:rPr>
      <w:rFonts w:ascii="Arial" w:hAnsi="Arial"/>
      <w:lang w:eastAsia="en-US"/>
    </w:rPr>
  </w:style>
  <w:style w:type="paragraph" w:styleId="ListNumber3">
    <w:name w:val="List Number 3"/>
    <w:basedOn w:val="ListNumber"/>
    <w:uiPriority w:val="2"/>
    <w:rsid w:val="001566A2"/>
    <w:pPr>
      <w:numPr>
        <w:ilvl w:val="2"/>
      </w:numPr>
    </w:pPr>
  </w:style>
  <w:style w:type="paragraph" w:customStyle="1" w:styleId="TableHeader">
    <w:name w:val="Table Header"/>
    <w:link w:val="TableHeaderChar"/>
    <w:rsid w:val="00047E1A"/>
    <w:pPr>
      <w:spacing w:before="120" w:after="120"/>
      <w:ind w:left="113"/>
    </w:pPr>
    <w:rPr>
      <w:rFonts w:ascii="Arial" w:hAnsi="Arial"/>
      <w:caps/>
      <w:color w:val="A50D12"/>
      <w:lang w:eastAsia="en-US"/>
    </w:rPr>
  </w:style>
  <w:style w:type="character" w:customStyle="1" w:styleId="TableHeaderChar">
    <w:name w:val="Table Header Char"/>
    <w:link w:val="TableHeader"/>
    <w:rsid w:val="00047E1A"/>
    <w:rPr>
      <w:rFonts w:ascii="Arial" w:hAnsi="Arial"/>
      <w:caps/>
      <w:color w:val="A50D12"/>
      <w:lang w:val="en-GB" w:eastAsia="en-US"/>
    </w:rPr>
  </w:style>
  <w:style w:type="paragraph" w:styleId="MessageHeader">
    <w:name w:val="Message Header"/>
    <w:basedOn w:val="BodyText"/>
    <w:semiHidden/>
    <w:locked/>
    <w:rsid w:val="006F4952"/>
    <w:pPr>
      <w:keepLines/>
      <w:tabs>
        <w:tab w:val="left" w:pos="3600"/>
        <w:tab w:val="left" w:pos="4680"/>
      </w:tabs>
      <w:spacing w:after="120" w:line="280" w:lineRule="exact"/>
      <w:ind w:right="2160" w:hanging="1080"/>
    </w:pPr>
  </w:style>
  <w:style w:type="paragraph" w:customStyle="1" w:styleId="CSWDiagramBlackCell">
    <w:name w:val="CSW Diagram Black Cell"/>
    <w:basedOn w:val="CSWDiagramRedCell"/>
    <w:semiHidden/>
    <w:rsid w:val="00E06ED1"/>
    <w:pPr>
      <w:framePr w:hSpace="180" w:wrap="around" w:vAnchor="text" w:hAnchor="text" w:xAlign="right" w:y="1"/>
      <w:shd w:val="clear" w:color="auto" w:fill="161824"/>
      <w:suppressOverlap/>
    </w:pPr>
  </w:style>
  <w:style w:type="paragraph" w:styleId="TableofAuthorities">
    <w:name w:val="table of authorities"/>
    <w:basedOn w:val="Normal"/>
    <w:semiHidden/>
    <w:locked/>
    <w:rsid w:val="006F4952"/>
    <w:pPr>
      <w:tabs>
        <w:tab w:val="right" w:leader="dot" w:pos="7560"/>
      </w:tabs>
      <w:ind w:left="1440" w:hanging="360"/>
      <w:jc w:val="both"/>
    </w:pPr>
  </w:style>
  <w:style w:type="paragraph" w:customStyle="1" w:styleId="TOCBase">
    <w:name w:val="TOC Base"/>
    <w:basedOn w:val="Normal"/>
    <w:semiHidden/>
    <w:rsid w:val="006F4952"/>
    <w:pPr>
      <w:tabs>
        <w:tab w:val="right" w:leader="dot" w:pos="6480"/>
      </w:tabs>
      <w:spacing w:after="240" w:line="240" w:lineRule="atLeast"/>
    </w:pPr>
  </w:style>
  <w:style w:type="paragraph" w:styleId="TableofFigures">
    <w:name w:val="table of figures"/>
    <w:uiPriority w:val="99"/>
    <w:rsid w:val="00727E09"/>
    <w:pPr>
      <w:tabs>
        <w:tab w:val="left" w:leader="dot" w:pos="8947"/>
      </w:tabs>
      <w:ind w:left="113"/>
    </w:pPr>
    <w:rPr>
      <w:rFonts w:ascii="Arial" w:hAnsi="Arial"/>
      <w:lang w:eastAsia="en-US"/>
    </w:rPr>
  </w:style>
  <w:style w:type="paragraph" w:styleId="TOAHeading">
    <w:name w:val="toa heading"/>
    <w:basedOn w:val="Normal"/>
    <w:next w:val="TableofAuthorities"/>
    <w:semiHidden/>
    <w:locked/>
    <w:rsid w:val="006F4952"/>
    <w:pPr>
      <w:keepNext/>
      <w:spacing w:line="480" w:lineRule="atLeast"/>
      <w:jc w:val="both"/>
    </w:pPr>
    <w:rPr>
      <w:rFonts w:ascii="Arial Black" w:hAnsi="Arial Black"/>
      <w:b/>
      <w:spacing w:val="-10"/>
      <w:kern w:val="28"/>
    </w:rPr>
  </w:style>
  <w:style w:type="paragraph" w:styleId="TOC1">
    <w:name w:val="toc 1"/>
    <w:basedOn w:val="TOCBase"/>
    <w:uiPriority w:val="39"/>
    <w:rsid w:val="00A56A24"/>
    <w:pPr>
      <w:keepLines/>
      <w:tabs>
        <w:tab w:val="clear" w:pos="6480"/>
        <w:tab w:val="left" w:leader="dot" w:pos="8947"/>
      </w:tabs>
      <w:spacing w:after="0" w:line="240" w:lineRule="auto"/>
    </w:pPr>
    <w:rPr>
      <w:caps/>
      <w:color w:val="A50D12"/>
      <w:spacing w:val="0"/>
    </w:rPr>
  </w:style>
  <w:style w:type="paragraph" w:styleId="TOC2">
    <w:name w:val="toc 2"/>
    <w:basedOn w:val="TOCBase"/>
    <w:uiPriority w:val="39"/>
    <w:rsid w:val="00A56A24"/>
    <w:pPr>
      <w:keepLines/>
      <w:tabs>
        <w:tab w:val="clear" w:pos="6480"/>
        <w:tab w:val="left" w:leader="dot" w:pos="8947"/>
      </w:tabs>
      <w:spacing w:after="0" w:line="240" w:lineRule="auto"/>
    </w:pPr>
    <w:rPr>
      <w:noProof/>
      <w:spacing w:val="0"/>
    </w:rPr>
  </w:style>
  <w:style w:type="paragraph" w:styleId="TOC3">
    <w:name w:val="toc 3"/>
    <w:basedOn w:val="TOCBase"/>
    <w:uiPriority w:val="39"/>
    <w:rsid w:val="00727E09"/>
    <w:pPr>
      <w:keepLines/>
      <w:tabs>
        <w:tab w:val="clear" w:pos="6480"/>
        <w:tab w:val="left" w:leader="dot" w:pos="8947"/>
      </w:tabs>
      <w:spacing w:after="0" w:line="240" w:lineRule="auto"/>
      <w:ind w:left="680"/>
    </w:pPr>
    <w:rPr>
      <w:noProof/>
      <w:spacing w:val="0"/>
    </w:rPr>
  </w:style>
  <w:style w:type="paragraph" w:styleId="TOC4">
    <w:name w:val="toc 4"/>
    <w:basedOn w:val="TOCBase"/>
    <w:uiPriority w:val="39"/>
    <w:rsid w:val="00727E09"/>
    <w:pPr>
      <w:tabs>
        <w:tab w:val="clear" w:pos="6480"/>
        <w:tab w:val="left" w:leader="dot" w:pos="8947"/>
      </w:tabs>
      <w:spacing w:after="0" w:line="240" w:lineRule="auto"/>
      <w:ind w:left="1021"/>
    </w:pPr>
  </w:style>
  <w:style w:type="table" w:customStyle="1" w:styleId="CSWTable10">
    <w:name w:val="CSW Table 10"/>
    <w:basedOn w:val="CSWTable"/>
    <w:semiHidden/>
    <w:rsid w:val="006F4952"/>
    <w:tblPr/>
    <w:tblStylePr w:type="firstRow">
      <w:pPr>
        <w:keepNext/>
        <w:keepLines/>
        <w:wordWrap/>
        <w:spacing w:beforeLines="0" w:beforeAutospacing="0" w:afterLines="0" w:afterAutospacing="0"/>
      </w:pPr>
      <w:rPr>
        <w:rFonts w:ascii="Helv" w:hAnsi="Helv"/>
        <w:i w:val="0"/>
        <w:color w:val="FFFFFF"/>
        <w:sz w:val="20"/>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DocumentMap">
    <w:name w:val="Document Map"/>
    <w:basedOn w:val="Normal"/>
    <w:semiHidden/>
    <w:locked/>
    <w:rsid w:val="00B0660A"/>
    <w:pPr>
      <w:shd w:val="clear" w:color="auto" w:fill="000080"/>
    </w:pPr>
  </w:style>
  <w:style w:type="character" w:styleId="Hyperlink">
    <w:name w:val="Hyperlink"/>
    <w:uiPriority w:val="99"/>
    <w:rsid w:val="006700D9"/>
    <w:rPr>
      <w:rFonts w:ascii="Arial" w:hAnsi="Arial"/>
      <w:color w:val="auto"/>
      <w:u w:val="single"/>
    </w:rPr>
  </w:style>
  <w:style w:type="character" w:styleId="FollowedHyperlink">
    <w:name w:val="FollowedHyperlink"/>
    <w:semiHidden/>
    <w:locked/>
    <w:rsid w:val="00B0660A"/>
    <w:rPr>
      <w:rFonts w:ascii="Arial" w:hAnsi="Arial"/>
      <w:color w:val="800080"/>
      <w:u w:val="single"/>
    </w:rPr>
  </w:style>
  <w:style w:type="paragraph" w:customStyle="1" w:styleId="References">
    <w:name w:val="References"/>
    <w:basedOn w:val="BodyText"/>
    <w:rsid w:val="00521774"/>
    <w:pPr>
      <w:numPr>
        <w:numId w:val="7"/>
      </w:numPr>
      <w:tabs>
        <w:tab w:val="left" w:pos="567"/>
      </w:tabs>
      <w:spacing w:before="60" w:after="20" w:line="240" w:lineRule="auto"/>
    </w:pPr>
  </w:style>
  <w:style w:type="paragraph" w:customStyle="1" w:styleId="CSWAnnexes">
    <w:name w:val="CSW Annexes"/>
    <w:basedOn w:val="Heading1"/>
    <w:next w:val="CSWAnnexes2"/>
    <w:link w:val="CSWAnnexesChar"/>
    <w:rsid w:val="00DF7BAB"/>
    <w:pPr>
      <w:pageBreakBefore w:val="0"/>
      <w:numPr>
        <w:numId w:val="36"/>
      </w:numPr>
      <w:pBdr>
        <w:top w:val="single" w:sz="48" w:space="4" w:color="FFFFFF"/>
      </w:pBdr>
    </w:pPr>
  </w:style>
  <w:style w:type="table" w:customStyle="1" w:styleId="CSWTableBig10">
    <w:name w:val="CSW Table Big 10"/>
    <w:basedOn w:val="CSWTableBig"/>
    <w:semiHidden/>
    <w:rsid w:val="006F4952"/>
    <w:tblPr/>
    <w:tblStylePr w:type="firstRow">
      <w:rPr>
        <w:rFonts w:ascii="Wingdings" w:hAnsi="Wingdings"/>
        <w:color w:val="FFFFFF"/>
        <w:sz w:val="16"/>
      </w:rPr>
      <w:tblPr/>
      <w:trPr>
        <w:tblHeader/>
      </w:trPr>
      <w:tcPr>
        <w:shd w:val="clear" w:color="auto" w:fill="EBEBEB"/>
      </w:tcPr>
    </w:tblStylePr>
    <w:tblStylePr w:type="neCell">
      <w:tblPr/>
      <w:tcPr>
        <w:shd w:val="clear" w:color="auto" w:fill="292B36"/>
      </w:tcPr>
    </w:tblStylePr>
  </w:style>
  <w:style w:type="paragraph" w:customStyle="1" w:styleId="TableHeaderLarge">
    <w:name w:val="Table Header Large"/>
    <w:link w:val="TableHeaderLargeChar"/>
    <w:rsid w:val="007B6737"/>
    <w:pPr>
      <w:keepNext/>
      <w:keepLines/>
      <w:spacing w:before="120" w:line="360" w:lineRule="auto"/>
      <w:ind w:left="113"/>
    </w:pPr>
    <w:rPr>
      <w:rFonts w:ascii="Arial" w:hAnsi="Arial"/>
      <w:bCs/>
      <w:caps/>
      <w:color w:val="FFFFFF"/>
      <w:sz w:val="22"/>
      <w:lang w:eastAsia="en-US"/>
    </w:rPr>
  </w:style>
  <w:style w:type="character" w:customStyle="1" w:styleId="TableHeaderLargeChar">
    <w:name w:val="Table Header Large Char"/>
    <w:link w:val="TableHeaderLarge"/>
    <w:rsid w:val="007B6737"/>
    <w:rPr>
      <w:rFonts w:ascii="Arial" w:hAnsi="Arial"/>
      <w:bCs/>
      <w:caps/>
      <w:color w:val="FFFFFF"/>
      <w:sz w:val="22"/>
      <w:lang w:val="en-GB" w:eastAsia="en-US"/>
    </w:rPr>
  </w:style>
  <w:style w:type="paragraph" w:customStyle="1" w:styleId="TableTextLarge">
    <w:name w:val="Table Text Large"/>
    <w:basedOn w:val="Normal"/>
    <w:semiHidden/>
    <w:rsid w:val="006F4952"/>
    <w:pPr>
      <w:spacing w:before="60" w:after="60"/>
    </w:pPr>
    <w:rPr>
      <w:spacing w:val="0"/>
      <w:sz w:val="16"/>
    </w:rPr>
  </w:style>
  <w:style w:type="paragraph" w:customStyle="1" w:styleId="CSWApplicableDocuments">
    <w:name w:val="CSW Applicable Documents"/>
    <w:basedOn w:val="References"/>
    <w:rsid w:val="00E06ED1"/>
    <w:pPr>
      <w:numPr>
        <w:numId w:val="8"/>
      </w:numPr>
      <w:tabs>
        <w:tab w:val="clear" w:pos="567"/>
        <w:tab w:val="left" w:pos="566"/>
      </w:tabs>
    </w:pPr>
  </w:style>
  <w:style w:type="paragraph" w:customStyle="1" w:styleId="BodyTextDraft">
    <w:name w:val="Body Text Draft"/>
    <w:basedOn w:val="BodyText"/>
    <w:semiHidden/>
    <w:rsid w:val="006F4952"/>
    <w:pPr>
      <w:shd w:val="clear" w:color="auto" w:fill="FFFF99"/>
    </w:pPr>
    <w:rPr>
      <w:i/>
    </w:rPr>
  </w:style>
  <w:style w:type="table" w:customStyle="1" w:styleId="CSWTableWithTotals10">
    <w:name w:val="CSW Table With Totals 10"/>
    <w:basedOn w:val="CSWTableWithVerticalTotals"/>
    <w:semiHidden/>
    <w:rsid w:val="006F4952"/>
    <w:tblPr/>
    <w:tblStylePr w:type="firstRow">
      <w:rPr>
        <w:rFonts w:ascii="MS Mincho" w:hAnsi="MS Mincho"/>
        <w:b w:val="0"/>
        <w:i w:val="0"/>
        <w:color w:val="FFFFFF"/>
        <w:sz w:val="16"/>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BodyTextFirstIndent2">
    <w:name w:val="Body Text First Indent 2"/>
    <w:basedOn w:val="BodyTextIndent"/>
    <w:semiHidden/>
    <w:locked/>
    <w:rsid w:val="006F4952"/>
    <w:pPr>
      <w:spacing w:after="120"/>
      <w:ind w:left="283" w:firstLine="210"/>
    </w:pPr>
    <w:rPr>
      <w:spacing w:val="-5"/>
    </w:rPr>
  </w:style>
  <w:style w:type="paragraph" w:styleId="HTMLPreformatted">
    <w:name w:val="HTML Preformatted"/>
    <w:basedOn w:val="Normal"/>
    <w:locked/>
    <w:rsid w:val="00C469B3"/>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lang w:eastAsia="en-GB"/>
    </w:rPr>
  </w:style>
  <w:style w:type="paragraph" w:customStyle="1" w:styleId="CSWDisclaimertext">
    <w:name w:val="CSW Disclaimer text"/>
    <w:basedOn w:val="BodyText"/>
    <w:semiHidden/>
    <w:rsid w:val="00863A8C"/>
    <w:pPr>
      <w:pBdr>
        <w:bottom w:val="single" w:sz="4" w:space="1" w:color="D5D2C8"/>
      </w:pBdr>
      <w:spacing w:after="0"/>
    </w:pPr>
  </w:style>
  <w:style w:type="paragraph" w:customStyle="1" w:styleId="CSWDisclaimer">
    <w:name w:val="CSW Disclaimer"/>
    <w:basedOn w:val="BodyText"/>
    <w:semiHidden/>
    <w:rsid w:val="00C14B14"/>
    <w:pPr>
      <w:spacing w:after="120" w:line="240" w:lineRule="auto"/>
    </w:pPr>
    <w:rPr>
      <w:caps/>
      <w:color w:val="A50D12"/>
      <w:szCs w:val="24"/>
    </w:rPr>
  </w:style>
  <w:style w:type="paragraph" w:customStyle="1" w:styleId="TableTextCentred">
    <w:name w:val="Table Text Centred"/>
    <w:basedOn w:val="TableText"/>
    <w:rsid w:val="006F4952"/>
    <w:pPr>
      <w:jc w:val="center"/>
    </w:pPr>
  </w:style>
  <w:style w:type="paragraph" w:customStyle="1" w:styleId="PictureCentered">
    <w:name w:val="Picture Centered"/>
    <w:basedOn w:val="Normal"/>
    <w:rsid w:val="006F4952"/>
    <w:pPr>
      <w:jc w:val="center"/>
    </w:pPr>
  </w:style>
  <w:style w:type="paragraph" w:styleId="CommentSubject">
    <w:name w:val="annotation subject"/>
    <w:basedOn w:val="CommentText"/>
    <w:next w:val="CommentText"/>
    <w:semiHidden/>
    <w:rsid w:val="00E06ED1"/>
    <w:pPr>
      <w:keepLines w:val="0"/>
      <w:spacing w:line="240" w:lineRule="auto"/>
    </w:pPr>
    <w:rPr>
      <w:bCs/>
      <w:noProof w:val="0"/>
      <w:sz w:val="20"/>
    </w:rPr>
  </w:style>
  <w:style w:type="table" w:customStyle="1" w:styleId="CSWTableWithVerticalTotals">
    <w:name w:val="CSW Table With Vertical Totals"/>
    <w:basedOn w:val="TableNormal"/>
    <w:rsid w:val="006F4952"/>
    <w:rPr>
      <w:rFonts w:ascii="Arial" w:hAnsi="Arial"/>
      <w:color w:val="766A62"/>
    </w:rPr>
    <w:tblPr>
      <w:tblStyleRowBandSize w:val="1"/>
      <w:jc w:val="center"/>
      <w:tblBorders>
        <w:top w:val="single" w:sz="4" w:space="0" w:color="9D1B33"/>
        <w:left w:val="single" w:sz="4" w:space="0" w:color="9D1B33"/>
        <w:bottom w:val="single" w:sz="4" w:space="0" w:color="9D1B33"/>
        <w:right w:val="single" w:sz="4" w:space="0" w:color="9D1B33"/>
        <w:insideH w:val="single" w:sz="4" w:space="0" w:color="696A72"/>
        <w:insideV w:val="single" w:sz="4" w:space="0" w:color="696A72"/>
      </w:tblBorders>
      <w:tblCellMar>
        <w:top w:w="11" w:type="dxa"/>
        <w:left w:w="113" w:type="dxa"/>
        <w:bottom w:w="11" w:type="dxa"/>
        <w:right w:w="113" w:type="dxa"/>
      </w:tblCellMar>
    </w:tblPr>
    <w:trPr>
      <w:jc w:val="center"/>
    </w:trPr>
    <w:tblStylePr w:type="firstRow">
      <w:rPr>
        <w:rFonts w:ascii="New York" w:hAnsi="New York"/>
        <w:b w:val="0"/>
        <w:i w:val="0"/>
        <w:color w:val="FFFFFF"/>
        <w:sz w:val="20"/>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TOC7">
    <w:name w:val="toc 7"/>
    <w:basedOn w:val="Normal"/>
    <w:next w:val="Normal"/>
    <w:autoRedefine/>
    <w:semiHidden/>
    <w:rsid w:val="00727E09"/>
    <w:pPr>
      <w:tabs>
        <w:tab w:val="left" w:leader="dot" w:pos="8947"/>
      </w:tabs>
      <w:ind w:left="1200"/>
    </w:pPr>
  </w:style>
  <w:style w:type="character" w:customStyle="1" w:styleId="Bold">
    <w:name w:val="Bold"/>
    <w:rsid w:val="00E06ED1"/>
    <w:rPr>
      <w:rFonts w:ascii="Arial" w:hAnsi="Arial"/>
      <w:b/>
      <w:color w:val="auto"/>
    </w:rPr>
  </w:style>
  <w:style w:type="character" w:customStyle="1" w:styleId="Italic">
    <w:name w:val="Italic"/>
    <w:rsid w:val="00C469B3"/>
    <w:rPr>
      <w:rFonts w:ascii="Arial" w:hAnsi="Arial"/>
      <w:i/>
      <w:color w:val="auto"/>
    </w:rPr>
  </w:style>
  <w:style w:type="paragraph" w:customStyle="1" w:styleId="TableHeaderCentred">
    <w:name w:val="Table Header Centred"/>
    <w:basedOn w:val="TableHeader"/>
    <w:rsid w:val="008206F1"/>
    <w:pPr>
      <w:jc w:val="center"/>
    </w:pPr>
  </w:style>
  <w:style w:type="character" w:customStyle="1" w:styleId="SourceCode">
    <w:name w:val="Source_Code"/>
    <w:semiHidden/>
    <w:qFormat/>
    <w:rsid w:val="006F4952"/>
    <w:rPr>
      <w:rFonts w:ascii="Consolas" w:hAnsi="Consolas"/>
    </w:rPr>
  </w:style>
  <w:style w:type="paragraph" w:styleId="ListContinue5">
    <w:name w:val="List Continue 5"/>
    <w:basedOn w:val="ListContinue"/>
    <w:semiHidden/>
    <w:rsid w:val="006F4952"/>
  </w:style>
  <w:style w:type="paragraph" w:customStyle="1" w:styleId="BodyTextHighlighted">
    <w:name w:val="Body Text Highlighted"/>
    <w:basedOn w:val="BodyText"/>
    <w:autoRedefine/>
    <w:semiHidden/>
    <w:rsid w:val="00E06ED1"/>
    <w:pPr>
      <w:pBdr>
        <w:top w:val="single" w:sz="4" w:space="1" w:color="9D1B33"/>
        <w:bottom w:val="single" w:sz="4" w:space="2" w:color="9D1B33"/>
      </w:pBdr>
      <w:shd w:val="clear" w:color="auto" w:fill="E1E6F0"/>
    </w:pPr>
  </w:style>
  <w:style w:type="character" w:customStyle="1" w:styleId="HeadingBaseCarcter">
    <w:name w:val="Heading Base Carácter"/>
    <w:link w:val="HeadingBase"/>
    <w:semiHidden/>
    <w:rsid w:val="00C469B3"/>
    <w:rPr>
      <w:rFonts w:ascii="Arial" w:hAnsi="Arial"/>
      <w:color w:val="003399"/>
      <w:sz w:val="22"/>
      <w:szCs w:val="22"/>
      <w:lang w:val="en-GB" w:eastAsia="en-US"/>
    </w:rPr>
  </w:style>
  <w:style w:type="paragraph" w:customStyle="1" w:styleId="TableHeaderRight">
    <w:name w:val="Table Header Right"/>
    <w:basedOn w:val="TableHeader"/>
    <w:rsid w:val="008206F1"/>
    <w:pPr>
      <w:jc w:val="right"/>
    </w:pPr>
    <w:rPr>
      <w:bCs/>
    </w:rPr>
  </w:style>
  <w:style w:type="paragraph" w:customStyle="1" w:styleId="TableTextRight">
    <w:name w:val="Table Text Right"/>
    <w:basedOn w:val="TableText"/>
    <w:rsid w:val="006F4952"/>
    <w:pPr>
      <w:jc w:val="right"/>
    </w:pPr>
  </w:style>
  <w:style w:type="paragraph" w:customStyle="1" w:styleId="HFLeft">
    <w:name w:val="H&amp;F Left"/>
    <w:basedOn w:val="Normal"/>
    <w:semiHidden/>
    <w:rsid w:val="006F4952"/>
    <w:pPr>
      <w:jc w:val="both"/>
    </w:pPr>
    <w:rPr>
      <w:smallCaps/>
      <w:color w:val="336699"/>
      <w:sz w:val="16"/>
      <w:szCs w:val="15"/>
    </w:rPr>
  </w:style>
  <w:style w:type="paragraph" w:customStyle="1" w:styleId="HFRight">
    <w:name w:val="H&amp;F Right"/>
    <w:basedOn w:val="HFLeft"/>
    <w:semiHidden/>
    <w:rsid w:val="006F4952"/>
    <w:pPr>
      <w:jc w:val="right"/>
    </w:pPr>
  </w:style>
  <w:style w:type="paragraph" w:customStyle="1" w:styleId="HFCentre">
    <w:name w:val="H&amp;F Centre"/>
    <w:basedOn w:val="HFLeft"/>
    <w:semiHidden/>
    <w:rsid w:val="006F4952"/>
    <w:pPr>
      <w:jc w:val="center"/>
    </w:pPr>
  </w:style>
  <w:style w:type="character" w:styleId="PageNumber">
    <w:name w:val="page number"/>
    <w:semiHidden/>
    <w:locked/>
    <w:rsid w:val="00521774"/>
    <w:rPr>
      <w:rFonts w:ascii="Arial" w:hAnsi="Arial"/>
      <w:color w:val="auto"/>
    </w:rPr>
  </w:style>
  <w:style w:type="paragraph" w:customStyle="1" w:styleId="CSWCover1">
    <w:name w:val="CSW Cover 1"/>
    <w:basedOn w:val="BodyText"/>
    <w:semiHidden/>
    <w:rsid w:val="00863A8C"/>
    <w:rPr>
      <w:caps/>
      <w:color w:val="A50D12"/>
      <w:sz w:val="44"/>
      <w:szCs w:val="60"/>
    </w:rPr>
  </w:style>
  <w:style w:type="paragraph" w:customStyle="1" w:styleId="HFCSWMotto">
    <w:name w:val="H&amp;F CSW Motto"/>
    <w:basedOn w:val="Normal"/>
    <w:semiHidden/>
    <w:rsid w:val="00C469B3"/>
    <w:pPr>
      <w:spacing w:before="720"/>
    </w:pPr>
    <w:rPr>
      <w:b/>
      <w:bCs/>
      <w:i/>
      <w:iCs/>
      <w:noProof/>
      <w:sz w:val="24"/>
    </w:rPr>
  </w:style>
  <w:style w:type="paragraph" w:customStyle="1" w:styleId="HFCSWURL">
    <w:name w:val="H&amp;F CSW URL"/>
    <w:basedOn w:val="Normal"/>
    <w:semiHidden/>
    <w:rsid w:val="00C469B3"/>
    <w:pPr>
      <w:ind w:right="-198"/>
    </w:pPr>
    <w:rPr>
      <w:bCs/>
      <w:spacing w:val="16"/>
      <w:sz w:val="16"/>
    </w:rPr>
  </w:style>
  <w:style w:type="paragraph" w:customStyle="1" w:styleId="CSWCover2">
    <w:name w:val="CSW Cover 2"/>
    <w:basedOn w:val="BodyText"/>
    <w:semiHidden/>
    <w:rsid w:val="00863A8C"/>
    <w:rPr>
      <w:caps/>
      <w:sz w:val="64"/>
      <w:szCs w:val="60"/>
    </w:rPr>
  </w:style>
  <w:style w:type="paragraph" w:customStyle="1" w:styleId="CSWCover3">
    <w:name w:val="CSW Cover 3"/>
    <w:basedOn w:val="BodyText"/>
    <w:semiHidden/>
    <w:rsid w:val="00863A8C"/>
    <w:rPr>
      <w:caps/>
      <w:sz w:val="32"/>
      <w:szCs w:val="40"/>
    </w:rPr>
  </w:style>
  <w:style w:type="paragraph" w:customStyle="1" w:styleId="CSWCover4">
    <w:name w:val="CSW Cover 4"/>
    <w:basedOn w:val="Normal"/>
    <w:semiHidden/>
    <w:rsid w:val="00E06ED1"/>
    <w:pPr>
      <w:framePr w:hSpace="180" w:wrap="around" w:vAnchor="text" w:hAnchor="text" w:xAlign="right" w:y="1"/>
      <w:suppressOverlap/>
    </w:pPr>
    <w:rPr>
      <w:rFonts w:cs="Univers-CondensedLight"/>
      <w:color w:val="A50D12"/>
      <w:spacing w:val="0"/>
      <w:sz w:val="16"/>
      <w:szCs w:val="16"/>
      <w:lang w:eastAsia="pt-PT"/>
    </w:rPr>
  </w:style>
  <w:style w:type="paragraph" w:customStyle="1" w:styleId="CSWFooterFirstPage">
    <w:name w:val="CSW Footer First Page"/>
    <w:basedOn w:val="Footer"/>
    <w:semiHidden/>
    <w:rsid w:val="00684C45"/>
    <w:pPr>
      <w:spacing w:line="240" w:lineRule="auto"/>
      <w:jc w:val="left"/>
    </w:pPr>
    <w:rPr>
      <w:rFonts w:cs="Univers-Condensed"/>
      <w:color w:val="A50D12"/>
      <w:spacing w:val="0"/>
      <w:sz w:val="32"/>
      <w:szCs w:val="32"/>
      <w:lang w:val="pt-PT" w:eastAsia="pt-PT"/>
    </w:rPr>
  </w:style>
  <w:style w:type="paragraph" w:customStyle="1" w:styleId="CSWHeaderFirstColumn">
    <w:name w:val="CSW Header First Column"/>
    <w:basedOn w:val="Normal"/>
    <w:semiHidden/>
    <w:rsid w:val="00684C45"/>
    <w:rPr>
      <w:color w:val="FFFFFF"/>
      <w:spacing w:val="0"/>
      <w:sz w:val="28"/>
      <w:szCs w:val="28"/>
    </w:rPr>
  </w:style>
  <w:style w:type="paragraph" w:customStyle="1" w:styleId="CSWHeaderSecondColumn">
    <w:name w:val="CSW Header Second Column"/>
    <w:basedOn w:val="Normal"/>
    <w:semiHidden/>
    <w:rsid w:val="00684C45"/>
    <w:rPr>
      <w:color w:val="FFFFFF"/>
      <w:spacing w:val="0"/>
      <w:sz w:val="28"/>
      <w:szCs w:val="28"/>
    </w:rPr>
  </w:style>
  <w:style w:type="paragraph" w:customStyle="1" w:styleId="CSWFooterFirstColumn">
    <w:name w:val="CSW Footer First Column"/>
    <w:basedOn w:val="Normal"/>
    <w:semiHidden/>
    <w:rsid w:val="00684C45"/>
    <w:rPr>
      <w:rFonts w:cs="Univers-CondensedLight"/>
      <w:caps/>
      <w:spacing w:val="0"/>
      <w:sz w:val="14"/>
      <w:szCs w:val="14"/>
      <w:lang w:eastAsia="pt-PT"/>
    </w:rPr>
  </w:style>
  <w:style w:type="paragraph" w:customStyle="1" w:styleId="CSWFooterPageNumber">
    <w:name w:val="CSW Footer Page Number"/>
    <w:basedOn w:val="CSWFooterFirstColumn"/>
    <w:semiHidden/>
    <w:rsid w:val="006F4952"/>
    <w:pPr>
      <w:jc w:val="right"/>
    </w:pPr>
    <w:rPr>
      <w:noProof/>
      <w:sz w:val="28"/>
      <w:szCs w:val="28"/>
    </w:rPr>
  </w:style>
  <w:style w:type="paragraph" w:customStyle="1" w:styleId="CSWDiagramBlueCell">
    <w:name w:val="CSW Diagram Blue Cell"/>
    <w:basedOn w:val="CSWDiagramRedCell"/>
    <w:semiHidden/>
    <w:rsid w:val="00E06ED1"/>
    <w:pPr>
      <w:shd w:val="clear" w:color="auto" w:fill="00AAD6"/>
      <w:spacing w:before="80"/>
    </w:pPr>
  </w:style>
  <w:style w:type="paragraph" w:customStyle="1" w:styleId="PictureBetweenText">
    <w:name w:val="Picture Between Text"/>
    <w:basedOn w:val="BodyText"/>
    <w:rsid w:val="006F4952"/>
    <w:pPr>
      <w:spacing w:before="340" w:after="0"/>
      <w:ind w:left="340" w:right="340"/>
    </w:pPr>
  </w:style>
  <w:style w:type="paragraph" w:customStyle="1" w:styleId="CSWDiagram">
    <w:name w:val="CSW Diagram"/>
    <w:basedOn w:val="BodyText"/>
    <w:semiHidden/>
    <w:rsid w:val="006F4952"/>
    <w:pPr>
      <w:shd w:val="clear" w:color="BFC0C3" w:fill="BFC0C3"/>
    </w:pPr>
  </w:style>
  <w:style w:type="paragraph" w:customStyle="1" w:styleId="CSWContacts">
    <w:name w:val="CSW Contacts"/>
    <w:basedOn w:val="BodyText"/>
    <w:rsid w:val="006F4952"/>
    <w:pPr>
      <w:spacing w:after="0" w:line="240" w:lineRule="auto"/>
    </w:pPr>
    <w:rPr>
      <w:rFonts w:cs="Univers-CondensedLight"/>
      <w:sz w:val="16"/>
      <w:lang w:val="pt-PT" w:eastAsia="pt-PT"/>
    </w:rPr>
  </w:style>
  <w:style w:type="paragraph" w:customStyle="1" w:styleId="CSWAttention">
    <w:name w:val="CSW Attention"/>
    <w:basedOn w:val="CSWNote"/>
    <w:next w:val="CSWBoxText"/>
    <w:qFormat/>
    <w:rsid w:val="00E06ED1"/>
    <w:pPr>
      <w:numPr>
        <w:numId w:val="10"/>
      </w:numPr>
      <w:ind w:right="113"/>
    </w:pPr>
  </w:style>
  <w:style w:type="paragraph" w:customStyle="1" w:styleId="CSWWarning">
    <w:name w:val="CSW Warning"/>
    <w:next w:val="CSWBoxText"/>
    <w:uiPriority w:val="5"/>
    <w:qFormat/>
    <w:rsid w:val="006235FB"/>
    <w:pPr>
      <w:numPr>
        <w:numId w:val="11"/>
      </w:numPr>
      <w:jc w:val="both"/>
    </w:pPr>
    <w:rPr>
      <w:rFonts w:ascii="Arial" w:hAnsi="Arial"/>
      <w:color w:val="A50D12"/>
      <w:szCs w:val="60"/>
      <w:lang w:eastAsia="en-US"/>
    </w:rPr>
  </w:style>
  <w:style w:type="character" w:customStyle="1" w:styleId="Heading1Char">
    <w:name w:val="Heading 1 Char"/>
    <w:link w:val="Heading1"/>
    <w:uiPriority w:val="9"/>
    <w:rsid w:val="006235FB"/>
    <w:rPr>
      <w:rFonts w:ascii="Arial" w:hAnsi="Arial"/>
      <w:caps/>
      <w:color w:val="A50D12"/>
      <w:sz w:val="28"/>
      <w:szCs w:val="22"/>
      <w:lang w:val="en-GB" w:eastAsia="x-none"/>
    </w:rPr>
  </w:style>
  <w:style w:type="paragraph" w:customStyle="1" w:styleId="CSWNote">
    <w:name w:val="CSW Note"/>
    <w:next w:val="CSWBoxText"/>
    <w:uiPriority w:val="5"/>
    <w:qFormat/>
    <w:rsid w:val="006235FB"/>
    <w:pPr>
      <w:numPr>
        <w:numId w:val="9"/>
      </w:numPr>
      <w:spacing w:line="260" w:lineRule="atLeast"/>
      <w:jc w:val="both"/>
    </w:pPr>
    <w:rPr>
      <w:rFonts w:ascii="Arial" w:hAnsi="Arial"/>
      <w:szCs w:val="60"/>
      <w:lang w:eastAsia="en-US"/>
    </w:rPr>
  </w:style>
  <w:style w:type="character" w:customStyle="1" w:styleId="CSWAnnexesCharChar">
    <w:name w:val="CSW Annexes Char Char"/>
    <w:rsid w:val="00E8417D"/>
    <w:rPr>
      <w:rFonts w:ascii="Arial" w:hAnsi="Arial"/>
      <w:caps/>
      <w:color w:val="A50D12"/>
      <w:sz w:val="28"/>
      <w:szCs w:val="22"/>
      <w:lang w:val="en-GB" w:eastAsia="x-none"/>
    </w:rPr>
  </w:style>
  <w:style w:type="paragraph" w:customStyle="1" w:styleId="CSWAnnexes2">
    <w:name w:val="CSW Annexes 2"/>
    <w:basedOn w:val="Heading2"/>
    <w:next w:val="CSWAnnexes3"/>
    <w:rsid w:val="00DF7BAB"/>
    <w:pPr>
      <w:numPr>
        <w:numId w:val="36"/>
      </w:numPr>
    </w:pPr>
  </w:style>
  <w:style w:type="paragraph" w:styleId="ListBullet4">
    <w:name w:val="List Bullet 4"/>
    <w:basedOn w:val="Normal"/>
    <w:uiPriority w:val="2"/>
    <w:rsid w:val="006F4952"/>
    <w:pPr>
      <w:numPr>
        <w:numId w:val="19"/>
      </w:numPr>
      <w:spacing w:after="120"/>
      <w:contextualSpacing/>
    </w:pPr>
  </w:style>
  <w:style w:type="paragraph" w:styleId="ListNumber4">
    <w:name w:val="List Number 4"/>
    <w:basedOn w:val="ListNumber"/>
    <w:uiPriority w:val="2"/>
    <w:rsid w:val="001566A2"/>
    <w:pPr>
      <w:numPr>
        <w:ilvl w:val="3"/>
      </w:numPr>
    </w:pPr>
  </w:style>
  <w:style w:type="paragraph" w:customStyle="1" w:styleId="ListLetter2">
    <w:name w:val="List Letter 2"/>
    <w:basedOn w:val="ListLetter"/>
    <w:semiHidden/>
    <w:rsid w:val="003C0A29"/>
    <w:pPr>
      <w:numPr>
        <w:ilvl w:val="1"/>
        <w:numId w:val="23"/>
      </w:numPr>
      <w:tabs>
        <w:tab w:val="clear" w:pos="1327"/>
        <w:tab w:val="left" w:pos="714"/>
      </w:tabs>
      <w:ind w:left="357" w:firstLine="0"/>
    </w:pPr>
  </w:style>
  <w:style w:type="paragraph" w:customStyle="1" w:styleId="ListLetter">
    <w:name w:val="List Letter"/>
    <w:basedOn w:val="List"/>
    <w:semiHidden/>
    <w:rsid w:val="003C0A29"/>
    <w:pPr>
      <w:numPr>
        <w:numId w:val="40"/>
      </w:numPr>
      <w:spacing w:before="120" w:after="240" w:line="260" w:lineRule="atLeast"/>
      <w:ind w:left="357" w:hanging="357"/>
    </w:pPr>
    <w:rPr>
      <w:color w:val="auto"/>
      <w:sz w:val="19"/>
      <w:lang w:val="pt-PT"/>
    </w:rPr>
  </w:style>
  <w:style w:type="paragraph" w:customStyle="1" w:styleId="ListLetter3">
    <w:name w:val="List Letter 3"/>
    <w:basedOn w:val="ListLetter"/>
    <w:semiHidden/>
    <w:rsid w:val="00476AF6"/>
    <w:pPr>
      <w:numPr>
        <w:ilvl w:val="2"/>
        <w:numId w:val="23"/>
      </w:numPr>
    </w:pPr>
  </w:style>
  <w:style w:type="numbering" w:styleId="1ai">
    <w:name w:val="Outline List 1"/>
    <w:basedOn w:val="NoList"/>
    <w:semiHidden/>
    <w:locked/>
    <w:rsid w:val="006F4952"/>
    <w:pPr>
      <w:numPr>
        <w:numId w:val="3"/>
      </w:numPr>
    </w:pPr>
  </w:style>
  <w:style w:type="paragraph" w:customStyle="1" w:styleId="ListLetter4">
    <w:name w:val="List Letter 4"/>
    <w:basedOn w:val="ListLetter3"/>
    <w:semiHidden/>
    <w:rsid w:val="006F4952"/>
    <w:pPr>
      <w:numPr>
        <w:numId w:val="0"/>
      </w:numPr>
      <w:tabs>
        <w:tab w:val="left" w:pos="1247"/>
      </w:tabs>
    </w:pPr>
  </w:style>
  <w:style w:type="table" w:customStyle="1" w:styleId="CSWTableBig">
    <w:name w:val="CSW Table Big"/>
    <w:basedOn w:val="TableNormal"/>
    <w:rsid w:val="006F4952"/>
    <w:rPr>
      <w:rFonts w:ascii="Arial" w:hAnsi="Arial"/>
      <w:color w:val="766A62"/>
    </w:rPr>
    <w:tblPr>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New York" w:hAnsi="New York"/>
        <w:color w:val="auto"/>
        <w:sz w:val="20"/>
      </w:rPr>
      <w:tblPr/>
      <w:trPr>
        <w:tblHeader/>
      </w:trPr>
      <w:tcPr>
        <w:shd w:val="clear" w:color="auto" w:fill="EBEBEB"/>
      </w:tcPr>
    </w:tblStylePr>
    <w:tblStylePr w:type="neCell">
      <w:tblPr/>
      <w:tcPr>
        <w:shd w:val="clear" w:color="auto" w:fill="292B36"/>
      </w:tcPr>
    </w:tblStylePr>
  </w:style>
  <w:style w:type="paragraph" w:customStyle="1" w:styleId="CSWAnnexes3">
    <w:name w:val="CSW Annexes 3"/>
    <w:basedOn w:val="Heading3"/>
    <w:next w:val="BodyText"/>
    <w:rsid w:val="00DF7BAB"/>
    <w:pPr>
      <w:numPr>
        <w:numId w:val="36"/>
      </w:numPr>
    </w:pPr>
  </w:style>
  <w:style w:type="character" w:styleId="HTMLAcronym">
    <w:name w:val="HTML Acronym"/>
    <w:semiHidden/>
    <w:locked/>
    <w:rsid w:val="00C469B3"/>
    <w:rPr>
      <w:color w:val="auto"/>
    </w:rPr>
  </w:style>
  <w:style w:type="numbering" w:styleId="ArticleSection">
    <w:name w:val="Outline List 3"/>
    <w:basedOn w:val="NoList"/>
    <w:semiHidden/>
    <w:locked/>
    <w:rsid w:val="006F4952"/>
    <w:pPr>
      <w:numPr>
        <w:numId w:val="4"/>
      </w:numPr>
    </w:pPr>
  </w:style>
  <w:style w:type="paragraph" w:styleId="Signature">
    <w:name w:val="Signature"/>
    <w:basedOn w:val="Normal"/>
    <w:semiHidden/>
    <w:locked/>
    <w:rsid w:val="006F4952"/>
    <w:pPr>
      <w:ind w:left="4252"/>
    </w:pPr>
  </w:style>
  <w:style w:type="paragraph" w:styleId="E-mailSignature">
    <w:name w:val="E-mail Signature"/>
    <w:basedOn w:val="Normal"/>
    <w:semiHidden/>
    <w:locked/>
    <w:rsid w:val="00B0660A"/>
  </w:style>
  <w:style w:type="character" w:styleId="HTMLCite">
    <w:name w:val="HTML Cite"/>
    <w:semiHidden/>
    <w:locked/>
    <w:rsid w:val="00C469B3"/>
    <w:rPr>
      <w:i/>
      <w:iCs/>
      <w:color w:val="auto"/>
    </w:rPr>
  </w:style>
  <w:style w:type="character" w:styleId="HTMLCode">
    <w:name w:val="HTML Code"/>
    <w:semiHidden/>
    <w:locked/>
    <w:rsid w:val="00C469B3"/>
    <w:rPr>
      <w:rFonts w:ascii="Courier New" w:hAnsi="Courier New" w:cs="Courier New"/>
      <w:color w:val="auto"/>
      <w:sz w:val="20"/>
      <w:szCs w:val="20"/>
    </w:rPr>
  </w:style>
  <w:style w:type="paragraph" w:styleId="BodyText2">
    <w:name w:val="Body Text 2"/>
    <w:basedOn w:val="Normal"/>
    <w:semiHidden/>
    <w:locked/>
    <w:rsid w:val="006235FB"/>
    <w:pPr>
      <w:spacing w:after="120" w:line="480" w:lineRule="auto"/>
      <w:jc w:val="both"/>
    </w:pPr>
  </w:style>
  <w:style w:type="paragraph" w:styleId="BodyText3">
    <w:name w:val="Body Text 3"/>
    <w:basedOn w:val="Normal"/>
    <w:semiHidden/>
    <w:locked/>
    <w:rsid w:val="006235FB"/>
    <w:pPr>
      <w:spacing w:after="120"/>
      <w:jc w:val="both"/>
    </w:pPr>
    <w:rPr>
      <w:sz w:val="16"/>
      <w:szCs w:val="16"/>
    </w:rPr>
  </w:style>
  <w:style w:type="character" w:styleId="HTMLDefinition">
    <w:name w:val="HTML Definition"/>
    <w:semiHidden/>
    <w:locked/>
    <w:rsid w:val="00C469B3"/>
    <w:rPr>
      <w:i/>
      <w:iCs/>
      <w:color w:val="auto"/>
    </w:rPr>
  </w:style>
  <w:style w:type="paragraph" w:styleId="EnvelopeAddress">
    <w:name w:val="envelope address"/>
    <w:basedOn w:val="Normal"/>
    <w:semiHidden/>
    <w:locked/>
    <w:rsid w:val="00B0660A"/>
    <w:pPr>
      <w:framePr w:w="7938" w:h="1984" w:hRule="exact" w:hSpace="141" w:wrap="auto" w:hAnchor="page" w:xAlign="center" w:yAlign="bottom"/>
      <w:ind w:left="2835"/>
    </w:pPr>
    <w:rPr>
      <w:rFonts w:cs="Arial"/>
      <w:sz w:val="24"/>
      <w:szCs w:val="24"/>
    </w:rPr>
  </w:style>
  <w:style w:type="paragraph" w:styleId="HTMLAddress">
    <w:name w:val="HTML Address"/>
    <w:basedOn w:val="Normal"/>
    <w:semiHidden/>
    <w:locked/>
    <w:rsid w:val="00C469B3"/>
    <w:rPr>
      <w:i/>
      <w:iCs/>
    </w:rPr>
  </w:style>
  <w:style w:type="character" w:styleId="Emphasis">
    <w:name w:val="Emphasis"/>
    <w:qFormat/>
    <w:locked/>
    <w:rsid w:val="00B0660A"/>
    <w:rPr>
      <w:rFonts w:ascii="Arial" w:hAnsi="Arial"/>
      <w:i/>
      <w:iCs/>
      <w:color w:val="auto"/>
      <w:sz w:val="20"/>
    </w:rPr>
  </w:style>
  <w:style w:type="character" w:styleId="HTMLSample">
    <w:name w:val="HTML Sample"/>
    <w:semiHidden/>
    <w:locked/>
    <w:rsid w:val="00C469B3"/>
    <w:rPr>
      <w:rFonts w:ascii="Courier New" w:hAnsi="Courier New" w:cs="Courier New"/>
      <w:color w:val="auto"/>
    </w:rPr>
  </w:style>
  <w:style w:type="paragraph" w:styleId="Salutation">
    <w:name w:val="Salutation"/>
    <w:basedOn w:val="Normal"/>
    <w:next w:val="Normal"/>
    <w:semiHidden/>
    <w:locked/>
    <w:rsid w:val="006F4952"/>
  </w:style>
  <w:style w:type="character" w:styleId="HTMLTypewriter">
    <w:name w:val="HTML Typewriter"/>
    <w:semiHidden/>
    <w:locked/>
    <w:rsid w:val="00C469B3"/>
    <w:rPr>
      <w:rFonts w:ascii="Courier New" w:hAnsi="Courier New" w:cs="Courier New"/>
      <w:color w:val="auto"/>
      <w:sz w:val="20"/>
      <w:szCs w:val="20"/>
    </w:rPr>
  </w:style>
  <w:style w:type="paragraph" w:styleId="NormalWeb">
    <w:name w:val="Normal (Web)"/>
    <w:basedOn w:val="Normal"/>
    <w:uiPriority w:val="99"/>
    <w:semiHidden/>
    <w:locked/>
    <w:rsid w:val="00E774C0"/>
    <w:rPr>
      <w:rFonts w:ascii="Times New Roman" w:hAnsi="Times New Roman"/>
      <w:sz w:val="24"/>
      <w:szCs w:val="24"/>
    </w:rPr>
  </w:style>
  <w:style w:type="character" w:styleId="LineNumber">
    <w:name w:val="line number"/>
    <w:semiHidden/>
    <w:locked/>
    <w:rsid w:val="00C469B3"/>
    <w:rPr>
      <w:color w:val="auto"/>
    </w:rPr>
  </w:style>
  <w:style w:type="paragraph" w:styleId="BodyTextFirstIndent">
    <w:name w:val="Body Text First Indent"/>
    <w:basedOn w:val="BodyText"/>
    <w:semiHidden/>
    <w:locked/>
    <w:rsid w:val="006F4952"/>
    <w:pPr>
      <w:spacing w:after="120" w:line="240" w:lineRule="auto"/>
      <w:ind w:firstLine="210"/>
    </w:pPr>
    <w:rPr>
      <w:spacing w:val="-5"/>
    </w:rPr>
  </w:style>
  <w:style w:type="paragraph" w:styleId="Closing">
    <w:name w:val="Closing"/>
    <w:basedOn w:val="Normal"/>
    <w:semiHidden/>
    <w:locked/>
    <w:rsid w:val="00E06ED1"/>
    <w:pPr>
      <w:ind w:left="4252"/>
    </w:pPr>
  </w:style>
  <w:style w:type="paragraph" w:styleId="EnvelopeReturn">
    <w:name w:val="envelope return"/>
    <w:basedOn w:val="Normal"/>
    <w:semiHidden/>
    <w:locked/>
    <w:rsid w:val="00B0660A"/>
    <w:rPr>
      <w:rFonts w:cs="Arial"/>
    </w:rPr>
  </w:style>
  <w:style w:type="table" w:styleId="TableClassic1">
    <w:name w:val="Table Classic 1"/>
    <w:basedOn w:val="TableNormal"/>
    <w:semiHidden/>
    <w:locked/>
    <w:rsid w:val="006F495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6F495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6F495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6F495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6F495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6F495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6F495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6F495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6F495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6F495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6F495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6F495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3Deffects1">
    <w:name w:val="Table 3D effects 1"/>
    <w:basedOn w:val="TableNormal"/>
    <w:semiHidden/>
    <w:locked/>
    <w:rsid w:val="006F495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6F495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6F495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6F495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6F495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6F495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6F495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6F495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6F495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6F495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6F495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6F495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6F495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locked/>
    <w:rsid w:val="006F4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semiHidden/>
    <w:locked/>
    <w:rsid w:val="006F495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semiHidden/>
    <w:locked/>
    <w:rsid w:val="006F495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6F495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locked/>
    <w:rsid w:val="006F495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6F495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6F495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6F495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locked/>
    <w:rsid w:val="006F495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6F495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6F495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locked/>
    <w:rsid w:val="00C469B3"/>
    <w:rPr>
      <w:rFonts w:ascii="Courier New" w:hAnsi="Courier New" w:cs="Courier New"/>
      <w:color w:val="auto"/>
      <w:sz w:val="20"/>
      <w:szCs w:val="20"/>
    </w:rPr>
  </w:style>
  <w:style w:type="paragraph" w:styleId="BlockText">
    <w:name w:val="Block Text"/>
    <w:basedOn w:val="Normal"/>
    <w:semiHidden/>
    <w:locked/>
    <w:rsid w:val="00E06ED1"/>
    <w:pPr>
      <w:spacing w:after="120"/>
      <w:ind w:left="1440" w:right="1440"/>
    </w:pPr>
  </w:style>
  <w:style w:type="paragraph" w:styleId="NoteHeading">
    <w:name w:val="Note Heading"/>
    <w:basedOn w:val="Normal"/>
    <w:next w:val="Normal"/>
    <w:semiHidden/>
    <w:locked/>
    <w:rsid w:val="006F4952"/>
  </w:style>
  <w:style w:type="character" w:styleId="HTMLVariable">
    <w:name w:val="HTML Variable"/>
    <w:semiHidden/>
    <w:locked/>
    <w:rsid w:val="00C469B3"/>
    <w:rPr>
      <w:i/>
      <w:iCs/>
      <w:color w:val="auto"/>
    </w:rPr>
  </w:style>
  <w:style w:type="numbering" w:styleId="111111">
    <w:name w:val="Outline List 2"/>
    <w:basedOn w:val="NoList"/>
    <w:semiHidden/>
    <w:locked/>
    <w:rsid w:val="006F4952"/>
    <w:pPr>
      <w:numPr>
        <w:numId w:val="2"/>
      </w:numPr>
    </w:pPr>
  </w:style>
  <w:style w:type="paragraph" w:styleId="BodyTextIndent2">
    <w:name w:val="Body Text Indent 2"/>
    <w:basedOn w:val="Normal"/>
    <w:semiHidden/>
    <w:locked/>
    <w:rsid w:val="00E06ED1"/>
    <w:pPr>
      <w:spacing w:after="120" w:line="480" w:lineRule="auto"/>
      <w:ind w:left="283"/>
    </w:pPr>
  </w:style>
  <w:style w:type="paragraph" w:styleId="BodyTextIndent3">
    <w:name w:val="Body Text Indent 3"/>
    <w:basedOn w:val="Normal"/>
    <w:semiHidden/>
    <w:locked/>
    <w:rsid w:val="006235FB"/>
    <w:pPr>
      <w:spacing w:after="120"/>
      <w:ind w:left="283"/>
      <w:jc w:val="both"/>
    </w:pPr>
    <w:rPr>
      <w:sz w:val="16"/>
      <w:szCs w:val="16"/>
    </w:rPr>
  </w:style>
  <w:style w:type="paragraph" w:styleId="NormalIndent">
    <w:name w:val="Normal Indent"/>
    <w:basedOn w:val="Normal"/>
    <w:semiHidden/>
    <w:locked/>
    <w:rsid w:val="00E06ED1"/>
    <w:pPr>
      <w:ind w:left="708"/>
    </w:pPr>
  </w:style>
  <w:style w:type="paragraph" w:styleId="List4">
    <w:name w:val="List 4"/>
    <w:basedOn w:val="Normal"/>
    <w:locked/>
    <w:rsid w:val="00C469B3"/>
    <w:pPr>
      <w:numPr>
        <w:numId w:val="15"/>
      </w:numPr>
      <w:spacing w:after="240" w:line="260" w:lineRule="atLeast"/>
      <w:contextualSpacing/>
    </w:pPr>
  </w:style>
  <w:style w:type="paragraph" w:styleId="List5">
    <w:name w:val="List 5"/>
    <w:basedOn w:val="Normal"/>
    <w:locked/>
    <w:rsid w:val="00C469B3"/>
    <w:pPr>
      <w:numPr>
        <w:numId w:val="16"/>
      </w:numPr>
      <w:spacing w:after="240" w:line="260" w:lineRule="atLeast"/>
      <w:contextualSpacing/>
    </w:pPr>
  </w:style>
  <w:style w:type="paragraph" w:styleId="ListBullet5">
    <w:name w:val="List Bullet 5"/>
    <w:basedOn w:val="Normal"/>
    <w:uiPriority w:val="2"/>
    <w:rsid w:val="006F4952"/>
    <w:pPr>
      <w:numPr>
        <w:numId w:val="20"/>
      </w:numPr>
      <w:spacing w:after="240" w:line="260" w:lineRule="atLeast"/>
      <w:contextualSpacing/>
    </w:pPr>
  </w:style>
  <w:style w:type="paragraph" w:styleId="ListNumber5">
    <w:name w:val="List Number 5"/>
    <w:basedOn w:val="Normal"/>
    <w:uiPriority w:val="2"/>
    <w:rsid w:val="006F4952"/>
    <w:pPr>
      <w:numPr>
        <w:ilvl w:val="4"/>
        <w:numId w:val="37"/>
      </w:numPr>
      <w:spacing w:after="240" w:line="260" w:lineRule="atLeast"/>
      <w:contextualSpacing/>
    </w:pPr>
  </w:style>
  <w:style w:type="table" w:customStyle="1" w:styleId="CSWTableWithHorizontalTotals">
    <w:name w:val="CSW Table With Horizontal Totals"/>
    <w:basedOn w:val="CSWTable"/>
    <w:rsid w:val="006F4952"/>
    <w:tblPr>
      <w:tblCellMar>
        <w:top w:w="11" w:type="dxa"/>
        <w:bottom w:w="11" w:type="dxa"/>
      </w:tblCellMar>
    </w:tblPr>
    <w:tblStylePr w:type="firstRow">
      <w:pPr>
        <w:keepNext/>
        <w:keepLines/>
        <w:wordWrap/>
        <w:spacing w:beforeLines="0" w:beforeAutospacing="0" w:afterLines="0" w:afterAutospacing="0"/>
      </w:pPr>
      <w:rPr>
        <w:rFonts w:ascii="New York" w:hAnsi="New York"/>
        <w:i w:val="0"/>
        <w:color w:val="auto"/>
        <w:sz w:val="20"/>
      </w:rPr>
      <w:tblPr/>
      <w:trPr>
        <w:cantSplit/>
        <w:tblHeader/>
      </w:trPr>
      <w:tcPr>
        <w:tcBorders>
          <w:top w:val="single" w:sz="4" w:space="0" w:color="9D1B33"/>
          <w:left w:val="single" w:sz="4" w:space="0" w:color="9D1B33"/>
          <w:bottom w:val="nil"/>
          <w:right w:val="single" w:sz="4" w:space="0" w:color="9D1B33"/>
          <w:insideH w:val="single" w:sz="4" w:space="0" w:color="B71234"/>
          <w:insideV w:val="nil"/>
          <w:tl2br w:val="nil"/>
          <w:tr2bl w:val="nil"/>
        </w:tcBorders>
        <w:shd w:val="clear" w:color="auto" w:fill="B71234"/>
      </w:tcPr>
    </w:tblStylePr>
    <w:tblStylePr w:type="lastRow">
      <w:tblPr/>
      <w:tcPr>
        <w:tcBorders>
          <w:top w:val="nil"/>
          <w:left w:val="single" w:sz="4" w:space="0" w:color="9D1B33"/>
          <w:bottom w:val="single" w:sz="4" w:space="0" w:color="9D1B33"/>
          <w:right w:val="single" w:sz="4" w:space="0" w:color="9D1B33"/>
          <w:insideH w:val="nil"/>
          <w:insideV w:val="nil"/>
          <w:tl2br w:val="nil"/>
          <w:tr2bl w:val="nil"/>
        </w:tcBorders>
        <w:shd w:val="clear" w:color="auto" w:fill="DDDDDD"/>
      </w:tcPr>
    </w:tblStylePr>
    <w:tblStylePr w:type="firstCol">
      <w:rPr>
        <w:color w:val="FFFFFF"/>
      </w:rPr>
      <w:tblPr/>
      <w:tcPr>
        <w:tcBorders>
          <w:top w:val="nil"/>
          <w:left w:val="single" w:sz="4" w:space="0" w:color="9D1B33"/>
          <w:bottom w:val="single" w:sz="4" w:space="0" w:color="9D1B33"/>
        </w:tcBorders>
        <w:shd w:val="clear" w:color="auto" w:fill="9D1B33"/>
      </w:tcPr>
    </w:tblStylePr>
    <w:tblStylePr w:type="lastCol">
      <w:tblPr/>
      <w:tcPr>
        <w:tcBorders>
          <w:top w:val="nil"/>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neCell">
      <w:tblPr/>
      <w:tcPr>
        <w:tcBorders>
          <w:bottom w:val="single" w:sz="4" w:space="0" w:color="808080"/>
        </w:tcBorders>
      </w:tcPr>
    </w:tblStylePr>
    <w:tblStylePr w:type="nwCell">
      <w:rPr>
        <w:color w:val="FFFFFF"/>
      </w:rPr>
      <w:tblPr/>
      <w:tcPr>
        <w:tcBorders>
          <w:bottom w:val="single" w:sz="4" w:space="0" w:color="808080"/>
        </w:tcBorders>
      </w:tcPr>
    </w:tblStylePr>
    <w:tblStylePr w:type="swCell">
      <w:tblPr/>
      <w:tcPr>
        <w:tcBorders>
          <w:top w:val="nil"/>
          <w:left w:val="single" w:sz="4" w:space="0" w:color="9D1B33"/>
          <w:bottom w:val="single" w:sz="4" w:space="0" w:color="9D1B33"/>
          <w:right w:val="nil"/>
          <w:insideH w:val="nil"/>
          <w:insideV w:val="nil"/>
          <w:tl2br w:val="nil"/>
          <w:tr2bl w:val="nil"/>
        </w:tcBorders>
        <w:shd w:val="clear" w:color="auto" w:fill="A6A6A6"/>
      </w:tcPr>
    </w:tblStylePr>
  </w:style>
  <w:style w:type="table" w:customStyle="1" w:styleId="CSWTableBigWithHorizontalTotals">
    <w:name w:val="CSW Table Big With Horizontal Totals"/>
    <w:basedOn w:val="CSWTableBig"/>
    <w:rsid w:val="006F4952"/>
    <w:tblPr/>
    <w:tblStylePr w:type="firstRow">
      <w:rPr>
        <w:rFonts w:ascii="New York" w:hAnsi="New York"/>
        <w:color w:val="auto"/>
        <w:sz w:val="20"/>
      </w:rPr>
      <w:tblPr/>
      <w:trPr>
        <w:tblHeader/>
      </w:trPr>
      <w:tcPr>
        <w:tcBorders>
          <w:top w:val="single" w:sz="4" w:space="0" w:color="696A72"/>
          <w:left w:val="single" w:sz="4" w:space="0" w:color="696A72"/>
          <w:bottom w:val="single" w:sz="4" w:space="0" w:color="696A72"/>
          <w:right w:val="single" w:sz="4" w:space="0" w:color="696A72"/>
          <w:insideH w:val="single" w:sz="4" w:space="0" w:color="696A72"/>
          <w:insideV w:val="single" w:sz="4" w:space="0" w:color="696A72"/>
          <w:tl2br w:val="nil"/>
          <w:tr2bl w:val="nil"/>
        </w:tcBorders>
        <w:shd w:val="clear" w:color="auto" w:fill="EBEBEB"/>
      </w:tcPr>
    </w:tblStylePr>
    <w:tblStylePr w:type="lastRow">
      <w:tblPr/>
      <w:tcPr>
        <w:shd w:val="clear" w:color="auto" w:fill="F3F3F3"/>
      </w:tcPr>
    </w:tblStylePr>
    <w:tblStylePr w:type="firstCol">
      <w:tblPr/>
      <w:tcPr>
        <w:tcBorders>
          <w:top w:val="nil"/>
          <w:left w:val="single" w:sz="4" w:space="0" w:color="696A72"/>
          <w:bottom w:val="nil"/>
          <w:right w:val="nil"/>
          <w:insideH w:val="nil"/>
          <w:insideV w:val="nil"/>
          <w:tl2br w:val="nil"/>
          <w:tr2bl w:val="nil"/>
        </w:tcBorders>
        <w:shd w:val="clear" w:color="auto" w:fill="EBEBEB"/>
      </w:tcPr>
    </w:tblStylePr>
    <w:tblStylePr w:type="neCell">
      <w:tblPr/>
      <w:tcPr>
        <w:shd w:val="clear" w:color="auto" w:fill="292B36"/>
      </w:tcPr>
    </w:tblStylePr>
    <w:tblStylePr w:type="swCell">
      <w:tblPr/>
      <w:tcPr>
        <w:tcBorders>
          <w:top w:val="nil"/>
          <w:left w:val="single" w:sz="4" w:space="0" w:color="696A72"/>
          <w:bottom w:val="single" w:sz="4" w:space="0" w:color="696A72"/>
          <w:right w:val="nil"/>
          <w:insideH w:val="nil"/>
          <w:insideV w:val="nil"/>
          <w:tl2br w:val="nil"/>
          <w:tr2bl w:val="nil"/>
        </w:tcBorders>
        <w:shd w:val="clear" w:color="auto" w:fill="A6A6A6"/>
      </w:tcPr>
    </w:tblStylePr>
  </w:style>
  <w:style w:type="table" w:customStyle="1" w:styleId="CSWTableBigWithVerticalTotals">
    <w:name w:val="CSW Table Big With Vertical Totals"/>
    <w:basedOn w:val="CSWTableBig"/>
    <w:rsid w:val="006F4952"/>
    <w:tblPr/>
    <w:tblStylePr w:type="firstRow">
      <w:rPr>
        <w:rFonts w:ascii="New York" w:hAnsi="New York"/>
        <w:color w:val="auto"/>
        <w:sz w:val="20"/>
      </w:rPr>
      <w:tblPr/>
      <w:trPr>
        <w:tblHeader/>
      </w:trPr>
      <w:tcPr>
        <w:shd w:val="clear" w:color="auto" w:fill="EBEBEB"/>
      </w:tcPr>
    </w:tblStylePr>
    <w:tblStylePr w:type="lastCol">
      <w:pPr>
        <w:jc w:val="right"/>
      </w:pPr>
      <w:tblPr/>
      <w:tcPr>
        <w:tcBorders>
          <w:top w:val="single" w:sz="4" w:space="0" w:color="696A72"/>
          <w:left w:val="nil"/>
          <w:bottom w:val="single" w:sz="4" w:space="0" w:color="696A72"/>
          <w:right w:val="single" w:sz="4" w:space="0" w:color="696A72"/>
          <w:insideH w:val="nil"/>
          <w:insideV w:val="nil"/>
          <w:tl2br w:val="nil"/>
          <w:tr2bl w:val="nil"/>
        </w:tcBorders>
        <w:shd w:val="clear" w:color="auto" w:fill="F3F3F3"/>
      </w:tcPr>
    </w:tblStylePr>
    <w:tblStylePr w:type="neCell">
      <w:rPr>
        <w:color w:val="FFFFFF"/>
      </w:rPr>
      <w:tblPr/>
      <w:tcPr>
        <w:tcBorders>
          <w:top w:val="single" w:sz="4" w:space="0" w:color="696A72"/>
          <w:left w:val="nil"/>
          <w:bottom w:val="single" w:sz="4" w:space="0" w:color="696A72"/>
          <w:right w:val="single" w:sz="4" w:space="0" w:color="696A72"/>
          <w:insideH w:val="nil"/>
          <w:insideV w:val="nil"/>
          <w:tl2br w:val="nil"/>
          <w:tr2bl w:val="nil"/>
        </w:tcBorders>
        <w:shd w:val="clear" w:color="auto" w:fill="A6A6A6"/>
      </w:tcPr>
    </w:tblStylePr>
    <w:tblStylePr w:type="seCell">
      <w:tblPr/>
      <w:tcPr>
        <w:tcBorders>
          <w:bottom w:val="nil"/>
          <w:right w:val="nil"/>
        </w:tcBorders>
      </w:tcPr>
    </w:tblStylePr>
  </w:style>
  <w:style w:type="paragraph" w:customStyle="1" w:styleId="TableBigHeaderLarge">
    <w:name w:val="Table Big Header Large"/>
    <w:basedOn w:val="Normal"/>
    <w:rsid w:val="006F4952"/>
    <w:pPr>
      <w:keepNext/>
      <w:keepLines/>
      <w:spacing w:before="120" w:after="120"/>
      <w:ind w:left="113"/>
    </w:pPr>
    <w:rPr>
      <w:bCs/>
      <w:caps/>
      <w:spacing w:val="0"/>
      <w:sz w:val="22"/>
    </w:rPr>
  </w:style>
  <w:style w:type="table" w:customStyle="1" w:styleId="CSWTable8pt">
    <w:name w:val="CSW Table 8 pt"/>
    <w:basedOn w:val="CSWTable"/>
    <w:rsid w:val="006F4952"/>
    <w:rPr>
      <w:sz w:val="16"/>
    </w:rPr>
    <w:tblPr>
      <w:tblBorders>
        <w:top w:val="single" w:sz="4" w:space="0" w:color="B71234"/>
        <w:left w:val="single" w:sz="4" w:space="0" w:color="B71234"/>
        <w:bottom w:val="single" w:sz="4" w:space="0" w:color="B71234"/>
        <w:right w:val="single" w:sz="4" w:space="0" w:color="B71234"/>
        <w:insideH w:val="single" w:sz="4" w:space="0" w:color="6D6D6D"/>
        <w:insideV w:val="single" w:sz="4" w:space="0" w:color="6D6D6D"/>
      </w:tblBorders>
    </w:tblPr>
    <w:tblStylePr w:type="firstRow">
      <w:pPr>
        <w:keepNext/>
        <w:keepLines/>
        <w:wordWrap/>
        <w:spacing w:beforeLines="0" w:beforeAutospacing="0" w:afterLines="0" w:afterAutospacing="0"/>
      </w:pPr>
      <w:rPr>
        <w:rFonts w:ascii="Symbol" w:hAnsi="Symbol"/>
        <w:b w:val="0"/>
        <w:i w:val="0"/>
        <w:color w:val="FFFFFF"/>
        <w:sz w:val="16"/>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customStyle="1" w:styleId="TableHeader8pt">
    <w:name w:val="Table Header 8pt"/>
    <w:basedOn w:val="TableHeader"/>
    <w:rsid w:val="00564CAB"/>
    <w:rPr>
      <w:sz w:val="16"/>
    </w:rPr>
  </w:style>
  <w:style w:type="paragraph" w:customStyle="1" w:styleId="TableHeaderCentered8pt">
    <w:name w:val="Table Header Centered 8pt"/>
    <w:basedOn w:val="TableHeaderCentred"/>
    <w:rsid w:val="009623BE"/>
    <w:rPr>
      <w:sz w:val="16"/>
    </w:rPr>
  </w:style>
  <w:style w:type="paragraph" w:customStyle="1" w:styleId="TableHeaderRight8pt">
    <w:name w:val="Table Header Right 8pt"/>
    <w:basedOn w:val="TableHeaderRight"/>
    <w:rsid w:val="009623BE"/>
    <w:rPr>
      <w:sz w:val="16"/>
    </w:rPr>
  </w:style>
  <w:style w:type="paragraph" w:customStyle="1" w:styleId="TableText8pt">
    <w:name w:val="Table Text 8pt"/>
    <w:basedOn w:val="TableText"/>
    <w:rsid w:val="006F4952"/>
    <w:rPr>
      <w:sz w:val="16"/>
    </w:rPr>
  </w:style>
  <w:style w:type="paragraph" w:customStyle="1" w:styleId="TabletextCentered8pt">
    <w:name w:val="Table text Centered 8pt"/>
    <w:basedOn w:val="TableTextCentred"/>
    <w:rsid w:val="006F4952"/>
    <w:rPr>
      <w:sz w:val="16"/>
    </w:rPr>
  </w:style>
  <w:style w:type="paragraph" w:customStyle="1" w:styleId="TableTextRight8pt">
    <w:name w:val="Table Text Right 8pt"/>
    <w:basedOn w:val="TableTextRight"/>
    <w:rsid w:val="006F4952"/>
    <w:rPr>
      <w:sz w:val="16"/>
    </w:rPr>
  </w:style>
  <w:style w:type="character" w:customStyle="1" w:styleId="Superscript">
    <w:name w:val="Superscript"/>
    <w:rsid w:val="00DD503D"/>
    <w:rPr>
      <w:rFonts w:ascii="Arial" w:hAnsi="Arial"/>
      <w:vertAlign w:val="superscript"/>
    </w:rPr>
  </w:style>
  <w:style w:type="character" w:customStyle="1" w:styleId="Subscript">
    <w:name w:val="Subscript"/>
    <w:rsid w:val="00DD503D"/>
    <w:rPr>
      <w:rFonts w:ascii="Arial" w:hAnsi="Arial"/>
      <w:color w:val="auto"/>
      <w:vertAlign w:val="subscript"/>
    </w:rPr>
  </w:style>
  <w:style w:type="paragraph" w:customStyle="1" w:styleId="CSWBoxText">
    <w:name w:val="CSW Box Text"/>
    <w:basedOn w:val="CSWNote"/>
    <w:uiPriority w:val="4"/>
    <w:qFormat/>
    <w:rsid w:val="001566A2"/>
    <w:pPr>
      <w:numPr>
        <w:numId w:val="0"/>
      </w:numPr>
      <w:pBdr>
        <w:top w:val="single" w:sz="4" w:space="3" w:color="766A62"/>
        <w:left w:val="single" w:sz="4" w:space="3" w:color="766A62"/>
        <w:bottom w:val="single" w:sz="4" w:space="3" w:color="766A62"/>
        <w:right w:val="single" w:sz="4" w:space="3" w:color="766A62"/>
      </w:pBdr>
      <w:ind w:left="284"/>
    </w:pPr>
  </w:style>
  <w:style w:type="table" w:customStyle="1" w:styleId="CSWTableVertical">
    <w:name w:val="CSW Table Vertical"/>
    <w:basedOn w:val="CSWTable"/>
    <w:rsid w:val="006F4952"/>
    <w:tblPr/>
    <w:tcPr>
      <w:shd w:val="clear" w:color="auto" w:fill="FFFFFF"/>
    </w:tcPr>
    <w:tblStylePr w:type="firstRow">
      <w:pPr>
        <w:keepNext/>
        <w:keepLines/>
        <w:wordWrap/>
        <w:spacing w:beforeLines="0" w:beforeAutospacing="0" w:afterLines="0" w:afterAutospacing="0"/>
      </w:pPr>
      <w:rPr>
        <w:rFonts w:ascii="New York" w:hAnsi="New York"/>
        <w:i w:val="0"/>
        <w:color w:val="000000"/>
        <w:sz w:val="20"/>
      </w:rPr>
      <w:tblPr/>
      <w:trPr>
        <w:cantSplit/>
        <w:tblHeader/>
      </w:trPr>
      <w:tcPr>
        <w:tcBorders>
          <w:top w:val="single" w:sz="4" w:space="0" w:color="9D1B33"/>
          <w:left w:val="single" w:sz="4" w:space="0" w:color="9D1B33"/>
          <w:bottom w:val="nil"/>
          <w:right w:val="single" w:sz="4" w:space="0" w:color="9D1B33"/>
          <w:insideH w:val="single" w:sz="4" w:space="0" w:color="B71234"/>
          <w:insideV w:val="single" w:sz="4" w:space="0" w:color="9D1B33"/>
          <w:tl2br w:val="nil"/>
          <w:tr2bl w:val="nil"/>
        </w:tcBorders>
        <w:shd w:val="clear" w:color="auto" w:fill="FFFFFF"/>
      </w:tcPr>
    </w:tblStylePr>
    <w:tblStylePr w:type="lastRow">
      <w:tblPr/>
      <w:tcPr>
        <w:tcBorders>
          <w:top w:val="single" w:sz="4" w:space="0" w:color="766A62"/>
          <w:bottom w:val="single" w:sz="4" w:space="0" w:color="766A62"/>
          <w:insideH w:val="nil"/>
        </w:tcBorders>
      </w:tcPr>
    </w:tblStylePr>
    <w:tblStylePr w:type="firstCo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lastCol">
      <w:tblPr/>
      <w:tcPr>
        <w:tcBorders>
          <w:top w:val="single" w:sz="4" w:space="0" w:color="808080"/>
          <w:left w:val="single" w:sz="4" w:space="0" w:color="808080"/>
          <w:bottom w:val="single" w:sz="4" w:space="0" w:color="9D1B33"/>
          <w:right w:val="single" w:sz="4" w:space="0" w:color="9D1B33"/>
          <w:insideH w:val="single" w:sz="4" w:space="0" w:color="808080"/>
          <w:insideV w:val="single" w:sz="4" w:space="0" w:color="808080"/>
          <w:tl2br w:val="nil"/>
          <w:tr2bl w:val="nil"/>
        </w:tcBorders>
        <w:shd w:val="clear" w:color="auto" w:fill="FFFFFF"/>
      </w:tcPr>
    </w:tblStylePr>
    <w:tblStylePr w:type="band1Horz">
      <w:rPr>
        <w:rFonts w:ascii="Helv" w:hAnsi="Helv"/>
      </w:rPr>
    </w:tblStylePr>
    <w:tblStylePr w:type="band2Horz">
      <w:rPr>
        <w:rFonts w:ascii="Helv" w:hAnsi="Helv"/>
      </w:rPr>
    </w:tblStylePr>
    <w:tblStylePr w:type="neCell">
      <w:tblPr/>
      <w:tcPr>
        <w:shd w:val="clear" w:color="auto" w:fill="FFFFFF"/>
      </w:tcPr>
    </w:tblStylePr>
    <w:tblStylePr w:type="nwCel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NoSpacing">
    <w:name w:val="No Spacing"/>
    <w:uiPriority w:val="1"/>
    <w:rsid w:val="001566A2"/>
    <w:rPr>
      <w:rFonts w:ascii="Arial" w:hAnsi="Arial"/>
      <w:spacing w:val="-5"/>
      <w:lang w:eastAsia="en-US"/>
    </w:rPr>
  </w:style>
  <w:style w:type="character" w:styleId="SubtleEmphasis">
    <w:name w:val="Subtle Emphasis"/>
    <w:uiPriority w:val="19"/>
    <w:rsid w:val="006700D9"/>
    <w:rPr>
      <w:rFonts w:ascii="Arial" w:hAnsi="Arial"/>
      <w:i/>
      <w:iCs/>
      <w:color w:val="auto"/>
      <w:sz w:val="20"/>
    </w:rPr>
  </w:style>
  <w:style w:type="character" w:styleId="IntenseEmphasis">
    <w:name w:val="Intense Emphasis"/>
    <w:uiPriority w:val="21"/>
    <w:rsid w:val="006700D9"/>
    <w:rPr>
      <w:rFonts w:ascii="Arial" w:hAnsi="Arial"/>
      <w:b/>
      <w:bCs/>
      <w:i/>
      <w:iCs/>
      <w:color w:val="A50D12"/>
    </w:rPr>
  </w:style>
  <w:style w:type="paragraph" w:styleId="Quote">
    <w:name w:val="Quote"/>
    <w:basedOn w:val="Normal"/>
    <w:next w:val="Normal"/>
    <w:link w:val="QuoteChar"/>
    <w:uiPriority w:val="29"/>
    <w:rsid w:val="00DD1174"/>
    <w:rPr>
      <w:i/>
      <w:iCs/>
      <w:color w:val="000000"/>
    </w:rPr>
  </w:style>
  <w:style w:type="character" w:customStyle="1" w:styleId="QuoteChar">
    <w:name w:val="Quote Char"/>
    <w:link w:val="Quote"/>
    <w:uiPriority w:val="29"/>
    <w:rsid w:val="00DD1174"/>
    <w:rPr>
      <w:rFonts w:ascii="Franklin Gothic Book" w:hAnsi="Franklin Gothic Book"/>
      <w:i/>
      <w:iCs/>
      <w:color w:val="000000"/>
      <w:spacing w:val="-5"/>
      <w:lang w:val="en-GB" w:eastAsia="en-US"/>
    </w:rPr>
  </w:style>
  <w:style w:type="paragraph" w:styleId="IntenseQuote">
    <w:name w:val="Intense Quote"/>
    <w:basedOn w:val="Normal"/>
    <w:next w:val="Normal"/>
    <w:link w:val="IntenseQuoteChar"/>
    <w:uiPriority w:val="30"/>
    <w:rsid w:val="00DD117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D1174"/>
    <w:rPr>
      <w:rFonts w:ascii="Franklin Gothic Book" w:hAnsi="Franklin Gothic Book"/>
      <w:b/>
      <w:bCs/>
      <w:i/>
      <w:iCs/>
      <w:color w:val="4F81BD"/>
      <w:spacing w:val="-5"/>
      <w:lang w:val="en-GB" w:eastAsia="en-US"/>
    </w:rPr>
  </w:style>
  <w:style w:type="character" w:styleId="SubtleReference">
    <w:name w:val="Subtle Reference"/>
    <w:uiPriority w:val="31"/>
    <w:rsid w:val="006700D9"/>
    <w:rPr>
      <w:rFonts w:ascii="Arial" w:hAnsi="Arial"/>
      <w:dstrike w:val="0"/>
      <w:color w:val="auto"/>
      <w:sz w:val="16"/>
      <w:u w:val="single"/>
      <w:vertAlign w:val="baseline"/>
    </w:rPr>
  </w:style>
  <w:style w:type="character" w:styleId="IntenseReference">
    <w:name w:val="Intense Reference"/>
    <w:uiPriority w:val="32"/>
    <w:rsid w:val="006700D9"/>
    <w:rPr>
      <w:rFonts w:ascii="Arial" w:hAnsi="Arial"/>
      <w:b/>
      <w:bCs/>
      <w:caps/>
      <w:dstrike w:val="0"/>
      <w:color w:val="A50D12"/>
      <w:spacing w:val="5"/>
      <w:sz w:val="16"/>
      <w:u w:val="single"/>
      <w:vertAlign w:val="baseline"/>
    </w:rPr>
  </w:style>
  <w:style w:type="character" w:styleId="BookTitle">
    <w:name w:val="Book Title"/>
    <w:uiPriority w:val="33"/>
    <w:rsid w:val="006700D9"/>
    <w:rPr>
      <w:rFonts w:ascii="Arial" w:hAnsi="Arial"/>
      <w:b/>
      <w:bCs/>
      <w:caps/>
      <w:dstrike w:val="0"/>
      <w:color w:val="auto"/>
      <w:spacing w:val="5"/>
      <w:vertAlign w:val="baseline"/>
    </w:rPr>
  </w:style>
  <w:style w:type="paragraph" w:styleId="ListParagraph">
    <w:name w:val="List Paragraph"/>
    <w:basedOn w:val="Normal"/>
    <w:uiPriority w:val="34"/>
    <w:rsid w:val="00DD1174"/>
    <w:pPr>
      <w:ind w:left="708"/>
    </w:pPr>
  </w:style>
  <w:style w:type="paragraph" w:customStyle="1" w:styleId="TableBullet">
    <w:name w:val="Table Bullet"/>
    <w:basedOn w:val="ListBullet"/>
    <w:uiPriority w:val="7"/>
    <w:qFormat/>
    <w:rsid w:val="006F4952"/>
    <w:pPr>
      <w:numPr>
        <w:numId w:val="28"/>
      </w:numPr>
    </w:pPr>
  </w:style>
  <w:style w:type="paragraph" w:customStyle="1" w:styleId="TableNumber">
    <w:name w:val="Table Number"/>
    <w:basedOn w:val="Normal"/>
    <w:uiPriority w:val="7"/>
    <w:qFormat/>
    <w:rsid w:val="006F4952"/>
    <w:pPr>
      <w:numPr>
        <w:numId w:val="29"/>
      </w:numPr>
      <w:spacing w:before="60" w:after="240"/>
      <w:contextualSpacing/>
    </w:pPr>
  </w:style>
  <w:style w:type="paragraph" w:customStyle="1" w:styleId="BodyTextIntro">
    <w:name w:val="Body Text Intro"/>
    <w:basedOn w:val="BodyText"/>
    <w:rsid w:val="006F4952"/>
    <w:rPr>
      <w:sz w:val="22"/>
    </w:rPr>
  </w:style>
  <w:style w:type="paragraph" w:customStyle="1" w:styleId="Bodytxt">
    <w:name w:val="Body txt"/>
    <w:qFormat/>
    <w:rsid w:val="006235FB"/>
    <w:pPr>
      <w:spacing w:after="120" w:line="360" w:lineRule="auto"/>
      <w:jc w:val="both"/>
    </w:pPr>
    <w:rPr>
      <w:rFonts w:ascii="Arial" w:eastAsia="Cambria" w:hAnsi="Arial"/>
      <w:sz w:val="19"/>
      <w:szCs w:val="24"/>
      <w:lang w:val="en-US" w:eastAsia="en-US"/>
    </w:rPr>
  </w:style>
  <w:style w:type="character" w:customStyle="1" w:styleId="ColorfulGrid-Accent1Char">
    <w:name w:val="Colorful Grid - Accent 1 Char"/>
    <w:link w:val="ColorfulGrid-Accent1"/>
    <w:uiPriority w:val="29"/>
    <w:rsid w:val="006F4952"/>
    <w:rPr>
      <w:rFonts w:ascii="Arial" w:hAnsi="Arial"/>
      <w:i/>
      <w:iCs/>
      <w:color w:val="766A62"/>
      <w:spacing w:val="-5"/>
      <w:lang w:val="en-GB"/>
    </w:rPr>
  </w:style>
  <w:style w:type="table" w:styleId="ColorfulGrid-Accent1">
    <w:name w:val="Colorful Grid Accent 1"/>
    <w:basedOn w:val="TableNormal"/>
    <w:link w:val="ColorfulGrid-Accent1Char"/>
    <w:uiPriority w:val="29"/>
    <w:rsid w:val="006F4952"/>
    <w:rPr>
      <w:rFonts w:ascii="Arial" w:hAnsi="Arial"/>
      <w:i/>
      <w:iCs/>
      <w:color w:val="766A62"/>
      <w:spacing w:val="-5"/>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LightShading-Accent2"/>
    <w:uiPriority w:val="30"/>
    <w:rsid w:val="006F4952"/>
    <w:rPr>
      <w:rFonts w:ascii="Arial" w:hAnsi="Arial"/>
      <w:b/>
      <w:bCs/>
      <w:i/>
      <w:iCs/>
      <w:color w:val="670000"/>
      <w:spacing w:val="-5"/>
      <w:lang w:val="en-GB"/>
    </w:rPr>
  </w:style>
  <w:style w:type="table" w:styleId="LightShading-Accent2">
    <w:name w:val="Light Shading Accent 2"/>
    <w:basedOn w:val="TableNormal"/>
    <w:link w:val="LightShading-Accent2Char"/>
    <w:uiPriority w:val="30"/>
    <w:rsid w:val="006F4952"/>
    <w:rPr>
      <w:rFonts w:ascii="Arial" w:hAnsi="Arial"/>
      <w:b/>
      <w:bCs/>
      <w:i/>
      <w:iCs/>
      <w:color w:val="670000"/>
      <w:spacing w:val="-5"/>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HeaderProjectName">
    <w:name w:val="Header Project Name"/>
    <w:basedOn w:val="Normal"/>
    <w:rsid w:val="00C469B3"/>
    <w:pPr>
      <w:jc w:val="right"/>
    </w:pPr>
    <w:rPr>
      <w:caps/>
      <w:sz w:val="16"/>
    </w:rPr>
  </w:style>
  <w:style w:type="table" w:customStyle="1" w:styleId="TABLEGRIDRED">
    <w:name w:val="TABLE GRID RED"/>
    <w:basedOn w:val="TableNormal"/>
    <w:qFormat/>
    <w:rsid w:val="006F4952"/>
    <w:rPr>
      <w:rFonts w:ascii="Arial" w:hAnsi="Arial"/>
      <w:color w:val="766A62"/>
    </w:rPr>
    <w:tblPr>
      <w:tblStyleRowBandSize w:val="1"/>
    </w:tblPr>
    <w:tcPr>
      <w:vAlign w:val="center"/>
    </w:tcPr>
    <w:tblStylePr w:type="firstRow">
      <w:pPr>
        <w:jc w:val="left"/>
      </w:pPr>
      <w:rPr>
        <w:rFonts w:ascii="Courier New" w:hAnsi="Courier New"/>
        <w:caps/>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shd w:val="clear" w:color="auto" w:fill="A50D12"/>
        <w:vAlign w:val="center"/>
      </w:tcPr>
    </w:tblStylePr>
    <w:tblStylePr w:type="lastRow">
      <w:rPr>
        <w:rFonts w:ascii="Courier New" w:hAnsi="Courier New"/>
        <w:sz w:val="20"/>
      </w:rPr>
      <w:tblPr/>
      <w:tcPr>
        <w:tcBorders>
          <w:top w:val="nil"/>
          <w:left w:val="nil"/>
          <w:bottom w:val="single" w:sz="4" w:space="0" w:color="766A62"/>
          <w:right w:val="nil"/>
          <w:insideH w:val="nil"/>
          <w:insideV w:val="nil"/>
          <w:tl2br w:val="nil"/>
          <w:tr2bl w:val="nil"/>
        </w:tcBorders>
      </w:tcPr>
    </w:tblStylePr>
    <w:tblStylePr w:type="band1Horz">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tblStylePr w:type="band2Horz">
      <w:pPr>
        <w:jc w:val="left"/>
      </w:pPr>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style>
  <w:style w:type="table" w:customStyle="1" w:styleId="TABLEGRIDGREY">
    <w:name w:val="TABLE GRID GREY"/>
    <w:basedOn w:val="TABLEGRIDRED"/>
    <w:qFormat/>
    <w:rsid w:val="001631A9"/>
    <w:pPr>
      <w:spacing w:before="120"/>
      <w:ind w:left="113"/>
    </w:pPr>
    <w:rPr>
      <w:color w:val="000000"/>
    </w:rPr>
    <w:tblPr/>
    <w:tblStylePr w:type="firstRow">
      <w:pPr>
        <w:keepNext/>
        <w:keepLines/>
        <w:pageBreakBefore w:val="0"/>
        <w:widowControl/>
        <w:suppressLineNumbers w:val="0"/>
        <w:suppressAutoHyphens w:val="0"/>
        <w:wordWrap/>
        <w:spacing w:beforeLines="0" w:before="120" w:beforeAutospacing="0" w:afterLines="0" w:after="0" w:afterAutospacing="0" w:line="360" w:lineRule="auto"/>
        <w:ind w:leftChars="0" w:left="113" w:rightChars="0" w:right="0" w:firstLineChars="0" w:firstLine="0"/>
        <w:jc w:val="left"/>
        <w:outlineLvl w:val="9"/>
      </w:pPr>
      <w:rPr>
        <w:rFonts w:ascii="Arial" w:hAnsi="Arial"/>
        <w:caps/>
        <w:smallCaps w:val="0"/>
        <w:strike w:val="0"/>
        <w:dstrike w:val="0"/>
        <w:vanish w:val="0"/>
        <w:color w:val="auto"/>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rPr>
        <w:tblHeader/>
      </w:trPr>
      <w:tcPr>
        <w:shd w:val="clear" w:color="auto" w:fill="766A62"/>
        <w:vAlign w:val="center"/>
      </w:tcPr>
    </w:tblStylePr>
    <w:tblStylePr w:type="lastRow">
      <w:rPr>
        <w:rFonts w:ascii="Courier New" w:hAnsi="Courier New"/>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1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jc w:val="left"/>
        <w:outlineLvl w:val="9"/>
      </w:pPr>
      <w:rPr>
        <w:rFonts w:ascii="Arial" w:hAnsi="Arial"/>
        <w:color w:val="000000"/>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mirrorIndents w:val="0"/>
        <w:jc w:val="left"/>
        <w:outlineLvl w:val="9"/>
      </w:pPr>
      <w:rPr>
        <w:rFonts w:ascii="Arial" w:hAnsi="Arial"/>
        <w:caps w:val="0"/>
        <w:smallCaps w:val="0"/>
        <w:strike w:val="0"/>
        <w:dstrike w:val="0"/>
        <w:vanish w:val="0"/>
        <w:color w:val="auto"/>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nil"/>
          <w:left w:val="nil"/>
          <w:bottom w:val="single" w:sz="4" w:space="0" w:color="A50D12"/>
          <w:right w:val="nil"/>
          <w:insideH w:val="nil"/>
          <w:insideV w:val="nil"/>
          <w:tl2br w:val="nil"/>
          <w:tr2bl w:val="nil"/>
        </w:tcBorders>
      </w:tcPr>
    </w:tblStylePr>
  </w:style>
  <w:style w:type="paragraph" w:customStyle="1" w:styleId="TableTextNote">
    <w:name w:val="Table Text Note"/>
    <w:basedOn w:val="TableText"/>
    <w:rsid w:val="006F4952"/>
    <w:rPr>
      <w:color w:val="A50D12"/>
      <w:sz w:val="16"/>
      <w:lang w:eastAsia="en-US"/>
    </w:rPr>
  </w:style>
  <w:style w:type="paragraph" w:customStyle="1" w:styleId="CSWCONTRACTREFERENCE">
    <w:name w:val="CSW CONTRACT REFERENCE"/>
    <w:basedOn w:val="BodyText"/>
    <w:qFormat/>
    <w:rsid w:val="00746D42"/>
    <w:pPr>
      <w:spacing w:after="120" w:line="240" w:lineRule="auto"/>
    </w:pPr>
    <w:rPr>
      <w:caps/>
      <w:color w:val="767171" w:themeColor="background2" w:themeShade="80"/>
      <w:szCs w:val="24"/>
    </w:rPr>
  </w:style>
  <w:style w:type="paragraph" w:customStyle="1" w:styleId="CSWCONTRACTREFERENCETEXT">
    <w:name w:val="CSW CONTRACT REFERENCE TEXT"/>
    <w:basedOn w:val="BodyText"/>
    <w:qFormat/>
    <w:rsid w:val="00863A8C"/>
    <w:pPr>
      <w:spacing w:after="0" w:line="240" w:lineRule="auto"/>
    </w:pPr>
    <w:rPr>
      <w:caps/>
      <w:szCs w:val="16"/>
    </w:rPr>
  </w:style>
  <w:style w:type="character" w:customStyle="1" w:styleId="HeaderChar">
    <w:name w:val="Header Char"/>
    <w:link w:val="Header"/>
    <w:semiHidden/>
    <w:rsid w:val="00C469B3"/>
    <w:rPr>
      <w:rFonts w:ascii="Arial" w:hAnsi="Arial"/>
      <w:smallCaps/>
      <w:color w:val="A50D12"/>
      <w:spacing w:val="-5"/>
      <w:sz w:val="16"/>
      <w:lang w:val="en-GB" w:eastAsia="en-US"/>
    </w:rPr>
  </w:style>
  <w:style w:type="paragraph" w:styleId="TOCHeading">
    <w:name w:val="TOC Heading"/>
    <w:basedOn w:val="Heading1"/>
    <w:next w:val="Normal"/>
    <w:uiPriority w:val="39"/>
    <w:semiHidden/>
    <w:unhideWhenUsed/>
    <w:qFormat/>
    <w:rsid w:val="006700D9"/>
    <w:pPr>
      <w:keepLines w:val="0"/>
      <w:pageBreakBefore w:val="0"/>
      <w:numPr>
        <w:numId w:val="0"/>
      </w:numPr>
      <w:spacing w:before="240" w:after="60"/>
      <w:outlineLvl w:val="9"/>
    </w:pPr>
    <w:rPr>
      <w:b/>
      <w:bCs/>
      <w:caps w:val="0"/>
      <w:color w:val="auto"/>
      <w:spacing w:val="-5"/>
      <w:kern w:val="32"/>
      <w:sz w:val="32"/>
      <w:szCs w:val="32"/>
      <w:lang w:eastAsia="en-US"/>
    </w:rPr>
  </w:style>
  <w:style w:type="paragraph" w:styleId="Date">
    <w:name w:val="Date"/>
    <w:basedOn w:val="Normal"/>
    <w:next w:val="Normal"/>
    <w:link w:val="DateChar"/>
    <w:locked/>
    <w:rsid w:val="00684C45"/>
  </w:style>
  <w:style w:type="character" w:customStyle="1" w:styleId="DateChar">
    <w:name w:val="Date Char"/>
    <w:link w:val="Date"/>
    <w:rsid w:val="00684C45"/>
    <w:rPr>
      <w:rFonts w:ascii="Arial" w:hAnsi="Arial"/>
      <w:spacing w:val="-5"/>
      <w:lang w:val="en-GB" w:eastAsia="en-US"/>
    </w:rPr>
  </w:style>
  <w:style w:type="paragraph" w:styleId="Index5">
    <w:name w:val="index 5"/>
    <w:basedOn w:val="Normal"/>
    <w:next w:val="Normal"/>
    <w:autoRedefine/>
    <w:locked/>
    <w:rsid w:val="00C469B3"/>
    <w:pPr>
      <w:ind w:left="1000" w:hanging="200"/>
    </w:pPr>
  </w:style>
  <w:style w:type="paragraph" w:styleId="Index6">
    <w:name w:val="index 6"/>
    <w:basedOn w:val="Normal"/>
    <w:next w:val="Normal"/>
    <w:autoRedefine/>
    <w:locked/>
    <w:rsid w:val="00C469B3"/>
    <w:pPr>
      <w:ind w:left="1200" w:hanging="200"/>
    </w:pPr>
  </w:style>
  <w:style w:type="paragraph" w:styleId="Index7">
    <w:name w:val="index 7"/>
    <w:basedOn w:val="Normal"/>
    <w:next w:val="Normal"/>
    <w:autoRedefine/>
    <w:locked/>
    <w:rsid w:val="00C469B3"/>
    <w:pPr>
      <w:ind w:left="1400" w:hanging="200"/>
    </w:pPr>
  </w:style>
  <w:style w:type="paragraph" w:styleId="Index8">
    <w:name w:val="index 8"/>
    <w:basedOn w:val="Normal"/>
    <w:next w:val="Normal"/>
    <w:autoRedefine/>
    <w:locked/>
    <w:rsid w:val="00C469B3"/>
    <w:pPr>
      <w:ind w:left="1600" w:hanging="200"/>
    </w:pPr>
  </w:style>
  <w:style w:type="paragraph" w:styleId="Index9">
    <w:name w:val="index 9"/>
    <w:basedOn w:val="Normal"/>
    <w:next w:val="Normal"/>
    <w:autoRedefine/>
    <w:locked/>
    <w:rsid w:val="00C469B3"/>
    <w:pPr>
      <w:ind w:left="1800" w:hanging="200"/>
    </w:pPr>
  </w:style>
  <w:style w:type="paragraph" w:styleId="MacroText">
    <w:name w:val="macro"/>
    <w:link w:val="MacroTextChar"/>
    <w:locked/>
    <w:rsid w:val="0052177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5"/>
      <w:lang w:eastAsia="en-US"/>
    </w:rPr>
  </w:style>
  <w:style w:type="character" w:customStyle="1" w:styleId="MacroTextChar">
    <w:name w:val="Macro Text Char"/>
    <w:link w:val="MacroText"/>
    <w:rsid w:val="00521774"/>
    <w:rPr>
      <w:rFonts w:ascii="Courier New" w:hAnsi="Courier New" w:cs="Courier New"/>
      <w:spacing w:val="-5"/>
      <w:lang w:val="en-GB" w:eastAsia="en-US"/>
    </w:rPr>
  </w:style>
  <w:style w:type="character" w:styleId="PlaceholderText">
    <w:name w:val="Placeholder Text"/>
    <w:uiPriority w:val="99"/>
    <w:semiHidden/>
    <w:rsid w:val="006700D9"/>
    <w:rPr>
      <w:color w:val="auto"/>
    </w:rPr>
  </w:style>
  <w:style w:type="paragraph" w:styleId="TOC5">
    <w:name w:val="toc 5"/>
    <w:basedOn w:val="Normal"/>
    <w:next w:val="Normal"/>
    <w:autoRedefine/>
    <w:rsid w:val="00727E09"/>
    <w:pPr>
      <w:tabs>
        <w:tab w:val="left" w:leader="dot" w:pos="8947"/>
      </w:tabs>
      <w:ind w:left="800"/>
    </w:pPr>
  </w:style>
  <w:style w:type="paragraph" w:styleId="TOC6">
    <w:name w:val="toc 6"/>
    <w:basedOn w:val="Normal"/>
    <w:next w:val="Normal"/>
    <w:autoRedefine/>
    <w:rsid w:val="00727E09"/>
    <w:pPr>
      <w:tabs>
        <w:tab w:val="left" w:leader="dot" w:pos="8947"/>
      </w:tabs>
      <w:ind w:left="1000"/>
    </w:pPr>
  </w:style>
  <w:style w:type="paragraph" w:styleId="TOC9">
    <w:name w:val="toc 9"/>
    <w:basedOn w:val="Normal"/>
    <w:next w:val="Normal"/>
    <w:autoRedefine/>
    <w:rsid w:val="00727E09"/>
    <w:pPr>
      <w:tabs>
        <w:tab w:val="left" w:leader="dot" w:pos="8947"/>
      </w:tabs>
      <w:ind w:left="1600"/>
    </w:pPr>
  </w:style>
  <w:style w:type="paragraph" w:styleId="TOC8">
    <w:name w:val="toc 8"/>
    <w:basedOn w:val="Normal"/>
    <w:next w:val="Normal"/>
    <w:autoRedefine/>
    <w:rsid w:val="00727E09"/>
    <w:pPr>
      <w:ind w:left="1400"/>
    </w:pPr>
  </w:style>
  <w:style w:type="paragraph" w:customStyle="1" w:styleId="Heading1Break">
    <w:name w:val="Heading 1 Break"/>
    <w:basedOn w:val="HeadingBase"/>
    <w:next w:val="BodyText"/>
    <w:qFormat/>
    <w:rsid w:val="00746D42"/>
    <w:pPr>
      <w:pageBreakBefore/>
      <w:numPr>
        <w:numId w:val="30"/>
      </w:numPr>
      <w:spacing w:after="360"/>
      <w:ind w:left="714" w:hanging="357"/>
    </w:pPr>
    <w:rPr>
      <w:caps/>
      <w:color w:val="767171" w:themeColor="background2" w:themeShade="80"/>
      <w:sz w:val="28"/>
    </w:rPr>
  </w:style>
  <w:style w:type="character" w:customStyle="1" w:styleId="CSWAnnexesChar">
    <w:name w:val="CSW Annexes Char"/>
    <w:link w:val="CSWAnnexes"/>
    <w:rsid w:val="00DF7BAB"/>
    <w:rPr>
      <w:rFonts w:ascii="Arial" w:hAnsi="Arial"/>
      <w:caps/>
      <w:color w:val="A50D12"/>
      <w:sz w:val="28"/>
      <w:szCs w:val="22"/>
      <w:lang w:eastAsia="x-none"/>
    </w:rPr>
  </w:style>
  <w:style w:type="character" w:customStyle="1" w:styleId="Heading3Char">
    <w:name w:val="Heading 3 Char"/>
    <w:basedOn w:val="DefaultParagraphFont"/>
    <w:link w:val="Heading3"/>
    <w:uiPriority w:val="9"/>
    <w:rsid w:val="008F1EA4"/>
    <w:rPr>
      <w:rFonts w:ascii="Arial" w:hAnsi="Arial"/>
      <w:caps/>
      <w:sz w:val="22"/>
      <w:szCs w:val="24"/>
      <w:lang w:eastAsia="en-US"/>
    </w:rPr>
  </w:style>
  <w:style w:type="character" w:customStyle="1" w:styleId="Heading4Char">
    <w:name w:val="Heading 4 Char"/>
    <w:basedOn w:val="DefaultParagraphFont"/>
    <w:link w:val="Heading4"/>
    <w:uiPriority w:val="9"/>
    <w:rsid w:val="008F1EA4"/>
    <w:rPr>
      <w:rFonts w:ascii="Arial" w:hAnsi="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4767">
      <w:bodyDiv w:val="1"/>
      <w:marLeft w:val="0"/>
      <w:marRight w:val="0"/>
      <w:marTop w:val="0"/>
      <w:marBottom w:val="0"/>
      <w:divBdr>
        <w:top w:val="none" w:sz="0" w:space="0" w:color="auto"/>
        <w:left w:val="none" w:sz="0" w:space="0" w:color="auto"/>
        <w:bottom w:val="none" w:sz="0" w:space="0" w:color="auto"/>
        <w:right w:val="none" w:sz="0" w:space="0" w:color="auto"/>
      </w:divBdr>
      <w:divsChild>
        <w:div w:id="1788500241">
          <w:marLeft w:val="0"/>
          <w:marRight w:val="0"/>
          <w:marTop w:val="0"/>
          <w:marBottom w:val="0"/>
          <w:divBdr>
            <w:top w:val="none" w:sz="0" w:space="0" w:color="auto"/>
            <w:left w:val="none" w:sz="0" w:space="0" w:color="auto"/>
            <w:bottom w:val="none" w:sz="0" w:space="0" w:color="auto"/>
            <w:right w:val="none" w:sz="0" w:space="0" w:color="auto"/>
          </w:divBdr>
          <w:divsChild>
            <w:div w:id="701975673">
              <w:marLeft w:val="0"/>
              <w:marRight w:val="0"/>
              <w:marTop w:val="0"/>
              <w:marBottom w:val="0"/>
              <w:divBdr>
                <w:top w:val="none" w:sz="0" w:space="0" w:color="auto"/>
                <w:left w:val="none" w:sz="0" w:space="0" w:color="auto"/>
                <w:bottom w:val="none" w:sz="0" w:space="0" w:color="auto"/>
                <w:right w:val="none" w:sz="0" w:space="0" w:color="auto"/>
              </w:divBdr>
              <w:divsChild>
                <w:div w:id="2108571653">
                  <w:marLeft w:val="0"/>
                  <w:marRight w:val="0"/>
                  <w:marTop w:val="0"/>
                  <w:marBottom w:val="0"/>
                  <w:divBdr>
                    <w:top w:val="none" w:sz="0" w:space="0" w:color="auto"/>
                    <w:left w:val="none" w:sz="0" w:space="0" w:color="auto"/>
                    <w:bottom w:val="none" w:sz="0" w:space="0" w:color="auto"/>
                    <w:right w:val="none" w:sz="0" w:space="0" w:color="auto"/>
                  </w:divBdr>
                  <w:divsChild>
                    <w:div w:id="15075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6276">
      <w:bodyDiv w:val="1"/>
      <w:marLeft w:val="0"/>
      <w:marRight w:val="0"/>
      <w:marTop w:val="0"/>
      <w:marBottom w:val="0"/>
      <w:divBdr>
        <w:top w:val="none" w:sz="0" w:space="0" w:color="auto"/>
        <w:left w:val="none" w:sz="0" w:space="0" w:color="auto"/>
        <w:bottom w:val="none" w:sz="0" w:space="0" w:color="auto"/>
        <w:right w:val="none" w:sz="0" w:space="0" w:color="auto"/>
      </w:divBdr>
    </w:div>
    <w:div w:id="1801455049">
      <w:bodyDiv w:val="1"/>
      <w:marLeft w:val="0"/>
      <w:marRight w:val="0"/>
      <w:marTop w:val="0"/>
      <w:marBottom w:val="0"/>
      <w:divBdr>
        <w:top w:val="none" w:sz="0" w:space="0" w:color="auto"/>
        <w:left w:val="none" w:sz="0" w:space="0" w:color="auto"/>
        <w:bottom w:val="none" w:sz="0" w:space="0" w:color="auto"/>
        <w:right w:val="none" w:sz="0" w:space="0" w:color="auto"/>
      </w:divBdr>
      <w:divsChild>
        <w:div w:id="1166243301">
          <w:marLeft w:val="0"/>
          <w:marRight w:val="0"/>
          <w:marTop w:val="0"/>
          <w:marBottom w:val="0"/>
          <w:divBdr>
            <w:top w:val="none" w:sz="0" w:space="0" w:color="auto"/>
            <w:left w:val="none" w:sz="0" w:space="0" w:color="auto"/>
            <w:bottom w:val="none" w:sz="0" w:space="0" w:color="auto"/>
            <w:right w:val="none" w:sz="0" w:space="0" w:color="auto"/>
          </w:divBdr>
          <w:divsChild>
            <w:div w:id="799766585">
              <w:marLeft w:val="0"/>
              <w:marRight w:val="0"/>
              <w:marTop w:val="0"/>
              <w:marBottom w:val="0"/>
              <w:divBdr>
                <w:top w:val="none" w:sz="0" w:space="0" w:color="auto"/>
                <w:left w:val="none" w:sz="0" w:space="0" w:color="auto"/>
                <w:bottom w:val="none" w:sz="0" w:space="0" w:color="auto"/>
                <w:right w:val="none" w:sz="0" w:space="0" w:color="auto"/>
              </w:divBdr>
              <w:divsChild>
                <w:div w:id="1069964362">
                  <w:marLeft w:val="0"/>
                  <w:marRight w:val="0"/>
                  <w:marTop w:val="0"/>
                  <w:marBottom w:val="0"/>
                  <w:divBdr>
                    <w:top w:val="none" w:sz="0" w:space="0" w:color="auto"/>
                    <w:left w:val="none" w:sz="0" w:space="0" w:color="auto"/>
                    <w:bottom w:val="none" w:sz="0" w:space="0" w:color="auto"/>
                    <w:right w:val="none" w:sz="0" w:space="0" w:color="auto"/>
                  </w:divBdr>
                  <w:divsChild>
                    <w:div w:id="260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zamith\Desktop\CSW-QMS-2009-TPL-03083-master-templ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F3CAC03F1C142B1243605F9414108" ma:contentTypeVersion="17" ma:contentTypeDescription="Create a new document." ma:contentTypeScope="" ma:versionID="61e45f5872a50d7f1d5c99a4f8d80804">
  <xsd:schema xmlns:xsd="http://www.w3.org/2001/XMLSchema" xmlns:xs="http://www.w3.org/2001/XMLSchema" xmlns:p="http://schemas.microsoft.com/office/2006/metadata/properties" xmlns:ns1="http://schemas.microsoft.com/sharepoint/v3" xmlns:ns2="a3a0b2d9-31e5-4390-bb99-07a930c8e002" xmlns:ns3="2a656e9c-5a55-463f-b687-b913eaa51641" targetNamespace="http://schemas.microsoft.com/office/2006/metadata/properties" ma:root="true" ma:fieldsID="cf41ba949b53ec5c2c19ad84d1949685" ns1:_="" ns2:_="" ns3:_="">
    <xsd:import namespace="http://schemas.microsoft.com/sharepoint/v3"/>
    <xsd:import namespace="a3a0b2d9-31e5-4390-bb99-07a930c8e002"/>
    <xsd:import namespace="2a656e9c-5a55-463f-b687-b913eaa51641"/>
    <xsd:element name="properties">
      <xsd:complexType>
        <xsd:sequence>
          <xsd:element name="documentManagement">
            <xsd:complexType>
              <xsd:all>
                <xsd:element ref="ns2:_x0079_664" minOccurs="0"/>
                <xsd:element ref="ns1:RatingCount" minOccurs="0"/>
                <xsd:element ref="ns1:RatedBy" minOccurs="0"/>
                <xsd:element ref="ns1:Ratings" minOccurs="0"/>
                <xsd:element ref="ns1:LikesCount" minOccurs="0"/>
                <xsd:element ref="ns1:LikedBy" minOccurs="0"/>
                <xsd:element ref="ns2:kbc50bba87f049c98a85aa28854820a7"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10" nillable="true" ma:displayName="Number of Ratings" ma:decimals="0" ma:description="Number of ratings submitted" ma:internalName="RatingCount" ma:readOnly="true">
      <xsd:simpleType>
        <xsd:restriction base="dms:Number"/>
      </xsd:simpleType>
    </xsd:element>
    <xsd:element name="RatedBy" ma:index="11"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2" nillable="true" ma:displayName="User ratings" ma:description="User ratings for the item" ma:hidden="true" ma:internalName="Ratings">
      <xsd:simpleType>
        <xsd:restriction base="dms:Note"/>
      </xsd:simpleType>
    </xsd:element>
    <xsd:element name="LikesCount" ma:index="13" nillable="true" ma:displayName="Number of Likes" ma:internalName="LikesCount">
      <xsd:simpleType>
        <xsd:restriction base="dms:Unknown"/>
      </xsd:simpleType>
    </xsd:element>
    <xsd:element name="LikedBy" ma:index="14"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a0b2d9-31e5-4390-bb99-07a930c8e002" elementFormDefault="qualified">
    <xsd:import namespace="http://schemas.microsoft.com/office/2006/documentManagement/types"/>
    <xsd:import namespace="http://schemas.microsoft.com/office/infopath/2007/PartnerControls"/>
    <xsd:element name="_x0079_664" ma:index="8" nillable="true" ma:displayName="Date and Time" ma:internalName="_x0079_664">
      <xsd:simpleType>
        <xsd:restriction base="dms:DateTime"/>
      </xsd:simpleType>
    </xsd:element>
    <xsd:element name="kbc50bba87f049c98a85aa28854820a7" ma:index="17" ma:taxonomy="true" ma:internalName="kbc50bba87f049c98a85aa28854820a7" ma:taxonomyFieldName="QMS_x0020_Source" ma:displayName="Source" ma:default="" ma:fieldId="{4bc50bba-87f0-49c9-8a85-aa28854820a7}" ma:sspId="0a70390c-bbec-481b-8d95-5f9f2ddbec7a" ma:termSetId="aa4bfa20-ae52-401c-9907-c222302f9cf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656e9c-5a55-463f-b687-b913eaa5164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a26fa19-2112-4d4c-bff4-90a3b6dc5542}" ma:internalName="TaxCatchAll" ma:showField="CatchAllData" ma:web="2a656e9c-5a55-463f-b687-b913eaa516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_x0079_664 xmlns="a3a0b2d9-31e5-4390-bb99-07a930c8e002">2015-10-14T16:30:00+00:00</_x0079_664>
    <RatedBy xmlns="http://schemas.microsoft.com/sharepoint/v3">
      <UserInfo>
        <DisplayName/>
        <AccountId xsi:nil="true"/>
        <AccountType/>
      </UserInfo>
    </RatedBy>
    <TaxCatchAll xmlns="2a656e9c-5a55-463f-b687-b913eaa51641">
      <Value>1</Value>
    </TaxCatchAll>
    <kbc50bba87f049c98a85aa28854820a7 xmlns="a3a0b2d9-31e5-4390-bb99-07a930c8e002">
      <Terms xmlns="http://schemas.microsoft.com/office/infopath/2007/PartnerControls">
        <TermInfo xmlns="http://schemas.microsoft.com/office/infopath/2007/PartnerControls">
          <TermName xmlns="http://schemas.microsoft.com/office/infopath/2007/PartnerControls">QMS PT</TermName>
          <TermId xmlns="http://schemas.microsoft.com/office/infopath/2007/PartnerControls">d35b096d-c224-4502-a420-dc407af15d41</TermId>
        </TermInfo>
      </Terms>
    </kbc50bba87f049c98a85aa28854820a7>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61B51-EA60-4176-A9B1-473CEBA7D3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a0b2d9-31e5-4390-bb99-07a930c8e002"/>
    <ds:schemaRef ds:uri="2a656e9c-5a55-463f-b687-b913eaa51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7C443-A25E-4052-93EB-404D1492B43A}">
  <ds:schemaRefs>
    <ds:schemaRef ds:uri="http://schemas.microsoft.com/sharepoint/v3/contenttype/forms"/>
  </ds:schemaRefs>
</ds:datastoreItem>
</file>

<file path=customXml/itemProps3.xml><?xml version="1.0" encoding="utf-8"?>
<ds:datastoreItem xmlns:ds="http://schemas.openxmlformats.org/officeDocument/2006/customXml" ds:itemID="{CB027B51-4F3E-45CE-A646-64FE5B1B2EE8}">
  <ds:schemaRefs>
    <ds:schemaRef ds:uri="http://schemas.microsoft.com/office/2006/metadata/properties"/>
    <ds:schemaRef ds:uri="http://schemas.microsoft.com/office/infopath/2007/PartnerControls"/>
    <ds:schemaRef ds:uri="http://schemas.microsoft.com/sharepoint/v3"/>
    <ds:schemaRef ds:uri="a3a0b2d9-31e5-4390-bb99-07a930c8e002"/>
    <ds:schemaRef ds:uri="2a656e9c-5a55-463f-b687-b913eaa51641"/>
  </ds:schemaRefs>
</ds:datastoreItem>
</file>

<file path=customXml/itemProps4.xml><?xml version="1.0" encoding="utf-8"?>
<ds:datastoreItem xmlns:ds="http://schemas.openxmlformats.org/officeDocument/2006/customXml" ds:itemID="{8477943C-AEE4-4750-B6E0-4299247A9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CSW-QMS-2009-TPL-03083-master-template (2)</Template>
  <TotalTime>64</TotalTime>
  <Pages>11</Pages>
  <Words>1619</Words>
  <Characters>8748</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vt:lpstr>
      <vt:lpstr/>
    </vt:vector>
  </TitlesOfParts>
  <Manager>&lt;Manager&gt;</Manager>
  <Company>Critical Software, S.A.</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Manuel Zamith</dc:creator>
  <cp:keywords/>
  <dc:description/>
  <cp:lastModifiedBy>Manuel Zamith</cp:lastModifiedBy>
  <cp:revision>4</cp:revision>
  <cp:lastPrinted>2011-07-26T02:44:00Z</cp:lastPrinted>
  <dcterms:created xsi:type="dcterms:W3CDTF">2016-10-11T07:15:00Z</dcterms:created>
  <dcterms:modified xsi:type="dcterms:W3CDTF">2016-10-11T17:38:00Z</dcterms:modified>
  <cp:category>Documentation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TESTE</vt:lpwstr>
  </property>
  <property fmtid="{D5CDD505-2E9C-101B-9397-08002B2CF9AE}" pid="3" name="Date">
    <vt:lpwstr>2016-10-11</vt:lpwstr>
  </property>
  <property fmtid="{D5CDD505-2E9C-101B-9397-08002B2CF9AE}" pid="4" name="Document title">
    <vt:lpwstr>Software Requirements Specification</vt:lpwstr>
  </property>
  <property fmtid="{D5CDD505-2E9C-101B-9397-08002B2CF9AE}" pid="5" name="Approved revision">
    <vt:lpwstr>1</vt:lpwstr>
  </property>
  <property fmtid="{D5CDD505-2E9C-101B-9397-08002B2CF9AE}" pid="6" name="CSW reference">
    <vt:lpwstr>&lt;CSW-PPPP-2011-TTT-NNNNN&gt;</vt:lpwstr>
  </property>
  <property fmtid="{D5CDD505-2E9C-101B-9397-08002B2CF9AE}" pid="7" name="Project reference">
    <vt:lpwstr>Student Search Engine</vt:lpwstr>
  </property>
  <property fmtid="{D5CDD505-2E9C-101B-9397-08002B2CF9AE}" pid="8" name="Contract reference">
    <vt:lpwstr>&lt;CSW-PPPP-2011-CTR-NNNNN&gt;</vt:lpwstr>
  </property>
  <property fmtid="{D5CDD505-2E9C-101B-9397-08002B2CF9AE}" pid="9" name="Access">
    <vt:lpwstr>&lt;Public / Confidential Project / Confidential Critical / Nato Secret / Name List&gt;</vt:lpwstr>
  </property>
  <property fmtid="{D5CDD505-2E9C-101B-9397-08002B2CF9AE}" pid="10" name="Status">
    <vt:lpwstr>Draft</vt:lpwstr>
  </property>
  <property fmtid="{D5CDD505-2E9C-101B-9397-08002B2CF9AE}" pid="11" name="Published version">
    <vt:lpwstr>VV</vt:lpwstr>
  </property>
  <property fmtid="{D5CDD505-2E9C-101B-9397-08002B2CF9AE}" pid="12" name="Template version">
    <vt:lpwstr>5.0</vt:lpwstr>
  </property>
  <property fmtid="{D5CDD505-2E9C-101B-9397-08002B2CF9AE}" pid="13" name="(LABEL)CriticalCopyright">
    <vt:lpwstr>Copyright Critical Software S.A. All Rights Reserved.</vt:lpwstr>
  </property>
  <property fmtid="{D5CDD505-2E9C-101B-9397-08002B2CF9AE}" pid="14" name="(LABEL)ContractReference">
    <vt:lpwstr>CONTRACT REFERENCE:</vt:lpwstr>
  </property>
  <property fmtid="{D5CDD505-2E9C-101B-9397-08002B2CF9AE}" pid="15" name="(LABEL)ProjectReference">
    <vt:lpwstr>Project Code:</vt:lpwstr>
  </property>
  <property fmtid="{D5CDD505-2E9C-101B-9397-08002B2CF9AE}" pid="16" name="(LABEL)CSWReference">
    <vt:lpwstr>Doc. Ref.:</vt:lpwstr>
  </property>
  <property fmtid="{D5CDD505-2E9C-101B-9397-08002B2CF9AE}" pid="17" name="(LABEL)Date">
    <vt:lpwstr>Date:</vt:lpwstr>
  </property>
  <property fmtid="{D5CDD505-2E9C-101B-9397-08002B2CF9AE}" pid="18" name="(LABEL)Pages">
    <vt:lpwstr>Pages:</vt:lpwstr>
  </property>
  <property fmtid="{D5CDD505-2E9C-101B-9397-08002B2CF9AE}" pid="19" name="(LABEL)Status">
    <vt:lpwstr>Status:</vt:lpwstr>
  </property>
  <property fmtid="{D5CDD505-2E9C-101B-9397-08002B2CF9AE}" pid="20" name="(LABEL)Access">
    <vt:lpwstr>Access:</vt:lpwstr>
  </property>
  <property fmtid="{D5CDD505-2E9C-101B-9397-08002B2CF9AE}" pid="21" name="(LABEL)Version">
    <vt:lpwstr>Version:</vt:lpwstr>
  </property>
  <property fmtid="{D5CDD505-2E9C-101B-9397-08002B2CF9AE}" pid="22" name="(LABEL)DisclaimerTitle1">
    <vt:lpwstr>DISCLAIMER - </vt:lpwstr>
  </property>
  <property fmtid="{D5CDD505-2E9C-101B-9397-08002B2CF9AE}" pid="23" name="(LABEL)DisclaimerTitle2">
    <vt:lpwstr> Contract Report.</vt:lpwstr>
  </property>
  <property fmtid="{D5CDD505-2E9C-101B-9397-08002B2CF9AE}" pid="24" name="(LABEL)DisclaimerText1">
    <vt:lpwstr>The work described in this report was performed under </vt:lpwstr>
  </property>
  <property fmtid="{D5CDD505-2E9C-101B-9397-08002B2CF9AE}" pid="25" name="(LABEL)DisclaimerText2">
    <vt:lpwstr> contract. Responsibility for the contents resides in the author or organization that prepared it.</vt:lpwstr>
  </property>
  <property fmtid="{D5CDD505-2E9C-101B-9397-08002B2CF9AE}" pid="26" name="(LABEL)Partners">
    <vt:lpwstr>Partners:</vt:lpwstr>
  </property>
  <property fmtid="{D5CDD505-2E9C-101B-9397-08002B2CF9AE}" pid="27" name="(LABEL)PrintedOn">
    <vt:lpwstr>Printed:</vt:lpwstr>
  </property>
  <property fmtid="{D5CDD505-2E9C-101B-9397-08002B2CF9AE}" pid="28" name="Customer">
    <vt:lpwstr>&lt;The Customer Name&gt;</vt:lpwstr>
  </property>
  <property fmtid="{D5CDD505-2E9C-101B-9397-08002B2CF9AE}" pid="29" name="(LABEL)CSWTemplate">
    <vt:lpwstr>Template: CSW-QMS-2009-TPL-03083 v</vt:lpwstr>
  </property>
  <property fmtid="{D5CDD505-2E9C-101B-9397-08002B2CF9AE}" pid="30" name="(LABEL)CriticalCopyrightHeader">
    <vt:lpwstr>©</vt:lpwstr>
  </property>
  <property fmtid="{D5CDD505-2E9C-101B-9397-08002B2CF9AE}" pid="31" name="RightsWATCHMark">
    <vt:lpwstr>67|CSW-CSW-PUBLIC|</vt:lpwstr>
  </property>
  <property fmtid="{D5CDD505-2E9C-101B-9397-08002B2CF9AE}" pid="32" name="ContentTypeId">
    <vt:lpwstr>0x01010012EF3CAC03F1C142B1243605F9414108</vt:lpwstr>
  </property>
  <property fmtid="{D5CDD505-2E9C-101B-9397-08002B2CF9AE}" pid="33" name="QMS Source">
    <vt:lpwstr>1;#QMS PT|d35b096d-c224-4502-a420-dc407af15d41</vt:lpwstr>
  </property>
</Properties>
</file>