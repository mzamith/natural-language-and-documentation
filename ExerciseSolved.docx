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2B7EA" w14:textId="77777777" w:rsidR="008F1EA4" w:rsidRPr="00BC1903" w:rsidRDefault="00061649" w:rsidP="00FA3FCC">
      <w:pPr>
        <w:pStyle w:val="CSWCover2"/>
        <w:spacing w:after="0"/>
        <w:rPr>
          <w:lang w:val="en-US"/>
        </w:rPr>
      </w:pPr>
      <w:r w:rsidRPr="00BC1903">
        <w:rPr>
          <w:lang w:val="en-US"/>
        </w:rPr>
        <w:t xml:space="preserve">   </w:t>
      </w:r>
    </w:p>
    <w:p w14:paraId="1AB65E5C" w14:textId="77777777" w:rsidR="0016253D" w:rsidRPr="00BC1903" w:rsidRDefault="0060207D" w:rsidP="00511B7D">
      <w:pPr>
        <w:pStyle w:val="CSWCover2"/>
        <w:spacing w:after="0"/>
        <w:jc w:val="left"/>
        <w:rPr>
          <w:lang w:val="en-US"/>
        </w:rPr>
      </w:pPr>
      <w:r w:rsidRPr="00BC1903">
        <w:rPr>
          <w:lang w:val="en-US"/>
        </w:rPr>
        <w:fldChar w:fldCharType="begin"/>
      </w:r>
      <w:r w:rsidRPr="00BC1903">
        <w:rPr>
          <w:lang w:val="en-US"/>
        </w:rPr>
        <w:instrText xml:space="preserve"> DOCPROPERTY  "Document title"  \* MERGEFORMAT </w:instrText>
      </w:r>
      <w:r w:rsidRPr="00BC1903">
        <w:rPr>
          <w:lang w:val="en-US"/>
        </w:rPr>
        <w:fldChar w:fldCharType="separate"/>
      </w:r>
      <w:r w:rsidR="00CE4F64">
        <w:rPr>
          <w:lang w:val="en-US"/>
        </w:rPr>
        <w:t>Software Requirements Specification</w:t>
      </w:r>
      <w:r w:rsidRPr="00BC1903">
        <w:rPr>
          <w:lang w:val="en-US"/>
        </w:rPr>
        <w:fldChar w:fldCharType="end"/>
      </w:r>
    </w:p>
    <w:p w14:paraId="614E9FE6" w14:textId="77777777" w:rsidR="00494F5A" w:rsidRPr="00BC1903" w:rsidRDefault="00A96F2B" w:rsidP="00FA3FCC">
      <w:pPr>
        <w:pStyle w:val="CSWCover3"/>
        <w:spacing w:before="120" w:after="120"/>
        <w:rPr>
          <w:lang w:val="en-US"/>
        </w:rPr>
      </w:pPr>
      <w:r w:rsidRPr="00BC1903">
        <w:rPr>
          <w:lang w:val="en-US"/>
        </w:rPr>
        <w:t>STUDENT SEARCH ENGINE</w:t>
      </w:r>
    </w:p>
    <w:p w14:paraId="20592867" w14:textId="77777777" w:rsidR="00D8402E" w:rsidRPr="00BC1903" w:rsidRDefault="00D8402E" w:rsidP="00494F5A">
      <w:pPr>
        <w:spacing w:before="60"/>
        <w:rPr>
          <w:rFonts w:ascii="Franklin Gothic Medium Cond" w:hAnsi="Franklin Gothic Medium Cond"/>
          <w:spacing w:val="0"/>
          <w:sz w:val="24"/>
          <w:szCs w:val="24"/>
          <w:lang w:val="en-US"/>
        </w:rPr>
      </w:pPr>
    </w:p>
    <w:p w14:paraId="176FB5D6" w14:textId="77777777" w:rsidR="00D8402E" w:rsidRPr="00BC1903" w:rsidRDefault="00D8402E" w:rsidP="00494F5A">
      <w:pPr>
        <w:spacing w:before="60"/>
        <w:rPr>
          <w:rFonts w:ascii="Franklin Gothic Medium Cond" w:hAnsi="Franklin Gothic Medium Cond"/>
          <w:spacing w:val="0"/>
          <w:sz w:val="24"/>
          <w:szCs w:val="24"/>
          <w:lang w:val="en-US"/>
        </w:rPr>
      </w:pPr>
    </w:p>
    <w:p w14:paraId="339F91FC" w14:textId="77777777" w:rsidR="00D8402E" w:rsidRPr="00BC1903" w:rsidRDefault="00D8402E" w:rsidP="00494F5A">
      <w:pPr>
        <w:spacing w:before="60"/>
        <w:rPr>
          <w:rFonts w:ascii="Franklin Gothic Medium Cond" w:hAnsi="Franklin Gothic Medium Cond"/>
          <w:spacing w:val="0"/>
          <w:sz w:val="24"/>
          <w:szCs w:val="24"/>
          <w:lang w:val="en-US"/>
        </w:rPr>
      </w:pPr>
    </w:p>
    <w:p w14:paraId="0BB02FB7" w14:textId="77777777" w:rsidR="00D8402E" w:rsidRPr="00BC1903" w:rsidRDefault="00D8402E" w:rsidP="00494F5A">
      <w:pPr>
        <w:spacing w:before="60"/>
        <w:rPr>
          <w:rFonts w:ascii="Franklin Gothic Medium Cond" w:hAnsi="Franklin Gothic Medium Cond"/>
          <w:spacing w:val="0"/>
          <w:sz w:val="24"/>
          <w:szCs w:val="24"/>
          <w:lang w:val="en-US"/>
        </w:rPr>
      </w:pPr>
    </w:p>
    <w:p w14:paraId="012337AE" w14:textId="77777777" w:rsidR="00D8402E" w:rsidRPr="00BC1903" w:rsidRDefault="00D8402E" w:rsidP="00494F5A">
      <w:pPr>
        <w:spacing w:before="60"/>
        <w:rPr>
          <w:rFonts w:ascii="Franklin Gothic Medium Cond" w:hAnsi="Franklin Gothic Medium Cond"/>
          <w:spacing w:val="0"/>
          <w:sz w:val="24"/>
          <w:szCs w:val="24"/>
          <w:lang w:val="en-US"/>
        </w:rPr>
      </w:pPr>
    </w:p>
    <w:p w14:paraId="3F1BCA87" w14:textId="77777777" w:rsidR="00D8402E" w:rsidRPr="00BC1903" w:rsidRDefault="00D8402E" w:rsidP="00494F5A">
      <w:pPr>
        <w:spacing w:before="60"/>
        <w:rPr>
          <w:rFonts w:ascii="Franklin Gothic Medium Cond" w:hAnsi="Franklin Gothic Medium Cond"/>
          <w:spacing w:val="0"/>
          <w:sz w:val="24"/>
          <w:szCs w:val="24"/>
          <w:lang w:val="en-US"/>
        </w:rPr>
      </w:pPr>
    </w:p>
    <w:p w14:paraId="28357F5A" w14:textId="77777777" w:rsidR="00FA3FCC" w:rsidRPr="00BC1903" w:rsidRDefault="00FA3FCC" w:rsidP="00494F5A">
      <w:pPr>
        <w:spacing w:before="60"/>
        <w:rPr>
          <w:rFonts w:ascii="Franklin Gothic Medium Cond" w:hAnsi="Franklin Gothic Medium Cond"/>
          <w:spacing w:val="0"/>
          <w:sz w:val="24"/>
          <w:szCs w:val="24"/>
          <w:lang w:val="en-US"/>
        </w:rPr>
      </w:pPr>
    </w:p>
    <w:p w14:paraId="27636AA0" w14:textId="77777777" w:rsidR="00FA3FCC" w:rsidRPr="00BC1903" w:rsidRDefault="00FA3FCC" w:rsidP="00494F5A">
      <w:pPr>
        <w:spacing w:before="60"/>
        <w:rPr>
          <w:rFonts w:ascii="Franklin Gothic Medium Cond" w:hAnsi="Franklin Gothic Medium Cond"/>
          <w:spacing w:val="0"/>
          <w:sz w:val="24"/>
          <w:szCs w:val="24"/>
          <w:lang w:val="en-US"/>
        </w:rPr>
      </w:pPr>
      <w:bookmarkStart w:id="0" w:name="CSW_MT_START_FRONT_COVER"/>
      <w:bookmarkEnd w:id="0"/>
    </w:p>
    <w:p w14:paraId="2BFE482E" w14:textId="77777777" w:rsidR="00C14B14" w:rsidRPr="00BC1903" w:rsidRDefault="0060207D" w:rsidP="00C14B14">
      <w:pPr>
        <w:pStyle w:val="CSWCONTRACTREFERENCETEXT"/>
        <w:rPr>
          <w:lang w:val="en-US"/>
        </w:rPr>
      </w:pPr>
      <w:r w:rsidRPr="00BC1903">
        <w:rPr>
          <w:lang w:val="en-US"/>
        </w:rPr>
        <w:fldChar w:fldCharType="begin"/>
      </w:r>
      <w:r w:rsidRPr="00BC1903">
        <w:rPr>
          <w:lang w:val="en-US"/>
        </w:rPr>
        <w:instrText xml:space="preserve"> DOCPROPERTY  (LABEL)Date  \* MERGEFORMAT </w:instrText>
      </w:r>
      <w:r w:rsidRPr="00BC1903">
        <w:rPr>
          <w:lang w:val="en-US"/>
        </w:rPr>
        <w:fldChar w:fldCharType="separate"/>
      </w:r>
      <w:r w:rsidR="00CE4F64">
        <w:rPr>
          <w:lang w:val="en-US"/>
        </w:rPr>
        <w:t>Date:</w:t>
      </w:r>
      <w:r w:rsidRPr="00BC1903">
        <w:rPr>
          <w:lang w:val="en-US"/>
        </w:rPr>
        <w:fldChar w:fldCharType="end"/>
      </w:r>
      <w:r w:rsidR="00C14B14" w:rsidRPr="00BC1903">
        <w:rPr>
          <w:lang w:val="en-US"/>
        </w:rPr>
        <w:t xml:space="preserve"> </w:t>
      </w:r>
      <w:r w:rsidRPr="00BC1903">
        <w:rPr>
          <w:lang w:val="en-US"/>
        </w:rPr>
        <w:fldChar w:fldCharType="begin"/>
      </w:r>
      <w:r w:rsidRPr="00BC1903">
        <w:rPr>
          <w:lang w:val="en-US"/>
        </w:rPr>
        <w:instrText xml:space="preserve"> DOCPROPERTY  Date  \* MERGEFORMAT </w:instrText>
      </w:r>
      <w:r w:rsidRPr="00BC1903">
        <w:rPr>
          <w:lang w:val="en-US"/>
        </w:rPr>
        <w:fldChar w:fldCharType="separate"/>
      </w:r>
      <w:r w:rsidR="00CE4F64">
        <w:rPr>
          <w:lang w:val="en-US"/>
        </w:rPr>
        <w:t>2016-10-11</w:t>
      </w:r>
      <w:r w:rsidRPr="00BC1903">
        <w:rPr>
          <w:lang w:val="en-US"/>
        </w:rPr>
        <w:fldChar w:fldCharType="end"/>
      </w:r>
    </w:p>
    <w:p w14:paraId="5523CE33" w14:textId="77777777" w:rsidR="00C14B14" w:rsidRPr="00BC1903" w:rsidRDefault="0060207D" w:rsidP="00C14B14">
      <w:pPr>
        <w:pStyle w:val="CSWCONTRACTREFERENCETEXT"/>
        <w:rPr>
          <w:lang w:val="en-US"/>
        </w:rPr>
      </w:pPr>
      <w:r w:rsidRPr="00BC1903">
        <w:rPr>
          <w:lang w:val="en-US"/>
        </w:rPr>
        <w:fldChar w:fldCharType="begin"/>
      </w:r>
      <w:r w:rsidRPr="00BC1903">
        <w:rPr>
          <w:lang w:val="en-US"/>
        </w:rPr>
        <w:instrText xml:space="preserve"> DOCPROPERTY  (LABEL)ProjectReference  \* MERGEFORMAT </w:instrText>
      </w:r>
      <w:r w:rsidRPr="00BC1903">
        <w:rPr>
          <w:lang w:val="en-US"/>
        </w:rPr>
        <w:fldChar w:fldCharType="separate"/>
      </w:r>
      <w:r w:rsidR="00CE4F64">
        <w:rPr>
          <w:lang w:val="en-US"/>
        </w:rPr>
        <w:t>Project Code:</w:t>
      </w:r>
      <w:r w:rsidRPr="00BC1903">
        <w:rPr>
          <w:lang w:val="en-US"/>
        </w:rPr>
        <w:fldChar w:fldCharType="end"/>
      </w:r>
      <w:r w:rsidR="00C14B14" w:rsidRPr="00BC1903">
        <w:rPr>
          <w:lang w:val="en-US"/>
        </w:rPr>
        <w:t xml:space="preserve"> </w:t>
      </w:r>
      <w:r w:rsidR="00061649" w:rsidRPr="00BC1903">
        <w:rPr>
          <w:lang w:val="en-US"/>
        </w:rPr>
        <w:fldChar w:fldCharType="begin"/>
      </w:r>
      <w:r w:rsidR="00061649" w:rsidRPr="00BC1903">
        <w:rPr>
          <w:lang w:val="en-US"/>
        </w:rPr>
        <w:instrText xml:space="preserve"> DOCPROPERTY  "Project reference"  \* MERGEFORMAT </w:instrText>
      </w:r>
      <w:r w:rsidR="00061649" w:rsidRPr="00BC1903">
        <w:rPr>
          <w:lang w:val="en-US"/>
        </w:rPr>
        <w:fldChar w:fldCharType="separate"/>
      </w:r>
      <w:r w:rsidR="00CE4F64">
        <w:rPr>
          <w:lang w:val="en-US"/>
        </w:rPr>
        <w:t>Student Search Engine</w:t>
      </w:r>
      <w:r w:rsidR="00061649" w:rsidRPr="00BC1903">
        <w:rPr>
          <w:lang w:val="en-US"/>
        </w:rPr>
        <w:fldChar w:fldCharType="end"/>
      </w:r>
    </w:p>
    <w:p w14:paraId="59AA4AED" w14:textId="77777777" w:rsidR="00C14B14" w:rsidRPr="00BC1903" w:rsidRDefault="0060207D" w:rsidP="00C14B14">
      <w:pPr>
        <w:pStyle w:val="CSWCONTRACTREFERENCETEXT"/>
        <w:rPr>
          <w:lang w:val="en-US"/>
        </w:rPr>
      </w:pPr>
      <w:r w:rsidRPr="00BC1903">
        <w:rPr>
          <w:lang w:val="en-US"/>
        </w:rPr>
        <w:fldChar w:fldCharType="begin"/>
      </w:r>
      <w:r w:rsidRPr="00BC1903">
        <w:rPr>
          <w:lang w:val="en-US"/>
        </w:rPr>
        <w:instrText xml:space="preserve"> DOCPROPERTY  (LABEL)Status  \* MERGEFORMAT </w:instrText>
      </w:r>
      <w:r w:rsidRPr="00BC1903">
        <w:rPr>
          <w:lang w:val="en-US"/>
        </w:rPr>
        <w:fldChar w:fldCharType="separate"/>
      </w:r>
      <w:r w:rsidR="00CE4F64">
        <w:rPr>
          <w:lang w:val="en-US"/>
        </w:rPr>
        <w:t>Status:</w:t>
      </w:r>
      <w:r w:rsidRPr="00BC1903">
        <w:rPr>
          <w:lang w:val="en-US"/>
        </w:rPr>
        <w:fldChar w:fldCharType="end"/>
      </w:r>
      <w:r w:rsidR="00C14B14" w:rsidRPr="00BC1903">
        <w:rPr>
          <w:lang w:val="en-US"/>
        </w:rPr>
        <w:t xml:space="preserve"> </w:t>
      </w:r>
      <w:r w:rsidR="00061649" w:rsidRPr="00BC1903">
        <w:rPr>
          <w:lang w:val="en-US"/>
        </w:rPr>
        <w:fldChar w:fldCharType="begin"/>
      </w:r>
      <w:r w:rsidR="00061649" w:rsidRPr="00BC1903">
        <w:rPr>
          <w:lang w:val="en-US"/>
        </w:rPr>
        <w:instrText xml:space="preserve">DOCPROPERTY  Status  \* MERGEFORMAT </w:instrText>
      </w:r>
      <w:r w:rsidR="00061649" w:rsidRPr="00BC1903">
        <w:rPr>
          <w:lang w:val="en-US"/>
        </w:rPr>
        <w:fldChar w:fldCharType="separate"/>
      </w:r>
      <w:r w:rsidR="00CE4F64">
        <w:rPr>
          <w:lang w:val="en-US"/>
        </w:rPr>
        <w:t>Draft</w:t>
      </w:r>
      <w:r w:rsidR="00061649" w:rsidRPr="00BC1903">
        <w:rPr>
          <w:lang w:val="en-US"/>
        </w:rPr>
        <w:fldChar w:fldCharType="end"/>
      </w:r>
    </w:p>
    <w:p w14:paraId="75093C1D" w14:textId="77777777" w:rsidR="00C14B14" w:rsidRPr="00BC1903" w:rsidRDefault="0060207D" w:rsidP="00C14B14">
      <w:pPr>
        <w:pStyle w:val="CSWCONTRACTREFERENCETEXT"/>
        <w:rPr>
          <w:lang w:val="en-US"/>
        </w:rPr>
      </w:pPr>
      <w:r w:rsidRPr="00BC1903">
        <w:rPr>
          <w:lang w:val="en-US"/>
        </w:rPr>
        <w:fldChar w:fldCharType="begin"/>
      </w:r>
      <w:r w:rsidRPr="00BC1903">
        <w:rPr>
          <w:lang w:val="en-US"/>
        </w:rPr>
        <w:instrText xml:space="preserve"> DOCPROPERTY  (LABEL)Pages  \* MERGEFORMAT </w:instrText>
      </w:r>
      <w:r w:rsidRPr="00BC1903">
        <w:rPr>
          <w:lang w:val="en-US"/>
        </w:rPr>
        <w:fldChar w:fldCharType="separate"/>
      </w:r>
      <w:r w:rsidR="00CE4F64">
        <w:rPr>
          <w:lang w:val="en-US"/>
        </w:rPr>
        <w:t>Pages:</w:t>
      </w:r>
      <w:r w:rsidRPr="00BC1903">
        <w:rPr>
          <w:lang w:val="en-US"/>
        </w:rPr>
        <w:fldChar w:fldCharType="end"/>
      </w:r>
      <w:r w:rsidR="00C14B14" w:rsidRPr="00BC1903">
        <w:rPr>
          <w:lang w:val="en-US"/>
        </w:rPr>
        <w:t xml:space="preserve"> </w:t>
      </w:r>
      <w:r w:rsidRPr="00BC1903">
        <w:rPr>
          <w:lang w:val="en-US"/>
        </w:rPr>
        <w:fldChar w:fldCharType="begin"/>
      </w:r>
      <w:r w:rsidRPr="00BC1903">
        <w:rPr>
          <w:lang w:val="en-US"/>
        </w:rPr>
        <w:instrText xml:space="preserve"> DOCPROPERTY  Pages  \* MERGEFORMAT </w:instrText>
      </w:r>
      <w:r w:rsidRPr="00BC1903">
        <w:rPr>
          <w:lang w:val="en-US"/>
        </w:rPr>
        <w:fldChar w:fldCharType="separate"/>
      </w:r>
      <w:r w:rsidR="00CE4F64">
        <w:rPr>
          <w:lang w:val="en-US"/>
        </w:rPr>
        <w:t>10</w:t>
      </w:r>
      <w:r w:rsidRPr="00BC1903">
        <w:rPr>
          <w:lang w:val="en-US"/>
        </w:rPr>
        <w:fldChar w:fldCharType="end"/>
      </w:r>
    </w:p>
    <w:p w14:paraId="7E541274" w14:textId="77777777" w:rsidR="00C14B14" w:rsidRPr="00BC1903" w:rsidRDefault="0060207D" w:rsidP="00C14B14">
      <w:pPr>
        <w:pStyle w:val="CSWCONTRACTREFERENCETEXT"/>
        <w:rPr>
          <w:lang w:val="en-US"/>
        </w:rPr>
      </w:pPr>
      <w:r w:rsidRPr="00BC1903">
        <w:rPr>
          <w:lang w:val="en-US"/>
        </w:rPr>
        <w:fldChar w:fldCharType="begin"/>
      </w:r>
      <w:r w:rsidRPr="00BC1903">
        <w:rPr>
          <w:lang w:val="en-US"/>
        </w:rPr>
        <w:instrText xml:space="preserve"> DOCPROPERTY  (LABEL)Version  \* MERGEFORMAT </w:instrText>
      </w:r>
      <w:r w:rsidRPr="00BC1903">
        <w:rPr>
          <w:lang w:val="en-US"/>
        </w:rPr>
        <w:fldChar w:fldCharType="separate"/>
      </w:r>
      <w:r w:rsidR="00CE4F64">
        <w:rPr>
          <w:lang w:val="en-US"/>
        </w:rPr>
        <w:t>Version:</w:t>
      </w:r>
      <w:r w:rsidRPr="00BC1903">
        <w:rPr>
          <w:lang w:val="en-US"/>
        </w:rPr>
        <w:fldChar w:fldCharType="end"/>
      </w:r>
      <w:r w:rsidR="00A96F2B" w:rsidRPr="00BC1903">
        <w:rPr>
          <w:lang w:val="en-US"/>
        </w:rPr>
        <w:t xml:space="preserve">1 </w:t>
      </w:r>
    </w:p>
    <w:p w14:paraId="7A54D7F6" w14:textId="77777777" w:rsidR="001167C5" w:rsidRPr="00BC1903" w:rsidRDefault="001167C5" w:rsidP="00794258">
      <w:pPr>
        <w:pStyle w:val="Bodytxt"/>
      </w:pPr>
    </w:p>
    <w:p w14:paraId="23EDE0E5" w14:textId="77777777" w:rsidR="00541201" w:rsidRPr="00BC1903" w:rsidRDefault="00541201" w:rsidP="00E93C63">
      <w:pPr>
        <w:pStyle w:val="CSWDisclaimertext"/>
        <w:rPr>
          <w:lang w:val="en-US"/>
        </w:rPr>
      </w:pPr>
    </w:p>
    <w:p w14:paraId="77D973A6" w14:textId="77777777" w:rsidR="00A96F2B" w:rsidRPr="00BC1903" w:rsidRDefault="00A96F2B" w:rsidP="00E93C63">
      <w:pPr>
        <w:pStyle w:val="CSWDisclaimertext"/>
        <w:rPr>
          <w:lang w:val="en-US"/>
        </w:rPr>
      </w:pPr>
    </w:p>
    <w:p w14:paraId="6C36ABED" w14:textId="77777777" w:rsidR="004E77F0" w:rsidRPr="00BC1903" w:rsidRDefault="004E77F0" w:rsidP="004E77F0">
      <w:pPr>
        <w:pStyle w:val="CSWDisclaimer"/>
        <w:rPr>
          <w:lang w:val="en-US"/>
        </w:rPr>
      </w:pPr>
    </w:p>
    <w:p w14:paraId="086E906C" w14:textId="77777777" w:rsidR="004E77F0" w:rsidRPr="00BC1903" w:rsidRDefault="0060207D" w:rsidP="00E93C63">
      <w:pPr>
        <w:pStyle w:val="CSWDisclaimer"/>
        <w:rPr>
          <w:lang w:val="en-US"/>
        </w:rPr>
      </w:pPr>
      <w:r w:rsidRPr="00BC1903">
        <w:rPr>
          <w:lang w:val="en-US"/>
        </w:rPr>
        <w:fldChar w:fldCharType="begin"/>
      </w:r>
      <w:r w:rsidRPr="00BC1903">
        <w:rPr>
          <w:lang w:val="en-US"/>
        </w:rPr>
        <w:instrText xml:space="preserve"> DOCPROPERTY  (LABEL)Partners  \* MERGEFORMAT </w:instrText>
      </w:r>
      <w:r w:rsidRPr="00BC1903">
        <w:rPr>
          <w:lang w:val="en-US"/>
        </w:rPr>
        <w:fldChar w:fldCharType="separate"/>
      </w:r>
      <w:r w:rsidR="00CE4F64">
        <w:rPr>
          <w:lang w:val="en-US"/>
        </w:rPr>
        <w:t>Partners:</w:t>
      </w:r>
      <w:r w:rsidRPr="00BC1903">
        <w:rPr>
          <w:lang w:val="en-US"/>
        </w:rPr>
        <w:fldChar w:fldCharType="end"/>
      </w:r>
    </w:p>
    <w:p w14:paraId="14A73350" w14:textId="77777777" w:rsidR="00541201" w:rsidRPr="00BC1903" w:rsidRDefault="00541201" w:rsidP="00E93C63">
      <w:pPr>
        <w:pStyle w:val="CSWDisclaimertext"/>
        <w:rPr>
          <w:lang w:val="en-US"/>
        </w:rPr>
      </w:pPr>
    </w:p>
    <w:p w14:paraId="6D6840C1" w14:textId="77777777" w:rsidR="00A96F2B" w:rsidRPr="00BC1903" w:rsidRDefault="00A96F2B" w:rsidP="00A96F2B">
      <w:pPr>
        <w:pStyle w:val="CSWDisclaimertext"/>
        <w:jc w:val="center"/>
        <w:rPr>
          <w:lang w:val="en-US"/>
        </w:rPr>
      </w:pPr>
      <w:r w:rsidRPr="00BC1903">
        <w:rPr>
          <w:noProof/>
          <w:lang w:val="en-US" w:eastAsia="en-US"/>
        </w:rPr>
        <w:drawing>
          <wp:inline distT="0" distB="0" distL="0" distR="0" wp14:anchorId="7C540410" wp14:editId="3E2CC975">
            <wp:extent cx="4045789" cy="1402985"/>
            <wp:effectExtent l="0" t="0" r="0" b="0"/>
            <wp:docPr id="3" name="Picture 3" descr="http://www.junifeup.pt/wp-content/uploads/2016/01/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unifeup.pt/wp-content/uploads/2016/01/feu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9302" cy="1404203"/>
                    </a:xfrm>
                    <a:prstGeom prst="rect">
                      <a:avLst/>
                    </a:prstGeom>
                    <a:noFill/>
                    <a:ln>
                      <a:noFill/>
                    </a:ln>
                  </pic:spPr>
                </pic:pic>
              </a:graphicData>
            </a:graphic>
          </wp:inline>
        </w:drawing>
      </w:r>
    </w:p>
    <w:p w14:paraId="53890AE6" w14:textId="77777777" w:rsidR="00A96F2B" w:rsidRPr="00BC1903" w:rsidRDefault="00A96F2B" w:rsidP="00E93C63">
      <w:pPr>
        <w:pStyle w:val="CSWDisclaimertext"/>
        <w:rPr>
          <w:lang w:val="en-US"/>
        </w:rPr>
      </w:pPr>
    </w:p>
    <w:p w14:paraId="4B73EADA" w14:textId="77777777" w:rsidR="00A028A3" w:rsidRPr="00BC1903" w:rsidRDefault="00A028A3" w:rsidP="00A028A3">
      <w:pPr>
        <w:rPr>
          <w:lang w:val="en-US"/>
        </w:rPr>
      </w:pPr>
      <w:r w:rsidRPr="00BC1903">
        <w:rPr>
          <w:lang w:val="en-US"/>
        </w:rPr>
        <w:br w:type="page"/>
      </w:r>
    </w:p>
    <w:tbl>
      <w:tblPr>
        <w:tblStyle w:val="TABLEGRIDGREY"/>
        <w:tblW w:w="10160" w:type="dxa"/>
        <w:jc w:val="center"/>
        <w:tblLook w:val="0420" w:firstRow="1" w:lastRow="0" w:firstColumn="0" w:lastColumn="0" w:noHBand="0" w:noVBand="1"/>
      </w:tblPr>
      <w:tblGrid>
        <w:gridCol w:w="1230"/>
        <w:gridCol w:w="1285"/>
        <w:gridCol w:w="1478"/>
        <w:gridCol w:w="1428"/>
        <w:gridCol w:w="2351"/>
        <w:gridCol w:w="2388"/>
      </w:tblGrid>
      <w:tr w:rsidR="008F1EA4" w:rsidRPr="00BC1903" w14:paraId="249010A4" w14:textId="77777777" w:rsidTr="00D97908">
        <w:trPr>
          <w:cnfStyle w:val="100000000000" w:firstRow="1" w:lastRow="0" w:firstColumn="0" w:lastColumn="0" w:oddVBand="0" w:evenVBand="0" w:oddHBand="0" w:evenHBand="0" w:firstRowFirstColumn="0" w:firstRowLastColumn="0" w:lastRowFirstColumn="0" w:lastRowLastColumn="0"/>
          <w:jc w:val="center"/>
        </w:trPr>
        <w:tc>
          <w:tcPr>
            <w:tcW w:w="10160" w:type="dxa"/>
            <w:gridSpan w:val="6"/>
          </w:tcPr>
          <w:p w14:paraId="39058A1B" w14:textId="77777777" w:rsidR="008F1EA4" w:rsidRPr="00BC1903" w:rsidRDefault="008F1EA4" w:rsidP="008F1EA4">
            <w:pPr>
              <w:pStyle w:val="TableHeaderLarge"/>
              <w:rPr>
                <w:lang w:val="en-US"/>
              </w:rPr>
            </w:pPr>
            <w:r w:rsidRPr="00BC1903">
              <w:rPr>
                <w:lang w:val="en-US"/>
              </w:rPr>
              <w:lastRenderedPageBreak/>
              <w:t>Approval</w:t>
            </w:r>
          </w:p>
        </w:tc>
      </w:tr>
      <w:tr w:rsidR="008F1EA4" w:rsidRPr="00BC1903" w14:paraId="647616CB" w14:textId="77777777" w:rsidTr="0060207D">
        <w:trPr>
          <w:cnfStyle w:val="000000100000" w:firstRow="0" w:lastRow="0" w:firstColumn="0" w:lastColumn="0" w:oddVBand="0" w:evenVBand="0" w:oddHBand="1" w:evenHBand="0" w:firstRowFirstColumn="0" w:firstRowLastColumn="0" w:lastRowFirstColumn="0" w:lastRowLastColumn="0"/>
          <w:trHeight w:val="524"/>
          <w:jc w:val="center"/>
        </w:trPr>
        <w:tc>
          <w:tcPr>
            <w:tcW w:w="675" w:type="dxa"/>
          </w:tcPr>
          <w:p w14:paraId="45DB2D75" w14:textId="77777777" w:rsidR="008F1EA4" w:rsidRPr="00BC1903" w:rsidRDefault="008F1EA4" w:rsidP="008F1EA4">
            <w:pPr>
              <w:pStyle w:val="TableHeader"/>
              <w:rPr>
                <w:lang w:val="en-US"/>
              </w:rPr>
            </w:pPr>
            <w:r w:rsidRPr="00BC1903">
              <w:rPr>
                <w:lang w:val="en-US"/>
              </w:rPr>
              <w:t>Version</w:t>
            </w:r>
          </w:p>
        </w:tc>
        <w:tc>
          <w:tcPr>
            <w:tcW w:w="754" w:type="dxa"/>
          </w:tcPr>
          <w:p w14:paraId="046BBF18" w14:textId="77777777" w:rsidR="008F1EA4" w:rsidRPr="00BC1903" w:rsidRDefault="008F1EA4" w:rsidP="008F1EA4">
            <w:pPr>
              <w:pStyle w:val="TableHeader"/>
              <w:rPr>
                <w:lang w:val="en-US"/>
              </w:rPr>
            </w:pPr>
            <w:r w:rsidRPr="00BC1903">
              <w:rPr>
                <w:lang w:val="en-US"/>
              </w:rPr>
              <w:t>Revision</w:t>
            </w:r>
          </w:p>
        </w:tc>
        <w:tc>
          <w:tcPr>
            <w:tcW w:w="1684" w:type="dxa"/>
          </w:tcPr>
          <w:p w14:paraId="348EAA2D" w14:textId="77777777" w:rsidR="008F1EA4" w:rsidRPr="00BC1903" w:rsidRDefault="008F1EA4" w:rsidP="008F1EA4">
            <w:pPr>
              <w:pStyle w:val="TableHeader"/>
              <w:rPr>
                <w:lang w:val="en-US"/>
              </w:rPr>
            </w:pPr>
            <w:r w:rsidRPr="00BC1903">
              <w:rPr>
                <w:lang w:val="en-US"/>
              </w:rPr>
              <w:t>Name</w:t>
            </w:r>
          </w:p>
        </w:tc>
        <w:tc>
          <w:tcPr>
            <w:tcW w:w="1451" w:type="dxa"/>
          </w:tcPr>
          <w:p w14:paraId="60234B80" w14:textId="77777777" w:rsidR="008F1EA4" w:rsidRPr="00BC1903" w:rsidRDefault="008F1EA4" w:rsidP="008F1EA4">
            <w:pPr>
              <w:pStyle w:val="TableHeader"/>
              <w:rPr>
                <w:lang w:val="en-US"/>
              </w:rPr>
            </w:pPr>
            <w:r w:rsidRPr="00BC1903">
              <w:rPr>
                <w:lang w:val="en-US"/>
              </w:rPr>
              <w:t>Function</w:t>
            </w:r>
          </w:p>
        </w:tc>
        <w:tc>
          <w:tcPr>
            <w:tcW w:w="2659" w:type="dxa"/>
          </w:tcPr>
          <w:p w14:paraId="45144E75" w14:textId="77777777" w:rsidR="008F1EA4" w:rsidRPr="00BC1903" w:rsidRDefault="008F1EA4" w:rsidP="008F1EA4">
            <w:pPr>
              <w:pStyle w:val="TableHeader"/>
              <w:rPr>
                <w:lang w:val="en-US"/>
              </w:rPr>
            </w:pPr>
            <w:r w:rsidRPr="00BC1903">
              <w:rPr>
                <w:lang w:val="en-US"/>
              </w:rPr>
              <w:t>Signature</w:t>
            </w:r>
          </w:p>
        </w:tc>
        <w:tc>
          <w:tcPr>
            <w:tcW w:w="2937" w:type="dxa"/>
          </w:tcPr>
          <w:p w14:paraId="3712B9FE" w14:textId="77777777" w:rsidR="008F1EA4" w:rsidRPr="00BC1903" w:rsidRDefault="008F1EA4" w:rsidP="008F1EA4">
            <w:pPr>
              <w:pStyle w:val="TableHeader"/>
              <w:rPr>
                <w:lang w:val="en-US"/>
              </w:rPr>
            </w:pPr>
            <w:r w:rsidRPr="00BC1903">
              <w:rPr>
                <w:lang w:val="en-US"/>
              </w:rPr>
              <w:t>Date</w:t>
            </w:r>
          </w:p>
        </w:tc>
      </w:tr>
      <w:tr w:rsidR="008F1EA4" w:rsidRPr="00BC1903" w14:paraId="32F19331" w14:textId="77777777" w:rsidTr="00D97908">
        <w:trPr>
          <w:cnfStyle w:val="000000010000" w:firstRow="0" w:lastRow="0" w:firstColumn="0" w:lastColumn="0" w:oddVBand="0" w:evenVBand="0" w:oddHBand="0" w:evenHBand="1" w:firstRowFirstColumn="0" w:firstRowLastColumn="0" w:lastRowFirstColumn="0" w:lastRowLastColumn="0"/>
          <w:jc w:val="center"/>
        </w:trPr>
        <w:tc>
          <w:tcPr>
            <w:tcW w:w="675" w:type="dxa"/>
          </w:tcPr>
          <w:p w14:paraId="21555B90" w14:textId="77777777" w:rsidR="008F1EA4" w:rsidRPr="00BC1903" w:rsidRDefault="00A96F2B" w:rsidP="008F1EA4">
            <w:pPr>
              <w:pStyle w:val="TableText"/>
              <w:rPr>
                <w:lang w:val="en-US"/>
              </w:rPr>
            </w:pPr>
            <w:r w:rsidRPr="00BC1903">
              <w:rPr>
                <w:lang w:val="en-US"/>
              </w:rPr>
              <w:t>1</w:t>
            </w:r>
          </w:p>
        </w:tc>
        <w:tc>
          <w:tcPr>
            <w:tcW w:w="754" w:type="dxa"/>
          </w:tcPr>
          <w:p w14:paraId="62A679C7" w14:textId="77777777" w:rsidR="008F1EA4" w:rsidRPr="00BC1903" w:rsidRDefault="0060207D" w:rsidP="008F1EA4">
            <w:pPr>
              <w:pStyle w:val="TableText"/>
              <w:rPr>
                <w:lang w:val="en-US"/>
              </w:rPr>
            </w:pPr>
            <w:r w:rsidRPr="00BC1903">
              <w:rPr>
                <w:lang w:val="en-US"/>
              </w:rPr>
              <w:fldChar w:fldCharType="begin"/>
            </w:r>
            <w:r w:rsidRPr="00BC1903">
              <w:rPr>
                <w:lang w:val="en-US"/>
              </w:rPr>
              <w:instrText xml:space="preserve"> DOCPROPERTY "Approved revision" \* MERGEFORMAT </w:instrText>
            </w:r>
            <w:r w:rsidRPr="00BC1903">
              <w:rPr>
                <w:lang w:val="en-US"/>
              </w:rPr>
              <w:fldChar w:fldCharType="separate"/>
            </w:r>
            <w:r w:rsidR="00CE4F64">
              <w:rPr>
                <w:lang w:val="en-US"/>
              </w:rPr>
              <w:t>1</w:t>
            </w:r>
            <w:r w:rsidRPr="00BC1903">
              <w:rPr>
                <w:lang w:val="en-US"/>
              </w:rPr>
              <w:fldChar w:fldCharType="end"/>
            </w:r>
          </w:p>
        </w:tc>
        <w:tc>
          <w:tcPr>
            <w:tcW w:w="1684" w:type="dxa"/>
          </w:tcPr>
          <w:p w14:paraId="279AB8A9" w14:textId="77777777" w:rsidR="008F1EA4" w:rsidRPr="00BC1903" w:rsidRDefault="008F1EA4" w:rsidP="008F1EA4">
            <w:pPr>
              <w:pStyle w:val="TableText"/>
              <w:rPr>
                <w:lang w:val="en-US"/>
              </w:rPr>
            </w:pPr>
          </w:p>
        </w:tc>
        <w:tc>
          <w:tcPr>
            <w:tcW w:w="1451" w:type="dxa"/>
          </w:tcPr>
          <w:p w14:paraId="75AAFE6A" w14:textId="77777777" w:rsidR="008F1EA4" w:rsidRPr="00BC1903" w:rsidRDefault="008F1EA4" w:rsidP="008F1EA4">
            <w:pPr>
              <w:pStyle w:val="TableText"/>
              <w:rPr>
                <w:lang w:val="en-US"/>
              </w:rPr>
            </w:pPr>
          </w:p>
        </w:tc>
        <w:tc>
          <w:tcPr>
            <w:tcW w:w="2659" w:type="dxa"/>
          </w:tcPr>
          <w:p w14:paraId="3BEF0C3D" w14:textId="77777777" w:rsidR="008F1EA4" w:rsidRPr="00BC1903" w:rsidRDefault="008F1EA4" w:rsidP="008F1EA4">
            <w:pPr>
              <w:pStyle w:val="TableText"/>
              <w:rPr>
                <w:lang w:val="en-US"/>
              </w:rPr>
            </w:pPr>
          </w:p>
        </w:tc>
        <w:tc>
          <w:tcPr>
            <w:tcW w:w="2937" w:type="dxa"/>
          </w:tcPr>
          <w:p w14:paraId="5CB55102" w14:textId="77777777" w:rsidR="008F1EA4" w:rsidRPr="00BC1903" w:rsidRDefault="0060207D" w:rsidP="008F1EA4">
            <w:pPr>
              <w:pStyle w:val="TableText"/>
              <w:rPr>
                <w:lang w:val="en-US"/>
              </w:rPr>
            </w:pPr>
            <w:r w:rsidRPr="00BC1903">
              <w:rPr>
                <w:lang w:val="en-US"/>
              </w:rPr>
              <w:fldChar w:fldCharType="begin"/>
            </w:r>
            <w:r w:rsidRPr="00BC1903">
              <w:rPr>
                <w:lang w:val="en-US"/>
              </w:rPr>
              <w:instrText xml:space="preserve"> DOCPROPERTY "Date" \* MERGEFORMAT </w:instrText>
            </w:r>
            <w:r w:rsidRPr="00BC1903">
              <w:rPr>
                <w:lang w:val="en-US"/>
              </w:rPr>
              <w:fldChar w:fldCharType="separate"/>
            </w:r>
            <w:r w:rsidR="00CE4F64">
              <w:rPr>
                <w:lang w:val="en-US"/>
              </w:rPr>
              <w:t>2016-10-11</w:t>
            </w:r>
            <w:r w:rsidRPr="00BC1903">
              <w:rPr>
                <w:lang w:val="en-US"/>
              </w:rPr>
              <w:fldChar w:fldCharType="end"/>
            </w:r>
          </w:p>
        </w:tc>
      </w:tr>
    </w:tbl>
    <w:p w14:paraId="78A893FE" w14:textId="77777777" w:rsidR="008F1EA4" w:rsidRPr="00BC1903" w:rsidRDefault="008F1EA4">
      <w:pPr>
        <w:rPr>
          <w:b/>
          <w:color w:val="FFFFFF"/>
          <w:sz w:val="44"/>
          <w:lang w:val="en-US"/>
        </w:rPr>
      </w:pPr>
    </w:p>
    <w:tbl>
      <w:tblPr>
        <w:tblStyle w:val="TABLEGRIDGREY"/>
        <w:tblW w:w="10160" w:type="dxa"/>
        <w:jc w:val="center"/>
        <w:tblLook w:val="0420" w:firstRow="1" w:lastRow="0" w:firstColumn="0" w:lastColumn="0" w:noHBand="0" w:noVBand="1"/>
      </w:tblPr>
      <w:tblGrid>
        <w:gridCol w:w="1845"/>
        <w:gridCol w:w="2423"/>
        <w:gridCol w:w="2861"/>
        <w:gridCol w:w="3031"/>
      </w:tblGrid>
      <w:tr w:rsidR="008F1EA4" w:rsidRPr="00BC1903" w14:paraId="6C33D46A" w14:textId="77777777" w:rsidTr="00D97908">
        <w:trPr>
          <w:cnfStyle w:val="100000000000" w:firstRow="1" w:lastRow="0" w:firstColumn="0" w:lastColumn="0" w:oddVBand="0" w:evenVBand="0" w:oddHBand="0" w:evenHBand="0" w:firstRowFirstColumn="0" w:firstRowLastColumn="0" w:lastRowFirstColumn="0" w:lastRowLastColumn="0"/>
          <w:jc w:val="center"/>
        </w:trPr>
        <w:tc>
          <w:tcPr>
            <w:tcW w:w="10160" w:type="dxa"/>
            <w:gridSpan w:val="4"/>
          </w:tcPr>
          <w:p w14:paraId="76426544" w14:textId="77777777" w:rsidR="008F1EA4" w:rsidRPr="00BC1903" w:rsidRDefault="008F1EA4" w:rsidP="008F1EA4">
            <w:pPr>
              <w:pStyle w:val="TableHeaderLarge"/>
              <w:rPr>
                <w:lang w:val="en-US"/>
              </w:rPr>
            </w:pPr>
            <w:r w:rsidRPr="00BC1903">
              <w:rPr>
                <w:lang w:val="en-US"/>
              </w:rPr>
              <w:t>Authors and Contributors</w:t>
            </w:r>
          </w:p>
        </w:tc>
      </w:tr>
      <w:tr w:rsidR="008F1EA4" w:rsidRPr="00BC1903" w14:paraId="39009533"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1860" w:type="dxa"/>
          </w:tcPr>
          <w:p w14:paraId="1B68EA4F" w14:textId="77777777" w:rsidR="008F1EA4" w:rsidRPr="00BC1903" w:rsidRDefault="008F1EA4" w:rsidP="008F1EA4">
            <w:pPr>
              <w:pStyle w:val="TableHeader"/>
              <w:rPr>
                <w:lang w:val="en-US"/>
              </w:rPr>
            </w:pPr>
            <w:r w:rsidRPr="00BC1903">
              <w:rPr>
                <w:lang w:val="en-US"/>
              </w:rPr>
              <w:t>Name</w:t>
            </w:r>
          </w:p>
        </w:tc>
        <w:tc>
          <w:tcPr>
            <w:tcW w:w="2353" w:type="dxa"/>
          </w:tcPr>
          <w:p w14:paraId="22F19FA9" w14:textId="77777777" w:rsidR="008F1EA4" w:rsidRPr="00BC1903" w:rsidRDefault="008F1EA4" w:rsidP="008F1EA4">
            <w:pPr>
              <w:pStyle w:val="TableHeader"/>
              <w:rPr>
                <w:lang w:val="en-US"/>
              </w:rPr>
            </w:pPr>
            <w:r w:rsidRPr="00BC1903">
              <w:rPr>
                <w:lang w:val="en-US"/>
              </w:rPr>
              <w:t>Contact</w:t>
            </w:r>
          </w:p>
        </w:tc>
        <w:tc>
          <w:tcPr>
            <w:tcW w:w="2880" w:type="dxa"/>
          </w:tcPr>
          <w:p w14:paraId="2A86CA65" w14:textId="77777777" w:rsidR="008F1EA4" w:rsidRPr="00BC1903" w:rsidRDefault="008F1EA4" w:rsidP="008F1EA4">
            <w:pPr>
              <w:pStyle w:val="TableHeader"/>
              <w:rPr>
                <w:lang w:val="en-US"/>
              </w:rPr>
            </w:pPr>
            <w:r w:rsidRPr="00BC1903">
              <w:rPr>
                <w:lang w:val="en-US"/>
              </w:rPr>
              <w:t>Description</w:t>
            </w:r>
          </w:p>
        </w:tc>
        <w:tc>
          <w:tcPr>
            <w:tcW w:w="3067" w:type="dxa"/>
          </w:tcPr>
          <w:p w14:paraId="100F60C8" w14:textId="77777777" w:rsidR="008F1EA4" w:rsidRPr="00BC1903" w:rsidRDefault="008F1EA4" w:rsidP="008F1EA4">
            <w:pPr>
              <w:pStyle w:val="TableHeader"/>
              <w:rPr>
                <w:lang w:val="en-US"/>
              </w:rPr>
            </w:pPr>
            <w:r w:rsidRPr="00BC1903">
              <w:rPr>
                <w:lang w:val="en-US"/>
              </w:rPr>
              <w:t>Date</w:t>
            </w:r>
          </w:p>
        </w:tc>
      </w:tr>
      <w:tr w:rsidR="008F1EA4" w:rsidRPr="00BC1903" w14:paraId="2338482A" w14:textId="77777777" w:rsidTr="00D97908">
        <w:trPr>
          <w:cnfStyle w:val="000000010000" w:firstRow="0" w:lastRow="0" w:firstColumn="0" w:lastColumn="0" w:oddVBand="0" w:evenVBand="0" w:oddHBand="0" w:evenHBand="1" w:firstRowFirstColumn="0" w:firstRowLastColumn="0" w:lastRowFirstColumn="0" w:lastRowLastColumn="0"/>
          <w:jc w:val="center"/>
        </w:trPr>
        <w:tc>
          <w:tcPr>
            <w:tcW w:w="1860" w:type="dxa"/>
          </w:tcPr>
          <w:p w14:paraId="6668965F" w14:textId="77777777" w:rsidR="008F1EA4" w:rsidRPr="00BC1903" w:rsidRDefault="0060207D" w:rsidP="00A96F2B">
            <w:pPr>
              <w:pStyle w:val="TableText"/>
              <w:rPr>
                <w:lang w:val="en-US"/>
              </w:rPr>
            </w:pPr>
            <w:r w:rsidRPr="00BC1903">
              <w:rPr>
                <w:lang w:val="en-US"/>
              </w:rPr>
              <w:t xml:space="preserve">Manuel </w:t>
            </w:r>
            <w:proofErr w:type="spellStart"/>
            <w:r w:rsidRPr="00BC1903">
              <w:rPr>
                <w:lang w:val="en-US"/>
              </w:rPr>
              <w:t>Zamith</w:t>
            </w:r>
            <w:proofErr w:type="spellEnd"/>
          </w:p>
        </w:tc>
        <w:tc>
          <w:tcPr>
            <w:tcW w:w="2353" w:type="dxa"/>
          </w:tcPr>
          <w:p w14:paraId="555DBA57" w14:textId="77777777" w:rsidR="008F1EA4" w:rsidRPr="00BC1903" w:rsidRDefault="0060207D" w:rsidP="008F1EA4">
            <w:pPr>
              <w:pStyle w:val="TableText"/>
              <w:rPr>
                <w:lang w:val="en-US"/>
              </w:rPr>
            </w:pPr>
            <w:r w:rsidRPr="00BC1903">
              <w:rPr>
                <w:lang w:val="en-US"/>
              </w:rPr>
              <w:t>up201607826@fe.up.pt</w:t>
            </w:r>
          </w:p>
        </w:tc>
        <w:tc>
          <w:tcPr>
            <w:tcW w:w="2880" w:type="dxa"/>
          </w:tcPr>
          <w:p w14:paraId="07C270CD" w14:textId="77777777" w:rsidR="008F1EA4" w:rsidRPr="00BC1903" w:rsidRDefault="00A96F2B" w:rsidP="008F1EA4">
            <w:pPr>
              <w:pStyle w:val="TableText"/>
              <w:rPr>
                <w:lang w:val="en-US"/>
              </w:rPr>
            </w:pPr>
            <w:r w:rsidRPr="00BC1903">
              <w:rPr>
                <w:lang w:val="en-US"/>
              </w:rPr>
              <w:t>AUTHOR</w:t>
            </w:r>
          </w:p>
        </w:tc>
        <w:tc>
          <w:tcPr>
            <w:tcW w:w="3067" w:type="dxa"/>
          </w:tcPr>
          <w:p w14:paraId="496E301B" w14:textId="77777777" w:rsidR="008F1EA4" w:rsidRPr="00BC1903" w:rsidRDefault="00A96F2B" w:rsidP="008F1EA4">
            <w:pPr>
              <w:pStyle w:val="TableText"/>
              <w:rPr>
                <w:lang w:val="en-US"/>
              </w:rPr>
            </w:pPr>
            <w:r w:rsidRPr="00BC1903">
              <w:rPr>
                <w:lang w:val="en-US"/>
              </w:rPr>
              <w:t>2016-10-12</w:t>
            </w:r>
          </w:p>
        </w:tc>
      </w:tr>
      <w:tr w:rsidR="0060207D" w:rsidRPr="00BC1903" w14:paraId="4C561C86" w14:textId="77777777" w:rsidTr="0060207D">
        <w:trPr>
          <w:cnfStyle w:val="000000100000" w:firstRow="0" w:lastRow="0" w:firstColumn="0" w:lastColumn="0" w:oddVBand="0" w:evenVBand="0" w:oddHBand="1" w:evenHBand="0" w:firstRowFirstColumn="0" w:firstRowLastColumn="0" w:lastRowFirstColumn="0" w:lastRowLastColumn="0"/>
          <w:trHeight w:val="429"/>
          <w:jc w:val="center"/>
        </w:trPr>
        <w:tc>
          <w:tcPr>
            <w:tcW w:w="1860" w:type="dxa"/>
          </w:tcPr>
          <w:p w14:paraId="41352A41" w14:textId="77777777" w:rsidR="0060207D" w:rsidRPr="00BC1903" w:rsidRDefault="0060207D" w:rsidP="00A96F2B">
            <w:pPr>
              <w:pStyle w:val="TableText"/>
              <w:rPr>
                <w:lang w:val="en-US"/>
              </w:rPr>
            </w:pPr>
            <w:r w:rsidRPr="00BC1903">
              <w:rPr>
                <w:lang w:val="en-US"/>
              </w:rPr>
              <w:t xml:space="preserve">Ana Rita </w:t>
            </w:r>
            <w:proofErr w:type="spellStart"/>
            <w:r w:rsidRPr="00BC1903">
              <w:rPr>
                <w:lang w:val="en-US"/>
              </w:rPr>
              <w:t>SIlva</w:t>
            </w:r>
            <w:proofErr w:type="spellEnd"/>
          </w:p>
        </w:tc>
        <w:tc>
          <w:tcPr>
            <w:tcW w:w="2353" w:type="dxa"/>
          </w:tcPr>
          <w:p w14:paraId="2FA2E5E4" w14:textId="77777777" w:rsidR="0060207D" w:rsidRPr="00BC1903" w:rsidRDefault="0060207D" w:rsidP="008F1EA4">
            <w:pPr>
              <w:pStyle w:val="TableText"/>
              <w:rPr>
                <w:lang w:val="en-US"/>
              </w:rPr>
            </w:pPr>
            <w:r w:rsidRPr="00BC1903">
              <w:rPr>
                <w:lang w:val="en-US"/>
              </w:rPr>
              <w:t>up201607821@fe.up.pt</w:t>
            </w:r>
          </w:p>
        </w:tc>
        <w:tc>
          <w:tcPr>
            <w:tcW w:w="2880" w:type="dxa"/>
          </w:tcPr>
          <w:p w14:paraId="175A3359" w14:textId="77777777" w:rsidR="0060207D" w:rsidRPr="00BC1903" w:rsidRDefault="0060207D" w:rsidP="008F1EA4">
            <w:pPr>
              <w:pStyle w:val="TableText"/>
              <w:rPr>
                <w:lang w:val="en-US"/>
              </w:rPr>
            </w:pPr>
            <w:r w:rsidRPr="00BC1903">
              <w:rPr>
                <w:lang w:val="en-US"/>
              </w:rPr>
              <w:t>AUTHOR</w:t>
            </w:r>
          </w:p>
        </w:tc>
        <w:tc>
          <w:tcPr>
            <w:tcW w:w="3067" w:type="dxa"/>
          </w:tcPr>
          <w:p w14:paraId="7A7096CC" w14:textId="77777777" w:rsidR="0060207D" w:rsidRPr="00BC1903" w:rsidRDefault="0060207D" w:rsidP="008F1EA4">
            <w:pPr>
              <w:pStyle w:val="TableText"/>
              <w:rPr>
                <w:lang w:val="en-US"/>
              </w:rPr>
            </w:pPr>
            <w:r w:rsidRPr="00BC1903">
              <w:rPr>
                <w:lang w:val="en-US"/>
              </w:rPr>
              <w:t>2016-10-12</w:t>
            </w:r>
          </w:p>
        </w:tc>
      </w:tr>
    </w:tbl>
    <w:p w14:paraId="1E9129CE" w14:textId="77777777" w:rsidR="008F1EA4" w:rsidRPr="00BC1903" w:rsidRDefault="008F1EA4" w:rsidP="008F1EA4">
      <w:pPr>
        <w:pStyle w:val="BodyText"/>
        <w:rPr>
          <w:lang w:val="en-US"/>
        </w:rPr>
      </w:pPr>
    </w:p>
    <w:tbl>
      <w:tblPr>
        <w:tblStyle w:val="TABLEGRIDGREY"/>
        <w:tblW w:w="10160" w:type="dxa"/>
        <w:jc w:val="center"/>
        <w:tblLook w:val="0420" w:firstRow="1" w:lastRow="0" w:firstColumn="0" w:lastColumn="0" w:noHBand="0" w:noVBand="1"/>
      </w:tblPr>
      <w:tblGrid>
        <w:gridCol w:w="10160"/>
      </w:tblGrid>
      <w:tr w:rsidR="008F1EA4" w:rsidRPr="00BC1903" w14:paraId="38ADF1FF" w14:textId="77777777" w:rsidTr="00D97908">
        <w:trPr>
          <w:cnfStyle w:val="100000000000" w:firstRow="1" w:lastRow="0" w:firstColumn="0" w:lastColumn="0" w:oddVBand="0" w:evenVBand="0" w:oddHBand="0" w:evenHBand="0" w:firstRowFirstColumn="0" w:firstRowLastColumn="0" w:lastRowFirstColumn="0" w:lastRowLastColumn="0"/>
          <w:jc w:val="center"/>
        </w:trPr>
        <w:tc>
          <w:tcPr>
            <w:tcW w:w="9923" w:type="dxa"/>
          </w:tcPr>
          <w:p w14:paraId="41FD979B" w14:textId="77777777" w:rsidR="008F1EA4" w:rsidRPr="00BC1903" w:rsidRDefault="008F1EA4" w:rsidP="008F1EA4">
            <w:pPr>
              <w:pStyle w:val="TableHeaderLarge"/>
              <w:rPr>
                <w:lang w:val="en-US"/>
              </w:rPr>
            </w:pPr>
            <w:r w:rsidRPr="00BC1903">
              <w:rPr>
                <w:lang w:val="en-US"/>
              </w:rPr>
              <w:t>Access List</w:t>
            </w:r>
          </w:p>
        </w:tc>
      </w:tr>
      <w:tr w:rsidR="008F1EA4" w:rsidRPr="00BC1903" w14:paraId="49C2178E"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9923" w:type="dxa"/>
          </w:tcPr>
          <w:p w14:paraId="04299191" w14:textId="77777777" w:rsidR="008F1EA4" w:rsidRPr="00BC1903" w:rsidRDefault="008F1EA4" w:rsidP="008F1EA4">
            <w:pPr>
              <w:pStyle w:val="TableHeader"/>
              <w:rPr>
                <w:lang w:val="en-US"/>
              </w:rPr>
            </w:pPr>
            <w:r w:rsidRPr="00BC1903">
              <w:rPr>
                <w:lang w:val="en-US"/>
              </w:rPr>
              <w:t>Internal Access</w:t>
            </w:r>
          </w:p>
        </w:tc>
      </w:tr>
      <w:tr w:rsidR="008F1EA4" w:rsidRPr="00BC1903" w14:paraId="652CCEBE" w14:textId="77777777" w:rsidTr="00D97908">
        <w:trPr>
          <w:cnfStyle w:val="000000010000" w:firstRow="0" w:lastRow="0" w:firstColumn="0" w:lastColumn="0" w:oddVBand="0" w:evenVBand="0" w:oddHBand="0" w:evenHBand="1" w:firstRowFirstColumn="0" w:firstRowLastColumn="0" w:lastRowFirstColumn="0" w:lastRowLastColumn="0"/>
          <w:jc w:val="center"/>
        </w:trPr>
        <w:tc>
          <w:tcPr>
            <w:tcW w:w="9923" w:type="dxa"/>
          </w:tcPr>
          <w:p w14:paraId="360E7F0C" w14:textId="77777777" w:rsidR="008F1EA4" w:rsidRPr="00BC1903" w:rsidRDefault="0060207D" w:rsidP="0060207D">
            <w:pPr>
              <w:pStyle w:val="TableText"/>
              <w:rPr>
                <w:lang w:val="en-US"/>
              </w:rPr>
            </w:pPr>
            <w:r w:rsidRPr="00BC1903">
              <w:rPr>
                <w:lang w:val="en-US"/>
              </w:rPr>
              <w:t>MESW Class, MESW Faculty and Staff</w:t>
            </w:r>
          </w:p>
        </w:tc>
      </w:tr>
      <w:tr w:rsidR="008F1EA4" w:rsidRPr="00BC1903" w14:paraId="52F0C8D3"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9923" w:type="dxa"/>
          </w:tcPr>
          <w:p w14:paraId="030431A2" w14:textId="77777777" w:rsidR="008F1EA4" w:rsidRPr="00BC1903" w:rsidRDefault="008F1EA4" w:rsidP="008F1EA4">
            <w:pPr>
              <w:pStyle w:val="TableHeader"/>
              <w:rPr>
                <w:lang w:val="en-US"/>
              </w:rPr>
            </w:pPr>
            <w:r w:rsidRPr="00BC1903">
              <w:rPr>
                <w:lang w:val="en-US"/>
              </w:rPr>
              <w:t>External Access</w:t>
            </w:r>
          </w:p>
        </w:tc>
      </w:tr>
      <w:tr w:rsidR="008F1EA4" w:rsidRPr="00BC1903" w14:paraId="31366EA5" w14:textId="77777777" w:rsidTr="00D97908">
        <w:trPr>
          <w:cnfStyle w:val="000000010000" w:firstRow="0" w:lastRow="0" w:firstColumn="0" w:lastColumn="0" w:oddVBand="0" w:evenVBand="0" w:oddHBand="0" w:evenHBand="1" w:firstRowFirstColumn="0" w:firstRowLastColumn="0" w:lastRowFirstColumn="0" w:lastRowLastColumn="0"/>
          <w:jc w:val="center"/>
        </w:trPr>
        <w:tc>
          <w:tcPr>
            <w:tcW w:w="9923" w:type="dxa"/>
          </w:tcPr>
          <w:p w14:paraId="7A55309A" w14:textId="77777777" w:rsidR="008F1EA4" w:rsidRPr="00BC1903" w:rsidRDefault="008F1EA4" w:rsidP="008F1EA4">
            <w:pPr>
              <w:pStyle w:val="TableText"/>
              <w:rPr>
                <w:lang w:val="en-US"/>
              </w:rPr>
            </w:pPr>
            <w:r w:rsidRPr="00BC1903">
              <w:rPr>
                <w:lang w:val="en-US"/>
              </w:rPr>
              <w:t>&lt;TBD&gt;</w:t>
            </w:r>
          </w:p>
        </w:tc>
      </w:tr>
      <w:tr w:rsidR="008F1EA4" w:rsidRPr="00BC1903" w14:paraId="6E9BA616"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9923" w:type="dxa"/>
          </w:tcPr>
          <w:p w14:paraId="103F7C99" w14:textId="77777777" w:rsidR="008F1EA4" w:rsidRPr="00BC1903" w:rsidRDefault="008F1EA4" w:rsidP="008F1EA4">
            <w:pPr>
              <w:pStyle w:val="TableText"/>
              <w:rPr>
                <w:lang w:val="en-US"/>
              </w:rPr>
            </w:pPr>
          </w:p>
        </w:tc>
      </w:tr>
    </w:tbl>
    <w:p w14:paraId="643F9626" w14:textId="77777777" w:rsidR="008F1EA4" w:rsidRPr="00BC1903" w:rsidRDefault="008F1EA4" w:rsidP="008F1EA4">
      <w:pPr>
        <w:pStyle w:val="BodyText"/>
        <w:rPr>
          <w:lang w:val="en-US"/>
        </w:rPr>
      </w:pPr>
    </w:p>
    <w:tbl>
      <w:tblPr>
        <w:tblStyle w:val="TABLEGRIDGREY"/>
        <w:tblW w:w="10160" w:type="dxa"/>
        <w:jc w:val="center"/>
        <w:tblLook w:val="0420" w:firstRow="1" w:lastRow="0" w:firstColumn="0" w:lastColumn="0" w:noHBand="0" w:noVBand="1"/>
      </w:tblPr>
      <w:tblGrid>
        <w:gridCol w:w="1230"/>
        <w:gridCol w:w="1285"/>
        <w:gridCol w:w="1560"/>
        <w:gridCol w:w="3350"/>
        <w:gridCol w:w="2735"/>
      </w:tblGrid>
      <w:tr w:rsidR="008F1EA4" w:rsidRPr="00BC1903" w14:paraId="431211E8" w14:textId="77777777" w:rsidTr="00D97908">
        <w:trPr>
          <w:cnfStyle w:val="100000000000" w:firstRow="1" w:lastRow="0" w:firstColumn="0" w:lastColumn="0" w:oddVBand="0" w:evenVBand="0" w:oddHBand="0" w:evenHBand="0" w:firstRowFirstColumn="0" w:firstRowLastColumn="0" w:lastRowFirstColumn="0" w:lastRowLastColumn="0"/>
          <w:jc w:val="center"/>
        </w:trPr>
        <w:tc>
          <w:tcPr>
            <w:tcW w:w="10160" w:type="dxa"/>
            <w:gridSpan w:val="5"/>
          </w:tcPr>
          <w:p w14:paraId="767008E4" w14:textId="77777777" w:rsidR="008F1EA4" w:rsidRPr="00BC1903" w:rsidRDefault="008F1EA4" w:rsidP="008F1EA4">
            <w:pPr>
              <w:pStyle w:val="TableHeaderLarge"/>
              <w:rPr>
                <w:lang w:val="en-US"/>
              </w:rPr>
            </w:pPr>
            <w:r w:rsidRPr="00BC1903">
              <w:rPr>
                <w:lang w:val="en-US"/>
              </w:rPr>
              <w:t>Revision History</w:t>
            </w:r>
          </w:p>
        </w:tc>
      </w:tr>
      <w:tr w:rsidR="008F1EA4" w:rsidRPr="00BC1903" w14:paraId="74FE21B5"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856" w:type="dxa"/>
          </w:tcPr>
          <w:p w14:paraId="2745CD85" w14:textId="77777777" w:rsidR="008F1EA4" w:rsidRPr="00BC1903" w:rsidRDefault="008F1EA4" w:rsidP="008F1EA4">
            <w:pPr>
              <w:pStyle w:val="TableHeader"/>
              <w:rPr>
                <w:lang w:val="en-US"/>
              </w:rPr>
            </w:pPr>
            <w:r w:rsidRPr="00BC1903">
              <w:rPr>
                <w:lang w:val="en-US"/>
              </w:rPr>
              <w:t>Version</w:t>
            </w:r>
          </w:p>
        </w:tc>
        <w:tc>
          <w:tcPr>
            <w:tcW w:w="867" w:type="dxa"/>
          </w:tcPr>
          <w:p w14:paraId="3BEA31CC" w14:textId="77777777" w:rsidR="008F1EA4" w:rsidRPr="00BC1903" w:rsidRDefault="008F1EA4" w:rsidP="008F1EA4">
            <w:pPr>
              <w:pStyle w:val="TableHeader"/>
              <w:rPr>
                <w:lang w:val="en-US"/>
              </w:rPr>
            </w:pPr>
            <w:r w:rsidRPr="00BC1903">
              <w:rPr>
                <w:lang w:val="en-US"/>
              </w:rPr>
              <w:t>Revision</w:t>
            </w:r>
          </w:p>
        </w:tc>
        <w:tc>
          <w:tcPr>
            <w:tcW w:w="1701" w:type="dxa"/>
          </w:tcPr>
          <w:p w14:paraId="228527B8" w14:textId="77777777" w:rsidR="008F1EA4" w:rsidRPr="00BC1903" w:rsidRDefault="008F1EA4" w:rsidP="008F1EA4">
            <w:pPr>
              <w:pStyle w:val="TableHeader"/>
              <w:rPr>
                <w:lang w:val="en-US"/>
              </w:rPr>
            </w:pPr>
            <w:r w:rsidRPr="00BC1903">
              <w:rPr>
                <w:lang w:val="en-US"/>
              </w:rPr>
              <w:t>Date</w:t>
            </w:r>
          </w:p>
        </w:tc>
        <w:tc>
          <w:tcPr>
            <w:tcW w:w="3685" w:type="dxa"/>
          </w:tcPr>
          <w:p w14:paraId="695171B1" w14:textId="77777777" w:rsidR="008F1EA4" w:rsidRPr="00BC1903" w:rsidRDefault="008F1EA4" w:rsidP="008F1EA4">
            <w:pPr>
              <w:pStyle w:val="TableHeader"/>
              <w:rPr>
                <w:lang w:val="en-US"/>
              </w:rPr>
            </w:pPr>
            <w:r w:rsidRPr="00BC1903">
              <w:rPr>
                <w:lang w:val="en-US"/>
              </w:rPr>
              <w:t>Description</w:t>
            </w:r>
          </w:p>
        </w:tc>
        <w:tc>
          <w:tcPr>
            <w:tcW w:w="3051" w:type="dxa"/>
          </w:tcPr>
          <w:p w14:paraId="748387D0" w14:textId="77777777" w:rsidR="008F1EA4" w:rsidRPr="00BC1903" w:rsidRDefault="008F1EA4" w:rsidP="008F1EA4">
            <w:pPr>
              <w:pStyle w:val="TableHeader"/>
              <w:rPr>
                <w:lang w:val="en-US"/>
              </w:rPr>
            </w:pPr>
            <w:r w:rsidRPr="00BC1903">
              <w:rPr>
                <w:lang w:val="en-US"/>
              </w:rPr>
              <w:t>Author</w:t>
            </w:r>
          </w:p>
        </w:tc>
      </w:tr>
      <w:tr w:rsidR="008F1EA4" w:rsidRPr="00BC1903" w14:paraId="46A0132A" w14:textId="77777777" w:rsidTr="00D97908">
        <w:trPr>
          <w:cnfStyle w:val="000000010000" w:firstRow="0" w:lastRow="0" w:firstColumn="0" w:lastColumn="0" w:oddVBand="0" w:evenVBand="0" w:oddHBand="0" w:evenHBand="1" w:firstRowFirstColumn="0" w:firstRowLastColumn="0" w:lastRowFirstColumn="0" w:lastRowLastColumn="0"/>
          <w:jc w:val="center"/>
        </w:trPr>
        <w:tc>
          <w:tcPr>
            <w:tcW w:w="856" w:type="dxa"/>
          </w:tcPr>
          <w:p w14:paraId="5460135D" w14:textId="77777777" w:rsidR="008F1EA4" w:rsidRPr="00BC1903" w:rsidRDefault="008F1EA4" w:rsidP="008F1EA4">
            <w:pPr>
              <w:pStyle w:val="TableText"/>
              <w:rPr>
                <w:lang w:val="en-US"/>
              </w:rPr>
            </w:pPr>
          </w:p>
        </w:tc>
        <w:tc>
          <w:tcPr>
            <w:tcW w:w="867" w:type="dxa"/>
          </w:tcPr>
          <w:p w14:paraId="04D3C54F" w14:textId="77777777" w:rsidR="008F1EA4" w:rsidRPr="00BC1903" w:rsidRDefault="00CE4F64" w:rsidP="008F1EA4">
            <w:pPr>
              <w:pStyle w:val="TableText"/>
              <w:rPr>
                <w:lang w:val="en-US"/>
              </w:rPr>
            </w:pPr>
            <w:r>
              <w:rPr>
                <w:rStyle w:val="CommentReference"/>
                <w:noProof/>
                <w:lang w:eastAsia="en-US"/>
              </w:rPr>
              <w:commentReference w:id="1"/>
            </w:r>
          </w:p>
        </w:tc>
        <w:tc>
          <w:tcPr>
            <w:tcW w:w="1701" w:type="dxa"/>
          </w:tcPr>
          <w:p w14:paraId="4B45181A" w14:textId="77777777" w:rsidR="008F1EA4" w:rsidRPr="00BC1903" w:rsidRDefault="008F1EA4" w:rsidP="008F1EA4">
            <w:pPr>
              <w:pStyle w:val="TableText"/>
              <w:rPr>
                <w:lang w:val="en-US"/>
              </w:rPr>
            </w:pPr>
          </w:p>
        </w:tc>
        <w:tc>
          <w:tcPr>
            <w:tcW w:w="3685" w:type="dxa"/>
          </w:tcPr>
          <w:p w14:paraId="34BA8453" w14:textId="77777777" w:rsidR="008F1EA4" w:rsidRPr="00BC1903" w:rsidRDefault="008F1EA4" w:rsidP="008F1EA4">
            <w:pPr>
              <w:pStyle w:val="TableText"/>
              <w:rPr>
                <w:lang w:val="en-US"/>
              </w:rPr>
            </w:pPr>
          </w:p>
        </w:tc>
        <w:tc>
          <w:tcPr>
            <w:tcW w:w="3051" w:type="dxa"/>
          </w:tcPr>
          <w:p w14:paraId="727326B0" w14:textId="77777777" w:rsidR="008F1EA4" w:rsidRPr="00BC1903" w:rsidRDefault="008F1EA4" w:rsidP="008F1EA4">
            <w:pPr>
              <w:pStyle w:val="TableText"/>
              <w:rPr>
                <w:lang w:val="en-US"/>
              </w:rPr>
            </w:pPr>
          </w:p>
        </w:tc>
      </w:tr>
    </w:tbl>
    <w:p w14:paraId="060C1B63" w14:textId="77777777" w:rsidR="008F1EA4" w:rsidRPr="00BC1903" w:rsidRDefault="008F1EA4" w:rsidP="008F1EA4">
      <w:pPr>
        <w:pStyle w:val="BodyText"/>
        <w:rPr>
          <w:lang w:val="en-US"/>
        </w:rPr>
      </w:pPr>
    </w:p>
    <w:p w14:paraId="19835260" w14:textId="77777777" w:rsidR="008F1EA4" w:rsidRPr="00BC1903" w:rsidRDefault="008F1EA4">
      <w:pPr>
        <w:rPr>
          <w:spacing w:val="0"/>
          <w:lang w:val="en-US" w:eastAsia="x-none"/>
        </w:rPr>
      </w:pPr>
      <w:r w:rsidRPr="00BC1903">
        <w:rPr>
          <w:lang w:val="en-US"/>
        </w:rPr>
        <w:br w:type="page"/>
      </w:r>
    </w:p>
    <w:p w14:paraId="5DFBE332" w14:textId="77777777" w:rsidR="008F1EA4" w:rsidRPr="00BC1903" w:rsidRDefault="008F1EA4" w:rsidP="008F1EA4">
      <w:pPr>
        <w:pStyle w:val="Title"/>
        <w:rPr>
          <w:color w:val="000000" w:themeColor="text1"/>
          <w:lang w:val="en-US"/>
        </w:rPr>
      </w:pPr>
      <w:r w:rsidRPr="00BC1903">
        <w:rPr>
          <w:color w:val="000000" w:themeColor="text1"/>
          <w:lang w:val="en-US"/>
        </w:rPr>
        <w:lastRenderedPageBreak/>
        <w:t>Table of Contents</w:t>
      </w:r>
    </w:p>
    <w:p w14:paraId="2D633C31" w14:textId="77777777" w:rsidR="00CE4F64" w:rsidRDefault="008F1EA4">
      <w:pPr>
        <w:pStyle w:val="TOC1"/>
        <w:rPr>
          <w:rFonts w:asciiTheme="minorHAnsi" w:eastAsiaTheme="minorEastAsia" w:hAnsiTheme="minorHAnsi" w:cstheme="minorBidi"/>
          <w:caps w:val="0"/>
          <w:noProof/>
          <w:color w:val="auto"/>
          <w:sz w:val="24"/>
          <w:szCs w:val="24"/>
          <w:lang w:val="en-US" w:eastAsia="ja-JP"/>
        </w:rPr>
      </w:pPr>
      <w:r w:rsidRPr="00BC1903">
        <w:rPr>
          <w:lang w:val="en-US"/>
        </w:rPr>
        <w:fldChar w:fldCharType="begin"/>
      </w:r>
      <w:r w:rsidRPr="00BC1903">
        <w:rPr>
          <w:lang w:val="en-US"/>
        </w:rPr>
        <w:instrText xml:space="preserve"> TOC \o "1-4" \* MERGEFORMAT </w:instrText>
      </w:r>
      <w:r w:rsidRPr="00BC1903">
        <w:rPr>
          <w:lang w:val="en-US"/>
        </w:rPr>
        <w:fldChar w:fldCharType="separate"/>
      </w:r>
      <w:r w:rsidR="00CE4F64" w:rsidRPr="00D96ADE">
        <w:rPr>
          <w:noProof/>
          <w:color w:val="000000" w:themeColor="text1"/>
          <w:lang w:val="en-US"/>
        </w:rPr>
        <w:t>1. Introduction</w:t>
      </w:r>
      <w:r w:rsidR="00CE4F64">
        <w:rPr>
          <w:noProof/>
        </w:rPr>
        <w:tab/>
      </w:r>
      <w:r w:rsidR="00CE4F64">
        <w:rPr>
          <w:noProof/>
        </w:rPr>
        <w:fldChar w:fldCharType="begin"/>
      </w:r>
      <w:r w:rsidR="00CE4F64">
        <w:rPr>
          <w:noProof/>
        </w:rPr>
        <w:instrText xml:space="preserve"> PAGEREF _Toc463985914 \h </w:instrText>
      </w:r>
      <w:r w:rsidR="00CE4F64">
        <w:rPr>
          <w:noProof/>
        </w:rPr>
      </w:r>
      <w:r w:rsidR="00CE4F64">
        <w:rPr>
          <w:noProof/>
        </w:rPr>
        <w:fldChar w:fldCharType="separate"/>
      </w:r>
      <w:r w:rsidR="00CE4F64">
        <w:rPr>
          <w:noProof/>
        </w:rPr>
        <w:t>4</w:t>
      </w:r>
      <w:r w:rsidR="00CE4F64">
        <w:rPr>
          <w:noProof/>
        </w:rPr>
        <w:fldChar w:fldCharType="end"/>
      </w:r>
    </w:p>
    <w:p w14:paraId="5308FD6A" w14:textId="77777777" w:rsidR="00CE4F64" w:rsidRDefault="00CE4F64">
      <w:pPr>
        <w:pStyle w:val="TOC2"/>
        <w:rPr>
          <w:rFonts w:asciiTheme="minorHAnsi" w:eastAsiaTheme="minorEastAsia" w:hAnsiTheme="minorHAnsi" w:cstheme="minorBidi"/>
          <w:sz w:val="24"/>
          <w:szCs w:val="24"/>
          <w:lang w:val="en-US" w:eastAsia="ja-JP"/>
        </w:rPr>
      </w:pPr>
      <w:r w:rsidRPr="00D96ADE">
        <w:rPr>
          <w:lang w:val="en-US"/>
        </w:rPr>
        <w:t>1.1. Objective</w:t>
      </w:r>
      <w:r>
        <w:tab/>
      </w:r>
      <w:r>
        <w:fldChar w:fldCharType="begin"/>
      </w:r>
      <w:r>
        <w:instrText xml:space="preserve"> PAGEREF _Toc463985915 \h </w:instrText>
      </w:r>
      <w:r>
        <w:fldChar w:fldCharType="separate"/>
      </w:r>
      <w:r>
        <w:t>4</w:t>
      </w:r>
      <w:r>
        <w:fldChar w:fldCharType="end"/>
      </w:r>
    </w:p>
    <w:p w14:paraId="1AEEAEA4" w14:textId="77777777" w:rsidR="00CE4F64" w:rsidRDefault="00CE4F64">
      <w:pPr>
        <w:pStyle w:val="TOC2"/>
        <w:rPr>
          <w:rFonts w:asciiTheme="minorHAnsi" w:eastAsiaTheme="minorEastAsia" w:hAnsiTheme="minorHAnsi" w:cstheme="minorBidi"/>
          <w:sz w:val="24"/>
          <w:szCs w:val="24"/>
          <w:lang w:val="en-US" w:eastAsia="ja-JP"/>
        </w:rPr>
      </w:pPr>
      <w:r w:rsidRPr="00D96ADE">
        <w:rPr>
          <w:lang w:val="en-US"/>
        </w:rPr>
        <w:t>1.2. Scope</w:t>
      </w:r>
      <w:r>
        <w:tab/>
      </w:r>
      <w:r>
        <w:fldChar w:fldCharType="begin"/>
      </w:r>
      <w:r>
        <w:instrText xml:space="preserve"> PAGEREF _Toc463985916 \h </w:instrText>
      </w:r>
      <w:r>
        <w:fldChar w:fldCharType="separate"/>
      </w:r>
      <w:r>
        <w:t>4</w:t>
      </w:r>
      <w:r>
        <w:fldChar w:fldCharType="end"/>
      </w:r>
    </w:p>
    <w:p w14:paraId="51AE88F7" w14:textId="77777777" w:rsidR="00CE4F64" w:rsidRDefault="00CE4F64">
      <w:pPr>
        <w:pStyle w:val="TOC2"/>
        <w:rPr>
          <w:rFonts w:asciiTheme="minorHAnsi" w:eastAsiaTheme="minorEastAsia" w:hAnsiTheme="minorHAnsi" w:cstheme="minorBidi"/>
          <w:sz w:val="24"/>
          <w:szCs w:val="24"/>
          <w:lang w:val="en-US" w:eastAsia="ja-JP"/>
        </w:rPr>
      </w:pPr>
      <w:r w:rsidRPr="00D96ADE">
        <w:rPr>
          <w:lang w:val="en-US"/>
        </w:rPr>
        <w:t>1.3. Audience</w:t>
      </w:r>
      <w:r>
        <w:tab/>
      </w:r>
      <w:r>
        <w:fldChar w:fldCharType="begin"/>
      </w:r>
      <w:r>
        <w:instrText xml:space="preserve"> PAGEREF _Toc463985917 \h </w:instrText>
      </w:r>
      <w:r>
        <w:fldChar w:fldCharType="separate"/>
      </w:r>
      <w:r>
        <w:t>4</w:t>
      </w:r>
      <w:r>
        <w:fldChar w:fldCharType="end"/>
      </w:r>
    </w:p>
    <w:p w14:paraId="2FC95F32" w14:textId="77777777" w:rsidR="00CE4F64" w:rsidRDefault="00CE4F64">
      <w:pPr>
        <w:pStyle w:val="TOC2"/>
        <w:rPr>
          <w:rFonts w:asciiTheme="minorHAnsi" w:eastAsiaTheme="minorEastAsia" w:hAnsiTheme="minorHAnsi" w:cstheme="minorBidi"/>
          <w:sz w:val="24"/>
          <w:szCs w:val="24"/>
          <w:lang w:val="en-US" w:eastAsia="ja-JP"/>
        </w:rPr>
      </w:pPr>
      <w:r w:rsidRPr="00D96ADE">
        <w:rPr>
          <w:lang w:val="en-US"/>
        </w:rPr>
        <w:t>1.4. Definitions and acronyms</w:t>
      </w:r>
      <w:r>
        <w:tab/>
      </w:r>
      <w:r>
        <w:fldChar w:fldCharType="begin"/>
      </w:r>
      <w:r>
        <w:instrText xml:space="preserve"> PAGEREF _Toc463985918 \h </w:instrText>
      </w:r>
      <w:r>
        <w:fldChar w:fldCharType="separate"/>
      </w:r>
      <w:r>
        <w:t>4</w:t>
      </w:r>
      <w:r>
        <w:fldChar w:fldCharType="end"/>
      </w:r>
    </w:p>
    <w:p w14:paraId="5B55D77B" w14:textId="77777777" w:rsidR="00CE4F64" w:rsidRDefault="00CE4F64">
      <w:pPr>
        <w:pStyle w:val="TOC2"/>
        <w:rPr>
          <w:rFonts w:asciiTheme="minorHAnsi" w:eastAsiaTheme="minorEastAsia" w:hAnsiTheme="minorHAnsi" w:cstheme="minorBidi"/>
          <w:sz w:val="24"/>
          <w:szCs w:val="24"/>
          <w:lang w:val="en-US" w:eastAsia="ja-JP"/>
        </w:rPr>
      </w:pPr>
      <w:r w:rsidRPr="00D96ADE">
        <w:rPr>
          <w:lang w:val="en-US"/>
        </w:rPr>
        <w:t>1.5. Document structure</w:t>
      </w:r>
      <w:r>
        <w:tab/>
      </w:r>
      <w:r>
        <w:fldChar w:fldCharType="begin"/>
      </w:r>
      <w:r>
        <w:instrText xml:space="preserve"> PAGEREF _Toc463985919 \h </w:instrText>
      </w:r>
      <w:r>
        <w:fldChar w:fldCharType="separate"/>
      </w:r>
      <w:r>
        <w:t>4</w:t>
      </w:r>
      <w:r>
        <w:fldChar w:fldCharType="end"/>
      </w:r>
    </w:p>
    <w:p w14:paraId="07386D1E" w14:textId="77777777" w:rsidR="00CE4F64" w:rsidRDefault="00CE4F64">
      <w:pPr>
        <w:pStyle w:val="TOC2"/>
        <w:rPr>
          <w:rFonts w:asciiTheme="minorHAnsi" w:eastAsiaTheme="minorEastAsia" w:hAnsiTheme="minorHAnsi" w:cstheme="minorBidi"/>
          <w:sz w:val="24"/>
          <w:szCs w:val="24"/>
          <w:lang w:val="en-US" w:eastAsia="ja-JP"/>
        </w:rPr>
      </w:pPr>
      <w:r w:rsidRPr="00D96ADE">
        <w:rPr>
          <w:lang w:val="en-US"/>
        </w:rPr>
        <w:t>1.6. Applicable documents</w:t>
      </w:r>
      <w:r>
        <w:tab/>
      </w:r>
      <w:r>
        <w:fldChar w:fldCharType="begin"/>
      </w:r>
      <w:r>
        <w:instrText xml:space="preserve"> PAGEREF _Toc463985920 \h </w:instrText>
      </w:r>
      <w:r>
        <w:fldChar w:fldCharType="separate"/>
      </w:r>
      <w:r>
        <w:t>4</w:t>
      </w:r>
      <w:r>
        <w:fldChar w:fldCharType="end"/>
      </w:r>
    </w:p>
    <w:p w14:paraId="1ABECCCD" w14:textId="77777777" w:rsidR="00CE4F64" w:rsidRDefault="00CE4F64">
      <w:pPr>
        <w:pStyle w:val="TOC1"/>
        <w:rPr>
          <w:rFonts w:asciiTheme="minorHAnsi" w:eastAsiaTheme="minorEastAsia" w:hAnsiTheme="minorHAnsi" w:cstheme="minorBidi"/>
          <w:caps w:val="0"/>
          <w:noProof/>
          <w:color w:val="auto"/>
          <w:sz w:val="24"/>
          <w:szCs w:val="24"/>
          <w:lang w:val="en-US" w:eastAsia="ja-JP"/>
        </w:rPr>
      </w:pPr>
      <w:r w:rsidRPr="00D96ADE">
        <w:rPr>
          <w:noProof/>
          <w:color w:val="000000" w:themeColor="text1"/>
          <w:lang w:val="en-US"/>
        </w:rPr>
        <w:t>2. Requirements Catalogue</w:t>
      </w:r>
      <w:r>
        <w:rPr>
          <w:noProof/>
        </w:rPr>
        <w:tab/>
      </w:r>
      <w:r>
        <w:rPr>
          <w:noProof/>
        </w:rPr>
        <w:fldChar w:fldCharType="begin"/>
      </w:r>
      <w:r>
        <w:rPr>
          <w:noProof/>
        </w:rPr>
        <w:instrText xml:space="preserve"> PAGEREF _Toc463985921 \h </w:instrText>
      </w:r>
      <w:r>
        <w:rPr>
          <w:noProof/>
        </w:rPr>
      </w:r>
      <w:r>
        <w:rPr>
          <w:noProof/>
        </w:rPr>
        <w:fldChar w:fldCharType="separate"/>
      </w:r>
      <w:r>
        <w:rPr>
          <w:noProof/>
        </w:rPr>
        <w:t>6</w:t>
      </w:r>
      <w:r>
        <w:rPr>
          <w:noProof/>
        </w:rPr>
        <w:fldChar w:fldCharType="end"/>
      </w:r>
    </w:p>
    <w:p w14:paraId="24C39117" w14:textId="77777777" w:rsidR="00CE4F64" w:rsidRDefault="00CE4F64">
      <w:pPr>
        <w:pStyle w:val="TOC2"/>
        <w:rPr>
          <w:rFonts w:asciiTheme="minorHAnsi" w:eastAsiaTheme="minorEastAsia" w:hAnsiTheme="minorHAnsi" w:cstheme="minorBidi"/>
          <w:sz w:val="24"/>
          <w:szCs w:val="24"/>
          <w:lang w:val="en-US" w:eastAsia="ja-JP"/>
        </w:rPr>
      </w:pPr>
      <w:r w:rsidRPr="00D96ADE">
        <w:rPr>
          <w:lang w:val="en-US"/>
        </w:rPr>
        <w:t>2.1. Functional Requirements</w:t>
      </w:r>
      <w:r>
        <w:tab/>
      </w:r>
      <w:r>
        <w:fldChar w:fldCharType="begin"/>
      </w:r>
      <w:r>
        <w:instrText xml:space="preserve"> PAGEREF _Toc463985922 \h </w:instrText>
      </w:r>
      <w:r>
        <w:fldChar w:fldCharType="separate"/>
      </w:r>
      <w:r>
        <w:t>6</w:t>
      </w:r>
      <w:r>
        <w:fldChar w:fldCharType="end"/>
      </w:r>
    </w:p>
    <w:p w14:paraId="7DA1F72B" w14:textId="77777777" w:rsidR="00CE4F64" w:rsidRDefault="00CE4F64">
      <w:pPr>
        <w:pStyle w:val="TOC3"/>
        <w:rPr>
          <w:rFonts w:asciiTheme="minorHAnsi" w:eastAsiaTheme="minorEastAsia" w:hAnsiTheme="minorHAnsi" w:cstheme="minorBidi"/>
          <w:sz w:val="24"/>
          <w:szCs w:val="24"/>
          <w:lang w:val="en-US" w:eastAsia="ja-JP"/>
        </w:rPr>
      </w:pPr>
      <w:r w:rsidRPr="00D96ADE">
        <w:rPr>
          <w:lang w:val="en-US"/>
        </w:rPr>
        <w:t>2.1.1. REQ-MESW-0005-STUDENT AND AVERAGE SEARCH ENGINE</w:t>
      </w:r>
      <w:r>
        <w:tab/>
      </w:r>
      <w:r>
        <w:fldChar w:fldCharType="begin"/>
      </w:r>
      <w:r>
        <w:instrText xml:space="preserve"> PAGEREF _Toc463985923 \h </w:instrText>
      </w:r>
      <w:r>
        <w:fldChar w:fldCharType="separate"/>
      </w:r>
      <w:r>
        <w:t>6</w:t>
      </w:r>
      <w:r>
        <w:fldChar w:fldCharType="end"/>
      </w:r>
    </w:p>
    <w:p w14:paraId="49942854" w14:textId="77777777" w:rsidR="00CE4F64" w:rsidRDefault="00CE4F64">
      <w:pPr>
        <w:pStyle w:val="TOC4"/>
        <w:rPr>
          <w:rFonts w:asciiTheme="minorHAnsi" w:eastAsiaTheme="minorEastAsia" w:hAnsiTheme="minorHAnsi" w:cstheme="minorBidi"/>
          <w:noProof/>
          <w:spacing w:val="0"/>
          <w:sz w:val="24"/>
          <w:szCs w:val="24"/>
          <w:lang w:val="en-US" w:eastAsia="ja-JP"/>
        </w:rPr>
      </w:pPr>
      <w:r w:rsidRPr="00D96ADE">
        <w:rPr>
          <w:noProof/>
          <w:lang w:val="en-US"/>
        </w:rPr>
        <w:t>2.1.1.1. REQ-MESW-SSE-0005-Ordering of the Table</w:t>
      </w:r>
      <w:r>
        <w:rPr>
          <w:noProof/>
        </w:rPr>
        <w:tab/>
      </w:r>
      <w:r>
        <w:rPr>
          <w:noProof/>
        </w:rPr>
        <w:fldChar w:fldCharType="begin"/>
      </w:r>
      <w:r>
        <w:rPr>
          <w:noProof/>
        </w:rPr>
        <w:instrText xml:space="preserve"> PAGEREF _Toc463985924 \h </w:instrText>
      </w:r>
      <w:r>
        <w:rPr>
          <w:noProof/>
        </w:rPr>
      </w:r>
      <w:r>
        <w:rPr>
          <w:noProof/>
        </w:rPr>
        <w:fldChar w:fldCharType="separate"/>
      </w:r>
      <w:r>
        <w:rPr>
          <w:noProof/>
        </w:rPr>
        <w:t>6</w:t>
      </w:r>
      <w:r>
        <w:rPr>
          <w:noProof/>
        </w:rPr>
        <w:fldChar w:fldCharType="end"/>
      </w:r>
    </w:p>
    <w:p w14:paraId="53DBF428" w14:textId="77777777" w:rsidR="00CE4F64" w:rsidRDefault="00CE4F64">
      <w:pPr>
        <w:pStyle w:val="TOC4"/>
        <w:rPr>
          <w:rFonts w:asciiTheme="minorHAnsi" w:eastAsiaTheme="minorEastAsia" w:hAnsiTheme="minorHAnsi" w:cstheme="minorBidi"/>
          <w:noProof/>
          <w:spacing w:val="0"/>
          <w:sz w:val="24"/>
          <w:szCs w:val="24"/>
          <w:lang w:val="en-US" w:eastAsia="ja-JP"/>
        </w:rPr>
      </w:pPr>
      <w:r w:rsidRPr="00D96ADE">
        <w:rPr>
          <w:noProof/>
          <w:lang w:val="en-US"/>
        </w:rPr>
        <w:t>2.1.1.2. REQ-MESW-SSE-0010-Student Number Input Field</w:t>
      </w:r>
      <w:r>
        <w:rPr>
          <w:noProof/>
        </w:rPr>
        <w:tab/>
      </w:r>
      <w:r>
        <w:rPr>
          <w:noProof/>
        </w:rPr>
        <w:fldChar w:fldCharType="begin"/>
      </w:r>
      <w:r>
        <w:rPr>
          <w:noProof/>
        </w:rPr>
        <w:instrText xml:space="preserve"> PAGEREF _Toc463985925 \h </w:instrText>
      </w:r>
      <w:r>
        <w:rPr>
          <w:noProof/>
        </w:rPr>
      </w:r>
      <w:r>
        <w:rPr>
          <w:noProof/>
        </w:rPr>
        <w:fldChar w:fldCharType="separate"/>
      </w:r>
      <w:r>
        <w:rPr>
          <w:noProof/>
        </w:rPr>
        <w:t>7</w:t>
      </w:r>
      <w:r>
        <w:rPr>
          <w:noProof/>
        </w:rPr>
        <w:fldChar w:fldCharType="end"/>
      </w:r>
    </w:p>
    <w:p w14:paraId="383293F9" w14:textId="77777777" w:rsidR="00CE4F64" w:rsidRDefault="00CE4F64">
      <w:pPr>
        <w:pStyle w:val="TOC4"/>
        <w:rPr>
          <w:rFonts w:asciiTheme="minorHAnsi" w:eastAsiaTheme="minorEastAsia" w:hAnsiTheme="minorHAnsi" w:cstheme="minorBidi"/>
          <w:noProof/>
          <w:spacing w:val="0"/>
          <w:sz w:val="24"/>
          <w:szCs w:val="24"/>
          <w:lang w:val="en-US" w:eastAsia="ja-JP"/>
        </w:rPr>
      </w:pPr>
      <w:r w:rsidRPr="00D96ADE">
        <w:rPr>
          <w:noProof/>
          <w:lang w:val="en-US"/>
        </w:rPr>
        <w:t>2.1.1.3. REQ-MESW-SSW-0030-Degree Major Combobox</w:t>
      </w:r>
      <w:r>
        <w:rPr>
          <w:noProof/>
        </w:rPr>
        <w:tab/>
      </w:r>
      <w:r>
        <w:rPr>
          <w:noProof/>
        </w:rPr>
        <w:fldChar w:fldCharType="begin"/>
      </w:r>
      <w:r>
        <w:rPr>
          <w:noProof/>
        </w:rPr>
        <w:instrText xml:space="preserve"> PAGEREF _Toc463985926 \h </w:instrText>
      </w:r>
      <w:r>
        <w:rPr>
          <w:noProof/>
        </w:rPr>
      </w:r>
      <w:r>
        <w:rPr>
          <w:noProof/>
        </w:rPr>
        <w:fldChar w:fldCharType="separate"/>
      </w:r>
      <w:r>
        <w:rPr>
          <w:noProof/>
        </w:rPr>
        <w:t>7</w:t>
      </w:r>
      <w:r>
        <w:rPr>
          <w:noProof/>
        </w:rPr>
        <w:fldChar w:fldCharType="end"/>
      </w:r>
    </w:p>
    <w:p w14:paraId="07639173" w14:textId="77777777" w:rsidR="00CE4F64" w:rsidRDefault="00CE4F64">
      <w:pPr>
        <w:pStyle w:val="TOC4"/>
        <w:rPr>
          <w:rFonts w:asciiTheme="minorHAnsi" w:eastAsiaTheme="minorEastAsia" w:hAnsiTheme="minorHAnsi" w:cstheme="minorBidi"/>
          <w:noProof/>
          <w:spacing w:val="0"/>
          <w:sz w:val="24"/>
          <w:szCs w:val="24"/>
          <w:lang w:val="en-US" w:eastAsia="ja-JP"/>
        </w:rPr>
      </w:pPr>
      <w:r w:rsidRPr="00D96ADE">
        <w:rPr>
          <w:noProof/>
          <w:lang w:val="en-US"/>
        </w:rPr>
        <w:t>2.1.1.4. REQ-MESW-SSE-0040-Birthday from Date Input Field</w:t>
      </w:r>
      <w:r>
        <w:rPr>
          <w:noProof/>
        </w:rPr>
        <w:tab/>
      </w:r>
      <w:r>
        <w:rPr>
          <w:noProof/>
        </w:rPr>
        <w:fldChar w:fldCharType="begin"/>
      </w:r>
      <w:r>
        <w:rPr>
          <w:noProof/>
        </w:rPr>
        <w:instrText xml:space="preserve"> PAGEREF _Toc463985927 \h </w:instrText>
      </w:r>
      <w:r>
        <w:rPr>
          <w:noProof/>
        </w:rPr>
      </w:r>
      <w:r>
        <w:rPr>
          <w:noProof/>
        </w:rPr>
        <w:fldChar w:fldCharType="separate"/>
      </w:r>
      <w:r>
        <w:rPr>
          <w:noProof/>
        </w:rPr>
        <w:t>7</w:t>
      </w:r>
      <w:r>
        <w:rPr>
          <w:noProof/>
        </w:rPr>
        <w:fldChar w:fldCharType="end"/>
      </w:r>
    </w:p>
    <w:p w14:paraId="11CFA207" w14:textId="77777777" w:rsidR="00CE4F64" w:rsidRDefault="00CE4F64">
      <w:pPr>
        <w:pStyle w:val="TOC4"/>
        <w:rPr>
          <w:rFonts w:asciiTheme="minorHAnsi" w:eastAsiaTheme="minorEastAsia" w:hAnsiTheme="minorHAnsi" w:cstheme="minorBidi"/>
          <w:noProof/>
          <w:spacing w:val="0"/>
          <w:sz w:val="24"/>
          <w:szCs w:val="24"/>
          <w:lang w:val="en-US" w:eastAsia="ja-JP"/>
        </w:rPr>
      </w:pPr>
      <w:r w:rsidRPr="00D96ADE">
        <w:rPr>
          <w:noProof/>
          <w:lang w:val="en-US"/>
        </w:rPr>
        <w:t>2.1.1.5. REQ-MESW-SSE-0050-Birthdate to Date Input Field</w:t>
      </w:r>
      <w:r>
        <w:rPr>
          <w:noProof/>
        </w:rPr>
        <w:tab/>
      </w:r>
      <w:r>
        <w:rPr>
          <w:noProof/>
        </w:rPr>
        <w:fldChar w:fldCharType="begin"/>
      </w:r>
      <w:r>
        <w:rPr>
          <w:noProof/>
        </w:rPr>
        <w:instrText xml:space="preserve"> PAGEREF _Toc463985928 \h </w:instrText>
      </w:r>
      <w:r>
        <w:rPr>
          <w:noProof/>
        </w:rPr>
      </w:r>
      <w:r>
        <w:rPr>
          <w:noProof/>
        </w:rPr>
        <w:fldChar w:fldCharType="separate"/>
      </w:r>
      <w:r>
        <w:rPr>
          <w:noProof/>
        </w:rPr>
        <w:t>8</w:t>
      </w:r>
      <w:r>
        <w:rPr>
          <w:noProof/>
        </w:rPr>
        <w:fldChar w:fldCharType="end"/>
      </w:r>
    </w:p>
    <w:p w14:paraId="65879153" w14:textId="77777777" w:rsidR="00CE4F64" w:rsidRDefault="00CE4F64">
      <w:pPr>
        <w:pStyle w:val="TOC4"/>
        <w:rPr>
          <w:rFonts w:asciiTheme="minorHAnsi" w:eastAsiaTheme="minorEastAsia" w:hAnsiTheme="minorHAnsi" w:cstheme="minorBidi"/>
          <w:noProof/>
          <w:spacing w:val="0"/>
          <w:sz w:val="24"/>
          <w:szCs w:val="24"/>
          <w:lang w:val="en-US" w:eastAsia="ja-JP"/>
        </w:rPr>
      </w:pPr>
      <w:r w:rsidRPr="00D96ADE">
        <w:rPr>
          <w:noProof/>
          <w:lang w:val="en-US"/>
        </w:rPr>
        <w:t>2.1.1.6. REQ-MESW-SSE-0070-Search Action</w:t>
      </w:r>
      <w:r>
        <w:rPr>
          <w:noProof/>
        </w:rPr>
        <w:tab/>
      </w:r>
      <w:r>
        <w:rPr>
          <w:noProof/>
        </w:rPr>
        <w:fldChar w:fldCharType="begin"/>
      </w:r>
      <w:r>
        <w:rPr>
          <w:noProof/>
        </w:rPr>
        <w:instrText xml:space="preserve"> PAGEREF _Toc463985929 \h </w:instrText>
      </w:r>
      <w:r>
        <w:rPr>
          <w:noProof/>
        </w:rPr>
      </w:r>
      <w:r>
        <w:rPr>
          <w:noProof/>
        </w:rPr>
        <w:fldChar w:fldCharType="separate"/>
      </w:r>
      <w:r>
        <w:rPr>
          <w:noProof/>
        </w:rPr>
        <w:t>8</w:t>
      </w:r>
      <w:r>
        <w:rPr>
          <w:noProof/>
        </w:rPr>
        <w:fldChar w:fldCharType="end"/>
      </w:r>
    </w:p>
    <w:p w14:paraId="1CDF127E" w14:textId="77777777" w:rsidR="00CE4F64" w:rsidRDefault="00CE4F64">
      <w:pPr>
        <w:pStyle w:val="TOC4"/>
        <w:rPr>
          <w:rFonts w:asciiTheme="minorHAnsi" w:eastAsiaTheme="minorEastAsia" w:hAnsiTheme="minorHAnsi" w:cstheme="minorBidi"/>
          <w:noProof/>
          <w:spacing w:val="0"/>
          <w:sz w:val="24"/>
          <w:szCs w:val="24"/>
          <w:lang w:val="en-US" w:eastAsia="ja-JP"/>
        </w:rPr>
      </w:pPr>
      <w:r w:rsidRPr="00D96ADE">
        <w:rPr>
          <w:noProof/>
          <w:lang w:val="en-US"/>
        </w:rPr>
        <w:t>2.1.1.7. REQ-MESW-SSE-0080-Clean Data Action</w:t>
      </w:r>
      <w:r>
        <w:rPr>
          <w:noProof/>
        </w:rPr>
        <w:tab/>
      </w:r>
      <w:r>
        <w:rPr>
          <w:noProof/>
        </w:rPr>
        <w:fldChar w:fldCharType="begin"/>
      </w:r>
      <w:r>
        <w:rPr>
          <w:noProof/>
        </w:rPr>
        <w:instrText xml:space="preserve"> PAGEREF _Toc463985930 \h </w:instrText>
      </w:r>
      <w:r>
        <w:rPr>
          <w:noProof/>
        </w:rPr>
      </w:r>
      <w:r>
        <w:rPr>
          <w:noProof/>
        </w:rPr>
        <w:fldChar w:fldCharType="separate"/>
      </w:r>
      <w:r>
        <w:rPr>
          <w:noProof/>
        </w:rPr>
        <w:t>8</w:t>
      </w:r>
      <w:r>
        <w:rPr>
          <w:noProof/>
        </w:rPr>
        <w:fldChar w:fldCharType="end"/>
      </w:r>
    </w:p>
    <w:p w14:paraId="068521F7" w14:textId="77777777" w:rsidR="00A96F2B" w:rsidRPr="00BC1903" w:rsidRDefault="008F1EA4" w:rsidP="00A96F2B">
      <w:pPr>
        <w:rPr>
          <w:sz w:val="2"/>
          <w:szCs w:val="2"/>
          <w:lang w:val="en-US"/>
        </w:rPr>
      </w:pPr>
      <w:r w:rsidRPr="00BC1903">
        <w:rPr>
          <w:lang w:val="en-US"/>
        </w:rPr>
        <w:fldChar w:fldCharType="end"/>
      </w:r>
    </w:p>
    <w:p w14:paraId="3C74C704" w14:textId="77777777" w:rsidR="00A96F2B" w:rsidRPr="00BC1903" w:rsidRDefault="00A96F2B" w:rsidP="008F1EA4">
      <w:pPr>
        <w:pStyle w:val="Title"/>
        <w:rPr>
          <w:color w:val="000000" w:themeColor="text1"/>
          <w:lang w:val="en-US"/>
        </w:rPr>
      </w:pPr>
    </w:p>
    <w:p w14:paraId="6703A677" w14:textId="77777777" w:rsidR="008F1EA4" w:rsidRPr="00BC1903" w:rsidRDefault="008F1EA4" w:rsidP="008F1EA4">
      <w:pPr>
        <w:pStyle w:val="Title"/>
        <w:rPr>
          <w:color w:val="000000" w:themeColor="text1"/>
          <w:lang w:val="en-US"/>
        </w:rPr>
      </w:pPr>
      <w:r w:rsidRPr="00BC1903">
        <w:rPr>
          <w:color w:val="000000" w:themeColor="text1"/>
          <w:lang w:val="en-US"/>
        </w:rPr>
        <w:t>Table of Tables</w:t>
      </w:r>
    </w:p>
    <w:p w14:paraId="7C4CA87B" w14:textId="77777777" w:rsidR="00CE4F64" w:rsidRDefault="008F1EA4">
      <w:pPr>
        <w:pStyle w:val="TableofFigures"/>
        <w:rPr>
          <w:rFonts w:asciiTheme="minorHAnsi" w:eastAsiaTheme="minorEastAsia" w:hAnsiTheme="minorHAnsi" w:cstheme="minorBidi"/>
          <w:noProof/>
          <w:sz w:val="24"/>
          <w:szCs w:val="24"/>
          <w:lang w:val="en-US" w:eastAsia="ja-JP"/>
        </w:rPr>
      </w:pPr>
      <w:r w:rsidRPr="00BC1903">
        <w:rPr>
          <w:lang w:val="en-US"/>
        </w:rPr>
        <w:fldChar w:fldCharType="begin"/>
      </w:r>
      <w:r w:rsidRPr="00BC1903">
        <w:rPr>
          <w:lang w:val="en-US"/>
        </w:rPr>
        <w:instrText xml:space="preserve"> TOC \h \z \c TABLE \* MERGEFORMAT </w:instrText>
      </w:r>
      <w:r w:rsidRPr="00BC1903">
        <w:rPr>
          <w:lang w:val="en-US"/>
        </w:rPr>
        <w:fldChar w:fldCharType="separate"/>
      </w:r>
      <w:hyperlink w:anchor="_Toc463985933" w:history="1">
        <w:r w:rsidR="00CE4F64" w:rsidRPr="00882BF9">
          <w:rPr>
            <w:rStyle w:val="Hyperlink"/>
            <w:noProof/>
            <w:lang w:val="en-US"/>
          </w:rPr>
          <w:t>TABLE 1: Acronyms</w:t>
        </w:r>
        <w:r w:rsidR="00CE4F64">
          <w:rPr>
            <w:noProof/>
            <w:webHidden/>
          </w:rPr>
          <w:tab/>
        </w:r>
        <w:r w:rsidR="00CE4F64">
          <w:rPr>
            <w:noProof/>
            <w:webHidden/>
          </w:rPr>
          <w:fldChar w:fldCharType="begin"/>
        </w:r>
        <w:r w:rsidR="00CE4F64">
          <w:rPr>
            <w:noProof/>
            <w:webHidden/>
          </w:rPr>
          <w:instrText xml:space="preserve"> PAGEREF _Toc463985933 \h </w:instrText>
        </w:r>
        <w:r w:rsidR="00CE4F64">
          <w:rPr>
            <w:noProof/>
            <w:webHidden/>
          </w:rPr>
        </w:r>
        <w:r w:rsidR="00CE4F64">
          <w:rPr>
            <w:noProof/>
            <w:webHidden/>
          </w:rPr>
          <w:fldChar w:fldCharType="separate"/>
        </w:r>
        <w:r w:rsidR="00CE4F64">
          <w:rPr>
            <w:noProof/>
            <w:webHidden/>
          </w:rPr>
          <w:t>4</w:t>
        </w:r>
        <w:r w:rsidR="00CE4F64">
          <w:rPr>
            <w:noProof/>
            <w:webHidden/>
          </w:rPr>
          <w:fldChar w:fldCharType="end"/>
        </w:r>
      </w:hyperlink>
    </w:p>
    <w:p w14:paraId="23E87338" w14:textId="77777777" w:rsidR="00CE4F64" w:rsidRDefault="00CE4F64">
      <w:pPr>
        <w:pStyle w:val="TableofFigures"/>
        <w:rPr>
          <w:rFonts w:asciiTheme="minorHAnsi" w:eastAsiaTheme="minorEastAsia" w:hAnsiTheme="minorHAnsi" w:cstheme="minorBidi"/>
          <w:noProof/>
          <w:sz w:val="24"/>
          <w:szCs w:val="24"/>
          <w:lang w:val="en-US" w:eastAsia="ja-JP"/>
        </w:rPr>
      </w:pPr>
      <w:hyperlink w:anchor="_Toc463985934" w:history="1">
        <w:r w:rsidRPr="00882BF9">
          <w:rPr>
            <w:rStyle w:val="Hyperlink"/>
            <w:noProof/>
            <w:lang w:val="en-US"/>
          </w:rPr>
          <w:t>TABLE 2: Applicable documents</w:t>
        </w:r>
        <w:r>
          <w:rPr>
            <w:noProof/>
            <w:webHidden/>
          </w:rPr>
          <w:tab/>
        </w:r>
        <w:r>
          <w:rPr>
            <w:noProof/>
            <w:webHidden/>
          </w:rPr>
          <w:fldChar w:fldCharType="begin"/>
        </w:r>
        <w:r>
          <w:rPr>
            <w:noProof/>
            <w:webHidden/>
          </w:rPr>
          <w:instrText xml:space="preserve"> PAGEREF _Toc463985934 \h </w:instrText>
        </w:r>
        <w:r>
          <w:rPr>
            <w:noProof/>
            <w:webHidden/>
          </w:rPr>
        </w:r>
        <w:r>
          <w:rPr>
            <w:noProof/>
            <w:webHidden/>
          </w:rPr>
          <w:fldChar w:fldCharType="separate"/>
        </w:r>
        <w:r>
          <w:rPr>
            <w:noProof/>
            <w:webHidden/>
          </w:rPr>
          <w:t>5</w:t>
        </w:r>
        <w:r>
          <w:rPr>
            <w:noProof/>
            <w:webHidden/>
          </w:rPr>
          <w:fldChar w:fldCharType="end"/>
        </w:r>
      </w:hyperlink>
    </w:p>
    <w:p w14:paraId="6E8AD7EE" w14:textId="77777777" w:rsidR="008F1EA4" w:rsidRPr="00BC1903" w:rsidRDefault="008F1EA4" w:rsidP="008F1EA4">
      <w:pPr>
        <w:pStyle w:val="Title"/>
        <w:rPr>
          <w:lang w:val="en-US"/>
        </w:rPr>
      </w:pPr>
      <w:r w:rsidRPr="00BC1903">
        <w:rPr>
          <w:lang w:val="en-US"/>
        </w:rPr>
        <w:fldChar w:fldCharType="end"/>
      </w:r>
    </w:p>
    <w:p w14:paraId="5F8AB062" w14:textId="77777777" w:rsidR="008F1EA4" w:rsidRPr="00BC1903" w:rsidRDefault="008F1EA4" w:rsidP="008F1EA4">
      <w:pPr>
        <w:pStyle w:val="Heading1"/>
        <w:rPr>
          <w:color w:val="000000" w:themeColor="text1"/>
          <w:lang w:val="en-US"/>
        </w:rPr>
      </w:pPr>
      <w:bookmarkStart w:id="2" w:name="_Ref463937125"/>
      <w:bookmarkStart w:id="3" w:name="_Toc463985914"/>
      <w:r w:rsidRPr="00BC1903">
        <w:rPr>
          <w:color w:val="000000" w:themeColor="text1"/>
          <w:lang w:val="en-US"/>
        </w:rPr>
        <w:lastRenderedPageBreak/>
        <w:t>Introduction</w:t>
      </w:r>
      <w:bookmarkEnd w:id="2"/>
      <w:bookmarkEnd w:id="3"/>
    </w:p>
    <w:p w14:paraId="669D813B" w14:textId="77777777" w:rsidR="008F1EA4" w:rsidRPr="00BC1903" w:rsidRDefault="008F1EA4" w:rsidP="008F1EA4">
      <w:pPr>
        <w:pStyle w:val="Heading2"/>
        <w:rPr>
          <w:lang w:val="en-US"/>
        </w:rPr>
      </w:pPr>
      <w:bookmarkStart w:id="4" w:name="_Toc463985915"/>
      <w:r w:rsidRPr="00BC1903">
        <w:rPr>
          <w:lang w:val="en-US"/>
        </w:rPr>
        <w:t>Objective</w:t>
      </w:r>
      <w:bookmarkEnd w:id="4"/>
    </w:p>
    <w:p w14:paraId="4373A846" w14:textId="77777777" w:rsidR="008F1EA4" w:rsidRPr="00BC1903" w:rsidRDefault="0060207D" w:rsidP="008F1EA4">
      <w:pPr>
        <w:pStyle w:val="BodyText"/>
        <w:rPr>
          <w:lang w:val="en-US"/>
        </w:rPr>
      </w:pPr>
      <w:r w:rsidRPr="00BC1903">
        <w:rPr>
          <w:lang w:val="en-US"/>
        </w:rPr>
        <w:t>This document has the main purpose of detailing the software requirements of the Student Search engine, according to a previously made analysis process.</w:t>
      </w:r>
    </w:p>
    <w:p w14:paraId="470B583A" w14:textId="77777777" w:rsidR="008F1EA4" w:rsidRPr="00BC1903" w:rsidRDefault="008F1EA4" w:rsidP="008F1EA4">
      <w:pPr>
        <w:pStyle w:val="Heading2"/>
        <w:rPr>
          <w:lang w:val="en-US"/>
        </w:rPr>
      </w:pPr>
      <w:bookmarkStart w:id="5" w:name="_Toc463985916"/>
      <w:r w:rsidRPr="00BC1903">
        <w:rPr>
          <w:lang w:val="en-US"/>
        </w:rPr>
        <w:t>Scope</w:t>
      </w:r>
      <w:bookmarkEnd w:id="5"/>
    </w:p>
    <w:p w14:paraId="194477E6" w14:textId="77777777" w:rsidR="008F1EA4" w:rsidRPr="00BC1903" w:rsidRDefault="0060207D" w:rsidP="008F1EA4">
      <w:pPr>
        <w:pStyle w:val="BodyText"/>
        <w:rPr>
          <w:lang w:val="en-US"/>
        </w:rPr>
      </w:pPr>
      <w:r w:rsidRPr="00BC1903">
        <w:rPr>
          <w:lang w:val="en-US"/>
        </w:rPr>
        <w:t xml:space="preserve">This document is part of an exercise for better understanding of the software requirement specification process and documentation. </w:t>
      </w:r>
    </w:p>
    <w:p w14:paraId="72B86953" w14:textId="77777777" w:rsidR="008F1EA4" w:rsidRPr="00BC1903" w:rsidRDefault="008F1EA4" w:rsidP="008F1EA4">
      <w:pPr>
        <w:pStyle w:val="Heading2"/>
        <w:rPr>
          <w:lang w:val="en-US"/>
        </w:rPr>
      </w:pPr>
      <w:bookmarkStart w:id="6" w:name="_Toc463985917"/>
      <w:r w:rsidRPr="00BC1903">
        <w:rPr>
          <w:lang w:val="en-US"/>
        </w:rPr>
        <w:t>Audience</w:t>
      </w:r>
      <w:bookmarkEnd w:id="6"/>
    </w:p>
    <w:p w14:paraId="27AD8CE4" w14:textId="77777777" w:rsidR="0060207D" w:rsidRPr="00BC1903" w:rsidRDefault="0060207D" w:rsidP="0060207D">
      <w:pPr>
        <w:pStyle w:val="BodyText"/>
        <w:rPr>
          <w:lang w:val="en-US"/>
        </w:rPr>
      </w:pPr>
      <w:r w:rsidRPr="00BC1903">
        <w:rPr>
          <w:lang w:val="en-US"/>
        </w:rPr>
        <w:t>This document’s audience is MESW class and faculty.</w:t>
      </w:r>
    </w:p>
    <w:p w14:paraId="4802C47E" w14:textId="77777777" w:rsidR="008F1EA4" w:rsidRPr="00BC1903" w:rsidRDefault="008F1EA4" w:rsidP="008F1EA4">
      <w:pPr>
        <w:pStyle w:val="Heading2"/>
        <w:rPr>
          <w:lang w:val="en-US"/>
        </w:rPr>
      </w:pPr>
      <w:bookmarkStart w:id="7" w:name="_Toc463985918"/>
      <w:r w:rsidRPr="00BC1903">
        <w:rPr>
          <w:lang w:val="en-US"/>
        </w:rPr>
        <w:t>Definitions and acronyms</w:t>
      </w:r>
      <w:bookmarkEnd w:id="7"/>
    </w:p>
    <w:p w14:paraId="2D39026C" w14:textId="77777777" w:rsidR="008F1EA4" w:rsidRPr="00BC1903" w:rsidRDefault="008F1EA4" w:rsidP="008F1EA4">
      <w:pPr>
        <w:pStyle w:val="BodyText"/>
        <w:rPr>
          <w:lang w:val="en-US"/>
        </w:rPr>
      </w:pPr>
      <w:r w:rsidRPr="00BC1903">
        <w:rPr>
          <w:lang w:val="en-US"/>
        </w:rPr>
        <w:fldChar w:fldCharType="begin"/>
      </w:r>
      <w:r w:rsidRPr="00BC1903">
        <w:rPr>
          <w:lang w:val="en-US"/>
        </w:rPr>
        <w:instrText xml:space="preserve"> REF _Ref463937124 \h </w:instrText>
      </w:r>
      <w:r w:rsidRPr="00BC1903">
        <w:rPr>
          <w:lang w:val="en-US"/>
        </w:rPr>
      </w:r>
      <w:r w:rsidRPr="00BC1903">
        <w:rPr>
          <w:lang w:val="en-US"/>
        </w:rPr>
        <w:fldChar w:fldCharType="separate"/>
      </w:r>
      <w:r w:rsidR="00CE4F64" w:rsidRPr="00BC1903">
        <w:rPr>
          <w:lang w:val="en-US"/>
        </w:rPr>
        <w:t xml:space="preserve">TABLE </w:t>
      </w:r>
      <w:r w:rsidR="00CE4F64">
        <w:rPr>
          <w:noProof/>
          <w:lang w:val="en-US"/>
        </w:rPr>
        <w:t>1</w:t>
      </w:r>
      <w:r w:rsidRPr="00BC1903">
        <w:rPr>
          <w:lang w:val="en-US"/>
        </w:rPr>
        <w:fldChar w:fldCharType="end"/>
      </w:r>
      <w:r w:rsidRPr="00BC1903">
        <w:rPr>
          <w:lang w:val="en-US"/>
        </w:rPr>
        <w:t xml:space="preserve"> presents the list of acronyms used throughout this document. The acronyms presented in [AD-1] are also applicable.</w:t>
      </w:r>
    </w:p>
    <w:tbl>
      <w:tblPr>
        <w:tblStyle w:val="TABLEGRIDGREY"/>
        <w:tblW w:w="10160" w:type="dxa"/>
        <w:tblLook w:val="0420" w:firstRow="1" w:lastRow="0" w:firstColumn="0" w:lastColumn="0" w:noHBand="0" w:noVBand="1"/>
      </w:tblPr>
      <w:tblGrid>
        <w:gridCol w:w="3402"/>
        <w:gridCol w:w="6758"/>
      </w:tblGrid>
      <w:tr w:rsidR="008F1EA4" w:rsidRPr="00BC1903" w14:paraId="49B63490" w14:textId="77777777" w:rsidTr="008F1EA4">
        <w:trPr>
          <w:cnfStyle w:val="100000000000" w:firstRow="1" w:lastRow="0" w:firstColumn="0" w:lastColumn="0" w:oddVBand="0" w:evenVBand="0" w:oddHBand="0" w:evenHBand="0" w:firstRowFirstColumn="0" w:firstRowLastColumn="0" w:lastRowFirstColumn="0" w:lastRowLastColumn="0"/>
        </w:trPr>
        <w:tc>
          <w:tcPr>
            <w:tcW w:w="3402" w:type="dxa"/>
          </w:tcPr>
          <w:p w14:paraId="7F1EAB3E" w14:textId="77777777" w:rsidR="008F1EA4" w:rsidRPr="00BC1903" w:rsidRDefault="008F1EA4" w:rsidP="008F1EA4">
            <w:pPr>
              <w:pStyle w:val="TableHeaderLarge"/>
              <w:rPr>
                <w:caps/>
                <w:lang w:val="en-US"/>
              </w:rPr>
            </w:pPr>
            <w:r w:rsidRPr="00BC1903">
              <w:rPr>
                <w:caps/>
                <w:lang w:val="en-US"/>
              </w:rPr>
              <w:t>Acronym</w:t>
            </w:r>
          </w:p>
        </w:tc>
        <w:tc>
          <w:tcPr>
            <w:tcW w:w="6758" w:type="dxa"/>
          </w:tcPr>
          <w:p w14:paraId="569C6AB3" w14:textId="77777777" w:rsidR="008F1EA4" w:rsidRPr="00BC1903" w:rsidRDefault="008F1EA4" w:rsidP="008F1EA4">
            <w:pPr>
              <w:pStyle w:val="TableHeaderLarge"/>
              <w:rPr>
                <w:caps/>
                <w:lang w:val="en-US"/>
              </w:rPr>
            </w:pPr>
            <w:r w:rsidRPr="00BC1903">
              <w:rPr>
                <w:caps/>
                <w:lang w:val="en-US"/>
              </w:rPr>
              <w:t>Description</w:t>
            </w:r>
          </w:p>
        </w:tc>
      </w:tr>
      <w:tr w:rsidR="008F1EA4" w:rsidRPr="00BC1903" w14:paraId="1EFB656C" w14:textId="77777777" w:rsidTr="008F1EA4">
        <w:trPr>
          <w:cnfStyle w:val="000000100000" w:firstRow="0" w:lastRow="0" w:firstColumn="0" w:lastColumn="0" w:oddVBand="0" w:evenVBand="0" w:oddHBand="1" w:evenHBand="0" w:firstRowFirstColumn="0" w:firstRowLastColumn="0" w:lastRowFirstColumn="0" w:lastRowLastColumn="0"/>
        </w:trPr>
        <w:tc>
          <w:tcPr>
            <w:tcW w:w="3402" w:type="dxa"/>
          </w:tcPr>
          <w:p w14:paraId="6E0B427D" w14:textId="77777777" w:rsidR="008F1EA4" w:rsidRPr="00BC1903" w:rsidRDefault="008F1EA4" w:rsidP="008F1EA4">
            <w:pPr>
              <w:pStyle w:val="TableText"/>
              <w:rPr>
                <w:lang w:val="en-US"/>
              </w:rPr>
            </w:pPr>
            <w:r w:rsidRPr="00BC1903">
              <w:rPr>
                <w:lang w:val="en-US"/>
              </w:rPr>
              <w:t>AD</w:t>
            </w:r>
          </w:p>
        </w:tc>
        <w:tc>
          <w:tcPr>
            <w:tcW w:w="6758" w:type="dxa"/>
          </w:tcPr>
          <w:p w14:paraId="4102AEDF" w14:textId="77777777" w:rsidR="008F1EA4" w:rsidRPr="00BC1903" w:rsidRDefault="008F1EA4" w:rsidP="008F1EA4">
            <w:pPr>
              <w:pStyle w:val="TableText"/>
              <w:rPr>
                <w:lang w:val="en-US"/>
              </w:rPr>
            </w:pPr>
            <w:r w:rsidRPr="00BC1903">
              <w:rPr>
                <w:lang w:val="en-US"/>
              </w:rPr>
              <w:t>Applicable Document</w:t>
            </w:r>
          </w:p>
        </w:tc>
      </w:tr>
      <w:tr w:rsidR="008F1EA4" w:rsidRPr="00BC1903" w14:paraId="337D57DE" w14:textId="77777777" w:rsidTr="008F1EA4">
        <w:trPr>
          <w:cnfStyle w:val="000000010000" w:firstRow="0" w:lastRow="0" w:firstColumn="0" w:lastColumn="0" w:oddVBand="0" w:evenVBand="0" w:oddHBand="0" w:evenHBand="1" w:firstRowFirstColumn="0" w:firstRowLastColumn="0" w:lastRowFirstColumn="0" w:lastRowLastColumn="0"/>
        </w:trPr>
        <w:tc>
          <w:tcPr>
            <w:tcW w:w="3402" w:type="dxa"/>
          </w:tcPr>
          <w:p w14:paraId="2D6EB3DB" w14:textId="77777777" w:rsidR="008F1EA4" w:rsidRPr="00BC1903" w:rsidRDefault="008F1EA4" w:rsidP="008F1EA4">
            <w:pPr>
              <w:pStyle w:val="TableText"/>
              <w:rPr>
                <w:lang w:val="en-US"/>
              </w:rPr>
            </w:pPr>
            <w:r w:rsidRPr="00BC1903">
              <w:rPr>
                <w:lang w:val="en-US"/>
              </w:rPr>
              <w:t>RD</w:t>
            </w:r>
          </w:p>
        </w:tc>
        <w:tc>
          <w:tcPr>
            <w:tcW w:w="6758" w:type="dxa"/>
          </w:tcPr>
          <w:p w14:paraId="0AF6A750" w14:textId="77777777" w:rsidR="008F1EA4" w:rsidRPr="00BC1903" w:rsidRDefault="008F1EA4" w:rsidP="008F1EA4">
            <w:pPr>
              <w:pStyle w:val="TableText"/>
              <w:rPr>
                <w:lang w:val="en-US"/>
              </w:rPr>
            </w:pPr>
            <w:r w:rsidRPr="00BC1903">
              <w:rPr>
                <w:lang w:val="en-US"/>
              </w:rPr>
              <w:t>Reference Document</w:t>
            </w:r>
          </w:p>
        </w:tc>
      </w:tr>
      <w:tr w:rsidR="008F1EA4" w:rsidRPr="00BC1903" w14:paraId="10467B5D" w14:textId="77777777" w:rsidTr="008F1EA4">
        <w:trPr>
          <w:cnfStyle w:val="000000100000" w:firstRow="0" w:lastRow="0" w:firstColumn="0" w:lastColumn="0" w:oddVBand="0" w:evenVBand="0" w:oddHBand="1" w:evenHBand="0" w:firstRowFirstColumn="0" w:firstRowLastColumn="0" w:lastRowFirstColumn="0" w:lastRowLastColumn="0"/>
        </w:trPr>
        <w:tc>
          <w:tcPr>
            <w:tcW w:w="3402" w:type="dxa"/>
          </w:tcPr>
          <w:p w14:paraId="6AA0B524" w14:textId="77777777" w:rsidR="008F1EA4" w:rsidRPr="00BC1903" w:rsidRDefault="008F1EA4" w:rsidP="008F1EA4">
            <w:pPr>
              <w:pStyle w:val="TableText"/>
              <w:rPr>
                <w:lang w:val="en-US"/>
              </w:rPr>
            </w:pPr>
            <w:r w:rsidRPr="00BC1903">
              <w:rPr>
                <w:lang w:val="en-US"/>
              </w:rPr>
              <w:t>TBC</w:t>
            </w:r>
          </w:p>
        </w:tc>
        <w:tc>
          <w:tcPr>
            <w:tcW w:w="6758" w:type="dxa"/>
          </w:tcPr>
          <w:p w14:paraId="32520996" w14:textId="77777777" w:rsidR="008F1EA4" w:rsidRPr="00BC1903" w:rsidRDefault="008F1EA4" w:rsidP="008F1EA4">
            <w:pPr>
              <w:pStyle w:val="TableText"/>
              <w:rPr>
                <w:lang w:val="en-US"/>
              </w:rPr>
            </w:pPr>
            <w:r w:rsidRPr="00BC1903">
              <w:rPr>
                <w:lang w:val="en-US"/>
              </w:rPr>
              <w:t>To be confirmed</w:t>
            </w:r>
          </w:p>
        </w:tc>
      </w:tr>
      <w:tr w:rsidR="008F1EA4" w:rsidRPr="00BC1903" w14:paraId="052A513C" w14:textId="77777777" w:rsidTr="008F1EA4">
        <w:trPr>
          <w:cnfStyle w:val="000000010000" w:firstRow="0" w:lastRow="0" w:firstColumn="0" w:lastColumn="0" w:oddVBand="0" w:evenVBand="0" w:oddHBand="0" w:evenHBand="1" w:firstRowFirstColumn="0" w:firstRowLastColumn="0" w:lastRowFirstColumn="0" w:lastRowLastColumn="0"/>
        </w:trPr>
        <w:tc>
          <w:tcPr>
            <w:tcW w:w="3402" w:type="dxa"/>
          </w:tcPr>
          <w:p w14:paraId="7AF75747" w14:textId="77777777" w:rsidR="008F1EA4" w:rsidRPr="00BC1903" w:rsidRDefault="008F1EA4" w:rsidP="008F1EA4">
            <w:pPr>
              <w:pStyle w:val="TableText"/>
              <w:rPr>
                <w:lang w:val="en-US"/>
              </w:rPr>
            </w:pPr>
            <w:r w:rsidRPr="00BC1903">
              <w:rPr>
                <w:lang w:val="en-US"/>
              </w:rPr>
              <w:t>TBD</w:t>
            </w:r>
          </w:p>
        </w:tc>
        <w:tc>
          <w:tcPr>
            <w:tcW w:w="6758" w:type="dxa"/>
          </w:tcPr>
          <w:p w14:paraId="7DDC3D58" w14:textId="77777777" w:rsidR="008F1EA4" w:rsidRPr="00BC1903" w:rsidRDefault="008F1EA4" w:rsidP="008F1EA4">
            <w:pPr>
              <w:pStyle w:val="TableText"/>
              <w:rPr>
                <w:lang w:val="en-US"/>
              </w:rPr>
            </w:pPr>
            <w:r w:rsidRPr="00BC1903">
              <w:rPr>
                <w:lang w:val="en-US"/>
              </w:rPr>
              <w:t>To be defined</w:t>
            </w:r>
          </w:p>
        </w:tc>
      </w:tr>
      <w:tr w:rsidR="008F1EA4" w:rsidRPr="00BC1903" w14:paraId="259C8DDC" w14:textId="77777777" w:rsidTr="008F1EA4">
        <w:trPr>
          <w:cnfStyle w:val="000000100000" w:firstRow="0" w:lastRow="0" w:firstColumn="0" w:lastColumn="0" w:oddVBand="0" w:evenVBand="0" w:oddHBand="1" w:evenHBand="0" w:firstRowFirstColumn="0" w:firstRowLastColumn="0" w:lastRowFirstColumn="0" w:lastRowLastColumn="0"/>
        </w:trPr>
        <w:tc>
          <w:tcPr>
            <w:tcW w:w="3402" w:type="dxa"/>
          </w:tcPr>
          <w:p w14:paraId="437B0C71" w14:textId="77777777" w:rsidR="008F1EA4" w:rsidRPr="00BC1903" w:rsidRDefault="008F1EA4" w:rsidP="008F1EA4">
            <w:pPr>
              <w:pStyle w:val="TableText"/>
              <w:rPr>
                <w:lang w:val="en-US"/>
              </w:rPr>
            </w:pPr>
          </w:p>
        </w:tc>
        <w:tc>
          <w:tcPr>
            <w:tcW w:w="6758" w:type="dxa"/>
          </w:tcPr>
          <w:p w14:paraId="629913E1" w14:textId="77777777" w:rsidR="008F1EA4" w:rsidRPr="00BC1903" w:rsidRDefault="008F1EA4" w:rsidP="008F1EA4">
            <w:pPr>
              <w:pStyle w:val="TableText"/>
              <w:keepNext/>
              <w:rPr>
                <w:lang w:val="en-US"/>
              </w:rPr>
            </w:pPr>
          </w:p>
        </w:tc>
      </w:tr>
    </w:tbl>
    <w:p w14:paraId="01FAF2B7" w14:textId="77777777" w:rsidR="008F1EA4" w:rsidRPr="00BC1903" w:rsidRDefault="008F1EA4" w:rsidP="008F1EA4">
      <w:pPr>
        <w:pStyle w:val="Caption"/>
        <w:rPr>
          <w:lang w:val="en-US"/>
        </w:rPr>
      </w:pPr>
      <w:bookmarkStart w:id="8" w:name="_Ref463937124"/>
      <w:bookmarkStart w:id="9" w:name="_Toc463985933"/>
      <w:r w:rsidRPr="00BC1903">
        <w:rPr>
          <w:lang w:val="en-US"/>
        </w:rPr>
        <w:t xml:space="preserve">TABLE </w:t>
      </w:r>
      <w:r w:rsidR="0060207D" w:rsidRPr="00BC1903">
        <w:rPr>
          <w:lang w:val="en-US"/>
        </w:rPr>
        <w:fldChar w:fldCharType="begin"/>
      </w:r>
      <w:r w:rsidR="0060207D" w:rsidRPr="00BC1903">
        <w:rPr>
          <w:lang w:val="en-US"/>
        </w:rPr>
        <w:instrText xml:space="preserve"> SEQ TABLE \* ARABIC </w:instrText>
      </w:r>
      <w:r w:rsidR="0060207D" w:rsidRPr="00BC1903">
        <w:rPr>
          <w:lang w:val="en-US"/>
        </w:rPr>
        <w:fldChar w:fldCharType="separate"/>
      </w:r>
      <w:r w:rsidR="00CE4F64">
        <w:rPr>
          <w:noProof/>
          <w:lang w:val="en-US"/>
        </w:rPr>
        <w:t>1</w:t>
      </w:r>
      <w:r w:rsidR="0060207D" w:rsidRPr="00BC1903">
        <w:rPr>
          <w:noProof/>
          <w:lang w:val="en-US"/>
        </w:rPr>
        <w:fldChar w:fldCharType="end"/>
      </w:r>
      <w:bookmarkEnd w:id="8"/>
      <w:r w:rsidRPr="00BC1903">
        <w:rPr>
          <w:lang w:val="en-US"/>
        </w:rPr>
        <w:t>: Acronyms</w:t>
      </w:r>
      <w:bookmarkEnd w:id="9"/>
    </w:p>
    <w:p w14:paraId="133DF607" w14:textId="77777777" w:rsidR="008F1EA4" w:rsidRPr="00BC1903" w:rsidRDefault="008F1EA4" w:rsidP="008F1EA4">
      <w:pPr>
        <w:pStyle w:val="Heading2"/>
        <w:rPr>
          <w:lang w:val="en-US"/>
        </w:rPr>
      </w:pPr>
      <w:bookmarkStart w:id="10" w:name="_Toc463985919"/>
      <w:r w:rsidRPr="00BC1903">
        <w:rPr>
          <w:lang w:val="en-US"/>
        </w:rPr>
        <w:t>Document structure</w:t>
      </w:r>
      <w:bookmarkEnd w:id="10"/>
    </w:p>
    <w:p w14:paraId="4B143014" w14:textId="77777777" w:rsidR="008F1EA4" w:rsidRPr="00BC1903" w:rsidRDefault="008F1EA4" w:rsidP="008F1EA4">
      <w:pPr>
        <w:pStyle w:val="BodyText"/>
        <w:rPr>
          <w:lang w:val="en-US"/>
        </w:rPr>
      </w:pPr>
      <w:r w:rsidRPr="00BC1903">
        <w:rPr>
          <w:lang w:val="en-US"/>
        </w:rPr>
        <w:t xml:space="preserve">Section </w:t>
      </w:r>
      <w:r w:rsidRPr="00BC1903">
        <w:rPr>
          <w:lang w:val="en-US"/>
        </w:rPr>
        <w:fldChar w:fldCharType="begin"/>
      </w:r>
      <w:r w:rsidRPr="00BC1903">
        <w:rPr>
          <w:lang w:val="en-US"/>
        </w:rPr>
        <w:instrText xml:space="preserve"> REF _Ref463937125 \r \h </w:instrText>
      </w:r>
      <w:r w:rsidRPr="00BC1903">
        <w:rPr>
          <w:lang w:val="en-US"/>
        </w:rPr>
      </w:r>
      <w:r w:rsidRPr="00BC1903">
        <w:rPr>
          <w:lang w:val="en-US"/>
        </w:rPr>
        <w:fldChar w:fldCharType="separate"/>
      </w:r>
      <w:r w:rsidR="00CE4F64">
        <w:rPr>
          <w:lang w:val="en-US"/>
        </w:rPr>
        <w:t>1</w:t>
      </w:r>
      <w:r w:rsidRPr="00BC1903">
        <w:rPr>
          <w:lang w:val="en-US"/>
        </w:rPr>
        <w:fldChar w:fldCharType="end"/>
      </w:r>
      <w:r w:rsidRPr="00BC1903">
        <w:rPr>
          <w:lang w:val="en-US"/>
        </w:rPr>
        <w:t xml:space="preserve"> (</w:t>
      </w:r>
      <w:r w:rsidRPr="00BC1903">
        <w:rPr>
          <w:lang w:val="en-US"/>
        </w:rPr>
        <w:fldChar w:fldCharType="begin"/>
      </w:r>
      <w:r w:rsidRPr="00BC1903">
        <w:rPr>
          <w:lang w:val="en-US"/>
        </w:rPr>
        <w:instrText xml:space="preserve"> REF _Ref463937125 \h </w:instrText>
      </w:r>
      <w:r w:rsidRPr="00BC1903">
        <w:rPr>
          <w:lang w:val="en-US"/>
        </w:rPr>
      </w:r>
      <w:r w:rsidRPr="00BC1903">
        <w:rPr>
          <w:lang w:val="en-US"/>
        </w:rPr>
        <w:fldChar w:fldCharType="separate"/>
      </w:r>
      <w:r w:rsidR="00CE4F64" w:rsidRPr="00BC1903">
        <w:rPr>
          <w:color w:val="000000" w:themeColor="text1"/>
          <w:lang w:val="en-US"/>
        </w:rPr>
        <w:t>Introduction</w:t>
      </w:r>
      <w:r w:rsidRPr="00BC1903">
        <w:rPr>
          <w:lang w:val="en-US"/>
        </w:rPr>
        <w:fldChar w:fldCharType="end"/>
      </w:r>
      <w:r w:rsidR="00AC554C" w:rsidRPr="00BC1903">
        <w:rPr>
          <w:lang w:val="en-US"/>
        </w:rPr>
        <w:t>) presents a general description of this document’s content.</w:t>
      </w:r>
      <w:r w:rsidRPr="00BC1903">
        <w:rPr>
          <w:lang w:val="en-US"/>
        </w:rPr>
        <w:t>.</w:t>
      </w:r>
    </w:p>
    <w:p w14:paraId="60854F52" w14:textId="77777777" w:rsidR="008F1EA4" w:rsidRPr="00BC1903" w:rsidRDefault="00AC554C" w:rsidP="008F1EA4">
      <w:pPr>
        <w:pStyle w:val="BodyText"/>
        <w:rPr>
          <w:lang w:val="en-US"/>
        </w:rPr>
      </w:pPr>
      <w:r w:rsidRPr="00BC1903">
        <w:rPr>
          <w:lang w:val="en-US"/>
        </w:rPr>
        <w:t>Section 2 (Requirements Catalogue) presents the software’s functional requirements specification.</w:t>
      </w:r>
    </w:p>
    <w:p w14:paraId="7540F7BE" w14:textId="77777777" w:rsidR="008F1EA4" w:rsidRPr="00BC1903" w:rsidRDefault="008F1EA4" w:rsidP="008F1EA4">
      <w:pPr>
        <w:pStyle w:val="Heading2"/>
        <w:rPr>
          <w:lang w:val="en-US"/>
        </w:rPr>
      </w:pPr>
      <w:bookmarkStart w:id="11" w:name="_Toc463985920"/>
      <w:r w:rsidRPr="00BC1903">
        <w:rPr>
          <w:lang w:val="en-US"/>
        </w:rPr>
        <w:t>Applicable documents</w:t>
      </w:r>
      <w:bookmarkEnd w:id="11"/>
    </w:p>
    <w:p w14:paraId="586D36FF" w14:textId="77777777" w:rsidR="008F1EA4" w:rsidRPr="00BC1903" w:rsidRDefault="008F1EA4" w:rsidP="008F1EA4">
      <w:pPr>
        <w:pStyle w:val="BodyText"/>
        <w:rPr>
          <w:lang w:val="en-US"/>
        </w:rPr>
      </w:pPr>
      <w:r w:rsidRPr="00BC1903">
        <w:rPr>
          <w:lang w:val="en-US"/>
        </w:rPr>
        <w:fldChar w:fldCharType="begin"/>
      </w:r>
      <w:r w:rsidRPr="00BC1903">
        <w:rPr>
          <w:lang w:val="en-US"/>
        </w:rPr>
        <w:instrText xml:space="preserve"> REF _Ref463937126 \h </w:instrText>
      </w:r>
      <w:r w:rsidRPr="00BC1903">
        <w:rPr>
          <w:lang w:val="en-US"/>
        </w:rPr>
      </w:r>
      <w:r w:rsidRPr="00BC1903">
        <w:rPr>
          <w:lang w:val="en-US"/>
        </w:rPr>
        <w:fldChar w:fldCharType="separate"/>
      </w:r>
      <w:r w:rsidR="00CE4F64" w:rsidRPr="00BC1903">
        <w:rPr>
          <w:lang w:val="en-US"/>
        </w:rPr>
        <w:t xml:space="preserve">TABLE </w:t>
      </w:r>
      <w:r w:rsidR="00CE4F64">
        <w:rPr>
          <w:noProof/>
          <w:lang w:val="en-US"/>
        </w:rPr>
        <w:t>2</w:t>
      </w:r>
      <w:r w:rsidRPr="00BC1903">
        <w:rPr>
          <w:lang w:val="en-US"/>
        </w:rPr>
        <w:fldChar w:fldCharType="end"/>
      </w:r>
      <w:r w:rsidRPr="00BC1903">
        <w:rPr>
          <w:lang w:val="en-US"/>
        </w:rPr>
        <w:t xml:space="preserve"> presents the list of the documents that are applicable to this document. A document is considered applicable if it complements this document. All its content is directly applied as if it was stated as an annex of this document.</w:t>
      </w:r>
    </w:p>
    <w:tbl>
      <w:tblPr>
        <w:tblStyle w:val="TABLEGRIDGREY"/>
        <w:tblW w:w="10160" w:type="dxa"/>
        <w:tblLook w:val="0420" w:firstRow="1" w:lastRow="0" w:firstColumn="0" w:lastColumn="0" w:noHBand="0" w:noVBand="1"/>
      </w:tblPr>
      <w:tblGrid>
        <w:gridCol w:w="5669"/>
        <w:gridCol w:w="4491"/>
      </w:tblGrid>
      <w:tr w:rsidR="008F1EA4" w:rsidRPr="00BC1903" w14:paraId="1EF22863" w14:textId="77777777" w:rsidTr="008F1EA4">
        <w:trPr>
          <w:cnfStyle w:val="100000000000" w:firstRow="1" w:lastRow="0" w:firstColumn="0" w:lastColumn="0" w:oddVBand="0" w:evenVBand="0" w:oddHBand="0" w:evenHBand="0" w:firstRowFirstColumn="0" w:firstRowLastColumn="0" w:lastRowFirstColumn="0" w:lastRowLastColumn="0"/>
        </w:trPr>
        <w:tc>
          <w:tcPr>
            <w:tcW w:w="5669" w:type="dxa"/>
          </w:tcPr>
          <w:p w14:paraId="70E3C1F4" w14:textId="77777777" w:rsidR="008F1EA4" w:rsidRPr="00BC1903" w:rsidRDefault="008F1EA4" w:rsidP="008F1EA4">
            <w:pPr>
              <w:pStyle w:val="TableHeaderLarge"/>
              <w:rPr>
                <w:caps/>
                <w:lang w:val="en-US"/>
              </w:rPr>
            </w:pPr>
            <w:r w:rsidRPr="00BC1903">
              <w:rPr>
                <w:caps/>
                <w:lang w:val="en-US"/>
              </w:rPr>
              <w:lastRenderedPageBreak/>
              <w:t>Applicable document</w:t>
            </w:r>
          </w:p>
        </w:tc>
        <w:tc>
          <w:tcPr>
            <w:tcW w:w="4491" w:type="dxa"/>
          </w:tcPr>
          <w:p w14:paraId="6C94AE5D" w14:textId="77777777" w:rsidR="008F1EA4" w:rsidRPr="00BC1903" w:rsidRDefault="008F1EA4" w:rsidP="008F1EA4">
            <w:pPr>
              <w:pStyle w:val="TableHeaderLarge"/>
              <w:rPr>
                <w:caps/>
                <w:lang w:val="en-US"/>
              </w:rPr>
            </w:pPr>
            <w:r w:rsidRPr="00BC1903">
              <w:rPr>
                <w:caps/>
                <w:lang w:val="en-US"/>
              </w:rPr>
              <w:t>Document Number</w:t>
            </w:r>
          </w:p>
        </w:tc>
      </w:tr>
      <w:tr w:rsidR="008F1EA4" w:rsidRPr="00BC1903" w14:paraId="21ED11EC" w14:textId="77777777" w:rsidTr="008F1EA4">
        <w:trPr>
          <w:cnfStyle w:val="000000100000" w:firstRow="0" w:lastRow="0" w:firstColumn="0" w:lastColumn="0" w:oddVBand="0" w:evenVBand="0" w:oddHBand="1" w:evenHBand="0" w:firstRowFirstColumn="0" w:firstRowLastColumn="0" w:lastRowFirstColumn="0" w:lastRowLastColumn="0"/>
        </w:trPr>
        <w:tc>
          <w:tcPr>
            <w:tcW w:w="5669" w:type="dxa"/>
          </w:tcPr>
          <w:p w14:paraId="4B042885" w14:textId="77777777" w:rsidR="008F1EA4" w:rsidRPr="00BC1903" w:rsidRDefault="00AC554C" w:rsidP="008F1EA4">
            <w:pPr>
              <w:pStyle w:val="CSWApplicableDocuments"/>
              <w:rPr>
                <w:lang w:val="en-US"/>
              </w:rPr>
            </w:pPr>
            <w:r w:rsidRPr="00BC1903">
              <w:rPr>
                <w:lang w:val="en-US"/>
              </w:rPr>
              <w:t>830-1998 – IEEE Recommended Practice for Software Requirements Specifications</w:t>
            </w:r>
          </w:p>
        </w:tc>
        <w:tc>
          <w:tcPr>
            <w:tcW w:w="4491" w:type="dxa"/>
          </w:tcPr>
          <w:p w14:paraId="799345E3" w14:textId="77777777" w:rsidR="008F1EA4" w:rsidRPr="00BC1903" w:rsidRDefault="00AC554C" w:rsidP="00AC554C">
            <w:pPr>
              <w:pStyle w:val="TableText"/>
              <w:keepNext/>
              <w:rPr>
                <w:lang w:val="en-US"/>
              </w:rPr>
            </w:pPr>
            <w:r w:rsidRPr="00BC1903">
              <w:rPr>
                <w:lang w:val="en-US"/>
              </w:rPr>
              <w:t>MESW1</w:t>
            </w:r>
          </w:p>
        </w:tc>
      </w:tr>
    </w:tbl>
    <w:p w14:paraId="1ED55956" w14:textId="77777777" w:rsidR="008F1EA4" w:rsidRPr="00BC1903" w:rsidRDefault="008F1EA4" w:rsidP="008F1EA4">
      <w:pPr>
        <w:pStyle w:val="Caption"/>
        <w:rPr>
          <w:lang w:val="en-US"/>
        </w:rPr>
      </w:pPr>
      <w:bookmarkStart w:id="12" w:name="_Ref463937126"/>
      <w:bookmarkStart w:id="13" w:name="_Toc463985934"/>
      <w:r w:rsidRPr="00BC1903">
        <w:rPr>
          <w:lang w:val="en-US"/>
        </w:rPr>
        <w:t xml:space="preserve">TABLE </w:t>
      </w:r>
      <w:r w:rsidR="0060207D" w:rsidRPr="00BC1903">
        <w:rPr>
          <w:lang w:val="en-US"/>
        </w:rPr>
        <w:fldChar w:fldCharType="begin"/>
      </w:r>
      <w:r w:rsidR="0060207D" w:rsidRPr="00BC1903">
        <w:rPr>
          <w:lang w:val="en-US"/>
        </w:rPr>
        <w:instrText xml:space="preserve"> SEQ TABLE \* ARABIC </w:instrText>
      </w:r>
      <w:r w:rsidR="0060207D" w:rsidRPr="00BC1903">
        <w:rPr>
          <w:lang w:val="en-US"/>
        </w:rPr>
        <w:fldChar w:fldCharType="separate"/>
      </w:r>
      <w:r w:rsidR="00CE4F64">
        <w:rPr>
          <w:noProof/>
          <w:lang w:val="en-US"/>
        </w:rPr>
        <w:t>2</w:t>
      </w:r>
      <w:r w:rsidR="0060207D" w:rsidRPr="00BC1903">
        <w:rPr>
          <w:noProof/>
          <w:lang w:val="en-US"/>
        </w:rPr>
        <w:fldChar w:fldCharType="end"/>
      </w:r>
      <w:bookmarkEnd w:id="12"/>
      <w:r w:rsidRPr="00BC1903">
        <w:rPr>
          <w:lang w:val="en-US"/>
        </w:rPr>
        <w:t>: Applicable documents</w:t>
      </w:r>
      <w:bookmarkEnd w:id="13"/>
    </w:p>
    <w:p w14:paraId="79D10078" w14:textId="77777777" w:rsidR="008F1EA4" w:rsidRPr="00BC1903" w:rsidRDefault="008F1EA4" w:rsidP="008F1EA4">
      <w:pPr>
        <w:pStyle w:val="BodyText"/>
        <w:rPr>
          <w:lang w:val="en-US"/>
        </w:rPr>
      </w:pPr>
      <w:r w:rsidRPr="00BC1903">
        <w:rPr>
          <w:lang w:val="en-US"/>
        </w:rPr>
        <w:t>.</w:t>
      </w:r>
    </w:p>
    <w:p w14:paraId="620BFFB1" w14:textId="77777777" w:rsidR="008F1EA4" w:rsidRPr="00BC1903" w:rsidRDefault="008F1EA4" w:rsidP="008F1EA4">
      <w:pPr>
        <w:pStyle w:val="Heading1"/>
        <w:rPr>
          <w:color w:val="000000" w:themeColor="text1"/>
          <w:lang w:val="en-US"/>
        </w:rPr>
      </w:pPr>
      <w:bookmarkStart w:id="14" w:name="_Toc463985921"/>
      <w:r w:rsidRPr="00BC1903">
        <w:rPr>
          <w:color w:val="000000" w:themeColor="text1"/>
          <w:lang w:val="en-US"/>
        </w:rPr>
        <w:lastRenderedPageBreak/>
        <w:t>Requirements Catalogue</w:t>
      </w:r>
      <w:bookmarkEnd w:id="14"/>
    </w:p>
    <w:p w14:paraId="015D0C23" w14:textId="77777777" w:rsidR="008F1EA4" w:rsidRPr="00BC1903" w:rsidRDefault="008F1EA4" w:rsidP="008F1EA4">
      <w:pPr>
        <w:pStyle w:val="Heading2"/>
        <w:rPr>
          <w:lang w:val="en-US"/>
        </w:rPr>
      </w:pPr>
      <w:bookmarkStart w:id="15" w:name="_Toc463985922"/>
      <w:r w:rsidRPr="00BC1903">
        <w:rPr>
          <w:lang w:val="en-US"/>
        </w:rPr>
        <w:t>Functional Requirements</w:t>
      </w:r>
      <w:bookmarkEnd w:id="15"/>
    </w:p>
    <w:p w14:paraId="69A73E3B" w14:textId="059E94DE" w:rsidR="008F1EA4" w:rsidRPr="00BC1903" w:rsidRDefault="008F1EA4" w:rsidP="008F1EA4">
      <w:pPr>
        <w:pStyle w:val="Heading3"/>
        <w:numPr>
          <w:ilvl w:val="2"/>
          <w:numId w:val="12"/>
        </w:numPr>
        <w:rPr>
          <w:lang w:val="en-US"/>
        </w:rPr>
      </w:pPr>
      <w:bookmarkStart w:id="16" w:name="_Toc462755407"/>
      <w:bookmarkStart w:id="17" w:name="_Toc463985923"/>
      <w:r w:rsidRPr="00BC1903">
        <w:rPr>
          <w:lang w:val="en-US"/>
        </w:rPr>
        <w:t>REQ-</w:t>
      </w:r>
      <w:r w:rsidR="00BC1903" w:rsidRPr="00BC1903">
        <w:rPr>
          <w:lang w:val="en-US"/>
        </w:rPr>
        <w:t>MESW</w:t>
      </w:r>
      <w:r w:rsidR="006809AD">
        <w:rPr>
          <w:lang w:val="en-US"/>
        </w:rPr>
        <w:t>-00</w:t>
      </w:r>
      <w:r w:rsidRPr="00BC1903">
        <w:rPr>
          <w:lang w:val="en-US"/>
        </w:rPr>
        <w:t>0</w:t>
      </w:r>
      <w:r w:rsidR="006809AD">
        <w:rPr>
          <w:lang w:val="en-US"/>
        </w:rPr>
        <w:t>5</w:t>
      </w:r>
      <w:r w:rsidRPr="00BC1903">
        <w:rPr>
          <w:lang w:val="en-US"/>
        </w:rPr>
        <w:t>-</w:t>
      </w:r>
      <w:bookmarkEnd w:id="16"/>
      <w:r w:rsidR="00BC1903" w:rsidRPr="00BC1903">
        <w:rPr>
          <w:lang w:val="en-US"/>
        </w:rPr>
        <w:t>STUDENT AND AVERAGE SEARCH ENGINE</w:t>
      </w:r>
      <w:bookmarkEnd w:id="17"/>
    </w:p>
    <w:tbl>
      <w:tblPr>
        <w:tblStyle w:val="TABLEGRIDGREY"/>
        <w:tblW w:w="8481" w:type="dxa"/>
        <w:jc w:val="center"/>
        <w:tblLook w:val="04A0" w:firstRow="1" w:lastRow="0" w:firstColumn="1" w:lastColumn="0" w:noHBand="0" w:noVBand="1"/>
      </w:tblPr>
      <w:tblGrid>
        <w:gridCol w:w="1285"/>
        <w:gridCol w:w="736"/>
        <w:gridCol w:w="1063"/>
        <w:gridCol w:w="814"/>
        <w:gridCol w:w="1138"/>
        <w:gridCol w:w="1186"/>
        <w:gridCol w:w="918"/>
        <w:gridCol w:w="1341"/>
      </w:tblGrid>
      <w:tr w:rsidR="008F1EA4" w:rsidRPr="00BC1903" w14:paraId="59E40F19" w14:textId="77777777"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14:paraId="500B3B05" w14:textId="0BC21790" w:rsidR="008F1EA4" w:rsidRPr="00BC1903" w:rsidRDefault="008F1EA4" w:rsidP="00BC1903">
            <w:pPr>
              <w:pStyle w:val="TableHeader"/>
              <w:ind w:left="0"/>
              <w:rPr>
                <w:color w:val="FFFFFF"/>
                <w:sz w:val="16"/>
                <w:lang w:val="en-US"/>
              </w:rPr>
            </w:pPr>
            <w:r w:rsidRPr="00BC1903">
              <w:rPr>
                <w:color w:val="FFFFFF"/>
                <w:sz w:val="16"/>
                <w:lang w:val="en-US"/>
              </w:rPr>
              <w:t>REQ-</w:t>
            </w:r>
            <w:r w:rsidR="00BC1903" w:rsidRPr="00BC1903">
              <w:rPr>
                <w:color w:val="FFFFFF"/>
                <w:sz w:val="16"/>
                <w:lang w:val="en-US"/>
              </w:rPr>
              <w:t>MESW</w:t>
            </w:r>
            <w:r w:rsidRPr="00BC1903">
              <w:rPr>
                <w:color w:val="FFFFFF"/>
                <w:sz w:val="16"/>
                <w:lang w:val="en-US"/>
              </w:rPr>
              <w:t>-0020-</w:t>
            </w:r>
            <w:r w:rsidR="00BC1903">
              <w:rPr>
                <w:color w:val="FFFFFF"/>
                <w:sz w:val="16"/>
                <w:lang w:val="en-US"/>
              </w:rPr>
              <w:t>Student and Average Se</w:t>
            </w:r>
            <w:r w:rsidR="00BC1903" w:rsidRPr="00BC1903">
              <w:rPr>
                <w:color w:val="FFFFFF"/>
                <w:sz w:val="16"/>
                <w:lang w:val="en-US"/>
              </w:rPr>
              <w:t>a</w:t>
            </w:r>
            <w:r w:rsidR="00BC1903">
              <w:rPr>
                <w:color w:val="FFFFFF"/>
                <w:sz w:val="16"/>
                <w:lang w:val="en-US"/>
              </w:rPr>
              <w:t>r</w:t>
            </w:r>
            <w:r w:rsidR="00BC1903" w:rsidRPr="00BC1903">
              <w:rPr>
                <w:color w:val="FFFFFF"/>
                <w:sz w:val="16"/>
                <w:lang w:val="en-US"/>
              </w:rPr>
              <w:t>ch Engine</w:t>
            </w:r>
          </w:p>
        </w:tc>
      </w:tr>
      <w:tr w:rsidR="00BC1903" w:rsidRPr="00BC1903" w14:paraId="48AEBF55" w14:textId="77777777" w:rsidTr="00BC1903">
        <w:trPr>
          <w:cnfStyle w:val="000000100000" w:firstRow="0" w:lastRow="0" w:firstColumn="0" w:lastColumn="0" w:oddVBand="0" w:evenVBand="0" w:oddHBand="1" w:evenHBand="0" w:firstRowFirstColumn="0" w:firstRowLastColumn="0" w:lastRowFirstColumn="0" w:lastRowLastColumn="0"/>
          <w:jc w:val="center"/>
        </w:trPr>
        <w:tc>
          <w:tcPr>
            <w:tcW w:w="719" w:type="pct"/>
          </w:tcPr>
          <w:p w14:paraId="1D241B95" w14:textId="7BECB58F" w:rsidR="008F1EA4" w:rsidRPr="00BC1903" w:rsidRDefault="006809AD" w:rsidP="008F1EA4">
            <w:pPr>
              <w:pStyle w:val="TableHeader"/>
              <w:rPr>
                <w:lang w:val="en-US"/>
              </w:rPr>
            </w:pPr>
            <w:r>
              <w:rPr>
                <w:lang w:val="en-US"/>
              </w:rPr>
              <w:t>Version</w:t>
            </w:r>
            <w:r w:rsidR="008F1EA4" w:rsidRPr="00BC1903">
              <w:rPr>
                <w:lang w:val="en-US"/>
              </w:rPr>
              <w:t>:</w:t>
            </w:r>
          </w:p>
        </w:tc>
        <w:tc>
          <w:tcPr>
            <w:tcW w:w="475" w:type="pct"/>
          </w:tcPr>
          <w:p w14:paraId="0D42F361" w14:textId="77777777" w:rsidR="008F1EA4" w:rsidRPr="00BC1903" w:rsidRDefault="00746D42" w:rsidP="008F1EA4">
            <w:pPr>
              <w:pStyle w:val="TableText"/>
              <w:rPr>
                <w:lang w:val="en-US"/>
              </w:rPr>
            </w:pPr>
            <w:r w:rsidRPr="00BC1903">
              <w:rPr>
                <w:lang w:val="en-US"/>
              </w:rPr>
              <w:t>1</w:t>
            </w:r>
            <w:r w:rsidR="008F1EA4" w:rsidRPr="00BC1903">
              <w:rPr>
                <w:lang w:val="en-US"/>
              </w:rPr>
              <w:t>.0</w:t>
            </w:r>
          </w:p>
        </w:tc>
        <w:tc>
          <w:tcPr>
            <w:tcW w:w="535" w:type="pct"/>
          </w:tcPr>
          <w:p w14:paraId="5C7F9851" w14:textId="350C18DB" w:rsidR="008F1EA4" w:rsidRPr="00BC1903" w:rsidRDefault="006809AD" w:rsidP="008F1EA4">
            <w:pPr>
              <w:pStyle w:val="TableHeader"/>
              <w:rPr>
                <w:lang w:val="en-US"/>
              </w:rPr>
            </w:pPr>
            <w:r>
              <w:rPr>
                <w:lang w:val="en-US"/>
              </w:rPr>
              <w:t>Phase</w:t>
            </w:r>
            <w:r w:rsidR="008F1EA4" w:rsidRPr="00BC1903">
              <w:rPr>
                <w:lang w:val="en-US"/>
              </w:rPr>
              <w:t>:</w:t>
            </w:r>
          </w:p>
        </w:tc>
        <w:tc>
          <w:tcPr>
            <w:tcW w:w="521" w:type="pct"/>
          </w:tcPr>
          <w:p w14:paraId="26035197" w14:textId="210F2C69" w:rsidR="008F1EA4" w:rsidRPr="00BC1903" w:rsidRDefault="00BC1903" w:rsidP="008F1EA4">
            <w:pPr>
              <w:pStyle w:val="TableText"/>
              <w:rPr>
                <w:lang w:val="en-US"/>
              </w:rPr>
            </w:pPr>
            <w:r w:rsidRPr="00BC1903">
              <w:rPr>
                <w:lang w:val="en-US"/>
              </w:rPr>
              <w:t>1</w:t>
            </w:r>
          </w:p>
        </w:tc>
        <w:tc>
          <w:tcPr>
            <w:tcW w:w="712" w:type="pct"/>
          </w:tcPr>
          <w:p w14:paraId="685DD27D" w14:textId="336C20A4" w:rsidR="008F1EA4" w:rsidRPr="00BC1903" w:rsidRDefault="006809AD" w:rsidP="008F1EA4">
            <w:pPr>
              <w:pStyle w:val="TableHeader"/>
              <w:rPr>
                <w:lang w:val="en-US"/>
              </w:rPr>
            </w:pPr>
            <w:r>
              <w:rPr>
                <w:lang w:val="en-US"/>
              </w:rPr>
              <w:t>State</w:t>
            </w:r>
            <w:r w:rsidR="008F1EA4" w:rsidRPr="00BC1903">
              <w:rPr>
                <w:lang w:val="en-US"/>
              </w:rPr>
              <w:t>:</w:t>
            </w:r>
          </w:p>
        </w:tc>
        <w:tc>
          <w:tcPr>
            <w:tcW w:w="666" w:type="pct"/>
          </w:tcPr>
          <w:p w14:paraId="7260EDEF" w14:textId="389FFDB3" w:rsidR="008F1EA4" w:rsidRPr="00BC1903" w:rsidRDefault="006809AD" w:rsidP="008F1EA4">
            <w:pPr>
              <w:pStyle w:val="TableText"/>
              <w:rPr>
                <w:lang w:val="en-US"/>
              </w:rPr>
            </w:pPr>
            <w:r>
              <w:rPr>
                <w:lang w:val="en-US"/>
              </w:rPr>
              <w:t>Proposed</w:t>
            </w:r>
          </w:p>
        </w:tc>
        <w:tc>
          <w:tcPr>
            <w:tcW w:w="541" w:type="pct"/>
          </w:tcPr>
          <w:p w14:paraId="0B94D294" w14:textId="28BA3B86" w:rsidR="008F1EA4" w:rsidRPr="00BC1903" w:rsidRDefault="006809AD" w:rsidP="008F1EA4">
            <w:pPr>
              <w:pStyle w:val="TableHeader"/>
              <w:rPr>
                <w:lang w:val="en-US"/>
              </w:rPr>
            </w:pPr>
            <w:r>
              <w:rPr>
                <w:lang w:val="en-US"/>
              </w:rPr>
              <w:t>Date</w:t>
            </w:r>
            <w:r w:rsidR="008F1EA4" w:rsidRPr="00BC1903">
              <w:rPr>
                <w:lang w:val="en-US"/>
              </w:rPr>
              <w:t>:</w:t>
            </w:r>
          </w:p>
        </w:tc>
        <w:tc>
          <w:tcPr>
            <w:tcW w:w="831" w:type="pct"/>
          </w:tcPr>
          <w:p w14:paraId="675F28D7" w14:textId="77777777" w:rsidR="008F1EA4" w:rsidRPr="00BC1903" w:rsidRDefault="008F1EA4" w:rsidP="008F1EA4">
            <w:pPr>
              <w:pStyle w:val="TableText"/>
              <w:rPr>
                <w:lang w:val="en-US"/>
              </w:rPr>
            </w:pPr>
            <w:r w:rsidRPr="00BC1903">
              <w:rPr>
                <w:lang w:val="en-US"/>
              </w:rPr>
              <w:t>2016-09-27</w:t>
            </w:r>
          </w:p>
        </w:tc>
      </w:tr>
      <w:tr w:rsidR="008F1EA4" w:rsidRPr="00BC1903" w14:paraId="5211A282" w14:textId="77777777" w:rsidTr="00644EBA">
        <w:trPr>
          <w:cnfStyle w:val="000000010000" w:firstRow="0" w:lastRow="0" w:firstColumn="0" w:lastColumn="0" w:oddVBand="0" w:evenVBand="0" w:oddHBand="0" w:evenHBand="1" w:firstRowFirstColumn="0" w:firstRowLastColumn="0" w:lastRowFirstColumn="0" w:lastRowLastColumn="0"/>
          <w:jc w:val="center"/>
        </w:trPr>
        <w:tc>
          <w:tcPr>
            <w:tcW w:w="719" w:type="pct"/>
          </w:tcPr>
          <w:p w14:paraId="72EF0A0D" w14:textId="25D13052" w:rsidR="008F1EA4" w:rsidRPr="00BC1903" w:rsidRDefault="006809AD" w:rsidP="008F1EA4">
            <w:pPr>
              <w:pStyle w:val="TableHeader"/>
              <w:rPr>
                <w:lang w:val="en-US"/>
              </w:rPr>
            </w:pPr>
            <w:r>
              <w:rPr>
                <w:lang w:val="en-US"/>
              </w:rPr>
              <w:t>Type</w:t>
            </w:r>
            <w:r w:rsidR="008F1EA4" w:rsidRPr="00BC1903">
              <w:rPr>
                <w:lang w:val="en-US"/>
              </w:rPr>
              <w:t>:</w:t>
            </w:r>
          </w:p>
        </w:tc>
        <w:tc>
          <w:tcPr>
            <w:tcW w:w="4281" w:type="pct"/>
            <w:gridSpan w:val="7"/>
          </w:tcPr>
          <w:p w14:paraId="57617D52" w14:textId="0897BA5D" w:rsidR="008F1EA4" w:rsidRPr="00BC1903" w:rsidRDefault="008F1EA4" w:rsidP="008F1EA4">
            <w:pPr>
              <w:pStyle w:val="TableText"/>
              <w:rPr>
                <w:lang w:val="en-US"/>
              </w:rPr>
            </w:pPr>
            <w:r w:rsidRPr="00BC1903">
              <w:rPr>
                <w:lang w:val="en-US"/>
              </w:rPr>
              <w:t>Func</w:t>
            </w:r>
            <w:r w:rsidR="00BC1903">
              <w:rPr>
                <w:lang w:val="en-US"/>
              </w:rPr>
              <w:t>t</w:t>
            </w:r>
            <w:r w:rsidRPr="00BC1903">
              <w:rPr>
                <w:lang w:val="en-US"/>
              </w:rPr>
              <w:t>ional</w:t>
            </w:r>
          </w:p>
        </w:tc>
      </w:tr>
      <w:tr w:rsidR="008F1EA4" w:rsidRPr="00BC1903" w14:paraId="6F2AACA4"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14:paraId="300E93CE" w14:textId="5426B289" w:rsidR="00BC1903" w:rsidRDefault="00BC1903" w:rsidP="008F1EA4">
            <w:pPr>
              <w:pStyle w:val="TableText"/>
              <w:ind w:left="0"/>
              <w:rPr>
                <w:lang w:val="en-US"/>
              </w:rPr>
            </w:pPr>
            <w:r>
              <w:rPr>
                <w:lang w:val="en-US"/>
              </w:rPr>
              <w:t xml:space="preserve">The Search Engine screen has the following </w:t>
            </w:r>
            <w:commentRangeStart w:id="18"/>
            <w:r>
              <w:rPr>
                <w:lang w:val="en-US"/>
              </w:rPr>
              <w:t>information</w:t>
            </w:r>
            <w:commentRangeEnd w:id="18"/>
            <w:r w:rsidR="00497D31">
              <w:rPr>
                <w:rStyle w:val="CommentReference"/>
                <w:noProof/>
                <w:lang w:eastAsia="en-US"/>
              </w:rPr>
              <w:commentReference w:id="18"/>
            </w:r>
            <w:r>
              <w:rPr>
                <w:lang w:val="en-US"/>
              </w:rPr>
              <w:t>:</w:t>
            </w:r>
          </w:p>
          <w:p w14:paraId="3A490AEC" w14:textId="405E39D0" w:rsidR="00BC1903" w:rsidRDefault="00BC1903" w:rsidP="00BC1903">
            <w:pPr>
              <w:pStyle w:val="TableText"/>
              <w:numPr>
                <w:ilvl w:val="0"/>
                <w:numId w:val="41"/>
              </w:numPr>
              <w:rPr>
                <w:lang w:val="en-US"/>
              </w:rPr>
            </w:pPr>
            <w:r>
              <w:rPr>
                <w:lang w:val="en-US"/>
              </w:rPr>
              <w:t>Search Filters:</w:t>
            </w:r>
          </w:p>
          <w:p w14:paraId="04467B18" w14:textId="3B1D4ACE" w:rsidR="00BC1903" w:rsidRDefault="00BC1903" w:rsidP="00BC1903">
            <w:pPr>
              <w:pStyle w:val="TableText"/>
              <w:numPr>
                <w:ilvl w:val="0"/>
                <w:numId w:val="42"/>
              </w:numPr>
              <w:rPr>
                <w:lang w:val="en-US"/>
              </w:rPr>
            </w:pPr>
            <w:r>
              <w:rPr>
                <w:lang w:val="en-US"/>
              </w:rPr>
              <w:t>Student Number – input field for the student’s unique number;</w:t>
            </w:r>
          </w:p>
          <w:p w14:paraId="6DCB96A0" w14:textId="25BF991D" w:rsidR="00BC1903" w:rsidRDefault="00BC1903" w:rsidP="00BC1903">
            <w:pPr>
              <w:pStyle w:val="TableText"/>
              <w:numPr>
                <w:ilvl w:val="0"/>
                <w:numId w:val="42"/>
              </w:numPr>
              <w:rPr>
                <w:lang w:val="en-US"/>
              </w:rPr>
            </w:pPr>
            <w:r>
              <w:rPr>
                <w:lang w:val="en-US"/>
              </w:rPr>
              <w:t xml:space="preserve">Degree Major – </w:t>
            </w:r>
            <w:r w:rsidR="006809AD">
              <w:rPr>
                <w:lang w:val="en-US"/>
              </w:rPr>
              <w:t>combo box</w:t>
            </w:r>
            <w:r>
              <w:rPr>
                <w:lang w:val="en-US"/>
              </w:rPr>
              <w:t xml:space="preserve"> for the student’s Major;</w:t>
            </w:r>
          </w:p>
          <w:p w14:paraId="5E71DA58" w14:textId="35259AF1" w:rsidR="00BC1903" w:rsidRDefault="00BC1903" w:rsidP="00BC1903">
            <w:pPr>
              <w:pStyle w:val="TableText"/>
              <w:numPr>
                <w:ilvl w:val="0"/>
                <w:numId w:val="42"/>
              </w:numPr>
              <w:rPr>
                <w:lang w:val="en-US"/>
              </w:rPr>
            </w:pPr>
            <w:r>
              <w:rPr>
                <w:lang w:val="en-US"/>
              </w:rPr>
              <w:t>Birthdate from – date input field for the student’s start birthdate;</w:t>
            </w:r>
          </w:p>
          <w:p w14:paraId="35C3DEC1" w14:textId="1FED250C" w:rsidR="00BC1903" w:rsidRDefault="00BC1903" w:rsidP="00BC1903">
            <w:pPr>
              <w:pStyle w:val="TableText"/>
              <w:numPr>
                <w:ilvl w:val="0"/>
                <w:numId w:val="42"/>
              </w:numPr>
              <w:rPr>
                <w:lang w:val="en-US"/>
              </w:rPr>
            </w:pPr>
            <w:r>
              <w:rPr>
                <w:lang w:val="en-US"/>
              </w:rPr>
              <w:t>Birthdate to – date input field for the student’s end birthdate;</w:t>
            </w:r>
          </w:p>
          <w:p w14:paraId="16BCE526" w14:textId="6B18BB35" w:rsidR="00BC1903" w:rsidRDefault="00BC1903" w:rsidP="00BC1903">
            <w:pPr>
              <w:pStyle w:val="TableText"/>
              <w:numPr>
                <w:ilvl w:val="0"/>
                <w:numId w:val="41"/>
              </w:numPr>
              <w:rPr>
                <w:lang w:val="en-US"/>
              </w:rPr>
            </w:pPr>
            <w:r>
              <w:rPr>
                <w:lang w:val="en-US"/>
              </w:rPr>
              <w:t>Available user actions:</w:t>
            </w:r>
          </w:p>
          <w:p w14:paraId="2ED2CE2D" w14:textId="459FFE4D" w:rsidR="00BC1903" w:rsidRDefault="00BC1903" w:rsidP="00BC1903">
            <w:pPr>
              <w:pStyle w:val="TableText"/>
              <w:numPr>
                <w:ilvl w:val="0"/>
                <w:numId w:val="42"/>
              </w:numPr>
              <w:rPr>
                <w:lang w:val="en-US"/>
              </w:rPr>
            </w:pPr>
            <w:r>
              <w:rPr>
                <w:lang w:val="en-US"/>
              </w:rPr>
              <w:t>Clean data;</w:t>
            </w:r>
          </w:p>
          <w:p w14:paraId="6B55CA56" w14:textId="6FD6AFA8" w:rsidR="008F1EA4" w:rsidRDefault="00BC1903" w:rsidP="00BC1903">
            <w:pPr>
              <w:pStyle w:val="TableText"/>
              <w:numPr>
                <w:ilvl w:val="0"/>
                <w:numId w:val="42"/>
              </w:numPr>
              <w:rPr>
                <w:lang w:val="en-US"/>
              </w:rPr>
            </w:pPr>
            <w:r>
              <w:rPr>
                <w:lang w:val="en-US"/>
              </w:rPr>
              <w:t>Search.</w:t>
            </w:r>
          </w:p>
          <w:p w14:paraId="7A2FDA17" w14:textId="3808AF24" w:rsidR="00BC1903" w:rsidRDefault="006809AD" w:rsidP="00BC1903">
            <w:pPr>
              <w:pStyle w:val="TableText"/>
              <w:numPr>
                <w:ilvl w:val="0"/>
                <w:numId w:val="41"/>
              </w:numPr>
              <w:rPr>
                <w:lang w:val="en-US"/>
              </w:rPr>
            </w:pPr>
            <w:r>
              <w:rPr>
                <w:lang w:val="en-US"/>
              </w:rPr>
              <w:t xml:space="preserve">List of registered students – paged list of the university’s </w:t>
            </w:r>
            <w:commentRangeStart w:id="19"/>
            <w:r>
              <w:rPr>
                <w:lang w:val="en-US"/>
              </w:rPr>
              <w:t xml:space="preserve">registered </w:t>
            </w:r>
            <w:commentRangeEnd w:id="19"/>
            <w:r w:rsidR="00497D31">
              <w:rPr>
                <w:rStyle w:val="CommentReference"/>
                <w:noProof/>
                <w:lang w:eastAsia="en-US"/>
              </w:rPr>
              <w:commentReference w:id="19"/>
            </w:r>
            <w:r>
              <w:rPr>
                <w:lang w:val="en-US"/>
              </w:rPr>
              <w:t>students with the following columns:</w:t>
            </w:r>
          </w:p>
          <w:p w14:paraId="55695DA1" w14:textId="471B648B" w:rsidR="006809AD" w:rsidRDefault="006809AD" w:rsidP="006809AD">
            <w:pPr>
              <w:pStyle w:val="TableText"/>
              <w:numPr>
                <w:ilvl w:val="0"/>
                <w:numId w:val="42"/>
              </w:numPr>
              <w:rPr>
                <w:lang w:val="en-US"/>
              </w:rPr>
            </w:pPr>
            <w:r>
              <w:rPr>
                <w:lang w:val="en-US"/>
              </w:rPr>
              <w:t>Student Number;</w:t>
            </w:r>
          </w:p>
          <w:p w14:paraId="00ECF860" w14:textId="77777777" w:rsidR="006809AD" w:rsidRDefault="006809AD" w:rsidP="006809AD">
            <w:pPr>
              <w:pStyle w:val="TableText"/>
              <w:numPr>
                <w:ilvl w:val="0"/>
                <w:numId w:val="42"/>
              </w:numPr>
              <w:rPr>
                <w:lang w:val="en-US"/>
              </w:rPr>
            </w:pPr>
            <w:r>
              <w:rPr>
                <w:lang w:val="en-US"/>
              </w:rPr>
              <w:t>Major;</w:t>
            </w:r>
          </w:p>
          <w:p w14:paraId="2C39DCF1" w14:textId="77777777" w:rsidR="006809AD" w:rsidRDefault="006809AD" w:rsidP="006809AD">
            <w:pPr>
              <w:pStyle w:val="TableText"/>
              <w:numPr>
                <w:ilvl w:val="0"/>
                <w:numId w:val="42"/>
              </w:numPr>
              <w:rPr>
                <w:lang w:val="en-US"/>
              </w:rPr>
            </w:pPr>
            <w:r>
              <w:rPr>
                <w:lang w:val="en-US"/>
              </w:rPr>
              <w:t>Birthdate;</w:t>
            </w:r>
          </w:p>
          <w:p w14:paraId="53AD28FB" w14:textId="5C04F54A" w:rsidR="006809AD" w:rsidRPr="00BC1903" w:rsidRDefault="006809AD" w:rsidP="006809AD">
            <w:pPr>
              <w:pStyle w:val="TableText"/>
              <w:numPr>
                <w:ilvl w:val="0"/>
                <w:numId w:val="42"/>
              </w:numPr>
              <w:rPr>
                <w:lang w:val="en-US"/>
              </w:rPr>
            </w:pPr>
            <w:r>
              <w:rPr>
                <w:lang w:val="en-US"/>
              </w:rPr>
              <w:t>Total Average.</w:t>
            </w:r>
          </w:p>
          <w:p w14:paraId="3B9F6DEA" w14:textId="365F5F70" w:rsidR="008F1EA4" w:rsidRDefault="006809AD" w:rsidP="006809AD">
            <w:pPr>
              <w:pStyle w:val="TableText"/>
              <w:numPr>
                <w:ilvl w:val="0"/>
                <w:numId w:val="41"/>
              </w:numPr>
              <w:rPr>
                <w:lang w:val="en-US"/>
              </w:rPr>
            </w:pPr>
            <w:r>
              <w:rPr>
                <w:lang w:val="en-US"/>
              </w:rPr>
              <w:t>The screen also allows the following actions:</w:t>
            </w:r>
          </w:p>
          <w:p w14:paraId="6B567746" w14:textId="6B771DC7" w:rsidR="008F1EA4" w:rsidRPr="006809AD" w:rsidRDefault="006809AD" w:rsidP="006809AD">
            <w:pPr>
              <w:pStyle w:val="TableText"/>
              <w:numPr>
                <w:ilvl w:val="0"/>
                <w:numId w:val="42"/>
              </w:numPr>
              <w:rPr>
                <w:lang w:val="en-US"/>
              </w:rPr>
            </w:pPr>
            <w:commentRangeStart w:id="20"/>
            <w:r>
              <w:rPr>
                <w:lang w:val="en-US"/>
              </w:rPr>
              <w:t>Cancel.</w:t>
            </w:r>
            <w:commentRangeEnd w:id="20"/>
            <w:r w:rsidR="0013476A">
              <w:rPr>
                <w:rStyle w:val="CommentReference"/>
                <w:noProof/>
                <w:lang w:eastAsia="en-US"/>
              </w:rPr>
              <w:commentReference w:id="20"/>
            </w:r>
          </w:p>
        </w:tc>
      </w:tr>
    </w:tbl>
    <w:p w14:paraId="532E054A" w14:textId="77777777" w:rsidR="008F1EA4" w:rsidRPr="00BC1903" w:rsidRDefault="008F1EA4" w:rsidP="008F1EA4">
      <w:pPr>
        <w:pStyle w:val="BodyText"/>
        <w:rPr>
          <w:lang w:val="en-US" w:eastAsia="en-US"/>
        </w:rPr>
      </w:pPr>
    </w:p>
    <w:p w14:paraId="278DCF83" w14:textId="5155EAA4" w:rsidR="008F1EA4" w:rsidRPr="00BC1903" w:rsidRDefault="008F1EA4" w:rsidP="008F1EA4">
      <w:pPr>
        <w:pStyle w:val="Heading4"/>
        <w:numPr>
          <w:ilvl w:val="3"/>
          <w:numId w:val="12"/>
        </w:numPr>
        <w:rPr>
          <w:lang w:val="en-US"/>
        </w:rPr>
      </w:pPr>
      <w:bookmarkStart w:id="21" w:name="_Toc462755408"/>
      <w:bookmarkStart w:id="22" w:name="_Toc463985924"/>
      <w:r w:rsidRPr="00BC1903">
        <w:rPr>
          <w:lang w:val="en-US"/>
        </w:rPr>
        <w:t>REQ-</w:t>
      </w:r>
      <w:r w:rsidR="006809AD">
        <w:rPr>
          <w:lang w:val="en-US"/>
        </w:rPr>
        <w:t>MESW</w:t>
      </w:r>
      <w:r w:rsidRPr="00BC1903">
        <w:rPr>
          <w:lang w:val="en-US"/>
        </w:rPr>
        <w:t>-</w:t>
      </w:r>
      <w:r w:rsidR="006809AD">
        <w:rPr>
          <w:lang w:val="en-US"/>
        </w:rPr>
        <w:t>SSE-</w:t>
      </w:r>
      <w:r w:rsidRPr="00BC1903">
        <w:rPr>
          <w:lang w:val="en-US"/>
        </w:rPr>
        <w:t>0005-</w:t>
      </w:r>
      <w:bookmarkEnd w:id="21"/>
      <w:r w:rsidR="006809AD">
        <w:rPr>
          <w:lang w:val="en-US"/>
        </w:rPr>
        <w:t>Ordering of the Table</w:t>
      </w:r>
      <w:bookmarkEnd w:id="22"/>
    </w:p>
    <w:tbl>
      <w:tblPr>
        <w:tblStyle w:val="TABLEGRIDGREY"/>
        <w:tblW w:w="8481" w:type="dxa"/>
        <w:jc w:val="center"/>
        <w:tblLook w:val="04A0" w:firstRow="1" w:lastRow="0" w:firstColumn="1" w:lastColumn="0" w:noHBand="0" w:noVBand="1"/>
      </w:tblPr>
      <w:tblGrid>
        <w:gridCol w:w="1285"/>
        <w:gridCol w:w="933"/>
        <w:gridCol w:w="1063"/>
        <w:gridCol w:w="941"/>
        <w:gridCol w:w="1030"/>
        <w:gridCol w:w="1186"/>
        <w:gridCol w:w="918"/>
        <w:gridCol w:w="1125"/>
      </w:tblGrid>
      <w:tr w:rsidR="008F1EA4" w:rsidRPr="00BC1903" w14:paraId="74CA5802" w14:textId="77777777"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14:paraId="065E9016" w14:textId="5E6E5D19" w:rsidR="008F1EA4" w:rsidRPr="00BC1903" w:rsidRDefault="008F1EA4" w:rsidP="006809AD">
            <w:pPr>
              <w:pStyle w:val="TableHeader"/>
              <w:ind w:left="0"/>
              <w:rPr>
                <w:color w:val="FFFFFF"/>
                <w:sz w:val="16"/>
                <w:lang w:val="en-US"/>
              </w:rPr>
            </w:pPr>
            <w:r w:rsidRPr="00BC1903">
              <w:rPr>
                <w:color w:val="FFFFFF"/>
                <w:sz w:val="16"/>
                <w:lang w:val="en-US"/>
              </w:rPr>
              <w:t>REQ-</w:t>
            </w:r>
            <w:r w:rsidR="006809AD">
              <w:rPr>
                <w:color w:val="FFFFFF"/>
                <w:sz w:val="16"/>
                <w:lang w:val="en-US"/>
              </w:rPr>
              <w:t>MESW</w:t>
            </w:r>
            <w:r w:rsidRPr="00BC1903">
              <w:rPr>
                <w:color w:val="FFFFFF"/>
                <w:sz w:val="16"/>
                <w:lang w:val="en-US"/>
              </w:rPr>
              <w:t>-</w:t>
            </w:r>
            <w:r w:rsidR="006809AD">
              <w:rPr>
                <w:color w:val="FFFFFF"/>
                <w:sz w:val="16"/>
                <w:lang w:val="en-US"/>
              </w:rPr>
              <w:t>SSE-00</w:t>
            </w:r>
            <w:r w:rsidRPr="00BC1903">
              <w:rPr>
                <w:color w:val="FFFFFF"/>
                <w:sz w:val="16"/>
                <w:lang w:val="en-US"/>
              </w:rPr>
              <w:t>0</w:t>
            </w:r>
            <w:r w:rsidR="006809AD">
              <w:rPr>
                <w:color w:val="FFFFFF"/>
                <w:sz w:val="16"/>
                <w:lang w:val="en-US"/>
              </w:rPr>
              <w:t>5</w:t>
            </w:r>
            <w:r w:rsidRPr="00BC1903">
              <w:rPr>
                <w:color w:val="FFFFFF"/>
                <w:sz w:val="16"/>
                <w:lang w:val="en-US"/>
              </w:rPr>
              <w:t>-</w:t>
            </w:r>
            <w:r w:rsidR="006809AD">
              <w:rPr>
                <w:color w:val="FFFFFF"/>
                <w:sz w:val="16"/>
                <w:lang w:val="en-US"/>
              </w:rPr>
              <w:t>Ordering of the Table</w:t>
            </w:r>
          </w:p>
        </w:tc>
      </w:tr>
      <w:tr w:rsidR="008F1EA4" w:rsidRPr="00BC1903" w14:paraId="081F7078"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14:paraId="119F3187" w14:textId="2B2A6B16" w:rsidR="008F1EA4" w:rsidRPr="00BC1903" w:rsidRDefault="006809AD" w:rsidP="008F1EA4">
            <w:pPr>
              <w:pStyle w:val="TableHeader"/>
              <w:rPr>
                <w:lang w:val="en-US"/>
              </w:rPr>
            </w:pPr>
            <w:r>
              <w:rPr>
                <w:lang w:val="en-US"/>
              </w:rPr>
              <w:t>Version</w:t>
            </w:r>
            <w:r w:rsidR="008F1EA4" w:rsidRPr="00BC1903">
              <w:rPr>
                <w:lang w:val="en-US"/>
              </w:rPr>
              <w:t>:</w:t>
            </w:r>
          </w:p>
        </w:tc>
        <w:tc>
          <w:tcPr>
            <w:tcW w:w="611" w:type="pct"/>
          </w:tcPr>
          <w:p w14:paraId="233BB1A1" w14:textId="370208A5" w:rsidR="008F1EA4" w:rsidRPr="00BC1903" w:rsidRDefault="006809AD" w:rsidP="008F1EA4">
            <w:pPr>
              <w:pStyle w:val="TableText"/>
              <w:rPr>
                <w:lang w:val="en-US"/>
              </w:rPr>
            </w:pPr>
            <w:r>
              <w:rPr>
                <w:lang w:val="en-US"/>
              </w:rPr>
              <w:t>1</w:t>
            </w:r>
            <w:r w:rsidR="008F1EA4" w:rsidRPr="00BC1903">
              <w:rPr>
                <w:lang w:val="en-US"/>
              </w:rPr>
              <w:t>.0</w:t>
            </w:r>
          </w:p>
        </w:tc>
        <w:tc>
          <w:tcPr>
            <w:tcW w:w="614" w:type="pct"/>
          </w:tcPr>
          <w:p w14:paraId="441A400F" w14:textId="3BA2D061" w:rsidR="008F1EA4" w:rsidRPr="00BC1903" w:rsidRDefault="006809AD" w:rsidP="008F1EA4">
            <w:pPr>
              <w:pStyle w:val="TableHeader"/>
              <w:rPr>
                <w:lang w:val="en-US"/>
              </w:rPr>
            </w:pPr>
            <w:r>
              <w:rPr>
                <w:lang w:val="en-US"/>
              </w:rPr>
              <w:t>Phase</w:t>
            </w:r>
            <w:r w:rsidR="008F1EA4" w:rsidRPr="00BC1903">
              <w:rPr>
                <w:lang w:val="en-US"/>
              </w:rPr>
              <w:t>:</w:t>
            </w:r>
          </w:p>
        </w:tc>
        <w:tc>
          <w:tcPr>
            <w:tcW w:w="615" w:type="pct"/>
          </w:tcPr>
          <w:p w14:paraId="3E185FBC" w14:textId="301E67A1" w:rsidR="008F1EA4" w:rsidRPr="00BC1903" w:rsidRDefault="006809AD" w:rsidP="008F1EA4">
            <w:pPr>
              <w:pStyle w:val="TableText"/>
              <w:rPr>
                <w:lang w:val="en-US"/>
              </w:rPr>
            </w:pPr>
            <w:r>
              <w:rPr>
                <w:lang w:val="en-US"/>
              </w:rPr>
              <w:t>1</w:t>
            </w:r>
          </w:p>
        </w:tc>
        <w:tc>
          <w:tcPr>
            <w:tcW w:w="651" w:type="pct"/>
          </w:tcPr>
          <w:p w14:paraId="481D726F" w14:textId="1AA4C552" w:rsidR="008F1EA4" w:rsidRPr="00BC1903" w:rsidRDefault="006809AD" w:rsidP="008F1EA4">
            <w:pPr>
              <w:pStyle w:val="TableHeader"/>
              <w:rPr>
                <w:lang w:val="en-US"/>
              </w:rPr>
            </w:pPr>
            <w:r>
              <w:rPr>
                <w:lang w:val="en-US"/>
              </w:rPr>
              <w:t>State</w:t>
            </w:r>
            <w:r w:rsidR="008F1EA4" w:rsidRPr="00BC1903">
              <w:rPr>
                <w:lang w:val="en-US"/>
              </w:rPr>
              <w:t>:</w:t>
            </w:r>
          </w:p>
        </w:tc>
        <w:tc>
          <w:tcPr>
            <w:tcW w:w="615" w:type="pct"/>
          </w:tcPr>
          <w:p w14:paraId="2CBBDC93" w14:textId="1C45D5DC" w:rsidR="008F1EA4" w:rsidRPr="00BC1903" w:rsidRDefault="006809AD" w:rsidP="008F1EA4">
            <w:pPr>
              <w:pStyle w:val="TableText"/>
              <w:rPr>
                <w:lang w:val="en-US"/>
              </w:rPr>
            </w:pPr>
            <w:r>
              <w:rPr>
                <w:lang w:val="en-US"/>
              </w:rPr>
              <w:t>Proposed</w:t>
            </w:r>
          </w:p>
        </w:tc>
        <w:tc>
          <w:tcPr>
            <w:tcW w:w="495" w:type="pct"/>
          </w:tcPr>
          <w:p w14:paraId="3E09BB7C" w14:textId="558EBBDC" w:rsidR="008F1EA4" w:rsidRPr="00BC1903" w:rsidRDefault="006809AD" w:rsidP="008F1EA4">
            <w:pPr>
              <w:pStyle w:val="TableHeader"/>
              <w:rPr>
                <w:lang w:val="en-US"/>
              </w:rPr>
            </w:pPr>
            <w:r>
              <w:rPr>
                <w:lang w:val="en-US"/>
              </w:rPr>
              <w:t>Date</w:t>
            </w:r>
            <w:r w:rsidR="008F1EA4" w:rsidRPr="00BC1903">
              <w:rPr>
                <w:lang w:val="en-US"/>
              </w:rPr>
              <w:t>:</w:t>
            </w:r>
          </w:p>
        </w:tc>
        <w:tc>
          <w:tcPr>
            <w:tcW w:w="740" w:type="pct"/>
          </w:tcPr>
          <w:p w14:paraId="166A53D9" w14:textId="05DE3AB5" w:rsidR="008F1EA4" w:rsidRPr="00BC1903" w:rsidRDefault="006809AD" w:rsidP="008F1EA4">
            <w:pPr>
              <w:pStyle w:val="TableText"/>
              <w:rPr>
                <w:lang w:val="en-US"/>
              </w:rPr>
            </w:pPr>
            <w:r>
              <w:rPr>
                <w:lang w:val="en-US"/>
              </w:rPr>
              <w:t>2016-10-12</w:t>
            </w:r>
          </w:p>
        </w:tc>
      </w:tr>
      <w:tr w:rsidR="008F1EA4" w:rsidRPr="00BC1903" w14:paraId="36A08E94" w14:textId="77777777"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14:paraId="392A6DC2" w14:textId="1C7E4353" w:rsidR="008F1EA4" w:rsidRPr="00BC1903" w:rsidRDefault="006809AD" w:rsidP="008F1EA4">
            <w:pPr>
              <w:pStyle w:val="TableHeader"/>
              <w:rPr>
                <w:lang w:val="en-US"/>
              </w:rPr>
            </w:pPr>
            <w:r>
              <w:rPr>
                <w:lang w:val="en-US"/>
              </w:rPr>
              <w:t>Type</w:t>
            </w:r>
            <w:r w:rsidR="008F1EA4" w:rsidRPr="00BC1903">
              <w:rPr>
                <w:lang w:val="en-US"/>
              </w:rPr>
              <w:t>:</w:t>
            </w:r>
          </w:p>
        </w:tc>
        <w:tc>
          <w:tcPr>
            <w:tcW w:w="4341" w:type="pct"/>
            <w:gridSpan w:val="7"/>
          </w:tcPr>
          <w:p w14:paraId="2BC16DDD" w14:textId="746E5A38" w:rsidR="008F1EA4" w:rsidRPr="00BC1903" w:rsidRDefault="00BC1903" w:rsidP="008F1EA4">
            <w:pPr>
              <w:pStyle w:val="TableText"/>
              <w:rPr>
                <w:lang w:val="en-US"/>
              </w:rPr>
            </w:pPr>
            <w:r>
              <w:rPr>
                <w:lang w:val="en-US"/>
              </w:rPr>
              <w:t>Functional</w:t>
            </w:r>
          </w:p>
        </w:tc>
      </w:tr>
      <w:tr w:rsidR="008F1EA4" w:rsidRPr="00BC1903" w14:paraId="00C0ECD1" w14:textId="77777777" w:rsidTr="00497D31">
        <w:trPr>
          <w:cnfStyle w:val="000000100000" w:firstRow="0" w:lastRow="0" w:firstColumn="0" w:lastColumn="0" w:oddVBand="0" w:evenVBand="0" w:oddHBand="1" w:evenHBand="0" w:firstRowFirstColumn="0" w:firstRowLastColumn="0" w:lastRowFirstColumn="0" w:lastRowLastColumn="0"/>
          <w:trHeight w:val="1072"/>
          <w:jc w:val="center"/>
        </w:trPr>
        <w:tc>
          <w:tcPr>
            <w:tcW w:w="5000" w:type="pct"/>
            <w:gridSpan w:val="8"/>
          </w:tcPr>
          <w:p w14:paraId="488A8EB2" w14:textId="52C86A24" w:rsidR="008F1EA4" w:rsidRPr="00BC1903" w:rsidRDefault="006809AD" w:rsidP="008F1EA4">
            <w:pPr>
              <w:pStyle w:val="TableText"/>
              <w:ind w:left="0"/>
              <w:rPr>
                <w:lang w:val="en-US"/>
              </w:rPr>
            </w:pPr>
            <w:r>
              <w:rPr>
                <w:lang w:val="en-US"/>
              </w:rPr>
              <w:t>The list of registered students presents the following ordering rule.</w:t>
            </w:r>
          </w:p>
          <w:p w14:paraId="26720F47" w14:textId="4C5CE44E" w:rsidR="008F1EA4" w:rsidRPr="00497D31" w:rsidRDefault="006809AD" w:rsidP="00497D31">
            <w:pPr>
              <w:pStyle w:val="TableText"/>
              <w:numPr>
                <w:ilvl w:val="0"/>
                <w:numId w:val="42"/>
              </w:numPr>
              <w:rPr>
                <w:lang w:val="en-US"/>
              </w:rPr>
            </w:pPr>
            <w:commentRangeStart w:id="23"/>
            <w:r>
              <w:rPr>
                <w:lang w:val="en-US"/>
              </w:rPr>
              <w:t>Student Average (decreasing);</w:t>
            </w:r>
            <w:commentRangeEnd w:id="23"/>
            <w:r w:rsidR="00497D31">
              <w:rPr>
                <w:rStyle w:val="CommentReference"/>
                <w:noProof/>
                <w:lang w:eastAsia="en-US"/>
              </w:rPr>
              <w:commentReference w:id="23"/>
            </w:r>
          </w:p>
        </w:tc>
      </w:tr>
    </w:tbl>
    <w:p w14:paraId="0449AF1F" w14:textId="77777777" w:rsidR="008F1EA4" w:rsidRPr="00BC1903" w:rsidRDefault="008F1EA4" w:rsidP="008F1EA4">
      <w:pPr>
        <w:pStyle w:val="BodyText"/>
        <w:rPr>
          <w:lang w:val="en-US" w:eastAsia="en-US"/>
        </w:rPr>
      </w:pPr>
    </w:p>
    <w:p w14:paraId="19CFFDA6" w14:textId="3DDAAEF6" w:rsidR="008F1EA4" w:rsidRPr="00BC1903" w:rsidRDefault="008F1EA4" w:rsidP="008F1EA4">
      <w:pPr>
        <w:pStyle w:val="Heading4"/>
        <w:numPr>
          <w:ilvl w:val="3"/>
          <w:numId w:val="12"/>
        </w:numPr>
        <w:rPr>
          <w:lang w:val="en-US"/>
        </w:rPr>
      </w:pPr>
      <w:bookmarkStart w:id="24" w:name="_Toc462755409"/>
      <w:bookmarkStart w:id="25" w:name="_Toc463985925"/>
      <w:r w:rsidRPr="00BC1903">
        <w:rPr>
          <w:lang w:val="en-US"/>
        </w:rPr>
        <w:lastRenderedPageBreak/>
        <w:t>REQ-</w:t>
      </w:r>
      <w:r w:rsidR="006809AD">
        <w:rPr>
          <w:lang w:val="en-US"/>
        </w:rPr>
        <w:t>MESW</w:t>
      </w:r>
      <w:r w:rsidRPr="00BC1903">
        <w:rPr>
          <w:lang w:val="en-US"/>
        </w:rPr>
        <w:t>-</w:t>
      </w:r>
      <w:r w:rsidR="006809AD">
        <w:rPr>
          <w:lang w:val="en-US"/>
        </w:rPr>
        <w:t>SSE</w:t>
      </w:r>
      <w:r w:rsidRPr="00BC1903">
        <w:rPr>
          <w:lang w:val="en-US"/>
        </w:rPr>
        <w:t>-0010-</w:t>
      </w:r>
      <w:bookmarkEnd w:id="24"/>
      <w:r w:rsidR="006809AD">
        <w:rPr>
          <w:lang w:val="en-US"/>
        </w:rPr>
        <w:t>Student Number Input Field</w:t>
      </w:r>
      <w:bookmarkEnd w:id="25"/>
    </w:p>
    <w:tbl>
      <w:tblPr>
        <w:tblStyle w:val="TABLEGRIDGREY"/>
        <w:tblW w:w="8481" w:type="dxa"/>
        <w:jc w:val="center"/>
        <w:tblLook w:val="04A0" w:firstRow="1" w:lastRow="0" w:firstColumn="1" w:lastColumn="0" w:noHBand="0" w:noVBand="1"/>
      </w:tblPr>
      <w:tblGrid>
        <w:gridCol w:w="1285"/>
        <w:gridCol w:w="933"/>
        <w:gridCol w:w="1063"/>
        <w:gridCol w:w="941"/>
        <w:gridCol w:w="1030"/>
        <w:gridCol w:w="1186"/>
        <w:gridCol w:w="918"/>
        <w:gridCol w:w="1125"/>
      </w:tblGrid>
      <w:tr w:rsidR="008F1EA4" w:rsidRPr="00BC1903" w14:paraId="2398174D" w14:textId="77777777"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14:paraId="5B428FEB" w14:textId="7597DFB7" w:rsidR="008F1EA4" w:rsidRPr="00BC1903" w:rsidRDefault="008F1EA4" w:rsidP="006809AD">
            <w:pPr>
              <w:pStyle w:val="TableHeader"/>
              <w:ind w:left="0"/>
              <w:rPr>
                <w:color w:val="FFFFFF"/>
                <w:sz w:val="16"/>
                <w:lang w:val="en-US"/>
              </w:rPr>
            </w:pPr>
            <w:r w:rsidRPr="00BC1903">
              <w:rPr>
                <w:color w:val="FFFFFF"/>
                <w:sz w:val="16"/>
                <w:lang w:val="en-US"/>
              </w:rPr>
              <w:t>REQ-</w:t>
            </w:r>
            <w:r w:rsidR="006809AD">
              <w:rPr>
                <w:color w:val="FFFFFF"/>
                <w:sz w:val="16"/>
                <w:lang w:val="en-US"/>
              </w:rPr>
              <w:t>MESW</w:t>
            </w:r>
            <w:r w:rsidRPr="00BC1903">
              <w:rPr>
                <w:color w:val="FFFFFF"/>
                <w:sz w:val="16"/>
                <w:lang w:val="en-US"/>
              </w:rPr>
              <w:t>-</w:t>
            </w:r>
            <w:r w:rsidR="006809AD">
              <w:rPr>
                <w:color w:val="FFFFFF"/>
                <w:sz w:val="16"/>
                <w:lang w:val="en-US"/>
              </w:rPr>
              <w:t>SSE</w:t>
            </w:r>
            <w:r w:rsidRPr="00BC1903">
              <w:rPr>
                <w:color w:val="FFFFFF"/>
                <w:sz w:val="16"/>
                <w:lang w:val="en-US"/>
              </w:rPr>
              <w:t>-0010-</w:t>
            </w:r>
            <w:r w:rsidR="006809AD">
              <w:rPr>
                <w:color w:val="FFFFFF"/>
                <w:sz w:val="16"/>
                <w:lang w:val="en-US"/>
              </w:rPr>
              <w:t>Student Number Input Field</w:t>
            </w:r>
          </w:p>
        </w:tc>
      </w:tr>
      <w:tr w:rsidR="008F1EA4" w:rsidRPr="00BC1903" w14:paraId="43BB669A"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14:paraId="1CC2A45D" w14:textId="602E4D0A" w:rsidR="008F1EA4" w:rsidRPr="00BC1903" w:rsidRDefault="006809AD" w:rsidP="008F1EA4">
            <w:pPr>
              <w:pStyle w:val="TableHeader"/>
              <w:rPr>
                <w:lang w:val="en-US"/>
              </w:rPr>
            </w:pPr>
            <w:r>
              <w:rPr>
                <w:lang w:val="en-US"/>
              </w:rPr>
              <w:t>Version</w:t>
            </w:r>
            <w:r w:rsidR="008F1EA4" w:rsidRPr="00BC1903">
              <w:rPr>
                <w:lang w:val="en-US"/>
              </w:rPr>
              <w:t>:</w:t>
            </w:r>
          </w:p>
        </w:tc>
        <w:tc>
          <w:tcPr>
            <w:tcW w:w="611" w:type="pct"/>
          </w:tcPr>
          <w:p w14:paraId="722850E2" w14:textId="77777777" w:rsidR="008F1EA4" w:rsidRPr="00BC1903" w:rsidRDefault="008F1EA4" w:rsidP="008F1EA4">
            <w:pPr>
              <w:pStyle w:val="TableText"/>
              <w:rPr>
                <w:lang w:val="en-US"/>
              </w:rPr>
            </w:pPr>
            <w:r w:rsidRPr="00BC1903">
              <w:rPr>
                <w:lang w:val="en-US"/>
              </w:rPr>
              <w:t>1.0</w:t>
            </w:r>
          </w:p>
        </w:tc>
        <w:tc>
          <w:tcPr>
            <w:tcW w:w="614" w:type="pct"/>
          </w:tcPr>
          <w:p w14:paraId="0FB3EAC9" w14:textId="37EC9C8A" w:rsidR="008F1EA4" w:rsidRPr="00BC1903" w:rsidRDefault="006809AD" w:rsidP="008F1EA4">
            <w:pPr>
              <w:pStyle w:val="TableHeader"/>
              <w:rPr>
                <w:lang w:val="en-US"/>
              </w:rPr>
            </w:pPr>
            <w:r>
              <w:rPr>
                <w:lang w:val="en-US"/>
              </w:rPr>
              <w:t>Phase</w:t>
            </w:r>
            <w:r w:rsidR="008F1EA4" w:rsidRPr="00BC1903">
              <w:rPr>
                <w:lang w:val="en-US"/>
              </w:rPr>
              <w:t>:</w:t>
            </w:r>
          </w:p>
        </w:tc>
        <w:tc>
          <w:tcPr>
            <w:tcW w:w="615" w:type="pct"/>
          </w:tcPr>
          <w:p w14:paraId="0442DE17" w14:textId="045DBDEC" w:rsidR="008F1EA4" w:rsidRPr="00BC1903" w:rsidRDefault="006809AD" w:rsidP="008F1EA4">
            <w:pPr>
              <w:pStyle w:val="TableText"/>
              <w:rPr>
                <w:lang w:val="en-US"/>
              </w:rPr>
            </w:pPr>
            <w:r>
              <w:rPr>
                <w:lang w:val="en-US"/>
              </w:rPr>
              <w:t>1</w:t>
            </w:r>
          </w:p>
        </w:tc>
        <w:tc>
          <w:tcPr>
            <w:tcW w:w="651" w:type="pct"/>
          </w:tcPr>
          <w:p w14:paraId="144ECD42" w14:textId="35858CFF" w:rsidR="008F1EA4" w:rsidRPr="00BC1903" w:rsidRDefault="006809AD" w:rsidP="008F1EA4">
            <w:pPr>
              <w:pStyle w:val="TableHeader"/>
              <w:rPr>
                <w:lang w:val="en-US"/>
              </w:rPr>
            </w:pPr>
            <w:r>
              <w:rPr>
                <w:lang w:val="en-US"/>
              </w:rPr>
              <w:t>State</w:t>
            </w:r>
            <w:r w:rsidR="008F1EA4" w:rsidRPr="00BC1903">
              <w:rPr>
                <w:lang w:val="en-US"/>
              </w:rPr>
              <w:t>:</w:t>
            </w:r>
          </w:p>
        </w:tc>
        <w:tc>
          <w:tcPr>
            <w:tcW w:w="615" w:type="pct"/>
          </w:tcPr>
          <w:p w14:paraId="2E251998" w14:textId="708BDB4F" w:rsidR="008F1EA4" w:rsidRPr="00BC1903" w:rsidRDefault="006809AD" w:rsidP="008F1EA4">
            <w:pPr>
              <w:pStyle w:val="TableText"/>
              <w:rPr>
                <w:lang w:val="en-US"/>
              </w:rPr>
            </w:pPr>
            <w:r>
              <w:rPr>
                <w:lang w:val="en-US"/>
              </w:rPr>
              <w:t>Proposed</w:t>
            </w:r>
          </w:p>
        </w:tc>
        <w:tc>
          <w:tcPr>
            <w:tcW w:w="495" w:type="pct"/>
          </w:tcPr>
          <w:p w14:paraId="6053B408" w14:textId="5E788E52" w:rsidR="008F1EA4" w:rsidRPr="00BC1903" w:rsidRDefault="006809AD" w:rsidP="008F1EA4">
            <w:pPr>
              <w:pStyle w:val="TableHeader"/>
              <w:rPr>
                <w:lang w:val="en-US"/>
              </w:rPr>
            </w:pPr>
            <w:r>
              <w:rPr>
                <w:lang w:val="en-US"/>
              </w:rPr>
              <w:t>Date</w:t>
            </w:r>
            <w:r w:rsidR="008F1EA4" w:rsidRPr="00BC1903">
              <w:rPr>
                <w:lang w:val="en-US"/>
              </w:rPr>
              <w:t>:</w:t>
            </w:r>
          </w:p>
        </w:tc>
        <w:tc>
          <w:tcPr>
            <w:tcW w:w="740" w:type="pct"/>
          </w:tcPr>
          <w:p w14:paraId="062E929E" w14:textId="0AB8EE19" w:rsidR="008F1EA4" w:rsidRPr="00BC1903" w:rsidRDefault="006809AD" w:rsidP="008F1EA4">
            <w:pPr>
              <w:pStyle w:val="TableText"/>
              <w:rPr>
                <w:lang w:val="en-US"/>
              </w:rPr>
            </w:pPr>
            <w:r>
              <w:rPr>
                <w:lang w:val="en-US"/>
              </w:rPr>
              <w:t>2016-10-12</w:t>
            </w:r>
          </w:p>
        </w:tc>
      </w:tr>
      <w:tr w:rsidR="008F1EA4" w:rsidRPr="00BC1903" w14:paraId="6EF7766A" w14:textId="77777777"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14:paraId="075C0C6C" w14:textId="421DC3A5" w:rsidR="008F1EA4" w:rsidRPr="00BC1903" w:rsidRDefault="006809AD" w:rsidP="008F1EA4">
            <w:pPr>
              <w:pStyle w:val="TableHeader"/>
              <w:rPr>
                <w:lang w:val="en-US"/>
              </w:rPr>
            </w:pPr>
            <w:r>
              <w:rPr>
                <w:lang w:val="en-US"/>
              </w:rPr>
              <w:t>Type</w:t>
            </w:r>
            <w:r w:rsidR="008F1EA4" w:rsidRPr="00BC1903">
              <w:rPr>
                <w:lang w:val="en-US"/>
              </w:rPr>
              <w:t>:</w:t>
            </w:r>
          </w:p>
        </w:tc>
        <w:tc>
          <w:tcPr>
            <w:tcW w:w="4341" w:type="pct"/>
            <w:gridSpan w:val="7"/>
          </w:tcPr>
          <w:p w14:paraId="715542FA" w14:textId="285CE49B" w:rsidR="008F1EA4" w:rsidRPr="00BC1903" w:rsidRDefault="00BC1903" w:rsidP="008F1EA4">
            <w:pPr>
              <w:pStyle w:val="TableText"/>
              <w:rPr>
                <w:lang w:val="en-US"/>
              </w:rPr>
            </w:pPr>
            <w:r>
              <w:rPr>
                <w:lang w:val="en-US"/>
              </w:rPr>
              <w:t>Functional</w:t>
            </w:r>
          </w:p>
        </w:tc>
      </w:tr>
      <w:tr w:rsidR="008F1EA4" w:rsidRPr="00BC1903" w14:paraId="49604B42"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14:paraId="329C7A8F" w14:textId="381693E8" w:rsidR="00A239C7" w:rsidRDefault="006809AD" w:rsidP="008F1EA4">
            <w:pPr>
              <w:pStyle w:val="TableText"/>
              <w:ind w:left="0"/>
              <w:rPr>
                <w:lang w:val="en-US"/>
              </w:rPr>
            </w:pPr>
            <w:r>
              <w:rPr>
                <w:lang w:val="en-US"/>
              </w:rPr>
              <w:t xml:space="preserve">The Student Number input field </w:t>
            </w:r>
            <w:r w:rsidR="00A239C7">
              <w:rPr>
                <w:lang w:val="en-US"/>
              </w:rPr>
              <w:t>will work according to the following rules:</w:t>
            </w:r>
          </w:p>
          <w:p w14:paraId="168433CC" w14:textId="38C8E2B1" w:rsidR="00A239C7" w:rsidRDefault="00A239C7" w:rsidP="00A239C7">
            <w:pPr>
              <w:pStyle w:val="TableText"/>
              <w:numPr>
                <w:ilvl w:val="0"/>
                <w:numId w:val="42"/>
              </w:numPr>
              <w:rPr>
                <w:lang w:val="en-US"/>
              </w:rPr>
            </w:pPr>
            <w:r>
              <w:rPr>
                <w:lang w:val="en-US"/>
              </w:rPr>
              <w:t>It’s optional.</w:t>
            </w:r>
          </w:p>
          <w:p w14:paraId="1D00F915" w14:textId="583D2236" w:rsidR="00A239C7" w:rsidRPr="00497D31" w:rsidRDefault="00A239C7" w:rsidP="00497D31">
            <w:pPr>
              <w:pStyle w:val="TableText"/>
              <w:numPr>
                <w:ilvl w:val="0"/>
                <w:numId w:val="42"/>
              </w:numPr>
              <w:rPr>
                <w:lang w:val="en-US"/>
              </w:rPr>
            </w:pPr>
            <w:r>
              <w:rPr>
                <w:lang w:val="en-US"/>
              </w:rPr>
              <w:t xml:space="preserve">It will allow a maximum of 9 alphanumeric </w:t>
            </w:r>
            <w:commentRangeStart w:id="26"/>
            <w:r>
              <w:rPr>
                <w:lang w:val="en-US"/>
              </w:rPr>
              <w:t>characters</w:t>
            </w:r>
            <w:commentRangeEnd w:id="26"/>
            <w:r w:rsidR="00497D31">
              <w:rPr>
                <w:rStyle w:val="CommentReference"/>
                <w:noProof/>
                <w:lang w:eastAsia="en-US"/>
              </w:rPr>
              <w:commentReference w:id="26"/>
            </w:r>
            <w:r>
              <w:rPr>
                <w:lang w:val="en-US"/>
              </w:rPr>
              <w:t>;</w:t>
            </w:r>
          </w:p>
        </w:tc>
      </w:tr>
    </w:tbl>
    <w:p w14:paraId="3986C964" w14:textId="77777777" w:rsidR="008F1EA4" w:rsidRPr="00BC1903" w:rsidRDefault="008F1EA4" w:rsidP="008F1EA4">
      <w:pPr>
        <w:pStyle w:val="BodyText"/>
        <w:rPr>
          <w:lang w:val="en-US" w:eastAsia="en-US"/>
        </w:rPr>
      </w:pPr>
    </w:p>
    <w:p w14:paraId="02E8D10E" w14:textId="33B9B7B8" w:rsidR="008F1EA4" w:rsidRPr="00BC1903" w:rsidRDefault="008F1EA4" w:rsidP="008F1EA4">
      <w:pPr>
        <w:pStyle w:val="Heading4"/>
        <w:numPr>
          <w:ilvl w:val="3"/>
          <w:numId w:val="12"/>
        </w:numPr>
        <w:rPr>
          <w:lang w:val="en-US"/>
        </w:rPr>
      </w:pPr>
      <w:bookmarkStart w:id="27" w:name="_Toc462755411"/>
      <w:bookmarkStart w:id="28" w:name="_Toc463985926"/>
      <w:r w:rsidRPr="00BC1903">
        <w:rPr>
          <w:lang w:val="en-US"/>
        </w:rPr>
        <w:t>REQ-</w:t>
      </w:r>
      <w:r w:rsidR="006809AD">
        <w:rPr>
          <w:lang w:val="en-US"/>
        </w:rPr>
        <w:t>MESW</w:t>
      </w:r>
      <w:r w:rsidRPr="00BC1903">
        <w:rPr>
          <w:lang w:val="en-US"/>
        </w:rPr>
        <w:t>-</w:t>
      </w:r>
      <w:r w:rsidR="00A239C7">
        <w:rPr>
          <w:lang w:val="en-US"/>
        </w:rPr>
        <w:t>SSW</w:t>
      </w:r>
      <w:r w:rsidRPr="00BC1903">
        <w:rPr>
          <w:lang w:val="en-US"/>
        </w:rPr>
        <w:t>-0030-</w:t>
      </w:r>
      <w:bookmarkEnd w:id="27"/>
      <w:r w:rsidR="00A239C7">
        <w:rPr>
          <w:lang w:val="en-US"/>
        </w:rPr>
        <w:t xml:space="preserve">Degree Major </w:t>
      </w:r>
      <w:proofErr w:type="spellStart"/>
      <w:r w:rsidR="00A239C7">
        <w:rPr>
          <w:lang w:val="en-US"/>
        </w:rPr>
        <w:t>Combobox</w:t>
      </w:r>
      <w:bookmarkEnd w:id="28"/>
      <w:proofErr w:type="spellEnd"/>
    </w:p>
    <w:tbl>
      <w:tblPr>
        <w:tblStyle w:val="TABLEGRIDGREY"/>
        <w:tblW w:w="8481" w:type="dxa"/>
        <w:jc w:val="center"/>
        <w:tblLook w:val="04A0" w:firstRow="1" w:lastRow="0" w:firstColumn="1" w:lastColumn="0" w:noHBand="0" w:noVBand="1"/>
      </w:tblPr>
      <w:tblGrid>
        <w:gridCol w:w="1285"/>
        <w:gridCol w:w="831"/>
        <w:gridCol w:w="1063"/>
        <w:gridCol w:w="838"/>
        <w:gridCol w:w="1030"/>
        <w:gridCol w:w="1186"/>
        <w:gridCol w:w="1327"/>
        <w:gridCol w:w="921"/>
      </w:tblGrid>
      <w:tr w:rsidR="008F1EA4" w:rsidRPr="00BC1903" w14:paraId="3D6A8966" w14:textId="77777777"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14:paraId="38A8C3C1" w14:textId="5045DC26" w:rsidR="008F1EA4" w:rsidRPr="00BC1903" w:rsidRDefault="008F1EA4" w:rsidP="008F1EA4">
            <w:pPr>
              <w:pStyle w:val="TableHeader"/>
              <w:ind w:left="0"/>
              <w:rPr>
                <w:color w:val="FFFFFF"/>
                <w:sz w:val="16"/>
                <w:lang w:val="en-US"/>
              </w:rPr>
            </w:pPr>
            <w:r w:rsidRPr="00BC1903">
              <w:rPr>
                <w:color w:val="FFFFFF"/>
                <w:sz w:val="16"/>
                <w:lang w:val="en-US"/>
              </w:rPr>
              <w:t>REQ-</w:t>
            </w:r>
            <w:r w:rsidR="006809AD">
              <w:rPr>
                <w:color w:val="FFFFFF"/>
                <w:sz w:val="16"/>
                <w:lang w:val="en-US"/>
              </w:rPr>
              <w:t>MESW</w:t>
            </w:r>
            <w:r w:rsidRPr="00BC1903">
              <w:rPr>
                <w:color w:val="FFFFFF"/>
                <w:sz w:val="16"/>
                <w:lang w:val="en-US"/>
              </w:rPr>
              <w:t xml:space="preserve">--0030-Lista de </w:t>
            </w:r>
            <w:proofErr w:type="spellStart"/>
            <w:r w:rsidRPr="00BC1903">
              <w:rPr>
                <w:color w:val="FFFFFF"/>
                <w:sz w:val="16"/>
                <w:lang w:val="en-US"/>
              </w:rPr>
              <w:t>Situações</w:t>
            </w:r>
            <w:proofErr w:type="spellEnd"/>
          </w:p>
        </w:tc>
      </w:tr>
      <w:tr w:rsidR="008F1EA4" w:rsidRPr="00BC1903" w14:paraId="5EAE21EA"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14:paraId="3B25E712" w14:textId="6C0299B9" w:rsidR="008F1EA4" w:rsidRPr="00BC1903" w:rsidRDefault="006809AD" w:rsidP="008F1EA4">
            <w:pPr>
              <w:pStyle w:val="TableHeader"/>
              <w:rPr>
                <w:lang w:val="en-US"/>
              </w:rPr>
            </w:pPr>
            <w:r>
              <w:rPr>
                <w:lang w:val="en-US"/>
              </w:rPr>
              <w:t>Version</w:t>
            </w:r>
            <w:r w:rsidR="008F1EA4" w:rsidRPr="00BC1903">
              <w:rPr>
                <w:lang w:val="en-US"/>
              </w:rPr>
              <w:t>:</w:t>
            </w:r>
          </w:p>
        </w:tc>
        <w:tc>
          <w:tcPr>
            <w:tcW w:w="611" w:type="pct"/>
          </w:tcPr>
          <w:p w14:paraId="381E6F49" w14:textId="77777777" w:rsidR="008F1EA4" w:rsidRPr="00BC1903" w:rsidRDefault="008F1EA4" w:rsidP="008F1EA4">
            <w:pPr>
              <w:pStyle w:val="TableText"/>
              <w:rPr>
                <w:lang w:val="en-US"/>
              </w:rPr>
            </w:pPr>
            <w:r w:rsidRPr="00BC1903">
              <w:rPr>
                <w:lang w:val="en-US"/>
              </w:rPr>
              <w:t>1.0</w:t>
            </w:r>
          </w:p>
        </w:tc>
        <w:tc>
          <w:tcPr>
            <w:tcW w:w="614" w:type="pct"/>
          </w:tcPr>
          <w:p w14:paraId="02A023E2" w14:textId="1C56D42B" w:rsidR="008F1EA4" w:rsidRPr="00BC1903" w:rsidRDefault="006809AD" w:rsidP="008F1EA4">
            <w:pPr>
              <w:pStyle w:val="TableHeader"/>
              <w:rPr>
                <w:lang w:val="en-US"/>
              </w:rPr>
            </w:pPr>
            <w:r>
              <w:rPr>
                <w:lang w:val="en-US"/>
              </w:rPr>
              <w:t>Phase</w:t>
            </w:r>
            <w:r w:rsidR="008F1EA4" w:rsidRPr="00BC1903">
              <w:rPr>
                <w:lang w:val="en-US"/>
              </w:rPr>
              <w:t>:</w:t>
            </w:r>
          </w:p>
        </w:tc>
        <w:tc>
          <w:tcPr>
            <w:tcW w:w="615" w:type="pct"/>
          </w:tcPr>
          <w:p w14:paraId="548D38D7" w14:textId="37BB3A58" w:rsidR="008F1EA4" w:rsidRPr="00BC1903" w:rsidRDefault="006809AD" w:rsidP="008F1EA4">
            <w:pPr>
              <w:pStyle w:val="TableText"/>
              <w:rPr>
                <w:lang w:val="en-US"/>
              </w:rPr>
            </w:pPr>
            <w:r>
              <w:rPr>
                <w:lang w:val="en-US"/>
              </w:rPr>
              <w:t>1</w:t>
            </w:r>
          </w:p>
        </w:tc>
        <w:tc>
          <w:tcPr>
            <w:tcW w:w="651" w:type="pct"/>
          </w:tcPr>
          <w:p w14:paraId="48CA8299" w14:textId="5CCA99D1" w:rsidR="008F1EA4" w:rsidRPr="00BC1903" w:rsidRDefault="006809AD" w:rsidP="008F1EA4">
            <w:pPr>
              <w:pStyle w:val="TableHeader"/>
              <w:rPr>
                <w:lang w:val="en-US"/>
              </w:rPr>
            </w:pPr>
            <w:r>
              <w:rPr>
                <w:lang w:val="en-US"/>
              </w:rPr>
              <w:t>State</w:t>
            </w:r>
            <w:r w:rsidR="008F1EA4" w:rsidRPr="00BC1903">
              <w:rPr>
                <w:lang w:val="en-US"/>
              </w:rPr>
              <w:t>:</w:t>
            </w:r>
          </w:p>
        </w:tc>
        <w:tc>
          <w:tcPr>
            <w:tcW w:w="615" w:type="pct"/>
          </w:tcPr>
          <w:p w14:paraId="1C01070B" w14:textId="01AE297F" w:rsidR="008F1EA4" w:rsidRPr="00BC1903" w:rsidRDefault="006809AD" w:rsidP="008F1EA4">
            <w:pPr>
              <w:pStyle w:val="TableText"/>
              <w:rPr>
                <w:lang w:val="en-US"/>
              </w:rPr>
            </w:pPr>
            <w:r>
              <w:rPr>
                <w:lang w:val="en-US"/>
              </w:rPr>
              <w:t>Proposed</w:t>
            </w:r>
          </w:p>
        </w:tc>
        <w:tc>
          <w:tcPr>
            <w:tcW w:w="495" w:type="pct"/>
          </w:tcPr>
          <w:p w14:paraId="6E77F434" w14:textId="56502306" w:rsidR="008F1EA4" w:rsidRPr="00BC1903" w:rsidRDefault="006809AD" w:rsidP="008F1EA4">
            <w:pPr>
              <w:pStyle w:val="TableHeader"/>
              <w:rPr>
                <w:lang w:val="en-US"/>
              </w:rPr>
            </w:pPr>
            <w:commentRangeStart w:id="29"/>
            <w:r>
              <w:rPr>
                <w:lang w:val="en-US"/>
              </w:rPr>
              <w:t>Date</w:t>
            </w:r>
            <w:commentRangeEnd w:id="29"/>
            <w:r w:rsidR="00497D31">
              <w:rPr>
                <w:rStyle w:val="CommentReference"/>
                <w:caps w:val="0"/>
                <w:noProof/>
              </w:rPr>
              <w:commentReference w:id="29"/>
            </w:r>
            <w:r w:rsidR="008F1EA4" w:rsidRPr="00BC1903">
              <w:rPr>
                <w:lang w:val="en-US"/>
              </w:rPr>
              <w:t>:</w:t>
            </w:r>
          </w:p>
        </w:tc>
        <w:tc>
          <w:tcPr>
            <w:tcW w:w="740" w:type="pct"/>
          </w:tcPr>
          <w:p w14:paraId="0AE06C79" w14:textId="3272C6AC" w:rsidR="008F1EA4" w:rsidRPr="00BC1903" w:rsidRDefault="008F1EA4" w:rsidP="008F1EA4">
            <w:pPr>
              <w:pStyle w:val="TableText"/>
              <w:rPr>
                <w:lang w:val="en-US"/>
              </w:rPr>
            </w:pPr>
          </w:p>
        </w:tc>
      </w:tr>
      <w:tr w:rsidR="008F1EA4" w:rsidRPr="00BC1903" w14:paraId="15443761" w14:textId="77777777"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14:paraId="5958048B" w14:textId="65976BA1" w:rsidR="008F1EA4" w:rsidRPr="00BC1903" w:rsidRDefault="006809AD" w:rsidP="008F1EA4">
            <w:pPr>
              <w:pStyle w:val="TableHeader"/>
              <w:rPr>
                <w:lang w:val="en-US"/>
              </w:rPr>
            </w:pPr>
            <w:r>
              <w:rPr>
                <w:lang w:val="en-US"/>
              </w:rPr>
              <w:t>Type</w:t>
            </w:r>
            <w:r w:rsidR="008F1EA4" w:rsidRPr="00BC1903">
              <w:rPr>
                <w:lang w:val="en-US"/>
              </w:rPr>
              <w:t>:</w:t>
            </w:r>
          </w:p>
        </w:tc>
        <w:tc>
          <w:tcPr>
            <w:tcW w:w="4341" w:type="pct"/>
            <w:gridSpan w:val="7"/>
          </w:tcPr>
          <w:p w14:paraId="20B32FF9" w14:textId="2B179BF5" w:rsidR="008F1EA4" w:rsidRPr="00BC1903" w:rsidRDefault="00BC1903" w:rsidP="008F1EA4">
            <w:pPr>
              <w:pStyle w:val="TableText"/>
              <w:rPr>
                <w:lang w:val="en-US"/>
              </w:rPr>
            </w:pPr>
            <w:r>
              <w:rPr>
                <w:lang w:val="en-US"/>
              </w:rPr>
              <w:t>Functional</w:t>
            </w:r>
          </w:p>
        </w:tc>
      </w:tr>
      <w:tr w:rsidR="008F1EA4" w:rsidRPr="00BC1903" w14:paraId="19A31C30"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14:paraId="23636622" w14:textId="6FB5F487" w:rsidR="00A239C7" w:rsidRDefault="00A239C7" w:rsidP="008F1EA4">
            <w:pPr>
              <w:pStyle w:val="TableText"/>
              <w:ind w:left="0"/>
              <w:rPr>
                <w:lang w:val="en-US"/>
              </w:rPr>
            </w:pPr>
            <w:r>
              <w:rPr>
                <w:lang w:val="en-US"/>
              </w:rPr>
              <w:t>The Degree Major combo</w:t>
            </w:r>
            <w:r w:rsidR="00497D31">
              <w:rPr>
                <w:lang w:val="en-US"/>
              </w:rPr>
              <w:t xml:space="preserve"> </w:t>
            </w:r>
            <w:r>
              <w:rPr>
                <w:lang w:val="en-US"/>
              </w:rPr>
              <w:t>box field will work according to the following rules:</w:t>
            </w:r>
          </w:p>
          <w:p w14:paraId="3751EFDB" w14:textId="5FB3057F" w:rsidR="00A239C7" w:rsidRDefault="00A239C7" w:rsidP="00A239C7">
            <w:pPr>
              <w:pStyle w:val="TableText"/>
              <w:numPr>
                <w:ilvl w:val="0"/>
                <w:numId w:val="42"/>
              </w:numPr>
              <w:rPr>
                <w:lang w:val="en-US"/>
              </w:rPr>
            </w:pPr>
            <w:r>
              <w:rPr>
                <w:lang w:val="en-US"/>
              </w:rPr>
              <w:t xml:space="preserve">The available options to the user will be obtained according to </w:t>
            </w:r>
            <w:r w:rsidR="009277A7">
              <w:rPr>
                <w:lang w:val="en-US"/>
              </w:rPr>
              <w:t>the University’s database.</w:t>
            </w:r>
          </w:p>
          <w:p w14:paraId="72D3A77C" w14:textId="3BC1F6A1" w:rsidR="00A239C7" w:rsidRDefault="00A239C7" w:rsidP="00A239C7">
            <w:pPr>
              <w:pStyle w:val="TableText"/>
              <w:numPr>
                <w:ilvl w:val="0"/>
                <w:numId w:val="42"/>
              </w:numPr>
              <w:rPr>
                <w:lang w:val="en-US"/>
              </w:rPr>
            </w:pPr>
            <w:r>
              <w:rPr>
                <w:lang w:val="en-US"/>
              </w:rPr>
              <w:t>Adding to these options, the option “All” will be available to the user;</w:t>
            </w:r>
          </w:p>
          <w:p w14:paraId="34E3B35B" w14:textId="77777777" w:rsidR="008F1EA4" w:rsidRDefault="00A239C7" w:rsidP="00497D31">
            <w:pPr>
              <w:pStyle w:val="TableText"/>
              <w:numPr>
                <w:ilvl w:val="0"/>
                <w:numId w:val="42"/>
              </w:numPr>
              <w:rPr>
                <w:lang w:val="en-US"/>
              </w:rPr>
            </w:pPr>
            <w:r>
              <w:rPr>
                <w:lang w:val="en-US"/>
              </w:rPr>
              <w:t>The option “All” will be the one selected by default;</w:t>
            </w:r>
          </w:p>
          <w:p w14:paraId="750D487F" w14:textId="1E648433" w:rsidR="00497D31" w:rsidRPr="00497D31" w:rsidRDefault="00497D31" w:rsidP="00497D31">
            <w:pPr>
              <w:pStyle w:val="TableText"/>
              <w:numPr>
                <w:ilvl w:val="0"/>
                <w:numId w:val="42"/>
              </w:numPr>
              <w:rPr>
                <w:lang w:val="en-US"/>
              </w:rPr>
            </w:pPr>
            <w:r>
              <w:rPr>
                <w:lang w:val="en-US"/>
              </w:rPr>
              <w:t>The field should not be editable by the user. The user can only select one of the available options.</w:t>
            </w:r>
          </w:p>
        </w:tc>
      </w:tr>
    </w:tbl>
    <w:p w14:paraId="217D0E38" w14:textId="77777777" w:rsidR="008F1EA4" w:rsidRPr="00BC1903" w:rsidRDefault="008F1EA4" w:rsidP="008F1EA4">
      <w:pPr>
        <w:pStyle w:val="BodyText"/>
        <w:rPr>
          <w:lang w:val="en-US" w:eastAsia="en-US"/>
        </w:rPr>
      </w:pPr>
    </w:p>
    <w:p w14:paraId="55973756" w14:textId="6789BAB6" w:rsidR="008F1EA4" w:rsidRPr="00BC1903" w:rsidRDefault="008F1EA4" w:rsidP="008F1EA4">
      <w:pPr>
        <w:pStyle w:val="Heading4"/>
        <w:numPr>
          <w:ilvl w:val="3"/>
          <w:numId w:val="12"/>
        </w:numPr>
        <w:rPr>
          <w:lang w:val="en-US"/>
        </w:rPr>
      </w:pPr>
      <w:bookmarkStart w:id="30" w:name="_REQ-LICBNAPSQ-EPSQ-0040-Data_Regist"/>
      <w:bookmarkStart w:id="31" w:name="_Toc462755412"/>
      <w:bookmarkStart w:id="32" w:name="_REQ-MESW-SSE-0040-Birthday_from_Date"/>
      <w:bookmarkStart w:id="33" w:name="_Toc463985927"/>
      <w:bookmarkEnd w:id="30"/>
      <w:bookmarkEnd w:id="32"/>
      <w:r w:rsidRPr="00BC1903">
        <w:rPr>
          <w:lang w:val="en-US"/>
        </w:rPr>
        <w:t>REQ-</w:t>
      </w:r>
      <w:r w:rsidR="006809AD">
        <w:rPr>
          <w:lang w:val="en-US"/>
        </w:rPr>
        <w:t>MESW</w:t>
      </w:r>
      <w:r w:rsidRPr="00BC1903">
        <w:rPr>
          <w:lang w:val="en-US"/>
        </w:rPr>
        <w:t>-</w:t>
      </w:r>
      <w:r w:rsidR="00A239C7">
        <w:rPr>
          <w:lang w:val="en-US"/>
        </w:rPr>
        <w:t>SSE</w:t>
      </w:r>
      <w:r w:rsidR="006A471D">
        <w:rPr>
          <w:lang w:val="en-US"/>
        </w:rPr>
        <w:t>-</w:t>
      </w:r>
      <w:commentRangeStart w:id="34"/>
      <w:r w:rsidR="006A471D">
        <w:rPr>
          <w:lang w:val="en-US"/>
        </w:rPr>
        <w:t>003</w:t>
      </w:r>
      <w:r w:rsidRPr="00BC1903">
        <w:rPr>
          <w:lang w:val="en-US"/>
        </w:rPr>
        <w:t>0</w:t>
      </w:r>
      <w:commentRangeEnd w:id="34"/>
      <w:r w:rsidR="00C77424">
        <w:rPr>
          <w:rStyle w:val="CommentReference"/>
          <w:noProof/>
          <w:szCs w:val="20"/>
        </w:rPr>
        <w:commentReference w:id="34"/>
      </w:r>
      <w:r w:rsidRPr="00BC1903">
        <w:rPr>
          <w:lang w:val="en-US"/>
        </w:rPr>
        <w:t>-</w:t>
      </w:r>
      <w:bookmarkEnd w:id="31"/>
      <w:r w:rsidR="00A239C7">
        <w:rPr>
          <w:lang w:val="en-US"/>
        </w:rPr>
        <w:t>Birthday from Date Input Field</w:t>
      </w:r>
      <w:bookmarkEnd w:id="33"/>
    </w:p>
    <w:tbl>
      <w:tblPr>
        <w:tblStyle w:val="TABLEGRIDGREY"/>
        <w:tblW w:w="8481" w:type="dxa"/>
        <w:jc w:val="center"/>
        <w:tblLook w:val="04A0" w:firstRow="1" w:lastRow="0" w:firstColumn="1" w:lastColumn="0" w:noHBand="0" w:noVBand="1"/>
      </w:tblPr>
      <w:tblGrid>
        <w:gridCol w:w="1285"/>
        <w:gridCol w:w="933"/>
        <w:gridCol w:w="1063"/>
        <w:gridCol w:w="941"/>
        <w:gridCol w:w="1030"/>
        <w:gridCol w:w="1186"/>
        <w:gridCol w:w="918"/>
        <w:gridCol w:w="1125"/>
      </w:tblGrid>
      <w:tr w:rsidR="008F1EA4" w:rsidRPr="00BC1903" w14:paraId="24F818DF" w14:textId="77777777"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14:paraId="2532B28A" w14:textId="61702432" w:rsidR="008F1EA4" w:rsidRPr="00BC1903" w:rsidRDefault="008F1EA4" w:rsidP="00A239C7">
            <w:pPr>
              <w:pStyle w:val="TableHeader"/>
              <w:ind w:left="0"/>
              <w:rPr>
                <w:color w:val="FFFFFF"/>
                <w:sz w:val="16"/>
                <w:lang w:val="en-US"/>
              </w:rPr>
            </w:pPr>
            <w:r w:rsidRPr="00BC1903">
              <w:rPr>
                <w:color w:val="FFFFFF"/>
                <w:sz w:val="16"/>
                <w:lang w:val="en-US"/>
              </w:rPr>
              <w:t>REQ-</w:t>
            </w:r>
            <w:r w:rsidR="006809AD">
              <w:rPr>
                <w:color w:val="FFFFFF"/>
                <w:sz w:val="16"/>
                <w:lang w:val="en-US"/>
              </w:rPr>
              <w:t>MESW</w:t>
            </w:r>
            <w:r w:rsidRPr="00BC1903">
              <w:rPr>
                <w:color w:val="FFFFFF"/>
                <w:sz w:val="16"/>
                <w:lang w:val="en-US"/>
              </w:rPr>
              <w:t>--0040-</w:t>
            </w:r>
            <w:r w:rsidR="00A239C7">
              <w:rPr>
                <w:color w:val="FFFFFF"/>
                <w:sz w:val="16"/>
                <w:lang w:val="en-US"/>
              </w:rPr>
              <w:t>Birthday from Date Input Field</w:t>
            </w:r>
          </w:p>
        </w:tc>
      </w:tr>
      <w:tr w:rsidR="008F1EA4" w:rsidRPr="00BC1903" w14:paraId="77988EF8"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14:paraId="5CDEFA74" w14:textId="6160464A" w:rsidR="008F1EA4" w:rsidRPr="00BC1903" w:rsidRDefault="006809AD" w:rsidP="008F1EA4">
            <w:pPr>
              <w:pStyle w:val="TableHeader"/>
              <w:rPr>
                <w:lang w:val="en-US"/>
              </w:rPr>
            </w:pPr>
            <w:r>
              <w:rPr>
                <w:lang w:val="en-US"/>
              </w:rPr>
              <w:t>Version</w:t>
            </w:r>
            <w:r w:rsidR="008F1EA4" w:rsidRPr="00BC1903">
              <w:rPr>
                <w:lang w:val="en-US"/>
              </w:rPr>
              <w:t>:</w:t>
            </w:r>
          </w:p>
        </w:tc>
        <w:tc>
          <w:tcPr>
            <w:tcW w:w="611" w:type="pct"/>
          </w:tcPr>
          <w:p w14:paraId="713B0D01" w14:textId="77777777" w:rsidR="008F1EA4" w:rsidRPr="00BC1903" w:rsidRDefault="008F1EA4" w:rsidP="008F1EA4">
            <w:pPr>
              <w:pStyle w:val="TableText"/>
              <w:rPr>
                <w:lang w:val="en-US"/>
              </w:rPr>
            </w:pPr>
            <w:r w:rsidRPr="00BC1903">
              <w:rPr>
                <w:lang w:val="en-US"/>
              </w:rPr>
              <w:t>1.0</w:t>
            </w:r>
          </w:p>
        </w:tc>
        <w:tc>
          <w:tcPr>
            <w:tcW w:w="614" w:type="pct"/>
          </w:tcPr>
          <w:p w14:paraId="016EC98A" w14:textId="529D4E70" w:rsidR="008F1EA4" w:rsidRPr="00BC1903" w:rsidRDefault="006809AD" w:rsidP="008F1EA4">
            <w:pPr>
              <w:pStyle w:val="TableHeader"/>
              <w:rPr>
                <w:lang w:val="en-US"/>
              </w:rPr>
            </w:pPr>
            <w:r>
              <w:rPr>
                <w:lang w:val="en-US"/>
              </w:rPr>
              <w:t>Phase</w:t>
            </w:r>
            <w:r w:rsidR="008F1EA4" w:rsidRPr="00BC1903">
              <w:rPr>
                <w:lang w:val="en-US"/>
              </w:rPr>
              <w:t>:</w:t>
            </w:r>
          </w:p>
        </w:tc>
        <w:tc>
          <w:tcPr>
            <w:tcW w:w="615" w:type="pct"/>
          </w:tcPr>
          <w:p w14:paraId="12367573" w14:textId="0EDB9323" w:rsidR="008F1EA4" w:rsidRPr="00BC1903" w:rsidRDefault="006809AD" w:rsidP="008F1EA4">
            <w:pPr>
              <w:pStyle w:val="TableText"/>
              <w:rPr>
                <w:lang w:val="en-US"/>
              </w:rPr>
            </w:pPr>
            <w:r>
              <w:rPr>
                <w:lang w:val="en-US"/>
              </w:rPr>
              <w:t>1</w:t>
            </w:r>
          </w:p>
        </w:tc>
        <w:tc>
          <w:tcPr>
            <w:tcW w:w="651" w:type="pct"/>
          </w:tcPr>
          <w:p w14:paraId="4E4466BD" w14:textId="22113DAA" w:rsidR="008F1EA4" w:rsidRPr="00BC1903" w:rsidRDefault="006809AD" w:rsidP="008F1EA4">
            <w:pPr>
              <w:pStyle w:val="TableHeader"/>
              <w:rPr>
                <w:lang w:val="en-US"/>
              </w:rPr>
            </w:pPr>
            <w:r>
              <w:rPr>
                <w:lang w:val="en-US"/>
              </w:rPr>
              <w:t>State</w:t>
            </w:r>
            <w:r w:rsidR="008F1EA4" w:rsidRPr="00BC1903">
              <w:rPr>
                <w:lang w:val="en-US"/>
              </w:rPr>
              <w:t>:</w:t>
            </w:r>
          </w:p>
        </w:tc>
        <w:tc>
          <w:tcPr>
            <w:tcW w:w="615" w:type="pct"/>
          </w:tcPr>
          <w:p w14:paraId="31263B36" w14:textId="25D2B6D8" w:rsidR="008F1EA4" w:rsidRPr="00BC1903" w:rsidRDefault="006809AD" w:rsidP="008F1EA4">
            <w:pPr>
              <w:pStyle w:val="TableText"/>
              <w:rPr>
                <w:lang w:val="en-US"/>
              </w:rPr>
            </w:pPr>
            <w:r>
              <w:rPr>
                <w:lang w:val="en-US"/>
              </w:rPr>
              <w:t>Proposed</w:t>
            </w:r>
          </w:p>
        </w:tc>
        <w:tc>
          <w:tcPr>
            <w:tcW w:w="495" w:type="pct"/>
          </w:tcPr>
          <w:p w14:paraId="22BA60FC" w14:textId="5C9B6085" w:rsidR="008F1EA4" w:rsidRPr="00BC1903" w:rsidRDefault="006809AD" w:rsidP="008F1EA4">
            <w:pPr>
              <w:pStyle w:val="TableHeader"/>
              <w:rPr>
                <w:lang w:val="en-US"/>
              </w:rPr>
            </w:pPr>
            <w:r>
              <w:rPr>
                <w:lang w:val="en-US"/>
              </w:rPr>
              <w:t>Date</w:t>
            </w:r>
            <w:r w:rsidR="008F1EA4" w:rsidRPr="00BC1903">
              <w:rPr>
                <w:lang w:val="en-US"/>
              </w:rPr>
              <w:t>:</w:t>
            </w:r>
          </w:p>
        </w:tc>
        <w:tc>
          <w:tcPr>
            <w:tcW w:w="740" w:type="pct"/>
          </w:tcPr>
          <w:p w14:paraId="63275945" w14:textId="16D4F3FA" w:rsidR="008F1EA4" w:rsidRPr="00BC1903" w:rsidRDefault="006809AD" w:rsidP="008F1EA4">
            <w:pPr>
              <w:pStyle w:val="TableText"/>
              <w:rPr>
                <w:lang w:val="en-US"/>
              </w:rPr>
            </w:pPr>
            <w:r>
              <w:rPr>
                <w:lang w:val="en-US"/>
              </w:rPr>
              <w:t>2016-10-12</w:t>
            </w:r>
          </w:p>
        </w:tc>
      </w:tr>
      <w:tr w:rsidR="008F1EA4" w:rsidRPr="00BC1903" w14:paraId="2211E18A" w14:textId="77777777"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14:paraId="32B1B74E" w14:textId="595DA7FA" w:rsidR="008F1EA4" w:rsidRPr="00BC1903" w:rsidRDefault="006809AD" w:rsidP="008F1EA4">
            <w:pPr>
              <w:pStyle w:val="TableHeader"/>
              <w:rPr>
                <w:lang w:val="en-US"/>
              </w:rPr>
            </w:pPr>
            <w:r>
              <w:rPr>
                <w:lang w:val="en-US"/>
              </w:rPr>
              <w:t>Type</w:t>
            </w:r>
            <w:r w:rsidR="008F1EA4" w:rsidRPr="00BC1903">
              <w:rPr>
                <w:lang w:val="en-US"/>
              </w:rPr>
              <w:t>:</w:t>
            </w:r>
          </w:p>
        </w:tc>
        <w:tc>
          <w:tcPr>
            <w:tcW w:w="4341" w:type="pct"/>
            <w:gridSpan w:val="7"/>
          </w:tcPr>
          <w:p w14:paraId="66D204E0" w14:textId="3C197A96" w:rsidR="008F1EA4" w:rsidRPr="00BC1903" w:rsidRDefault="00BC1903" w:rsidP="008F1EA4">
            <w:pPr>
              <w:pStyle w:val="TableText"/>
              <w:rPr>
                <w:lang w:val="en-US"/>
              </w:rPr>
            </w:pPr>
            <w:r>
              <w:rPr>
                <w:lang w:val="en-US"/>
              </w:rPr>
              <w:t>Functional</w:t>
            </w:r>
          </w:p>
        </w:tc>
      </w:tr>
      <w:tr w:rsidR="008F1EA4" w:rsidRPr="00BC1903" w14:paraId="380A8926"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14:paraId="2088585D" w14:textId="05312509" w:rsidR="00A239C7" w:rsidRDefault="00A239C7" w:rsidP="008F1EA4">
            <w:pPr>
              <w:pStyle w:val="TableText"/>
              <w:ind w:left="0"/>
              <w:rPr>
                <w:lang w:val="en-US"/>
              </w:rPr>
            </w:pPr>
            <w:r>
              <w:rPr>
                <w:lang w:val="en-US"/>
              </w:rPr>
              <w:t>The Birthday from input field will work according to the following rules.</w:t>
            </w:r>
          </w:p>
          <w:p w14:paraId="4C2F9BE9" w14:textId="150D9278" w:rsidR="00A239C7" w:rsidRDefault="00A239C7" w:rsidP="00A239C7">
            <w:pPr>
              <w:pStyle w:val="TableText"/>
              <w:numPr>
                <w:ilvl w:val="0"/>
                <w:numId w:val="42"/>
              </w:numPr>
              <w:rPr>
                <w:lang w:val="en-US"/>
              </w:rPr>
            </w:pPr>
            <w:r>
              <w:rPr>
                <w:lang w:val="en-US"/>
              </w:rPr>
              <w:t xml:space="preserve">The format of the input will be </w:t>
            </w:r>
            <w:proofErr w:type="spellStart"/>
            <w:r>
              <w:rPr>
                <w:lang w:val="en-US"/>
              </w:rPr>
              <w:t>dd</w:t>
            </w:r>
            <w:proofErr w:type="spellEnd"/>
            <w:r>
              <w:rPr>
                <w:lang w:val="en-US"/>
              </w:rPr>
              <w:t>-mm-</w:t>
            </w:r>
            <w:proofErr w:type="spellStart"/>
            <w:r>
              <w:rPr>
                <w:lang w:val="en-US"/>
              </w:rPr>
              <w:t>aaaa</w:t>
            </w:r>
            <w:proofErr w:type="spellEnd"/>
            <w:r>
              <w:rPr>
                <w:lang w:val="en-US"/>
              </w:rPr>
              <w:t>;</w:t>
            </w:r>
          </w:p>
          <w:p w14:paraId="44B8CCC7" w14:textId="77777777" w:rsidR="00A239C7" w:rsidRDefault="00A239C7" w:rsidP="00A239C7">
            <w:pPr>
              <w:pStyle w:val="TableText"/>
              <w:numPr>
                <w:ilvl w:val="0"/>
                <w:numId w:val="42"/>
              </w:numPr>
              <w:rPr>
                <w:lang w:val="en-US"/>
              </w:rPr>
            </w:pPr>
            <w:r>
              <w:rPr>
                <w:lang w:val="en-US"/>
              </w:rPr>
              <w:t xml:space="preserve">When clicked, a </w:t>
            </w:r>
            <w:commentRangeStart w:id="35"/>
            <w:r>
              <w:rPr>
                <w:lang w:val="en-US"/>
              </w:rPr>
              <w:t xml:space="preserve">widget-style calendar </w:t>
            </w:r>
            <w:commentRangeEnd w:id="35"/>
            <w:r w:rsidR="00C77424">
              <w:rPr>
                <w:rStyle w:val="CommentReference"/>
                <w:noProof/>
                <w:lang w:eastAsia="en-US"/>
              </w:rPr>
              <w:commentReference w:id="35"/>
            </w:r>
            <w:r>
              <w:rPr>
                <w:lang w:val="en-US"/>
              </w:rPr>
              <w:t>will appear to guide the user;</w:t>
            </w:r>
          </w:p>
          <w:p w14:paraId="6444EF40" w14:textId="50FC6CE5" w:rsidR="00A239C7" w:rsidRDefault="00A239C7" w:rsidP="00A239C7">
            <w:pPr>
              <w:pStyle w:val="TableText"/>
              <w:numPr>
                <w:ilvl w:val="0"/>
                <w:numId w:val="42"/>
              </w:numPr>
              <w:rPr>
                <w:lang w:val="en-US"/>
              </w:rPr>
            </w:pPr>
            <w:r>
              <w:rPr>
                <w:lang w:val="en-US"/>
              </w:rPr>
              <w:t>It’s optional;</w:t>
            </w:r>
          </w:p>
          <w:p w14:paraId="7A98192B" w14:textId="535F11B8" w:rsidR="008F1EA4" w:rsidRPr="00A239C7" w:rsidRDefault="00A239C7" w:rsidP="00A239C7">
            <w:pPr>
              <w:pStyle w:val="TableText"/>
              <w:numPr>
                <w:ilvl w:val="0"/>
                <w:numId w:val="42"/>
              </w:numPr>
              <w:rPr>
                <w:lang w:val="en-US"/>
              </w:rPr>
            </w:pPr>
            <w:r>
              <w:rPr>
                <w:lang w:val="en-US"/>
              </w:rPr>
              <w:t xml:space="preserve">By default, it’s </w:t>
            </w:r>
            <w:commentRangeStart w:id="36"/>
            <w:r>
              <w:rPr>
                <w:lang w:val="en-US"/>
              </w:rPr>
              <w:t>empty</w:t>
            </w:r>
            <w:commentRangeEnd w:id="36"/>
            <w:r w:rsidR="001D7DF4">
              <w:rPr>
                <w:rStyle w:val="CommentReference"/>
                <w:noProof/>
                <w:lang w:eastAsia="en-US"/>
              </w:rPr>
              <w:commentReference w:id="36"/>
            </w:r>
            <w:r>
              <w:rPr>
                <w:lang w:val="en-US"/>
              </w:rPr>
              <w:t>.</w:t>
            </w:r>
            <w:r w:rsidR="008F1EA4" w:rsidRPr="00A239C7">
              <w:rPr>
                <w:lang w:val="en-US"/>
              </w:rPr>
              <w:t xml:space="preserve"> </w:t>
            </w:r>
          </w:p>
        </w:tc>
      </w:tr>
    </w:tbl>
    <w:p w14:paraId="073C3A78" w14:textId="77777777" w:rsidR="008F1EA4" w:rsidRPr="00BC1903" w:rsidRDefault="008F1EA4" w:rsidP="008F1EA4">
      <w:pPr>
        <w:pStyle w:val="BodyText"/>
        <w:rPr>
          <w:lang w:val="en-US" w:eastAsia="en-US"/>
        </w:rPr>
      </w:pPr>
    </w:p>
    <w:p w14:paraId="2C9BC1E5" w14:textId="702B42B7" w:rsidR="008F1EA4" w:rsidRPr="00BC1903" w:rsidRDefault="008F1EA4" w:rsidP="008F1EA4">
      <w:pPr>
        <w:pStyle w:val="Heading4"/>
        <w:numPr>
          <w:ilvl w:val="3"/>
          <w:numId w:val="12"/>
        </w:numPr>
        <w:rPr>
          <w:lang w:val="en-US"/>
        </w:rPr>
      </w:pPr>
      <w:bookmarkStart w:id="37" w:name="_Toc462755413"/>
      <w:bookmarkStart w:id="38" w:name="_Toc463985928"/>
      <w:r w:rsidRPr="00BC1903">
        <w:rPr>
          <w:lang w:val="en-US"/>
        </w:rPr>
        <w:lastRenderedPageBreak/>
        <w:t>REQ-</w:t>
      </w:r>
      <w:r w:rsidR="006809AD">
        <w:rPr>
          <w:lang w:val="en-US"/>
        </w:rPr>
        <w:t>MESW</w:t>
      </w:r>
      <w:r w:rsidRPr="00BC1903">
        <w:rPr>
          <w:lang w:val="en-US"/>
        </w:rPr>
        <w:t>-</w:t>
      </w:r>
      <w:r w:rsidR="00A239C7">
        <w:rPr>
          <w:lang w:val="en-US"/>
        </w:rPr>
        <w:t>SSE</w:t>
      </w:r>
      <w:r w:rsidRPr="00BC1903">
        <w:rPr>
          <w:lang w:val="en-US"/>
        </w:rPr>
        <w:t>-0050-</w:t>
      </w:r>
      <w:bookmarkEnd w:id="37"/>
      <w:r w:rsidR="00A239C7">
        <w:rPr>
          <w:lang w:val="en-US"/>
        </w:rPr>
        <w:t>Birthdate to Date Input Field</w:t>
      </w:r>
      <w:bookmarkEnd w:id="38"/>
    </w:p>
    <w:tbl>
      <w:tblPr>
        <w:tblStyle w:val="TABLEGRIDGREY"/>
        <w:tblW w:w="8481" w:type="dxa"/>
        <w:jc w:val="center"/>
        <w:tblLook w:val="04A0" w:firstRow="1" w:lastRow="0" w:firstColumn="1" w:lastColumn="0" w:noHBand="0" w:noVBand="1"/>
      </w:tblPr>
      <w:tblGrid>
        <w:gridCol w:w="1285"/>
        <w:gridCol w:w="933"/>
        <w:gridCol w:w="1063"/>
        <w:gridCol w:w="941"/>
        <w:gridCol w:w="1030"/>
        <w:gridCol w:w="1186"/>
        <w:gridCol w:w="918"/>
        <w:gridCol w:w="1125"/>
      </w:tblGrid>
      <w:tr w:rsidR="008F1EA4" w:rsidRPr="00BC1903" w14:paraId="7D1DFACD" w14:textId="77777777"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14:paraId="6E6A3FC9" w14:textId="5439F911" w:rsidR="008F1EA4" w:rsidRPr="00BC1903" w:rsidRDefault="008F1EA4" w:rsidP="00A239C7">
            <w:pPr>
              <w:pStyle w:val="TableHeader"/>
              <w:ind w:left="0"/>
              <w:rPr>
                <w:color w:val="FFFFFF"/>
                <w:sz w:val="16"/>
                <w:lang w:val="en-US"/>
              </w:rPr>
            </w:pPr>
            <w:r w:rsidRPr="00BC1903">
              <w:rPr>
                <w:color w:val="FFFFFF"/>
                <w:sz w:val="16"/>
                <w:lang w:val="en-US"/>
              </w:rPr>
              <w:t>REQ-</w:t>
            </w:r>
            <w:r w:rsidR="006809AD">
              <w:rPr>
                <w:color w:val="FFFFFF"/>
                <w:sz w:val="16"/>
                <w:lang w:val="en-US"/>
              </w:rPr>
              <w:t>MESW</w:t>
            </w:r>
            <w:r w:rsidRPr="00BC1903">
              <w:rPr>
                <w:color w:val="FFFFFF"/>
                <w:sz w:val="16"/>
                <w:lang w:val="en-US"/>
              </w:rPr>
              <w:t>-</w:t>
            </w:r>
            <w:r w:rsidR="00A239C7">
              <w:rPr>
                <w:color w:val="FFFFFF"/>
                <w:sz w:val="16"/>
                <w:lang w:val="en-US"/>
              </w:rPr>
              <w:t>SSE</w:t>
            </w:r>
            <w:r w:rsidRPr="00BC1903">
              <w:rPr>
                <w:color w:val="FFFFFF"/>
                <w:sz w:val="16"/>
                <w:lang w:val="en-US"/>
              </w:rPr>
              <w:t>-0050-</w:t>
            </w:r>
            <w:r w:rsidR="00A239C7">
              <w:rPr>
                <w:color w:val="FFFFFF"/>
                <w:sz w:val="16"/>
                <w:lang w:val="en-US"/>
              </w:rPr>
              <w:t>Birthdate to Date Input Field</w:t>
            </w:r>
          </w:p>
        </w:tc>
      </w:tr>
      <w:tr w:rsidR="008F1EA4" w:rsidRPr="00BC1903" w14:paraId="4E4868D8"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14:paraId="022B8330" w14:textId="4706DF9B" w:rsidR="008F1EA4" w:rsidRPr="00BC1903" w:rsidRDefault="006809AD" w:rsidP="008F1EA4">
            <w:pPr>
              <w:pStyle w:val="TableHeader"/>
              <w:rPr>
                <w:lang w:val="en-US"/>
              </w:rPr>
            </w:pPr>
            <w:r>
              <w:rPr>
                <w:lang w:val="en-US"/>
              </w:rPr>
              <w:t>Version</w:t>
            </w:r>
            <w:r w:rsidR="008F1EA4" w:rsidRPr="00BC1903">
              <w:rPr>
                <w:lang w:val="en-US"/>
              </w:rPr>
              <w:t>:</w:t>
            </w:r>
          </w:p>
        </w:tc>
        <w:tc>
          <w:tcPr>
            <w:tcW w:w="611" w:type="pct"/>
          </w:tcPr>
          <w:p w14:paraId="5A546D87" w14:textId="77777777" w:rsidR="008F1EA4" w:rsidRPr="00BC1903" w:rsidRDefault="008F1EA4" w:rsidP="008F1EA4">
            <w:pPr>
              <w:pStyle w:val="TableText"/>
              <w:rPr>
                <w:lang w:val="en-US"/>
              </w:rPr>
            </w:pPr>
            <w:r w:rsidRPr="00BC1903">
              <w:rPr>
                <w:lang w:val="en-US"/>
              </w:rPr>
              <w:t>1.0</w:t>
            </w:r>
          </w:p>
        </w:tc>
        <w:tc>
          <w:tcPr>
            <w:tcW w:w="614" w:type="pct"/>
          </w:tcPr>
          <w:p w14:paraId="73FAAA82" w14:textId="0EF1CEBC" w:rsidR="008F1EA4" w:rsidRPr="00BC1903" w:rsidRDefault="006809AD" w:rsidP="008F1EA4">
            <w:pPr>
              <w:pStyle w:val="TableHeader"/>
              <w:rPr>
                <w:lang w:val="en-US"/>
              </w:rPr>
            </w:pPr>
            <w:r>
              <w:rPr>
                <w:lang w:val="en-US"/>
              </w:rPr>
              <w:t>Phase</w:t>
            </w:r>
            <w:r w:rsidR="008F1EA4" w:rsidRPr="00BC1903">
              <w:rPr>
                <w:lang w:val="en-US"/>
              </w:rPr>
              <w:t>:</w:t>
            </w:r>
          </w:p>
        </w:tc>
        <w:tc>
          <w:tcPr>
            <w:tcW w:w="615" w:type="pct"/>
          </w:tcPr>
          <w:p w14:paraId="726C4598" w14:textId="10D0D7AE" w:rsidR="008F1EA4" w:rsidRPr="00BC1903" w:rsidRDefault="006809AD" w:rsidP="008F1EA4">
            <w:pPr>
              <w:pStyle w:val="TableText"/>
              <w:rPr>
                <w:lang w:val="en-US"/>
              </w:rPr>
            </w:pPr>
            <w:r>
              <w:rPr>
                <w:lang w:val="en-US"/>
              </w:rPr>
              <w:t>1</w:t>
            </w:r>
          </w:p>
        </w:tc>
        <w:tc>
          <w:tcPr>
            <w:tcW w:w="651" w:type="pct"/>
          </w:tcPr>
          <w:p w14:paraId="3EB6C889" w14:textId="21C92FBA" w:rsidR="008F1EA4" w:rsidRPr="00BC1903" w:rsidRDefault="006809AD" w:rsidP="008F1EA4">
            <w:pPr>
              <w:pStyle w:val="TableHeader"/>
              <w:rPr>
                <w:lang w:val="en-US"/>
              </w:rPr>
            </w:pPr>
            <w:r>
              <w:rPr>
                <w:lang w:val="en-US"/>
              </w:rPr>
              <w:t>State</w:t>
            </w:r>
            <w:r w:rsidR="008F1EA4" w:rsidRPr="00BC1903">
              <w:rPr>
                <w:lang w:val="en-US"/>
              </w:rPr>
              <w:t>:</w:t>
            </w:r>
          </w:p>
        </w:tc>
        <w:tc>
          <w:tcPr>
            <w:tcW w:w="615" w:type="pct"/>
          </w:tcPr>
          <w:p w14:paraId="05381467" w14:textId="3B717FB8" w:rsidR="008F1EA4" w:rsidRPr="00BC1903" w:rsidRDefault="006809AD" w:rsidP="008F1EA4">
            <w:pPr>
              <w:pStyle w:val="TableText"/>
              <w:rPr>
                <w:lang w:val="en-US"/>
              </w:rPr>
            </w:pPr>
            <w:r>
              <w:rPr>
                <w:lang w:val="en-US"/>
              </w:rPr>
              <w:t>Proposed</w:t>
            </w:r>
          </w:p>
        </w:tc>
        <w:tc>
          <w:tcPr>
            <w:tcW w:w="495" w:type="pct"/>
          </w:tcPr>
          <w:p w14:paraId="537364B8" w14:textId="7F2577B4" w:rsidR="008F1EA4" w:rsidRPr="00BC1903" w:rsidRDefault="006809AD" w:rsidP="008F1EA4">
            <w:pPr>
              <w:pStyle w:val="TableHeader"/>
              <w:rPr>
                <w:lang w:val="en-US"/>
              </w:rPr>
            </w:pPr>
            <w:r>
              <w:rPr>
                <w:lang w:val="en-US"/>
              </w:rPr>
              <w:t>Date</w:t>
            </w:r>
            <w:r w:rsidR="008F1EA4" w:rsidRPr="00BC1903">
              <w:rPr>
                <w:lang w:val="en-US"/>
              </w:rPr>
              <w:t>:</w:t>
            </w:r>
          </w:p>
        </w:tc>
        <w:tc>
          <w:tcPr>
            <w:tcW w:w="740" w:type="pct"/>
          </w:tcPr>
          <w:p w14:paraId="0CEBD49E" w14:textId="62942658" w:rsidR="008F1EA4" w:rsidRPr="00BC1903" w:rsidRDefault="006809AD" w:rsidP="008F1EA4">
            <w:pPr>
              <w:pStyle w:val="TableText"/>
              <w:rPr>
                <w:lang w:val="en-US"/>
              </w:rPr>
            </w:pPr>
            <w:r>
              <w:rPr>
                <w:lang w:val="en-US"/>
              </w:rPr>
              <w:t>2016-10-12</w:t>
            </w:r>
          </w:p>
        </w:tc>
      </w:tr>
      <w:tr w:rsidR="008F1EA4" w:rsidRPr="00BC1903" w14:paraId="3FD2CEB9" w14:textId="77777777"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14:paraId="4AEB1031" w14:textId="5E483B3C" w:rsidR="008F1EA4" w:rsidRPr="00BC1903" w:rsidRDefault="006809AD" w:rsidP="008F1EA4">
            <w:pPr>
              <w:pStyle w:val="TableHeader"/>
              <w:rPr>
                <w:lang w:val="en-US"/>
              </w:rPr>
            </w:pPr>
            <w:r>
              <w:rPr>
                <w:lang w:val="en-US"/>
              </w:rPr>
              <w:t>Type</w:t>
            </w:r>
            <w:r w:rsidR="008F1EA4" w:rsidRPr="00BC1903">
              <w:rPr>
                <w:lang w:val="en-US"/>
              </w:rPr>
              <w:t>:</w:t>
            </w:r>
          </w:p>
        </w:tc>
        <w:tc>
          <w:tcPr>
            <w:tcW w:w="4341" w:type="pct"/>
            <w:gridSpan w:val="7"/>
          </w:tcPr>
          <w:p w14:paraId="36D90CF4" w14:textId="390CCCFA" w:rsidR="008F1EA4" w:rsidRPr="00BC1903" w:rsidRDefault="00BC1903" w:rsidP="008F1EA4">
            <w:pPr>
              <w:pStyle w:val="TableText"/>
              <w:rPr>
                <w:lang w:val="en-US"/>
              </w:rPr>
            </w:pPr>
            <w:r>
              <w:rPr>
                <w:lang w:val="en-US"/>
              </w:rPr>
              <w:t>Functional</w:t>
            </w:r>
          </w:p>
        </w:tc>
      </w:tr>
      <w:tr w:rsidR="008F1EA4" w:rsidRPr="00BC1903" w14:paraId="6DE1B26B" w14:textId="77777777" w:rsidTr="00A239C7">
        <w:trPr>
          <w:cnfStyle w:val="000000100000" w:firstRow="0" w:lastRow="0" w:firstColumn="0" w:lastColumn="0" w:oddVBand="0" w:evenVBand="0" w:oddHBand="1" w:evenHBand="0" w:firstRowFirstColumn="0" w:firstRowLastColumn="0" w:lastRowFirstColumn="0" w:lastRowLastColumn="0"/>
          <w:trHeight w:val="401"/>
          <w:jc w:val="center"/>
        </w:trPr>
        <w:tc>
          <w:tcPr>
            <w:tcW w:w="5000" w:type="pct"/>
            <w:gridSpan w:val="8"/>
          </w:tcPr>
          <w:p w14:paraId="15516022" w14:textId="1F3638CD" w:rsidR="008F1EA4" w:rsidRPr="00BC1903" w:rsidRDefault="00A239C7" w:rsidP="008F1EA4">
            <w:pPr>
              <w:pStyle w:val="TableText"/>
              <w:ind w:left="0"/>
              <w:rPr>
                <w:lang w:val="en-US"/>
              </w:rPr>
            </w:pPr>
            <w:r>
              <w:rPr>
                <w:lang w:val="en-US"/>
              </w:rPr>
              <w:t xml:space="preserve">Requirement </w:t>
            </w:r>
            <w:hyperlink w:anchor="_REQ-MESW-SSE-0040-Birthday_from_Date" w:history="1">
              <w:r w:rsidRPr="00A239C7">
                <w:rPr>
                  <w:rStyle w:val="Hyperlink"/>
                  <w:lang w:val="en-US"/>
                </w:rPr>
                <w:t>REQ-MESW-SSE-0040</w:t>
              </w:r>
            </w:hyperlink>
            <w:r>
              <w:rPr>
                <w:lang w:val="en-US"/>
              </w:rPr>
              <w:t xml:space="preserve"> applies.</w:t>
            </w:r>
          </w:p>
        </w:tc>
      </w:tr>
    </w:tbl>
    <w:p w14:paraId="7E3C482F" w14:textId="77777777" w:rsidR="008F1EA4" w:rsidRDefault="008F1EA4" w:rsidP="008F1EA4">
      <w:pPr>
        <w:pStyle w:val="BodyText"/>
        <w:rPr>
          <w:lang w:val="en-US" w:eastAsia="en-US"/>
        </w:rPr>
      </w:pPr>
    </w:p>
    <w:p w14:paraId="72FCE5CF" w14:textId="77777777" w:rsidR="009277A7" w:rsidRPr="00BC1903" w:rsidRDefault="009277A7" w:rsidP="009277A7">
      <w:pPr>
        <w:pStyle w:val="Heading4"/>
        <w:numPr>
          <w:ilvl w:val="3"/>
          <w:numId w:val="12"/>
        </w:numPr>
        <w:rPr>
          <w:lang w:val="en-US"/>
        </w:rPr>
      </w:pPr>
      <w:bookmarkStart w:id="39" w:name="_Toc463985929"/>
      <w:r w:rsidRPr="00BC1903">
        <w:rPr>
          <w:lang w:val="en-US"/>
        </w:rPr>
        <w:t>REQ-</w:t>
      </w:r>
      <w:r>
        <w:rPr>
          <w:lang w:val="en-US"/>
        </w:rPr>
        <w:t>MESW</w:t>
      </w:r>
      <w:r w:rsidRPr="00BC1903">
        <w:rPr>
          <w:lang w:val="en-US"/>
        </w:rPr>
        <w:t>-</w:t>
      </w:r>
      <w:r>
        <w:rPr>
          <w:lang w:val="en-US"/>
        </w:rPr>
        <w:t>SSE</w:t>
      </w:r>
      <w:r w:rsidRPr="00BC1903">
        <w:rPr>
          <w:lang w:val="en-US"/>
        </w:rPr>
        <w:t>-0070-</w:t>
      </w:r>
      <w:r>
        <w:rPr>
          <w:lang w:val="en-US"/>
        </w:rPr>
        <w:t>Search Action</w:t>
      </w:r>
      <w:bookmarkEnd w:id="39"/>
    </w:p>
    <w:tbl>
      <w:tblPr>
        <w:tblStyle w:val="TABLEGRIDGREY"/>
        <w:tblW w:w="8481" w:type="dxa"/>
        <w:jc w:val="center"/>
        <w:tblLook w:val="04A0" w:firstRow="1" w:lastRow="0" w:firstColumn="1" w:lastColumn="0" w:noHBand="0" w:noVBand="1"/>
      </w:tblPr>
      <w:tblGrid>
        <w:gridCol w:w="1285"/>
        <w:gridCol w:w="933"/>
        <w:gridCol w:w="1063"/>
        <w:gridCol w:w="941"/>
        <w:gridCol w:w="1030"/>
        <w:gridCol w:w="1186"/>
        <w:gridCol w:w="918"/>
        <w:gridCol w:w="1125"/>
      </w:tblGrid>
      <w:tr w:rsidR="009277A7" w:rsidRPr="00BC1903" w14:paraId="5AFD44A6" w14:textId="77777777" w:rsidTr="00106EB1">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14:paraId="6B09332D" w14:textId="77777777" w:rsidR="009277A7" w:rsidRPr="00BC1903" w:rsidRDefault="009277A7" w:rsidP="00106EB1">
            <w:pPr>
              <w:pStyle w:val="TableHeader"/>
              <w:ind w:left="0"/>
              <w:rPr>
                <w:color w:val="FFFFFF"/>
                <w:sz w:val="16"/>
                <w:lang w:val="en-US"/>
              </w:rPr>
            </w:pPr>
            <w:r w:rsidRPr="00BC1903">
              <w:rPr>
                <w:color w:val="FFFFFF"/>
                <w:sz w:val="16"/>
                <w:lang w:val="en-US"/>
              </w:rPr>
              <w:t>REQ-</w:t>
            </w:r>
            <w:r>
              <w:rPr>
                <w:color w:val="FFFFFF"/>
                <w:sz w:val="16"/>
                <w:lang w:val="en-US"/>
              </w:rPr>
              <w:t>MESW</w:t>
            </w:r>
            <w:r w:rsidRPr="00BC1903">
              <w:rPr>
                <w:color w:val="FFFFFF"/>
                <w:sz w:val="16"/>
                <w:lang w:val="en-US"/>
              </w:rPr>
              <w:t>-</w:t>
            </w:r>
            <w:r>
              <w:rPr>
                <w:color w:val="FFFFFF"/>
                <w:sz w:val="16"/>
                <w:lang w:val="en-US"/>
              </w:rPr>
              <w:t>SSE</w:t>
            </w:r>
            <w:r w:rsidRPr="00BC1903">
              <w:rPr>
                <w:color w:val="FFFFFF"/>
                <w:sz w:val="16"/>
                <w:lang w:val="en-US"/>
              </w:rPr>
              <w:t xml:space="preserve">-0070- </w:t>
            </w:r>
            <w:r>
              <w:rPr>
                <w:color w:val="FFFFFF"/>
                <w:sz w:val="16"/>
                <w:lang w:val="en-US"/>
              </w:rPr>
              <w:t>Search Action</w:t>
            </w:r>
          </w:p>
        </w:tc>
      </w:tr>
      <w:tr w:rsidR="009277A7" w:rsidRPr="00BC1903" w14:paraId="72F3529D" w14:textId="77777777" w:rsidTr="00106EB1">
        <w:trPr>
          <w:cnfStyle w:val="000000100000" w:firstRow="0" w:lastRow="0" w:firstColumn="0" w:lastColumn="0" w:oddVBand="0" w:evenVBand="0" w:oddHBand="1" w:evenHBand="0" w:firstRowFirstColumn="0" w:firstRowLastColumn="0" w:lastRowFirstColumn="0" w:lastRowLastColumn="0"/>
          <w:jc w:val="center"/>
        </w:trPr>
        <w:tc>
          <w:tcPr>
            <w:tcW w:w="659" w:type="pct"/>
          </w:tcPr>
          <w:p w14:paraId="413F8586" w14:textId="77777777" w:rsidR="009277A7" w:rsidRPr="00BC1903" w:rsidRDefault="009277A7" w:rsidP="00106EB1">
            <w:pPr>
              <w:pStyle w:val="TableHeader"/>
              <w:rPr>
                <w:lang w:val="en-US"/>
              </w:rPr>
            </w:pPr>
            <w:r>
              <w:rPr>
                <w:lang w:val="en-US"/>
              </w:rPr>
              <w:t>Version</w:t>
            </w:r>
            <w:r w:rsidRPr="00BC1903">
              <w:rPr>
                <w:lang w:val="en-US"/>
              </w:rPr>
              <w:t>:</w:t>
            </w:r>
          </w:p>
        </w:tc>
        <w:tc>
          <w:tcPr>
            <w:tcW w:w="611" w:type="pct"/>
          </w:tcPr>
          <w:p w14:paraId="3CF22AC4" w14:textId="77777777" w:rsidR="009277A7" w:rsidRPr="00BC1903" w:rsidRDefault="009277A7" w:rsidP="00106EB1">
            <w:pPr>
              <w:pStyle w:val="TableText"/>
              <w:rPr>
                <w:lang w:val="en-US"/>
              </w:rPr>
            </w:pPr>
            <w:r w:rsidRPr="00BC1903">
              <w:rPr>
                <w:lang w:val="en-US"/>
              </w:rPr>
              <w:t>1.0</w:t>
            </w:r>
          </w:p>
        </w:tc>
        <w:tc>
          <w:tcPr>
            <w:tcW w:w="614" w:type="pct"/>
          </w:tcPr>
          <w:p w14:paraId="315F66D0" w14:textId="77777777" w:rsidR="009277A7" w:rsidRPr="00BC1903" w:rsidRDefault="009277A7" w:rsidP="00106EB1">
            <w:pPr>
              <w:pStyle w:val="TableHeader"/>
              <w:rPr>
                <w:lang w:val="en-US"/>
              </w:rPr>
            </w:pPr>
            <w:r>
              <w:rPr>
                <w:lang w:val="en-US"/>
              </w:rPr>
              <w:t>Phase</w:t>
            </w:r>
            <w:r w:rsidRPr="00BC1903">
              <w:rPr>
                <w:lang w:val="en-US"/>
              </w:rPr>
              <w:t>:</w:t>
            </w:r>
          </w:p>
        </w:tc>
        <w:tc>
          <w:tcPr>
            <w:tcW w:w="615" w:type="pct"/>
          </w:tcPr>
          <w:p w14:paraId="33F80996" w14:textId="77777777" w:rsidR="009277A7" w:rsidRPr="00BC1903" w:rsidRDefault="009277A7" w:rsidP="00106EB1">
            <w:pPr>
              <w:pStyle w:val="TableText"/>
              <w:rPr>
                <w:lang w:val="en-US"/>
              </w:rPr>
            </w:pPr>
            <w:r>
              <w:rPr>
                <w:lang w:val="en-US"/>
              </w:rPr>
              <w:t>1</w:t>
            </w:r>
          </w:p>
        </w:tc>
        <w:tc>
          <w:tcPr>
            <w:tcW w:w="651" w:type="pct"/>
          </w:tcPr>
          <w:p w14:paraId="4D949908" w14:textId="77777777" w:rsidR="009277A7" w:rsidRPr="00BC1903" w:rsidRDefault="009277A7" w:rsidP="00106EB1">
            <w:pPr>
              <w:pStyle w:val="TableHeader"/>
              <w:rPr>
                <w:lang w:val="en-US"/>
              </w:rPr>
            </w:pPr>
            <w:r>
              <w:rPr>
                <w:lang w:val="en-US"/>
              </w:rPr>
              <w:t>State</w:t>
            </w:r>
            <w:r w:rsidRPr="00BC1903">
              <w:rPr>
                <w:lang w:val="en-US"/>
              </w:rPr>
              <w:t>:</w:t>
            </w:r>
          </w:p>
        </w:tc>
        <w:tc>
          <w:tcPr>
            <w:tcW w:w="615" w:type="pct"/>
          </w:tcPr>
          <w:p w14:paraId="58BFA411" w14:textId="77777777" w:rsidR="009277A7" w:rsidRPr="00BC1903" w:rsidRDefault="009277A7" w:rsidP="00106EB1">
            <w:pPr>
              <w:pStyle w:val="TableText"/>
              <w:rPr>
                <w:lang w:val="en-US"/>
              </w:rPr>
            </w:pPr>
            <w:r>
              <w:rPr>
                <w:lang w:val="en-US"/>
              </w:rPr>
              <w:t>Proposed</w:t>
            </w:r>
          </w:p>
        </w:tc>
        <w:tc>
          <w:tcPr>
            <w:tcW w:w="495" w:type="pct"/>
          </w:tcPr>
          <w:p w14:paraId="4B060A0D" w14:textId="77777777" w:rsidR="009277A7" w:rsidRPr="00BC1903" w:rsidRDefault="009277A7" w:rsidP="00106EB1">
            <w:pPr>
              <w:pStyle w:val="TableHeader"/>
              <w:rPr>
                <w:lang w:val="en-US"/>
              </w:rPr>
            </w:pPr>
            <w:r>
              <w:rPr>
                <w:lang w:val="en-US"/>
              </w:rPr>
              <w:t>Date</w:t>
            </w:r>
            <w:r w:rsidRPr="00BC1903">
              <w:rPr>
                <w:lang w:val="en-US"/>
              </w:rPr>
              <w:t>:</w:t>
            </w:r>
          </w:p>
        </w:tc>
        <w:tc>
          <w:tcPr>
            <w:tcW w:w="740" w:type="pct"/>
          </w:tcPr>
          <w:p w14:paraId="41BC6173" w14:textId="77777777" w:rsidR="009277A7" w:rsidRPr="00BC1903" w:rsidRDefault="009277A7" w:rsidP="00106EB1">
            <w:pPr>
              <w:pStyle w:val="TableText"/>
              <w:rPr>
                <w:lang w:val="en-US"/>
              </w:rPr>
            </w:pPr>
            <w:r>
              <w:rPr>
                <w:lang w:val="en-US"/>
              </w:rPr>
              <w:t>2016-10-12</w:t>
            </w:r>
          </w:p>
        </w:tc>
      </w:tr>
      <w:tr w:rsidR="009277A7" w:rsidRPr="00BC1903" w14:paraId="2DB90881" w14:textId="77777777" w:rsidTr="00106EB1">
        <w:trPr>
          <w:cnfStyle w:val="000000010000" w:firstRow="0" w:lastRow="0" w:firstColumn="0" w:lastColumn="0" w:oddVBand="0" w:evenVBand="0" w:oddHBand="0" w:evenHBand="1" w:firstRowFirstColumn="0" w:firstRowLastColumn="0" w:lastRowFirstColumn="0" w:lastRowLastColumn="0"/>
          <w:jc w:val="center"/>
        </w:trPr>
        <w:tc>
          <w:tcPr>
            <w:tcW w:w="659" w:type="pct"/>
          </w:tcPr>
          <w:p w14:paraId="7BB54911" w14:textId="77777777" w:rsidR="009277A7" w:rsidRPr="00BC1903" w:rsidRDefault="009277A7" w:rsidP="00106EB1">
            <w:pPr>
              <w:pStyle w:val="TableHeader"/>
              <w:rPr>
                <w:lang w:val="en-US"/>
              </w:rPr>
            </w:pPr>
            <w:r>
              <w:rPr>
                <w:lang w:val="en-US"/>
              </w:rPr>
              <w:t>Type</w:t>
            </w:r>
            <w:r w:rsidRPr="00BC1903">
              <w:rPr>
                <w:lang w:val="en-US"/>
              </w:rPr>
              <w:t>:</w:t>
            </w:r>
          </w:p>
        </w:tc>
        <w:tc>
          <w:tcPr>
            <w:tcW w:w="4341" w:type="pct"/>
            <w:gridSpan w:val="7"/>
          </w:tcPr>
          <w:p w14:paraId="74C11113" w14:textId="77777777" w:rsidR="009277A7" w:rsidRPr="00BC1903" w:rsidRDefault="009277A7" w:rsidP="00106EB1">
            <w:pPr>
              <w:pStyle w:val="TableText"/>
              <w:rPr>
                <w:lang w:val="en-US"/>
              </w:rPr>
            </w:pPr>
            <w:r>
              <w:rPr>
                <w:lang w:val="en-US"/>
              </w:rPr>
              <w:t>Functional</w:t>
            </w:r>
          </w:p>
        </w:tc>
      </w:tr>
      <w:tr w:rsidR="009277A7" w:rsidRPr="00BC1903" w14:paraId="52DFD8BB" w14:textId="77777777" w:rsidTr="00BE66D9">
        <w:trPr>
          <w:cnfStyle w:val="000000100000" w:firstRow="0" w:lastRow="0" w:firstColumn="0" w:lastColumn="0" w:oddVBand="0" w:evenVBand="0" w:oddHBand="1" w:evenHBand="0" w:firstRowFirstColumn="0" w:firstRowLastColumn="0" w:lastRowFirstColumn="0" w:lastRowLastColumn="0"/>
          <w:trHeight w:val="2204"/>
          <w:jc w:val="center"/>
        </w:trPr>
        <w:tc>
          <w:tcPr>
            <w:tcW w:w="5000" w:type="pct"/>
            <w:gridSpan w:val="8"/>
          </w:tcPr>
          <w:p w14:paraId="2E88076B" w14:textId="77777777" w:rsidR="009277A7" w:rsidRDefault="009277A7" w:rsidP="00106EB1">
            <w:pPr>
              <w:pStyle w:val="TableText"/>
              <w:ind w:left="0"/>
              <w:rPr>
                <w:lang w:val="en-US"/>
              </w:rPr>
            </w:pPr>
            <w:r>
              <w:rPr>
                <w:lang w:val="en-US"/>
              </w:rPr>
              <w:t>The Search Action executes a search in the University’s student Database, where:</w:t>
            </w:r>
          </w:p>
          <w:p w14:paraId="33916372" w14:textId="77777777" w:rsidR="009277A7" w:rsidRDefault="009277A7" w:rsidP="00106EB1">
            <w:pPr>
              <w:pStyle w:val="TableText"/>
              <w:numPr>
                <w:ilvl w:val="0"/>
                <w:numId w:val="42"/>
              </w:numPr>
              <w:rPr>
                <w:lang w:val="en-US"/>
              </w:rPr>
            </w:pPr>
            <w:r>
              <w:rPr>
                <w:lang w:val="en-US"/>
              </w:rPr>
              <w:t>The Student Number introduced equals the Student’s academic number;</w:t>
            </w:r>
          </w:p>
          <w:p w14:paraId="6BA0E281" w14:textId="77777777" w:rsidR="009277A7" w:rsidRDefault="009277A7" w:rsidP="00106EB1">
            <w:pPr>
              <w:pStyle w:val="TableText"/>
              <w:numPr>
                <w:ilvl w:val="0"/>
                <w:numId w:val="42"/>
              </w:numPr>
              <w:rPr>
                <w:lang w:val="en-US"/>
              </w:rPr>
            </w:pPr>
            <w:r>
              <w:rPr>
                <w:lang w:val="en-US"/>
              </w:rPr>
              <w:t>The Degree Major introduced equals the Major in the student’s current academic records;</w:t>
            </w:r>
          </w:p>
          <w:p w14:paraId="161E63C1" w14:textId="723C6194" w:rsidR="009277A7" w:rsidRDefault="009277A7" w:rsidP="00106EB1">
            <w:pPr>
              <w:pStyle w:val="TableText"/>
              <w:numPr>
                <w:ilvl w:val="0"/>
                <w:numId w:val="42"/>
              </w:numPr>
              <w:rPr>
                <w:lang w:val="en-US"/>
              </w:rPr>
            </w:pPr>
            <w:r>
              <w:rPr>
                <w:lang w:val="en-US"/>
              </w:rPr>
              <w:t xml:space="preserve">The Birthday from introduced by the user is </w:t>
            </w:r>
            <w:r w:rsidR="001D7DF4">
              <w:rPr>
                <w:lang w:val="en-US"/>
              </w:rPr>
              <w:t>prior to</w:t>
            </w:r>
            <w:r>
              <w:rPr>
                <w:lang w:val="en-US"/>
              </w:rPr>
              <w:t xml:space="preserve"> or equals the student’s birthdate;</w:t>
            </w:r>
          </w:p>
          <w:p w14:paraId="1E8AF65B" w14:textId="77777777" w:rsidR="009277A7" w:rsidRDefault="009277A7" w:rsidP="001D7DF4">
            <w:pPr>
              <w:pStyle w:val="TableText"/>
              <w:numPr>
                <w:ilvl w:val="0"/>
                <w:numId w:val="42"/>
              </w:numPr>
              <w:rPr>
                <w:lang w:val="en-US"/>
              </w:rPr>
            </w:pPr>
            <w:r>
              <w:rPr>
                <w:lang w:val="en-US"/>
              </w:rPr>
              <w:t xml:space="preserve">The Birthday to introduced by the user is </w:t>
            </w:r>
            <w:r w:rsidR="001D7DF4">
              <w:rPr>
                <w:lang w:val="en-US"/>
              </w:rPr>
              <w:t>after</w:t>
            </w:r>
            <w:r>
              <w:rPr>
                <w:lang w:val="en-US"/>
              </w:rPr>
              <w:t xml:space="preserve"> or equals the </w:t>
            </w:r>
            <w:commentRangeStart w:id="40"/>
            <w:r>
              <w:rPr>
                <w:lang w:val="en-US"/>
              </w:rPr>
              <w:t xml:space="preserve">student’s </w:t>
            </w:r>
            <w:commentRangeEnd w:id="40"/>
            <w:r w:rsidR="00BE66D9">
              <w:rPr>
                <w:rStyle w:val="CommentReference"/>
                <w:noProof/>
                <w:lang w:eastAsia="en-US"/>
              </w:rPr>
              <w:commentReference w:id="40"/>
            </w:r>
            <w:commentRangeStart w:id="41"/>
            <w:r>
              <w:rPr>
                <w:lang w:val="en-US"/>
              </w:rPr>
              <w:t>birthdate</w:t>
            </w:r>
            <w:commentRangeEnd w:id="41"/>
            <w:r w:rsidR="00BE66D9">
              <w:rPr>
                <w:rStyle w:val="CommentReference"/>
                <w:noProof/>
                <w:lang w:eastAsia="en-US"/>
              </w:rPr>
              <w:commentReference w:id="41"/>
            </w:r>
            <w:r>
              <w:rPr>
                <w:lang w:val="en-US"/>
              </w:rPr>
              <w:t>;</w:t>
            </w:r>
            <w:r w:rsidRPr="005F0EBC">
              <w:rPr>
                <w:lang w:val="en-US"/>
              </w:rPr>
              <w:t xml:space="preserve"> </w:t>
            </w:r>
          </w:p>
          <w:p w14:paraId="26E5A461" w14:textId="5419B44F" w:rsidR="00BE66D9" w:rsidRPr="005F0EBC" w:rsidRDefault="00BE66D9" w:rsidP="00BE66D9">
            <w:pPr>
              <w:pStyle w:val="TableText"/>
              <w:rPr>
                <w:lang w:val="en-US"/>
              </w:rPr>
            </w:pPr>
            <w:r>
              <w:rPr>
                <w:lang w:val="en-US"/>
              </w:rPr>
              <w:t>Results shall be displayed in the List of Registered students table.</w:t>
            </w:r>
          </w:p>
        </w:tc>
      </w:tr>
    </w:tbl>
    <w:p w14:paraId="34BA87EA" w14:textId="77777777" w:rsidR="009277A7" w:rsidRPr="00BC1903" w:rsidRDefault="009277A7" w:rsidP="008F1EA4">
      <w:pPr>
        <w:pStyle w:val="BodyText"/>
        <w:rPr>
          <w:lang w:val="en-US" w:eastAsia="en-US"/>
        </w:rPr>
      </w:pPr>
    </w:p>
    <w:p w14:paraId="69AA23B0" w14:textId="52026AA5" w:rsidR="008F1EA4" w:rsidRPr="00BC1903" w:rsidRDefault="008F1EA4" w:rsidP="008F1EA4">
      <w:pPr>
        <w:pStyle w:val="Heading4"/>
        <w:numPr>
          <w:ilvl w:val="3"/>
          <w:numId w:val="12"/>
        </w:numPr>
        <w:rPr>
          <w:lang w:val="en-US"/>
        </w:rPr>
      </w:pPr>
      <w:bookmarkStart w:id="42" w:name="_Toc462755415"/>
      <w:bookmarkStart w:id="43" w:name="_Toc463985930"/>
      <w:r w:rsidRPr="00BC1903">
        <w:rPr>
          <w:lang w:val="en-US"/>
        </w:rPr>
        <w:t>REQ-</w:t>
      </w:r>
      <w:r w:rsidR="006809AD">
        <w:rPr>
          <w:lang w:val="en-US"/>
        </w:rPr>
        <w:t>MESW</w:t>
      </w:r>
      <w:r w:rsidRPr="00BC1903">
        <w:rPr>
          <w:lang w:val="en-US"/>
        </w:rPr>
        <w:t>-</w:t>
      </w:r>
      <w:r w:rsidR="005F0EBC">
        <w:rPr>
          <w:lang w:val="en-US"/>
        </w:rPr>
        <w:t>SSE</w:t>
      </w:r>
      <w:r w:rsidR="009277A7">
        <w:rPr>
          <w:lang w:val="en-US"/>
        </w:rPr>
        <w:t>-008</w:t>
      </w:r>
      <w:r w:rsidRPr="00BC1903">
        <w:rPr>
          <w:lang w:val="en-US"/>
        </w:rPr>
        <w:t>0-</w:t>
      </w:r>
      <w:bookmarkEnd w:id="42"/>
      <w:r w:rsidR="009277A7">
        <w:rPr>
          <w:lang w:val="en-US"/>
        </w:rPr>
        <w:t>Clean Data</w:t>
      </w:r>
      <w:r w:rsidR="005F0EBC">
        <w:rPr>
          <w:lang w:val="en-US"/>
        </w:rPr>
        <w:t xml:space="preserve"> Action</w:t>
      </w:r>
      <w:bookmarkEnd w:id="43"/>
    </w:p>
    <w:tbl>
      <w:tblPr>
        <w:tblStyle w:val="TABLEGRIDGREY"/>
        <w:tblW w:w="8481" w:type="dxa"/>
        <w:jc w:val="center"/>
        <w:tblLook w:val="04A0" w:firstRow="1" w:lastRow="0" w:firstColumn="1" w:lastColumn="0" w:noHBand="0" w:noVBand="1"/>
      </w:tblPr>
      <w:tblGrid>
        <w:gridCol w:w="1285"/>
        <w:gridCol w:w="933"/>
        <w:gridCol w:w="1063"/>
        <w:gridCol w:w="941"/>
        <w:gridCol w:w="1030"/>
        <w:gridCol w:w="1186"/>
        <w:gridCol w:w="918"/>
        <w:gridCol w:w="1125"/>
      </w:tblGrid>
      <w:tr w:rsidR="008F1EA4" w:rsidRPr="00BC1903" w14:paraId="0018113D" w14:textId="77777777" w:rsidTr="00D97908">
        <w:trPr>
          <w:cnfStyle w:val="100000000000" w:firstRow="1" w:lastRow="0" w:firstColumn="0" w:lastColumn="0" w:oddVBand="0" w:evenVBand="0" w:oddHBand="0" w:evenHBand="0" w:firstRowFirstColumn="0" w:firstRowLastColumn="0" w:lastRowFirstColumn="0" w:lastRowLastColumn="0"/>
          <w:jc w:val="center"/>
        </w:trPr>
        <w:tc>
          <w:tcPr>
            <w:tcW w:w="5000" w:type="pct"/>
            <w:gridSpan w:val="8"/>
          </w:tcPr>
          <w:p w14:paraId="3F281771" w14:textId="4C5A7BE2" w:rsidR="008F1EA4" w:rsidRPr="00BC1903" w:rsidRDefault="008F1EA4" w:rsidP="009277A7">
            <w:pPr>
              <w:pStyle w:val="TableHeader"/>
              <w:ind w:left="0"/>
              <w:rPr>
                <w:color w:val="FFFFFF"/>
                <w:sz w:val="16"/>
                <w:lang w:val="en-US"/>
              </w:rPr>
            </w:pPr>
            <w:r w:rsidRPr="00BC1903">
              <w:rPr>
                <w:color w:val="FFFFFF"/>
                <w:sz w:val="16"/>
                <w:lang w:val="en-US"/>
              </w:rPr>
              <w:t>REQ-</w:t>
            </w:r>
            <w:r w:rsidR="006809AD">
              <w:rPr>
                <w:color w:val="FFFFFF"/>
                <w:sz w:val="16"/>
                <w:lang w:val="en-US"/>
              </w:rPr>
              <w:t>MESW</w:t>
            </w:r>
            <w:r w:rsidRPr="00BC1903">
              <w:rPr>
                <w:color w:val="FFFFFF"/>
                <w:sz w:val="16"/>
                <w:lang w:val="en-US"/>
              </w:rPr>
              <w:t>-</w:t>
            </w:r>
            <w:r w:rsidR="005F0EBC">
              <w:rPr>
                <w:color w:val="FFFFFF"/>
                <w:sz w:val="16"/>
                <w:lang w:val="en-US"/>
              </w:rPr>
              <w:t>SSE</w:t>
            </w:r>
            <w:r w:rsidRPr="00BC1903">
              <w:rPr>
                <w:color w:val="FFFFFF"/>
                <w:sz w:val="16"/>
                <w:lang w:val="en-US"/>
              </w:rPr>
              <w:t>-00</w:t>
            </w:r>
            <w:r w:rsidR="009277A7">
              <w:rPr>
                <w:color w:val="FFFFFF"/>
                <w:sz w:val="16"/>
                <w:lang w:val="en-US"/>
              </w:rPr>
              <w:t>8</w:t>
            </w:r>
            <w:r w:rsidRPr="00BC1903">
              <w:rPr>
                <w:color w:val="FFFFFF"/>
                <w:sz w:val="16"/>
                <w:lang w:val="en-US"/>
              </w:rPr>
              <w:t xml:space="preserve">0- </w:t>
            </w:r>
            <w:r w:rsidR="009277A7">
              <w:rPr>
                <w:color w:val="FFFFFF"/>
                <w:sz w:val="16"/>
                <w:lang w:val="en-US"/>
              </w:rPr>
              <w:t>Clean Data Action</w:t>
            </w:r>
          </w:p>
        </w:tc>
      </w:tr>
      <w:tr w:rsidR="008F1EA4" w:rsidRPr="00BC1903" w14:paraId="4586C8AB"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659" w:type="pct"/>
          </w:tcPr>
          <w:p w14:paraId="3659F3B4" w14:textId="7786F57F" w:rsidR="008F1EA4" w:rsidRPr="00BC1903" w:rsidRDefault="006809AD" w:rsidP="008F1EA4">
            <w:pPr>
              <w:pStyle w:val="TableHeader"/>
              <w:rPr>
                <w:lang w:val="en-US"/>
              </w:rPr>
            </w:pPr>
            <w:r>
              <w:rPr>
                <w:lang w:val="en-US"/>
              </w:rPr>
              <w:t>Version</w:t>
            </w:r>
            <w:r w:rsidR="008F1EA4" w:rsidRPr="00BC1903">
              <w:rPr>
                <w:lang w:val="en-US"/>
              </w:rPr>
              <w:t>:</w:t>
            </w:r>
          </w:p>
        </w:tc>
        <w:tc>
          <w:tcPr>
            <w:tcW w:w="611" w:type="pct"/>
          </w:tcPr>
          <w:p w14:paraId="33E7101E" w14:textId="77777777" w:rsidR="008F1EA4" w:rsidRPr="00BC1903" w:rsidRDefault="008F1EA4" w:rsidP="008F1EA4">
            <w:pPr>
              <w:pStyle w:val="TableText"/>
              <w:rPr>
                <w:lang w:val="en-US"/>
              </w:rPr>
            </w:pPr>
            <w:r w:rsidRPr="00BC1903">
              <w:rPr>
                <w:lang w:val="en-US"/>
              </w:rPr>
              <w:t>1.0</w:t>
            </w:r>
          </w:p>
        </w:tc>
        <w:tc>
          <w:tcPr>
            <w:tcW w:w="614" w:type="pct"/>
          </w:tcPr>
          <w:p w14:paraId="42621A34" w14:textId="74935BE5" w:rsidR="008F1EA4" w:rsidRPr="00BC1903" w:rsidRDefault="006809AD" w:rsidP="008F1EA4">
            <w:pPr>
              <w:pStyle w:val="TableHeader"/>
              <w:rPr>
                <w:lang w:val="en-US"/>
              </w:rPr>
            </w:pPr>
            <w:r>
              <w:rPr>
                <w:lang w:val="en-US"/>
              </w:rPr>
              <w:t>Phase</w:t>
            </w:r>
            <w:r w:rsidR="008F1EA4" w:rsidRPr="00BC1903">
              <w:rPr>
                <w:lang w:val="en-US"/>
              </w:rPr>
              <w:t>:</w:t>
            </w:r>
          </w:p>
        </w:tc>
        <w:tc>
          <w:tcPr>
            <w:tcW w:w="615" w:type="pct"/>
          </w:tcPr>
          <w:p w14:paraId="4894056C" w14:textId="3ADAEB4D" w:rsidR="008F1EA4" w:rsidRPr="00BC1903" w:rsidRDefault="006809AD" w:rsidP="008F1EA4">
            <w:pPr>
              <w:pStyle w:val="TableText"/>
              <w:rPr>
                <w:lang w:val="en-US"/>
              </w:rPr>
            </w:pPr>
            <w:r>
              <w:rPr>
                <w:lang w:val="en-US"/>
              </w:rPr>
              <w:t>1</w:t>
            </w:r>
          </w:p>
        </w:tc>
        <w:tc>
          <w:tcPr>
            <w:tcW w:w="651" w:type="pct"/>
          </w:tcPr>
          <w:p w14:paraId="71A0D37A" w14:textId="15D2F709" w:rsidR="008F1EA4" w:rsidRPr="00BC1903" w:rsidRDefault="006809AD" w:rsidP="008F1EA4">
            <w:pPr>
              <w:pStyle w:val="TableHeader"/>
              <w:rPr>
                <w:lang w:val="en-US"/>
              </w:rPr>
            </w:pPr>
            <w:r>
              <w:rPr>
                <w:lang w:val="en-US"/>
              </w:rPr>
              <w:t>State</w:t>
            </w:r>
            <w:r w:rsidR="008F1EA4" w:rsidRPr="00BC1903">
              <w:rPr>
                <w:lang w:val="en-US"/>
              </w:rPr>
              <w:t>:</w:t>
            </w:r>
          </w:p>
        </w:tc>
        <w:tc>
          <w:tcPr>
            <w:tcW w:w="615" w:type="pct"/>
          </w:tcPr>
          <w:p w14:paraId="41DDE7F5" w14:textId="156DA67B" w:rsidR="008F1EA4" w:rsidRPr="00BC1903" w:rsidRDefault="006809AD" w:rsidP="008F1EA4">
            <w:pPr>
              <w:pStyle w:val="TableText"/>
              <w:rPr>
                <w:lang w:val="en-US"/>
              </w:rPr>
            </w:pPr>
            <w:r>
              <w:rPr>
                <w:lang w:val="en-US"/>
              </w:rPr>
              <w:t>Proposed</w:t>
            </w:r>
          </w:p>
        </w:tc>
        <w:tc>
          <w:tcPr>
            <w:tcW w:w="495" w:type="pct"/>
          </w:tcPr>
          <w:p w14:paraId="7918668F" w14:textId="4CE9CA34" w:rsidR="008F1EA4" w:rsidRPr="00BC1903" w:rsidRDefault="006809AD" w:rsidP="008F1EA4">
            <w:pPr>
              <w:pStyle w:val="TableHeader"/>
              <w:rPr>
                <w:lang w:val="en-US"/>
              </w:rPr>
            </w:pPr>
            <w:r>
              <w:rPr>
                <w:lang w:val="en-US"/>
              </w:rPr>
              <w:t>Date</w:t>
            </w:r>
            <w:r w:rsidR="008F1EA4" w:rsidRPr="00BC1903">
              <w:rPr>
                <w:lang w:val="en-US"/>
              </w:rPr>
              <w:t>:</w:t>
            </w:r>
          </w:p>
        </w:tc>
        <w:tc>
          <w:tcPr>
            <w:tcW w:w="740" w:type="pct"/>
          </w:tcPr>
          <w:p w14:paraId="382383DF" w14:textId="417A18BD" w:rsidR="008F1EA4" w:rsidRPr="00BC1903" w:rsidRDefault="006809AD" w:rsidP="008F1EA4">
            <w:pPr>
              <w:pStyle w:val="TableText"/>
              <w:rPr>
                <w:lang w:val="en-US"/>
              </w:rPr>
            </w:pPr>
            <w:r>
              <w:rPr>
                <w:lang w:val="en-US"/>
              </w:rPr>
              <w:t>2016-10-12</w:t>
            </w:r>
          </w:p>
        </w:tc>
      </w:tr>
      <w:tr w:rsidR="008F1EA4" w:rsidRPr="00BC1903" w14:paraId="2DEFA2F4" w14:textId="77777777" w:rsidTr="00D97908">
        <w:trPr>
          <w:cnfStyle w:val="000000010000" w:firstRow="0" w:lastRow="0" w:firstColumn="0" w:lastColumn="0" w:oddVBand="0" w:evenVBand="0" w:oddHBand="0" w:evenHBand="1" w:firstRowFirstColumn="0" w:firstRowLastColumn="0" w:lastRowFirstColumn="0" w:lastRowLastColumn="0"/>
          <w:jc w:val="center"/>
        </w:trPr>
        <w:tc>
          <w:tcPr>
            <w:tcW w:w="659" w:type="pct"/>
          </w:tcPr>
          <w:p w14:paraId="5ECD2CF9" w14:textId="222ADAE8" w:rsidR="008F1EA4" w:rsidRPr="00BC1903" w:rsidRDefault="006809AD" w:rsidP="008F1EA4">
            <w:pPr>
              <w:pStyle w:val="TableHeader"/>
              <w:rPr>
                <w:lang w:val="en-US"/>
              </w:rPr>
            </w:pPr>
            <w:r>
              <w:rPr>
                <w:lang w:val="en-US"/>
              </w:rPr>
              <w:t>Type</w:t>
            </w:r>
            <w:r w:rsidR="008F1EA4" w:rsidRPr="00BC1903">
              <w:rPr>
                <w:lang w:val="en-US"/>
              </w:rPr>
              <w:t>:</w:t>
            </w:r>
          </w:p>
        </w:tc>
        <w:tc>
          <w:tcPr>
            <w:tcW w:w="4341" w:type="pct"/>
            <w:gridSpan w:val="7"/>
          </w:tcPr>
          <w:p w14:paraId="00433908" w14:textId="5EA72C94" w:rsidR="008F1EA4" w:rsidRPr="00BC1903" w:rsidRDefault="00BC1903" w:rsidP="008F1EA4">
            <w:pPr>
              <w:pStyle w:val="TableText"/>
              <w:rPr>
                <w:lang w:val="en-US"/>
              </w:rPr>
            </w:pPr>
            <w:r>
              <w:rPr>
                <w:lang w:val="en-US"/>
              </w:rPr>
              <w:t>Functional</w:t>
            </w:r>
          </w:p>
        </w:tc>
      </w:tr>
      <w:tr w:rsidR="008F1EA4" w:rsidRPr="00BC1903" w14:paraId="5C6C91B7" w14:textId="77777777" w:rsidTr="00D97908">
        <w:trPr>
          <w:cnfStyle w:val="000000100000" w:firstRow="0" w:lastRow="0" w:firstColumn="0" w:lastColumn="0" w:oddVBand="0" w:evenVBand="0" w:oddHBand="1" w:evenHBand="0" w:firstRowFirstColumn="0" w:firstRowLastColumn="0" w:lastRowFirstColumn="0" w:lastRowLastColumn="0"/>
          <w:jc w:val="center"/>
        </w:trPr>
        <w:tc>
          <w:tcPr>
            <w:tcW w:w="5000" w:type="pct"/>
            <w:gridSpan w:val="8"/>
          </w:tcPr>
          <w:p w14:paraId="30342B44" w14:textId="34918EA7" w:rsidR="008F1EA4" w:rsidRPr="005F0EBC" w:rsidRDefault="005F0EBC" w:rsidP="009277A7">
            <w:pPr>
              <w:pStyle w:val="TableText"/>
              <w:ind w:left="0"/>
              <w:rPr>
                <w:lang w:val="en-US"/>
              </w:rPr>
            </w:pPr>
            <w:r>
              <w:rPr>
                <w:lang w:val="en-US"/>
              </w:rPr>
              <w:t xml:space="preserve">The </w:t>
            </w:r>
            <w:r w:rsidR="009277A7">
              <w:rPr>
                <w:lang w:val="en-US"/>
              </w:rPr>
              <w:t xml:space="preserve">Clean Data Action will clear all search fields of their respective </w:t>
            </w:r>
            <w:commentRangeStart w:id="44"/>
            <w:r w:rsidR="009277A7">
              <w:rPr>
                <w:lang w:val="en-US"/>
              </w:rPr>
              <w:t>inputs</w:t>
            </w:r>
            <w:commentRangeEnd w:id="44"/>
            <w:r w:rsidR="00BE402C">
              <w:rPr>
                <w:rStyle w:val="CommentReference"/>
                <w:noProof/>
                <w:lang w:eastAsia="en-US"/>
              </w:rPr>
              <w:commentReference w:id="44"/>
            </w:r>
            <w:r w:rsidR="009277A7">
              <w:rPr>
                <w:lang w:val="en-US"/>
              </w:rPr>
              <w:t>.</w:t>
            </w:r>
            <w:r w:rsidR="008F1EA4" w:rsidRPr="005F0EBC">
              <w:rPr>
                <w:lang w:val="en-US"/>
              </w:rPr>
              <w:t xml:space="preserve"> </w:t>
            </w:r>
          </w:p>
        </w:tc>
      </w:tr>
    </w:tbl>
    <w:p w14:paraId="4C1EF44B" w14:textId="77777777" w:rsidR="008F1EA4" w:rsidRDefault="008F1EA4" w:rsidP="008F1EA4">
      <w:pPr>
        <w:pStyle w:val="BodyText"/>
        <w:rPr>
          <w:lang w:val="en-US"/>
        </w:rPr>
      </w:pPr>
      <w:r w:rsidRPr="00BC1903">
        <w:rPr>
          <w:lang w:val="en-US"/>
        </w:rPr>
        <w:br w:type="page"/>
      </w:r>
    </w:p>
    <w:p w14:paraId="5B74A2F8" w14:textId="77777777" w:rsidR="009277A7" w:rsidRPr="00BC1903" w:rsidRDefault="009277A7" w:rsidP="008F1EA4">
      <w:pPr>
        <w:pStyle w:val="BodyText"/>
        <w:rPr>
          <w:lang w:val="en-US"/>
        </w:rPr>
      </w:pPr>
    </w:p>
    <w:p w14:paraId="5A8EC0C7" w14:textId="77777777" w:rsidR="00427158" w:rsidRPr="00BC1903" w:rsidRDefault="00C530C4" w:rsidP="006172AD">
      <w:pPr>
        <w:rPr>
          <w:lang w:val="en-US"/>
        </w:rPr>
      </w:pPr>
      <w:r w:rsidRPr="00BC1903">
        <w:rPr>
          <w:noProof/>
          <w:lang w:val="en-US"/>
        </w:rPr>
        <mc:AlternateContent>
          <mc:Choice Requires="wps">
            <w:drawing>
              <wp:anchor distT="0" distB="0" distL="114300" distR="114300" simplePos="0" relativeHeight="251668480" behindDoc="1" locked="0" layoutInCell="1" allowOverlap="1" wp14:anchorId="573959DB" wp14:editId="4E3903EB">
                <wp:simplePos x="0" y="0"/>
                <wp:positionH relativeFrom="margin">
                  <wp:posOffset>-704850</wp:posOffset>
                </wp:positionH>
                <wp:positionV relativeFrom="margin">
                  <wp:posOffset>-1620520</wp:posOffset>
                </wp:positionV>
                <wp:extent cx="7626985" cy="10863580"/>
                <wp:effectExtent l="0" t="0" r="12065" b="13970"/>
                <wp:wrapNone/>
                <wp:docPr id="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985" cy="10863580"/>
                        </a:xfrm>
                        <a:prstGeom prst="rect">
                          <a:avLst/>
                        </a:prstGeom>
                        <a:solidFill>
                          <a:srgbClr val="766A62"/>
                        </a:solidFill>
                        <a:ln w="9525">
                          <a:solidFill>
                            <a:srgbClr val="4579B8"/>
                          </a:solidFill>
                          <a:miter lim="800000"/>
                          <a:headEnd/>
                          <a:tailEnd/>
                        </a:ln>
                      </wps:spPr>
                      <wps:txbx>
                        <w:txbxContent>
                          <w:p w14:paraId="644D5460" w14:textId="77777777" w:rsidR="0060207D" w:rsidRPr="008F1EA4" w:rsidRDefault="0060207D" w:rsidP="004A0161">
                            <w:pPr>
                              <w:rPr>
                                <w:b/>
                                <w:color w:val="FFFFFF"/>
                                <w:sz w:val="4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73959DB" id="Rectangle_x0020_30" o:spid="_x0000_s1026" style="position:absolute;margin-left:-55.5pt;margin-top:-127.55pt;width:600.55pt;height:855.4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" fillcolor="#766a62" strokecolor="#4579b8">
                <v:textbox>
                  <w:txbxContent>
                    <w:p w14:paraId="644D5460" w14:textId="77777777" w:rsidR="0060207D" w:rsidRPr="008F1EA4" w:rsidRDefault="0060207D" w:rsidP="004A0161">
                      <w:pPr>
                        <w:rPr>
                          <w:b/>
                          <w:color w:val="FFFFFF"/>
                          <w:sz w:val="44"/>
                        </w:rPr>
                      </w:pPr>
                    </w:p>
                  </w:txbxContent>
                </v:textbox>
                <w10:wrap anchorx="margin" anchory="margin"/>
              </v:rect>
            </w:pict>
          </mc:Fallback>
        </mc:AlternateContent>
      </w:r>
      <w:r w:rsidR="00356C7E" w:rsidRPr="00BC1903">
        <w:rPr>
          <w:noProof/>
          <w:lang w:val="en-US"/>
        </w:rPr>
        <mc:AlternateContent>
          <mc:Choice Requires="wpc">
            <w:drawing>
              <wp:anchor distT="0" distB="0" distL="114300" distR="114300" simplePos="0" relativeHeight="251649536" behindDoc="1" locked="0" layoutInCell="1" allowOverlap="1" wp14:anchorId="7C5834A5" wp14:editId="5EE89BD2">
                <wp:simplePos x="0" y="0"/>
                <wp:positionH relativeFrom="column">
                  <wp:posOffset>-426085</wp:posOffset>
                </wp:positionH>
                <wp:positionV relativeFrom="paragraph">
                  <wp:posOffset>4690110</wp:posOffset>
                </wp:positionV>
                <wp:extent cx="328295" cy="297180"/>
                <wp:effectExtent l="0" t="0" r="0" b="0"/>
                <wp:wrapNone/>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CD7E7CE" id="Canvas 28" o:spid="_x0000_s1026" editas="canvas" style="position:absolute;margin-left:-33.55pt;margin-top:369.3pt;width:25.85pt;height:23.4pt;z-index:-251666944" coordsize="328295,29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">
                <v:shape id="_x0000_s1027" type="#_x0000_t75" style="position:absolute;width:328295;height:297180;visibility:visible;mso-wrap-style:square">
                  <v:fill o:detectmouseclick="t"/>
                  <v:path o:connecttype="none"/>
                </v:shape>
              </v:group>
            </w:pict>
          </mc:Fallback>
        </mc:AlternateContent>
      </w:r>
      <w:bookmarkStart w:id="46" w:name="CSW_MT_START_GREY"/>
      <w:bookmarkEnd w:id="46"/>
      <w:r w:rsidR="00644EBA" w:rsidRPr="00BC1903">
        <w:rPr>
          <w:b/>
          <w:color w:val="FFFFFF"/>
          <w:sz w:val="44"/>
          <w:lang w:val="en-US"/>
        </w:rPr>
        <w:t>SOFTWARE R</w:t>
      </w:r>
      <w:r w:rsidR="00A96F2B" w:rsidRPr="00BC1903">
        <w:rPr>
          <w:b/>
          <w:color w:val="FFFFFF"/>
          <w:sz w:val="44"/>
          <w:lang w:val="en-US"/>
        </w:rPr>
        <w:t>EQUIREME</w:t>
      </w:r>
      <w:r w:rsidR="00D52789" w:rsidRPr="00BC1903">
        <w:rPr>
          <w:b/>
          <w:color w:val="FFFFFF"/>
          <w:sz w:val="44"/>
          <w:lang w:val="en-US"/>
        </w:rPr>
        <w:t>N</w:t>
      </w:r>
      <w:r w:rsidR="00A96F2B" w:rsidRPr="00BC1903">
        <w:rPr>
          <w:b/>
          <w:color w:val="FFFFFF"/>
          <w:sz w:val="44"/>
          <w:lang w:val="en-US"/>
        </w:rPr>
        <w:t>TS SPECIFICATION</w:t>
      </w:r>
      <w:r w:rsidR="006172AD" w:rsidRPr="00BC1903">
        <w:rPr>
          <w:b/>
          <w:lang w:val="en-US"/>
        </w:rPr>
        <w:t xml:space="preserve"> </w:t>
      </w:r>
    </w:p>
    <w:p w14:paraId="318682D6" w14:textId="77777777" w:rsidR="00BA0A83" w:rsidRPr="00BC1903" w:rsidRDefault="00BA0A83" w:rsidP="00427158">
      <w:pPr>
        <w:rPr>
          <w:lang w:val="en-US"/>
        </w:rPr>
      </w:pPr>
    </w:p>
    <w:p w14:paraId="10561ED7" w14:textId="77777777" w:rsidR="00BA0A83" w:rsidRPr="00BC1903" w:rsidRDefault="00BA0A83" w:rsidP="00BA0A83">
      <w:pPr>
        <w:rPr>
          <w:lang w:val="en-US"/>
        </w:rPr>
      </w:pPr>
    </w:p>
    <w:p w14:paraId="52E9E270" w14:textId="77777777" w:rsidR="00BA0A83" w:rsidRPr="00BC1903" w:rsidRDefault="00BA0A83" w:rsidP="00BA0A83">
      <w:pPr>
        <w:rPr>
          <w:lang w:val="en-US"/>
        </w:rPr>
      </w:pPr>
    </w:p>
    <w:p w14:paraId="71A0D5B3" w14:textId="77777777" w:rsidR="00BA0A83" w:rsidRPr="00BC1903" w:rsidRDefault="00BA0A83" w:rsidP="00BA0A83">
      <w:pPr>
        <w:rPr>
          <w:lang w:val="en-US"/>
        </w:rPr>
      </w:pPr>
    </w:p>
    <w:p w14:paraId="42332D43" w14:textId="77777777" w:rsidR="00BA0A83" w:rsidRPr="00BC1903" w:rsidRDefault="00BA0A83" w:rsidP="00BA0A83">
      <w:pPr>
        <w:rPr>
          <w:lang w:val="en-US"/>
        </w:rPr>
      </w:pPr>
    </w:p>
    <w:p w14:paraId="405C3948" w14:textId="77777777" w:rsidR="00427158" w:rsidRPr="00BC1903" w:rsidRDefault="00427158" w:rsidP="00A85C5A">
      <w:pPr>
        <w:tabs>
          <w:tab w:val="left" w:pos="6180"/>
        </w:tabs>
        <w:rPr>
          <w:lang w:val="en-US"/>
        </w:rPr>
      </w:pPr>
    </w:p>
    <w:p w14:paraId="2D0E661C" w14:textId="77777777" w:rsidR="00EF0EC8" w:rsidRPr="00BC1903" w:rsidRDefault="00EF0EC8" w:rsidP="00A85C5A">
      <w:pPr>
        <w:tabs>
          <w:tab w:val="left" w:pos="6180"/>
        </w:tabs>
        <w:rPr>
          <w:lang w:val="en-US"/>
        </w:rPr>
      </w:pPr>
    </w:p>
    <w:p w14:paraId="1C7009AE" w14:textId="77777777" w:rsidR="006172AD" w:rsidRPr="00BC1903" w:rsidRDefault="006172AD" w:rsidP="00A96F2B">
      <w:pPr>
        <w:pStyle w:val="ListNumber"/>
        <w:numPr>
          <w:ilvl w:val="0"/>
          <w:numId w:val="0"/>
        </w:numPr>
        <w:rPr>
          <w:lang w:val="en-US"/>
        </w:rPr>
        <w:sectPr w:rsidR="006172AD" w:rsidRPr="00BC1903" w:rsidSect="00E15E42">
          <w:headerReference w:type="default" r:id="rId14"/>
          <w:footerReference w:type="default" r:id="rId15"/>
          <w:footerReference w:type="first" r:id="rId16"/>
          <w:pgSz w:w="11907" w:h="16840" w:code="9"/>
          <w:pgMar w:top="2552" w:right="992" w:bottom="1134" w:left="992" w:header="567" w:footer="284" w:gutter="0"/>
          <w:cols w:space="720"/>
          <w:titlePg/>
          <w:docGrid w:linePitch="272"/>
        </w:sectPr>
      </w:pPr>
    </w:p>
    <w:p w14:paraId="113012F5" w14:textId="77777777" w:rsidR="003C0A29" w:rsidRPr="00BC1903" w:rsidRDefault="003C0A29" w:rsidP="00A96F2B">
      <w:pPr>
        <w:rPr>
          <w:lang w:val="en-US"/>
        </w:rPr>
      </w:pPr>
      <w:bookmarkStart w:id="47" w:name="CSW_MT_START_BACK_COVER"/>
      <w:bookmarkEnd w:id="47"/>
    </w:p>
    <w:sectPr w:rsidR="003C0A29" w:rsidRPr="00BC1903" w:rsidSect="000F692B">
      <w:headerReference w:type="default" r:id="rId17"/>
      <w:footerReference w:type="default" r:id="rId18"/>
      <w:footerReference w:type="first" r:id="rId19"/>
      <w:pgSz w:w="11907" w:h="16840" w:code="9"/>
      <w:pgMar w:top="2552" w:right="992" w:bottom="1134" w:left="992" w:header="567" w:footer="284" w:gutter="0"/>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nel Zamith" w:date="2016-10-11T21:48:00Z" w:initials="MZ">
    <w:p w14:paraId="0F3C6AAC" w14:textId="54460460" w:rsidR="00CE4F64" w:rsidRDefault="00CE4F64">
      <w:pPr>
        <w:pStyle w:val="CommentText"/>
      </w:pPr>
      <w:r>
        <w:rPr>
          <w:rStyle w:val="CommentReference"/>
        </w:rPr>
        <w:annotationRef/>
      </w:r>
      <w:r>
        <w:t>This should be filled by the reviewer!</w:t>
      </w:r>
    </w:p>
  </w:comment>
  <w:comment w:id="18" w:author="Manel Zamith" w:date="2016-10-11T22:02:00Z" w:initials="MZ">
    <w:p w14:paraId="25955EC0" w14:textId="0F303E8F" w:rsidR="00497D31" w:rsidRDefault="00497D31">
      <w:pPr>
        <w:pStyle w:val="CommentText"/>
      </w:pPr>
      <w:r>
        <w:rPr>
          <w:rStyle w:val="CommentReference"/>
        </w:rPr>
        <w:annotationRef/>
      </w:r>
      <w:r>
        <w:t>The layout of the screen is unclear and could lead to ambiguity. There is no clear statement as to where each field should be. There should be a mockup.</w:t>
      </w:r>
    </w:p>
  </w:comment>
  <w:comment w:id="19" w:author="Manel Zamith" w:date="2016-10-11T22:01:00Z" w:initials="MZ">
    <w:p w14:paraId="0CE443CF" w14:textId="0ECB3AA4" w:rsidR="00497D31" w:rsidRDefault="00497D31">
      <w:pPr>
        <w:pStyle w:val="CommentText"/>
      </w:pPr>
      <w:r>
        <w:rPr>
          <w:rStyle w:val="CommentReference"/>
        </w:rPr>
        <w:annotationRef/>
      </w:r>
      <w:r>
        <w:t>Could be unclear. There is no clear definition of “registered student”.</w:t>
      </w:r>
    </w:p>
  </w:comment>
  <w:comment w:id="20" w:author="Manel Zamith" w:date="2016-10-11T22:00:00Z" w:initials="MZ">
    <w:p w14:paraId="68022E41" w14:textId="26E8FF1F" w:rsidR="0013476A" w:rsidRDefault="0013476A">
      <w:pPr>
        <w:pStyle w:val="CommentText"/>
      </w:pPr>
      <w:r>
        <w:rPr>
          <w:rStyle w:val="CommentReference"/>
        </w:rPr>
        <w:annotationRef/>
      </w:r>
      <w:r>
        <w:t>Incoherant: This action Is stated as a part of the screen, but there is no requirement stating its actions.</w:t>
      </w:r>
    </w:p>
  </w:comment>
  <w:comment w:id="23" w:author="Manel Zamith" w:date="2016-10-11T22:04:00Z" w:initials="MZ">
    <w:p w14:paraId="22AF5915" w14:textId="63EB96A4" w:rsidR="00497D31" w:rsidRDefault="00497D31">
      <w:pPr>
        <w:pStyle w:val="CommentText"/>
      </w:pPr>
      <w:r>
        <w:rPr>
          <w:rStyle w:val="CommentReference"/>
        </w:rPr>
        <w:annotationRef/>
      </w:r>
      <w:r>
        <w:t>Ambiguous: Student average is not a unique field, as two or more students can have the same average. Additonal rules should exist.</w:t>
      </w:r>
    </w:p>
  </w:comment>
  <w:comment w:id="26" w:author="Manel Zamith" w:date="2016-10-11T22:05:00Z" w:initials="MZ">
    <w:p w14:paraId="3C564E27" w14:textId="45913BF5" w:rsidR="00497D31" w:rsidRDefault="00497D31">
      <w:pPr>
        <w:pStyle w:val="CommentText"/>
      </w:pPr>
      <w:r>
        <w:rPr>
          <w:rStyle w:val="CommentReference"/>
        </w:rPr>
        <w:annotationRef/>
      </w:r>
      <w:r>
        <w:t>Incomplete: The default behaviour of the field should be clearly stated. One can assume it’s empty by default, but one should never assume.</w:t>
      </w:r>
    </w:p>
  </w:comment>
  <w:comment w:id="29" w:author="Manel Zamith" w:date="2016-10-11T22:06:00Z" w:initials="MZ">
    <w:p w14:paraId="783C700D" w14:textId="3A41775D" w:rsidR="00497D31" w:rsidRDefault="00497D31">
      <w:pPr>
        <w:pStyle w:val="CommentText"/>
      </w:pPr>
      <w:r>
        <w:rPr>
          <w:rStyle w:val="CommentReference"/>
        </w:rPr>
        <w:annotationRef/>
      </w:r>
      <w:r>
        <w:t>The date field should never be left empty, for traceability reasons.</w:t>
      </w:r>
    </w:p>
  </w:comment>
  <w:comment w:id="34" w:author="Manel Zamith" w:date="2016-10-11T22:09:00Z" w:initials="MZ">
    <w:p w14:paraId="494EF1BC" w14:textId="353B7D98" w:rsidR="00C77424" w:rsidRDefault="00C77424">
      <w:pPr>
        <w:pStyle w:val="CommentText"/>
      </w:pPr>
      <w:r>
        <w:rPr>
          <w:rStyle w:val="CommentReference"/>
        </w:rPr>
        <w:annotationRef/>
      </w:r>
      <w:r>
        <w:t>Two requirements shall never have the same number, for traceability reasons.</w:t>
      </w:r>
    </w:p>
  </w:comment>
  <w:comment w:id="35" w:author="Manel Zamith" w:date="2016-10-11T22:10:00Z" w:initials="MZ">
    <w:p w14:paraId="464E0FC1" w14:textId="2F9FF558" w:rsidR="00C77424" w:rsidRDefault="00C77424">
      <w:pPr>
        <w:pStyle w:val="CommentText"/>
      </w:pPr>
      <w:r>
        <w:rPr>
          <w:rStyle w:val="CommentReference"/>
        </w:rPr>
        <w:annotationRef/>
      </w:r>
      <w:r>
        <w:t>Can be ambiguous. The calender widget should be futher detailed.</w:t>
      </w:r>
    </w:p>
  </w:comment>
  <w:comment w:id="36" w:author="Manel Zamith" w:date="2016-10-11T22:11:00Z" w:initials="MZ">
    <w:p w14:paraId="4B5C0502" w14:textId="3AB76DBE" w:rsidR="001D7DF4" w:rsidRDefault="001D7DF4">
      <w:pPr>
        <w:pStyle w:val="CommentText"/>
      </w:pPr>
      <w:r>
        <w:rPr>
          <w:rStyle w:val="CommentReference"/>
        </w:rPr>
        <w:annotationRef/>
      </w:r>
      <w:r>
        <w:t>Possibly incomplete. According to this specification, the user will be able to insert letters and special characters in the input field.This is not the desired behaviour according to the input format specified in this same requirement.</w:t>
      </w:r>
    </w:p>
  </w:comment>
  <w:comment w:id="40" w:author="Manel Zamith" w:date="2016-10-11T22:16:00Z" w:initials="MZ">
    <w:p w14:paraId="7CBE9848" w14:textId="4DCF2353" w:rsidR="00BE66D9" w:rsidRDefault="00BE66D9">
      <w:pPr>
        <w:pStyle w:val="CommentText"/>
      </w:pPr>
      <w:r>
        <w:rPr>
          <w:rStyle w:val="CommentReference"/>
        </w:rPr>
        <w:annotationRef/>
      </w:r>
      <w:r>
        <w:t>Incomplete: What is the action if some fields are left empty?</w:t>
      </w:r>
    </w:p>
  </w:comment>
  <w:comment w:id="41" w:author="Manel Zamith" w:date="2016-10-11T22:15:00Z" w:initials="MZ">
    <w:p w14:paraId="5053C82B" w14:textId="28591670" w:rsidR="00BE66D9" w:rsidRDefault="00BE66D9">
      <w:pPr>
        <w:pStyle w:val="CommentText"/>
      </w:pPr>
      <w:r>
        <w:rPr>
          <w:rStyle w:val="CommentReference"/>
        </w:rPr>
        <w:annotationRef/>
      </w:r>
      <w:r>
        <w:t>Incomplete: What if Birthday to is before Birthday from? Validation is required for proper behaviour.</w:t>
      </w:r>
    </w:p>
  </w:comment>
  <w:comment w:id="44" w:author="Manel Zamith" w:date="2016-10-11T22:17:00Z" w:initials="MZ">
    <w:p w14:paraId="603A0930" w14:textId="77777777" w:rsidR="00BE402C" w:rsidRDefault="00BE402C">
      <w:pPr>
        <w:pStyle w:val="CommentText"/>
      </w:pPr>
      <w:r>
        <w:rPr>
          <w:rStyle w:val="CommentReference"/>
        </w:rPr>
        <w:annotationRef/>
      </w:r>
      <w:r>
        <w:t>Inconsistent: It’s clearly stated that the user should not be able to edit the Degree Major field. Therefore, this field should never be empty.</w:t>
      </w:r>
    </w:p>
    <w:p w14:paraId="2C62434A" w14:textId="09D292FA" w:rsidR="00BE402C" w:rsidRDefault="00BE402C">
      <w:pPr>
        <w:pStyle w:val="CommentText"/>
      </w:pPr>
      <w:r>
        <w:t xml:space="preserve">All inputs should return to their default values when Clean Data is </w:t>
      </w:r>
      <w:r>
        <w:t>executed.</w:t>
      </w:r>
      <w:bookmarkStart w:id="45" w:name="_GoBack"/>
      <w:bookmarkEnd w:id="45"/>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3C6AAC" w15:done="0"/>
  <w15:commentEx w15:paraId="25955EC0" w15:done="0"/>
  <w15:commentEx w15:paraId="0CE443CF" w15:done="0"/>
  <w15:commentEx w15:paraId="68022E41" w15:done="0"/>
  <w15:commentEx w15:paraId="22AF5915" w15:done="0"/>
  <w15:commentEx w15:paraId="3C564E27" w15:done="0"/>
  <w15:commentEx w15:paraId="783C700D" w15:done="0"/>
  <w15:commentEx w15:paraId="494EF1BC" w15:done="0"/>
  <w15:commentEx w15:paraId="464E0FC1" w15:done="0"/>
  <w15:commentEx w15:paraId="4B5C0502" w15:done="0"/>
  <w15:commentEx w15:paraId="7CBE9848" w15:done="0"/>
  <w15:commentEx w15:paraId="5053C82B" w15:done="0"/>
  <w15:commentEx w15:paraId="2C62434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552F2" w14:textId="77777777" w:rsidR="003846F7" w:rsidRPr="008F1EA4" w:rsidRDefault="003846F7">
      <w:r w:rsidRPr="008F1EA4">
        <w:separator/>
      </w:r>
    </w:p>
  </w:endnote>
  <w:endnote w:type="continuationSeparator" w:id="0">
    <w:p w14:paraId="50F1B831" w14:textId="77777777" w:rsidR="003846F7" w:rsidRPr="008F1EA4" w:rsidRDefault="003846F7">
      <w:r w:rsidRPr="008F1E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Franklin Gothic Medium Cond">
    <w:panose1 w:val="020B06060304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Helv">
    <w:charset w:val="00"/>
    <w:family w:val="auto"/>
    <w:pitch w:val="variable"/>
    <w:sig w:usb0="E50002FF" w:usb1="500079DB" w:usb2="00000010" w:usb3="00000000" w:csb0="00000001"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MS Mincho">
    <w:panose1 w:val="02020609040205080304"/>
    <w:charset w:val="80"/>
    <w:family w:val="auto"/>
    <w:pitch w:val="variable"/>
    <w:sig w:usb0="E00002FF" w:usb1="6AC7FDFB" w:usb2="08000012" w:usb3="00000000" w:csb0="0002009F" w:csb1="00000000"/>
  </w:font>
  <w:font w:name="New York">
    <w:panose1 w:val="00000000000000000000"/>
    <w:charset w:val="4D"/>
    <w:family w:val="roman"/>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Univers-CondensedLight">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H w:val="single" w:sz="4" w:space="0" w:color="A50D12"/>
      </w:tblBorders>
      <w:tblCellMar>
        <w:left w:w="0" w:type="dxa"/>
        <w:right w:w="0" w:type="dxa"/>
      </w:tblCellMar>
      <w:tblLook w:val="01E0" w:firstRow="1" w:lastRow="1" w:firstColumn="1" w:lastColumn="1" w:noHBand="0" w:noVBand="0"/>
    </w:tblPr>
    <w:tblGrid>
      <w:gridCol w:w="7797"/>
      <w:gridCol w:w="2126"/>
    </w:tblGrid>
    <w:tr w:rsidR="0060207D" w:rsidRPr="008F1EA4" w14:paraId="61988A75" w14:textId="77777777" w:rsidTr="00476AF6">
      <w:trPr>
        <w:trHeight w:hRule="exact" w:val="420"/>
      </w:trPr>
      <w:tc>
        <w:tcPr>
          <w:tcW w:w="3929" w:type="pct"/>
        </w:tcPr>
        <w:p w14:paraId="3BD706FA" w14:textId="77777777" w:rsidR="0060207D" w:rsidRPr="008F1EA4" w:rsidRDefault="0060207D" w:rsidP="006A103E">
          <w:pPr>
            <w:pStyle w:val="CSWFooterFirstColumn"/>
            <w:rPr>
              <w:sz w:val="10"/>
            </w:rPr>
          </w:pPr>
        </w:p>
        <w:p w14:paraId="4333676F" w14:textId="77777777" w:rsidR="0060207D" w:rsidRPr="008F1EA4" w:rsidRDefault="0060207D" w:rsidP="008F1EA4">
          <w:pPr>
            <w:pStyle w:val="CSWFooterFirstColumn"/>
            <w:rPr>
              <w:sz w:val="10"/>
            </w:rPr>
          </w:pPr>
        </w:p>
      </w:tc>
      <w:tc>
        <w:tcPr>
          <w:tcW w:w="1071" w:type="pct"/>
        </w:tcPr>
        <w:p w14:paraId="2613D329" w14:textId="77777777" w:rsidR="0060207D" w:rsidRPr="008F1EA4" w:rsidRDefault="0060207D" w:rsidP="006A103E">
          <w:pPr>
            <w:pStyle w:val="CSWFooterPageNumber"/>
            <w:rPr>
              <w:sz w:val="14"/>
            </w:rPr>
          </w:pPr>
          <w:r w:rsidRPr="008F1EA4">
            <w:rPr>
              <w:sz w:val="14"/>
            </w:rPr>
            <w:fldChar w:fldCharType="begin"/>
          </w:r>
          <w:r w:rsidRPr="008F1EA4">
            <w:rPr>
              <w:sz w:val="14"/>
            </w:rPr>
            <w:instrText xml:space="preserve"> PAGE </w:instrText>
          </w:r>
          <w:r w:rsidRPr="008F1EA4">
            <w:rPr>
              <w:sz w:val="14"/>
            </w:rPr>
            <w:fldChar w:fldCharType="separate"/>
          </w:r>
          <w:r w:rsidR="00807F71">
            <w:rPr>
              <w:sz w:val="14"/>
            </w:rPr>
            <w:t>2</w:t>
          </w:r>
          <w:r w:rsidRPr="008F1EA4">
            <w:rPr>
              <w:sz w:val="14"/>
            </w:rPr>
            <w:fldChar w:fldCharType="end"/>
          </w:r>
          <w:r w:rsidRPr="008F1EA4">
            <w:rPr>
              <w:sz w:val="14"/>
            </w:rPr>
            <w:t>/</w:t>
          </w:r>
          <w:r w:rsidRPr="008F1EA4">
            <w:rPr>
              <w:sz w:val="14"/>
            </w:rPr>
            <w:fldChar w:fldCharType="begin"/>
          </w:r>
          <w:r w:rsidRPr="008F1EA4">
            <w:rPr>
              <w:sz w:val="14"/>
            </w:rPr>
            <w:instrText xml:space="preserve"> NUMPAGES </w:instrText>
          </w:r>
          <w:r w:rsidRPr="008F1EA4">
            <w:rPr>
              <w:sz w:val="14"/>
            </w:rPr>
            <w:fldChar w:fldCharType="separate"/>
          </w:r>
          <w:r w:rsidR="00807F71">
            <w:rPr>
              <w:sz w:val="14"/>
            </w:rPr>
            <w:t>10</w:t>
          </w:r>
          <w:r w:rsidRPr="008F1EA4">
            <w:rPr>
              <w:sz w:val="14"/>
            </w:rPr>
            <w:fldChar w:fldCharType="end"/>
          </w:r>
        </w:p>
      </w:tc>
    </w:tr>
  </w:tbl>
  <w:p w14:paraId="34049E0B" w14:textId="77777777" w:rsidR="0060207D" w:rsidRPr="008F1EA4" w:rsidRDefault="0060207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1E0" w:firstRow="1" w:lastRow="1" w:firstColumn="1" w:lastColumn="1" w:noHBand="0" w:noVBand="0"/>
    </w:tblPr>
    <w:tblGrid>
      <w:gridCol w:w="9498"/>
      <w:gridCol w:w="425"/>
    </w:tblGrid>
    <w:tr w:rsidR="0060207D" w:rsidRPr="008F1EA4" w14:paraId="3650F548" w14:textId="77777777" w:rsidTr="00476AF6">
      <w:trPr>
        <w:trHeight w:val="941"/>
      </w:trPr>
      <w:tc>
        <w:tcPr>
          <w:tcW w:w="4786" w:type="pct"/>
          <w:tcBorders>
            <w:bottom w:val="nil"/>
          </w:tcBorders>
        </w:tcPr>
        <w:p w14:paraId="39154E77" w14:textId="77777777" w:rsidR="0060207D" w:rsidRPr="008F1EA4" w:rsidRDefault="0060207D" w:rsidP="006D5BB7">
          <w:pPr>
            <w:pStyle w:val="BodyText"/>
            <w:spacing w:after="0" w:line="240" w:lineRule="auto"/>
            <w:rPr>
              <w:color w:val="A50D12"/>
            </w:rPr>
          </w:pPr>
        </w:p>
        <w:p w14:paraId="017006DF" w14:textId="77777777" w:rsidR="0060207D" w:rsidRPr="008F1EA4" w:rsidRDefault="0060207D" w:rsidP="006D5BB7">
          <w:pPr>
            <w:pStyle w:val="BodyText"/>
            <w:spacing w:after="0" w:line="240" w:lineRule="auto"/>
            <w:rPr>
              <w:color w:val="A50D12"/>
              <w:sz w:val="16"/>
            </w:rPr>
          </w:pPr>
        </w:p>
        <w:p w14:paraId="41C4521B" w14:textId="77777777" w:rsidR="0060207D" w:rsidRPr="008F1EA4" w:rsidRDefault="0060207D" w:rsidP="006D5BB7">
          <w:pPr>
            <w:pStyle w:val="BodyText"/>
            <w:spacing w:after="0" w:line="240" w:lineRule="auto"/>
            <w:rPr>
              <w:color w:val="A50D12"/>
              <w:sz w:val="16"/>
            </w:rPr>
          </w:pPr>
        </w:p>
      </w:tc>
      <w:tc>
        <w:tcPr>
          <w:tcW w:w="214" w:type="pct"/>
          <w:tcBorders>
            <w:bottom w:val="nil"/>
          </w:tcBorders>
        </w:tcPr>
        <w:p w14:paraId="238EBF63" w14:textId="77777777" w:rsidR="0060207D" w:rsidRPr="008F1EA4" w:rsidRDefault="0060207D" w:rsidP="006D5BB7">
          <w:pPr>
            <w:pStyle w:val="BodyText"/>
            <w:spacing w:after="0" w:line="240" w:lineRule="auto"/>
            <w:jc w:val="right"/>
            <w:rPr>
              <w:sz w:val="16"/>
            </w:rPr>
          </w:pPr>
        </w:p>
      </w:tc>
    </w:tr>
  </w:tbl>
  <w:p w14:paraId="5ADEAD76" w14:textId="77777777" w:rsidR="0060207D" w:rsidRPr="008F1EA4" w:rsidRDefault="0060207D" w:rsidP="00476AF6">
    <w:pPr>
      <w:tabs>
        <w:tab w:val="left" w:pos="5955"/>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H w:val="single" w:sz="4" w:space="0" w:color="A50D12"/>
      </w:tblBorders>
      <w:tblCellMar>
        <w:left w:w="0" w:type="dxa"/>
        <w:right w:w="0" w:type="dxa"/>
      </w:tblCellMar>
      <w:tblLook w:val="01E0" w:firstRow="1" w:lastRow="1" w:firstColumn="1" w:lastColumn="1" w:noHBand="0" w:noVBand="0"/>
    </w:tblPr>
    <w:tblGrid>
      <w:gridCol w:w="7797"/>
      <w:gridCol w:w="2126"/>
    </w:tblGrid>
    <w:tr w:rsidR="0060207D" w:rsidRPr="001571E8" w14:paraId="6DF01FF3" w14:textId="77777777" w:rsidTr="000D436B">
      <w:trPr>
        <w:trHeight w:hRule="exact" w:val="420"/>
      </w:trPr>
      <w:tc>
        <w:tcPr>
          <w:tcW w:w="3929" w:type="pct"/>
        </w:tcPr>
        <w:p w14:paraId="3244269A" w14:textId="77777777" w:rsidR="0060207D" w:rsidRPr="001571E8" w:rsidRDefault="0060207D" w:rsidP="000D436B">
          <w:pPr>
            <w:pStyle w:val="CSWFooterFirstColumn"/>
            <w:rPr>
              <w:sz w:val="10"/>
            </w:rPr>
          </w:pPr>
        </w:p>
      </w:tc>
      <w:tc>
        <w:tcPr>
          <w:tcW w:w="1071" w:type="pct"/>
        </w:tcPr>
        <w:p w14:paraId="7B89BBA2" w14:textId="77777777" w:rsidR="0060207D" w:rsidRPr="00224CE5" w:rsidRDefault="0060207D" w:rsidP="000D436B">
          <w:pPr>
            <w:pStyle w:val="CSWFooterPageNumber"/>
            <w:rPr>
              <w:sz w:val="14"/>
            </w:rPr>
          </w:pPr>
          <w:r w:rsidRPr="00224CE5">
            <w:rPr>
              <w:sz w:val="14"/>
            </w:rPr>
            <w:fldChar w:fldCharType="begin"/>
          </w:r>
          <w:r w:rsidRPr="00224CE5">
            <w:rPr>
              <w:sz w:val="14"/>
            </w:rPr>
            <w:instrText xml:space="preserve"> PAGE </w:instrText>
          </w:r>
          <w:r w:rsidRPr="00224CE5">
            <w:rPr>
              <w:sz w:val="14"/>
            </w:rPr>
            <w:fldChar w:fldCharType="separate"/>
          </w:r>
          <w:r w:rsidR="00807F71">
            <w:rPr>
              <w:sz w:val="14"/>
            </w:rPr>
            <w:t>10</w:t>
          </w:r>
          <w:r w:rsidRPr="00224CE5">
            <w:rPr>
              <w:sz w:val="14"/>
            </w:rPr>
            <w:fldChar w:fldCharType="end"/>
          </w:r>
          <w:r w:rsidRPr="00224CE5">
            <w:rPr>
              <w:sz w:val="14"/>
            </w:rPr>
            <w:t>/</w:t>
          </w:r>
          <w:r w:rsidRPr="00224CE5">
            <w:rPr>
              <w:sz w:val="14"/>
            </w:rPr>
            <w:fldChar w:fldCharType="begin"/>
          </w:r>
          <w:r w:rsidRPr="00224CE5">
            <w:rPr>
              <w:sz w:val="14"/>
            </w:rPr>
            <w:instrText xml:space="preserve"> NUMPAGES </w:instrText>
          </w:r>
          <w:r w:rsidRPr="00224CE5">
            <w:rPr>
              <w:sz w:val="14"/>
            </w:rPr>
            <w:fldChar w:fldCharType="separate"/>
          </w:r>
          <w:r w:rsidR="00807F71">
            <w:rPr>
              <w:sz w:val="14"/>
            </w:rPr>
            <w:t>10</w:t>
          </w:r>
          <w:r w:rsidRPr="00224CE5">
            <w:rPr>
              <w:sz w:val="14"/>
            </w:rPr>
            <w:fldChar w:fldCharType="end"/>
          </w:r>
        </w:p>
      </w:tc>
    </w:tr>
  </w:tbl>
  <w:p w14:paraId="30068EE9" w14:textId="77777777" w:rsidR="0060207D" w:rsidRDefault="0060207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ADEE" w14:textId="77777777" w:rsidR="0060207D" w:rsidRDefault="0060207D" w:rsidP="002C1A4B">
    <w:pPr>
      <w:tabs>
        <w:tab w:val="left" w:pos="5955"/>
      </w:tabs>
    </w:pPr>
    <w:r>
      <w:tab/>
    </w:r>
  </w:p>
  <w:p w14:paraId="6ADE4E2A" w14:textId="77777777" w:rsidR="0060207D" w:rsidRDefault="0060207D" w:rsidP="002C1A4B">
    <w:pPr>
      <w:tabs>
        <w:tab w:val="left" w:pos="5955"/>
      </w:tabs>
    </w:pPr>
  </w:p>
  <w:tbl>
    <w:tblPr>
      <w:tblW w:w="9001" w:type="dxa"/>
      <w:tblCellMar>
        <w:left w:w="0" w:type="dxa"/>
        <w:right w:w="0" w:type="dxa"/>
      </w:tblCellMar>
      <w:tblLook w:val="01E0" w:firstRow="1" w:lastRow="1" w:firstColumn="1" w:lastColumn="1" w:noHBand="0" w:noVBand="0"/>
    </w:tblPr>
    <w:tblGrid>
      <w:gridCol w:w="1560"/>
      <w:gridCol w:w="2409"/>
      <w:gridCol w:w="1134"/>
      <w:gridCol w:w="3119"/>
      <w:gridCol w:w="779"/>
    </w:tblGrid>
    <w:tr w:rsidR="0060207D" w:rsidRPr="00E02176" w14:paraId="04B8DE12" w14:textId="77777777" w:rsidTr="00E02176">
      <w:trPr>
        <w:trHeight w:hRule="exact" w:val="255"/>
      </w:trPr>
      <w:tc>
        <w:tcPr>
          <w:tcW w:w="1560" w:type="dxa"/>
        </w:tcPr>
        <w:p w14:paraId="6D697EC4" w14:textId="77777777" w:rsidR="0060207D" w:rsidRDefault="0060207D" w:rsidP="009E0B0F">
          <w:pPr>
            <w:pStyle w:val="CSWFooterFirstColumn"/>
          </w:pPr>
          <w:r w:rsidRPr="00623171">
            <w:t xml:space="preserve">Printed on: </w:t>
          </w:r>
          <w:fldSimple w:instr=" DOCPROPERTY  Date  \* MERGEFORMAT ">
            <w:r>
              <w:t>2016-10-11</w:t>
            </w:r>
          </w:fldSimple>
        </w:p>
      </w:tc>
      <w:tc>
        <w:tcPr>
          <w:tcW w:w="2409" w:type="dxa"/>
        </w:tcPr>
        <w:p w14:paraId="0331196C" w14:textId="77777777" w:rsidR="0060207D" w:rsidRDefault="0060207D" w:rsidP="009E0B0F">
          <w:pPr>
            <w:pStyle w:val="CSWFooterFirstColumn"/>
          </w:pPr>
          <w:r w:rsidRPr="00623171">
            <w:t xml:space="preserve">Reference: </w:t>
          </w:r>
          <w:fldSimple w:instr=" DOCPROPERTY  &quot;CSW reference&quot;  \* MERGEFORMAT ">
            <w:r>
              <w:t>&lt;CSW-PPPP-2011-TTT-NNNNN&gt;</w:t>
            </w:r>
          </w:fldSimple>
        </w:p>
      </w:tc>
      <w:tc>
        <w:tcPr>
          <w:tcW w:w="1134" w:type="dxa"/>
        </w:tcPr>
        <w:p w14:paraId="0DA8ED39" w14:textId="77777777" w:rsidR="0060207D" w:rsidRDefault="0060207D" w:rsidP="009E0B0F">
          <w:pPr>
            <w:pStyle w:val="CSWFooterFirstColumn"/>
          </w:pPr>
          <w:r>
            <w:t xml:space="preserve">Template v. </w:t>
          </w:r>
          <w:fldSimple w:instr=" DOCPROPERTY  &quot;Template version&quot;  \* MERGEFORMAT ">
            <w:r>
              <w:t>5.0</w:t>
            </w:r>
          </w:fldSimple>
        </w:p>
      </w:tc>
      <w:tc>
        <w:tcPr>
          <w:tcW w:w="3119" w:type="dxa"/>
        </w:tcPr>
        <w:p w14:paraId="24A164E6" w14:textId="77777777" w:rsidR="0060207D" w:rsidRDefault="0060207D" w:rsidP="009E0B0F">
          <w:pPr>
            <w:pStyle w:val="CSWFooterFirstColumn"/>
          </w:pPr>
          <w:r w:rsidRPr="00623171">
            <w:t>© 2008 Copyright Critical Software S.A. All Rights Reserved.</w:t>
          </w:r>
        </w:p>
      </w:tc>
      <w:tc>
        <w:tcPr>
          <w:tcW w:w="779" w:type="dxa"/>
        </w:tcPr>
        <w:p w14:paraId="5EA89715" w14:textId="77777777" w:rsidR="0060207D" w:rsidRPr="00867E45" w:rsidRDefault="0060207D" w:rsidP="009E0B0F">
          <w:pPr>
            <w:pStyle w:val="CSWFooterPageNumber"/>
          </w:pPr>
          <w:r w:rsidRPr="00AA0664">
            <w:fldChar w:fldCharType="begin"/>
          </w:r>
          <w:r w:rsidRPr="00AA0664">
            <w:instrText xml:space="preserve"> PAGE </w:instrText>
          </w:r>
          <w:r w:rsidRPr="00AA0664">
            <w:fldChar w:fldCharType="separate"/>
          </w:r>
          <w:r>
            <w:t>6</w:t>
          </w:r>
          <w:r w:rsidRPr="00AA0664">
            <w:fldChar w:fldCharType="end"/>
          </w:r>
          <w:r w:rsidRPr="00AA0664">
            <w:t>/</w:t>
          </w:r>
          <w:r w:rsidRPr="00AA0664">
            <w:fldChar w:fldCharType="begin"/>
          </w:r>
          <w:r w:rsidRPr="00AA0664">
            <w:instrText xml:space="preserve"> NUMPAGES </w:instrText>
          </w:r>
          <w:r w:rsidRPr="00AA0664">
            <w:fldChar w:fldCharType="separate"/>
          </w:r>
          <w:r>
            <w:t>1</w:t>
          </w:r>
          <w:r w:rsidRPr="00AA0664">
            <w:fldChar w:fldCharType="end"/>
          </w:r>
        </w:p>
      </w:tc>
    </w:tr>
  </w:tbl>
  <w:p w14:paraId="432BF90F" w14:textId="77777777" w:rsidR="0060207D" w:rsidRDefault="006020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D7787" w14:textId="77777777" w:rsidR="003846F7" w:rsidRPr="008F1EA4" w:rsidRDefault="003846F7">
      <w:r w:rsidRPr="008F1EA4">
        <w:separator/>
      </w:r>
    </w:p>
  </w:footnote>
  <w:footnote w:type="continuationSeparator" w:id="0">
    <w:p w14:paraId="61CB9383" w14:textId="77777777" w:rsidR="003846F7" w:rsidRPr="008F1EA4" w:rsidRDefault="003846F7">
      <w:r w:rsidRPr="008F1EA4">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96D45" w14:textId="77777777" w:rsidR="0060207D" w:rsidRPr="008F1EA4" w:rsidRDefault="0060207D" w:rsidP="00476AF6">
    <w:pPr>
      <w:pStyle w:val="HeaderProjectName"/>
    </w:pPr>
    <w:fldSimple w:instr=" DOCPROPERTY  Project  \* MERGEFORMAT ">
      <w:r>
        <w:t>TESTE</w:t>
      </w:r>
    </w:fldSimple>
  </w:p>
  <w:p w14:paraId="0891AFFC" w14:textId="77777777" w:rsidR="0060207D" w:rsidRPr="008F1EA4" w:rsidRDefault="0060207D" w:rsidP="006568E1">
    <w:pPr>
      <w:pStyle w:val="HeaderProjectName"/>
      <w:rPr>
        <w:szCs w:val="24"/>
      </w:rPr>
    </w:pPr>
    <w:fldSimple w:instr=" DOCPROPERTY  &quot;Document title&quot;  \* MERGEFORMAT ">
      <w:r>
        <w:t>Software Requirements Specification</w:t>
      </w:r>
    </w:fldSimple>
  </w:p>
  <w:p w14:paraId="581907B3" w14:textId="77777777" w:rsidR="0060207D" w:rsidRPr="008F1EA4" w:rsidRDefault="0060207D" w:rsidP="00476AF6">
    <w:pPr>
      <w:pStyle w:val="Header"/>
      <w:ind w:left="0"/>
      <w:jc w:val="right"/>
      <w:rPr>
        <w:rFonts w:cs="Arial"/>
        <w:caps/>
        <w:smallCaps w:val="0"/>
        <w:color w:val="auto"/>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19BC" w14:textId="77777777" w:rsidR="0060207D" w:rsidRDefault="0060207D" w:rsidP="006568E1">
    <w:pPr>
      <w:pStyle w:val="HeaderProjectName"/>
    </w:pPr>
    <w:fldSimple w:instr=" DOCPROPERTY  Project  \* MERGEFORMAT ">
      <w:r w:rsidRPr="008F1EA4">
        <w:rPr>
          <w:szCs w:val="24"/>
        </w:rPr>
        <w:t>TESTE</w:t>
      </w:r>
    </w:fldSimple>
  </w:p>
  <w:bookmarkStart w:id="48" w:name="OLE_LINK1"/>
  <w:bookmarkStart w:id="49" w:name="OLE_LINK2"/>
  <w:p w14:paraId="744A137E" w14:textId="77777777" w:rsidR="0060207D" w:rsidRPr="00D44640" w:rsidRDefault="0060207D" w:rsidP="006568E1">
    <w:pPr>
      <w:pStyle w:val="HeaderProjectName"/>
      <w:rPr>
        <w:szCs w:val="24"/>
      </w:rPr>
    </w:pPr>
    <w:r>
      <w:fldChar w:fldCharType="begin"/>
    </w:r>
    <w:r w:rsidRPr="00A96F2B">
      <w:instrText xml:space="preserve"> DOCPROPERTY  "Document title"  \* MERGEFORMAT </w:instrText>
    </w:r>
    <w:r>
      <w:fldChar w:fldCharType="separate"/>
    </w:r>
    <w:r>
      <w:t>Software Requirements Specification</w:t>
    </w:r>
    <w:r>
      <w:fldChar w:fldCharType="end"/>
    </w:r>
  </w:p>
  <w:bookmarkEnd w:id="48"/>
  <w:bookmarkEnd w:id="49"/>
  <w:p w14:paraId="58DAAC94" w14:textId="77777777" w:rsidR="0060207D" w:rsidRDefault="0060207D" w:rsidP="006568E1">
    <w:pPr>
      <w:pStyle w:val="Header"/>
      <w:ind w:left="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23.7pt;height:20.95pt" o:bullet="t">
        <v:imagedata r:id="rId1" o:title="Warning"/>
      </v:shape>
    </w:pict>
  </w:numPicBullet>
  <w:numPicBullet w:numPicBulletId="1">
    <w:pict>
      <v:shape id="_x0000_i1111" type="#_x0000_t75" style="width:23.7pt;height:20.95pt" o:bullet="t">
        <v:imagedata r:id="rId2" o:title="Note"/>
      </v:shape>
    </w:pict>
  </w:numPicBullet>
  <w:numPicBullet w:numPicBulletId="2">
    <w:pict>
      <v:shape id="_x0000_i1112" type="#_x0000_t75" style="width:23.7pt;height:20.95pt" o:bullet="t">
        <v:imagedata r:id="rId3" o:title="Attention"/>
      </v:shape>
    </w:pict>
  </w:numPicBullet>
  <w:abstractNum w:abstractNumId="0">
    <w:nsid w:val="FFFFFF80"/>
    <w:multiLevelType w:val="singleLevel"/>
    <w:tmpl w:val="2A207398"/>
    <w:lvl w:ilvl="0">
      <w:start w:val="1"/>
      <w:numFmt w:val="bullet"/>
      <w:pStyle w:val="ListBullet5"/>
      <w:lvlText w:val=""/>
      <w:lvlJc w:val="left"/>
      <w:pPr>
        <w:tabs>
          <w:tab w:val="num" w:pos="2836"/>
        </w:tabs>
        <w:ind w:left="2836" w:hanging="2836"/>
      </w:pPr>
      <w:rPr>
        <w:rFonts w:ascii="Symbol" w:hAnsi="Symbol" w:hint="default"/>
        <w:color w:val="766A62"/>
        <w:sz w:val="22"/>
      </w:rPr>
    </w:lvl>
  </w:abstractNum>
  <w:abstractNum w:abstractNumId="1">
    <w:nsid w:val="03797646"/>
    <w:multiLevelType w:val="hybridMultilevel"/>
    <w:tmpl w:val="482C1BFC"/>
    <w:lvl w:ilvl="0" w:tplc="D8F8639C">
      <w:start w:val="1"/>
      <w:numFmt w:val="lowerLetter"/>
      <w:pStyle w:val="ListLetter"/>
      <w:lvlText w:val="%1)"/>
      <w:lvlJc w:val="left"/>
      <w:pPr>
        <w:ind w:left="720" w:hanging="360"/>
      </w:pPr>
      <w:rPr>
        <w:rFonts w:hint="default"/>
        <w:b w:val="0"/>
        <w:i w:val="0"/>
        <w:color w:val="auto"/>
        <w:sz w:val="19"/>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4032B4"/>
    <w:multiLevelType w:val="hybridMultilevel"/>
    <w:tmpl w:val="BA144046"/>
    <w:lvl w:ilvl="0" w:tplc="61DE0966">
      <w:start w:val="1"/>
      <w:numFmt w:val="none"/>
      <w:pStyle w:val="ListContinue3"/>
      <w:lvlText w:val=""/>
      <w:lvlJc w:val="left"/>
      <w:pPr>
        <w:tabs>
          <w:tab w:val="num" w:pos="0"/>
        </w:tabs>
        <w:ind w:left="0" w:firstLine="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nsid w:val="09676C46"/>
    <w:multiLevelType w:val="hybridMultilevel"/>
    <w:tmpl w:val="ADDC6E94"/>
    <w:lvl w:ilvl="0" w:tplc="E5BAB470">
      <w:start w:val="1"/>
      <w:numFmt w:val="bullet"/>
      <w:pStyle w:val="CSWAttention"/>
      <w:lvlText w:val=""/>
      <w:lvlPicBulletId w:val="2"/>
      <w:lvlJc w:val="left"/>
      <w:pPr>
        <w:tabs>
          <w:tab w:val="num" w:pos="1032"/>
        </w:tabs>
        <w:ind w:left="1032" w:hanging="748"/>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B6E15"/>
    <w:multiLevelType w:val="singleLevel"/>
    <w:tmpl w:val="18EEC2FC"/>
    <w:lvl w:ilvl="0">
      <w:start w:val="1"/>
      <w:numFmt w:val="upperLetter"/>
      <w:lvlText w:val="%1-"/>
      <w:lvlJc w:val="left"/>
      <w:pPr>
        <w:tabs>
          <w:tab w:val="num" w:pos="1021"/>
        </w:tabs>
        <w:ind w:left="1021" w:hanging="227"/>
      </w:pPr>
      <w:rPr>
        <w:rFonts w:ascii="Franklin Gothic Book" w:hAnsi="Franklin Gothic Book" w:hint="default"/>
        <w:b w:val="0"/>
        <w:i w:val="0"/>
        <w:color w:val="auto"/>
        <w:sz w:val="22"/>
        <w:szCs w:val="22"/>
      </w:rPr>
    </w:lvl>
  </w:abstractNum>
  <w:abstractNum w:abstractNumId="5">
    <w:nsid w:val="1481416D"/>
    <w:multiLevelType w:val="multilevel"/>
    <w:tmpl w:val="08160023"/>
    <w:styleLink w:val="ArticleSection"/>
    <w:lvl w:ilvl="0">
      <w:start w:val="1"/>
      <w:numFmt w:val="upperRoman"/>
      <w:lvlText w:val="Artigo %1."/>
      <w:lvlJc w:val="left"/>
      <w:pPr>
        <w:tabs>
          <w:tab w:val="num" w:pos="2520"/>
        </w:tabs>
        <w:ind w:left="0" w:firstLine="0"/>
      </w:pPr>
    </w:lvl>
    <w:lvl w:ilvl="1">
      <w:start w:val="1"/>
      <w:numFmt w:val="decimalZero"/>
      <w:isLgl/>
      <w:lvlText w:val="Secção %1.%2"/>
      <w:lvlJc w:val="left"/>
      <w:pPr>
        <w:tabs>
          <w:tab w:val="num" w:pos="2880"/>
        </w:tabs>
        <w:ind w:left="0" w:firstLine="0"/>
      </w:pPr>
    </w:lvl>
    <w:lvl w:ilvl="2">
      <w:start w:val="1"/>
      <w:numFmt w:val="lowerLetter"/>
      <w:lvlText w:val="(%3)"/>
      <w:lvlJc w:val="left"/>
      <w:pPr>
        <w:tabs>
          <w:tab w:val="num" w:pos="136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6">
    <w:nsid w:val="17252532"/>
    <w:multiLevelType w:val="multilevel"/>
    <w:tmpl w:val="0F908794"/>
    <w:lvl w:ilvl="0">
      <w:start w:val="1"/>
      <w:numFmt w:val="bullet"/>
      <w:pStyle w:val="TableBullet"/>
      <w:lvlText w:val=""/>
      <w:lvlJc w:val="left"/>
      <w:pPr>
        <w:ind w:left="170" w:hanging="170"/>
      </w:pPr>
      <w:rPr>
        <w:rFonts w:ascii="Symbol" w:hAnsi="Symbol" w:hint="default"/>
        <w:sz w:val="20"/>
      </w:rPr>
    </w:lvl>
    <w:lvl w:ilvl="1">
      <w:start w:val="1"/>
      <w:numFmt w:val="bullet"/>
      <w:lvlText w:val=""/>
      <w:lvlJc w:val="left"/>
      <w:pPr>
        <w:ind w:left="454" w:hanging="170"/>
      </w:pPr>
      <w:rPr>
        <w:rFonts w:ascii="Symbol" w:hAnsi="Symbol" w:hint="default"/>
        <w:sz w:val="20"/>
      </w:rPr>
    </w:lvl>
    <w:lvl w:ilvl="2">
      <w:start w:val="1"/>
      <w:numFmt w:val="bullet"/>
      <w:lvlText w:val=""/>
      <w:lvlJc w:val="left"/>
      <w:pPr>
        <w:ind w:left="738" w:hanging="170"/>
      </w:pPr>
      <w:rPr>
        <w:rFonts w:ascii="Symbol" w:hAnsi="Symbol" w:hint="default"/>
        <w:sz w:val="20"/>
      </w:rPr>
    </w:lvl>
    <w:lvl w:ilvl="3">
      <w:start w:val="1"/>
      <w:numFmt w:val="bullet"/>
      <w:lvlText w:val=""/>
      <w:lvlJc w:val="left"/>
      <w:pPr>
        <w:ind w:left="1022" w:hanging="170"/>
      </w:pPr>
      <w:rPr>
        <w:rFonts w:ascii="Symbol" w:hAnsi="Symbol" w:hint="default"/>
        <w:sz w:val="20"/>
      </w:rPr>
    </w:lvl>
    <w:lvl w:ilvl="4">
      <w:start w:val="1"/>
      <w:numFmt w:val="bullet"/>
      <w:lvlText w:val=""/>
      <w:lvlJc w:val="left"/>
      <w:pPr>
        <w:ind w:left="1306" w:hanging="170"/>
      </w:pPr>
      <w:rPr>
        <w:rFonts w:ascii="Symbol" w:hAnsi="Symbol" w:hint="default"/>
        <w:sz w:val="20"/>
      </w:rPr>
    </w:lvl>
    <w:lvl w:ilvl="5">
      <w:start w:val="1"/>
      <w:numFmt w:val="bullet"/>
      <w:lvlText w:val=""/>
      <w:lvlJc w:val="left"/>
      <w:pPr>
        <w:ind w:left="1590" w:hanging="170"/>
      </w:pPr>
      <w:rPr>
        <w:rFonts w:ascii="Symbol" w:hAnsi="Symbol" w:hint="default"/>
        <w:sz w:val="20"/>
      </w:rPr>
    </w:lvl>
    <w:lvl w:ilvl="6">
      <w:start w:val="1"/>
      <w:numFmt w:val="bullet"/>
      <w:lvlText w:val=""/>
      <w:lvlJc w:val="left"/>
      <w:pPr>
        <w:ind w:left="1874" w:hanging="170"/>
      </w:pPr>
      <w:rPr>
        <w:rFonts w:ascii="Symbol" w:hAnsi="Symbol" w:hint="default"/>
        <w:sz w:val="20"/>
      </w:rPr>
    </w:lvl>
    <w:lvl w:ilvl="7">
      <w:start w:val="1"/>
      <w:numFmt w:val="bullet"/>
      <w:lvlText w:val=""/>
      <w:lvlJc w:val="left"/>
      <w:pPr>
        <w:ind w:left="2158" w:hanging="170"/>
      </w:pPr>
      <w:rPr>
        <w:rFonts w:ascii="Symbol" w:hAnsi="Symbol" w:hint="default"/>
        <w:sz w:val="20"/>
      </w:rPr>
    </w:lvl>
    <w:lvl w:ilvl="8">
      <w:start w:val="1"/>
      <w:numFmt w:val="bullet"/>
      <w:lvlText w:val=""/>
      <w:lvlJc w:val="left"/>
      <w:pPr>
        <w:ind w:left="2442" w:hanging="170"/>
      </w:pPr>
      <w:rPr>
        <w:rFonts w:ascii="Symbol" w:hAnsi="Symbol" w:hint="default"/>
        <w:sz w:val="20"/>
      </w:rPr>
    </w:lvl>
  </w:abstractNum>
  <w:abstractNum w:abstractNumId="7">
    <w:nsid w:val="1EB657BE"/>
    <w:multiLevelType w:val="hybridMultilevel"/>
    <w:tmpl w:val="A87ADE2E"/>
    <w:lvl w:ilvl="0" w:tplc="ED405A78">
      <w:start w:val="1"/>
      <w:numFmt w:val="bullet"/>
      <w:pStyle w:val="CSWWarning"/>
      <w:lvlText w:val=""/>
      <w:lvlPicBulletId w:val="0"/>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8">
    <w:nsid w:val="1EF67727"/>
    <w:multiLevelType w:val="hybridMultilevel"/>
    <w:tmpl w:val="4C34CB08"/>
    <w:lvl w:ilvl="0" w:tplc="97D07DCC">
      <w:start w:val="1"/>
      <w:numFmt w:val="bullet"/>
      <w:pStyle w:val="ListBullet2"/>
      <w:lvlText w:val=""/>
      <w:lvlJc w:val="left"/>
      <w:pPr>
        <w:ind w:left="680" w:hanging="283"/>
      </w:pPr>
      <w:rPr>
        <w:rFonts w:ascii="Symbol" w:hAnsi="Symbol" w:hint="default"/>
        <w:b w:val="0"/>
        <w:i w:val="0"/>
        <w:caps w:val="0"/>
        <w:strike w:val="0"/>
        <w:dstrike w:val="0"/>
        <w:vanish w:val="0"/>
        <w:color w:val="766A62"/>
        <w:spacing w:val="0"/>
        <w:w w:val="100"/>
        <w:kern w:val="0"/>
        <w:position w:val="0"/>
        <w:sz w:val="22"/>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nsid w:val="207D05FA"/>
    <w:multiLevelType w:val="multilevel"/>
    <w:tmpl w:val="6DAA7428"/>
    <w:lvl w:ilvl="0">
      <w:start w:val="1"/>
      <w:numFmt w:val="upperLetter"/>
      <w:pStyle w:val="CSWAnnexes"/>
      <w:lvlText w:val="Annex %1."/>
      <w:lvlJc w:val="left"/>
      <w:pPr>
        <w:ind w:left="247" w:hanging="360"/>
      </w:pPr>
      <w:rPr>
        <w:rFonts w:hint="default"/>
      </w:rPr>
    </w:lvl>
    <w:lvl w:ilvl="1">
      <w:start w:val="1"/>
      <w:numFmt w:val="decimal"/>
      <w:pStyle w:val="CSWAnnexes2"/>
      <w:lvlText w:val="%1.%2"/>
      <w:lvlJc w:val="left"/>
      <w:pPr>
        <w:tabs>
          <w:tab w:val="num" w:pos="463"/>
        </w:tabs>
        <w:ind w:left="463" w:hanging="576"/>
      </w:pPr>
      <w:rPr>
        <w:rFonts w:hint="default"/>
      </w:rPr>
    </w:lvl>
    <w:lvl w:ilvl="2">
      <w:start w:val="1"/>
      <w:numFmt w:val="decimal"/>
      <w:pStyle w:val="CSWAnnexes3"/>
      <w:lvlText w:val="%1.%2.%3"/>
      <w:lvlJc w:val="left"/>
      <w:pPr>
        <w:tabs>
          <w:tab w:val="num" w:pos="607"/>
        </w:tabs>
        <w:ind w:left="607" w:hanging="720"/>
      </w:pPr>
      <w:rPr>
        <w:rFonts w:hint="default"/>
      </w:rPr>
    </w:lvl>
    <w:lvl w:ilvl="3">
      <w:start w:val="1"/>
      <w:numFmt w:val="decimal"/>
      <w:lvlText w:val="%1.%2.%3.%4"/>
      <w:lvlJc w:val="left"/>
      <w:pPr>
        <w:tabs>
          <w:tab w:val="num" w:pos="751"/>
        </w:tabs>
        <w:ind w:left="751" w:hanging="864"/>
      </w:pPr>
      <w:rPr>
        <w:rFonts w:hint="default"/>
      </w:rPr>
    </w:lvl>
    <w:lvl w:ilvl="4">
      <w:start w:val="1"/>
      <w:numFmt w:val="decimal"/>
      <w:lvlText w:val="%1.%2.%3.%4.%5"/>
      <w:lvlJc w:val="left"/>
      <w:pPr>
        <w:tabs>
          <w:tab w:val="num" w:pos="895"/>
        </w:tabs>
        <w:ind w:left="895" w:hanging="1008"/>
      </w:pPr>
      <w:rPr>
        <w:rFonts w:hint="default"/>
      </w:rPr>
    </w:lvl>
    <w:lvl w:ilvl="5">
      <w:start w:val="1"/>
      <w:numFmt w:val="decimal"/>
      <w:lvlText w:val="%1.%2.%3.%4.%5.%6"/>
      <w:lvlJc w:val="left"/>
      <w:pPr>
        <w:tabs>
          <w:tab w:val="num" w:pos="1039"/>
        </w:tabs>
        <w:ind w:left="1039" w:hanging="1152"/>
      </w:pPr>
      <w:rPr>
        <w:rFonts w:hint="default"/>
      </w:rPr>
    </w:lvl>
    <w:lvl w:ilvl="6">
      <w:start w:val="1"/>
      <w:numFmt w:val="decimal"/>
      <w:lvlText w:val="%1.%2.%3.%4.%5.%6.%7"/>
      <w:lvlJc w:val="left"/>
      <w:pPr>
        <w:tabs>
          <w:tab w:val="num" w:pos="1183"/>
        </w:tabs>
        <w:ind w:left="1183" w:hanging="1296"/>
      </w:pPr>
      <w:rPr>
        <w:rFonts w:hint="default"/>
      </w:rPr>
    </w:lvl>
    <w:lvl w:ilvl="7">
      <w:start w:val="1"/>
      <w:numFmt w:val="decimal"/>
      <w:lvlText w:val="%1.%2.%3.%4.%5.%6.%7.%8"/>
      <w:lvlJc w:val="left"/>
      <w:pPr>
        <w:tabs>
          <w:tab w:val="num" w:pos="1327"/>
        </w:tabs>
        <w:ind w:left="1327" w:hanging="1440"/>
      </w:pPr>
      <w:rPr>
        <w:rFonts w:hint="default"/>
      </w:rPr>
    </w:lvl>
    <w:lvl w:ilvl="8">
      <w:start w:val="1"/>
      <w:numFmt w:val="decimal"/>
      <w:lvlText w:val="%1.%2.%3.%4.%5.%6.%7.%8.%9"/>
      <w:lvlJc w:val="left"/>
      <w:pPr>
        <w:tabs>
          <w:tab w:val="num" w:pos="1471"/>
        </w:tabs>
        <w:ind w:left="1471" w:hanging="1584"/>
      </w:pPr>
      <w:rPr>
        <w:rFonts w:hint="default"/>
      </w:rPr>
    </w:lvl>
  </w:abstractNum>
  <w:abstractNum w:abstractNumId="10">
    <w:nsid w:val="23C32438"/>
    <w:multiLevelType w:val="hybridMultilevel"/>
    <w:tmpl w:val="456CB9B2"/>
    <w:lvl w:ilvl="0" w:tplc="26B0A980">
      <w:start w:val="1"/>
      <w:numFmt w:val="upperLetter"/>
      <w:lvlText w:val="%1-"/>
      <w:lvlJc w:val="left"/>
      <w:pPr>
        <w:tabs>
          <w:tab w:val="num" w:pos="680"/>
        </w:tabs>
        <w:ind w:left="680" w:hanging="226"/>
      </w:pPr>
      <w:rPr>
        <w:rFonts w:ascii="Franklin Gothic Medium Cond" w:hAnsi="Franklin Gothic Medium Cond" w:hint="default"/>
        <w:b w:val="0"/>
        <w:i w:val="0"/>
        <w:color w:val="auto"/>
        <w:sz w:val="22"/>
        <w:szCs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nsid w:val="25321C77"/>
    <w:multiLevelType w:val="multilevel"/>
    <w:tmpl w:val="081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5C47B70"/>
    <w:multiLevelType w:val="multilevel"/>
    <w:tmpl w:val="E1D41B9E"/>
    <w:lvl w:ilvl="0">
      <w:start w:val="1"/>
      <w:numFmt w:val="bullet"/>
      <w:pStyle w:val="ListBullet"/>
      <w:suff w:val="space"/>
      <w:lvlText w:val=""/>
      <w:lvlJc w:val="left"/>
      <w:pPr>
        <w:ind w:left="717" w:hanging="717"/>
      </w:pPr>
      <w:rPr>
        <w:rFonts w:ascii="Symbol" w:hAnsi="Symbol" w:hint="default"/>
        <w:sz w:val="20"/>
      </w:rPr>
    </w:lvl>
    <w:lvl w:ilvl="1">
      <w:start w:val="1"/>
      <w:numFmt w:val="bullet"/>
      <w:lvlText w:val=""/>
      <w:lvlJc w:val="left"/>
      <w:pPr>
        <w:tabs>
          <w:tab w:val="num" w:pos="1437"/>
        </w:tabs>
        <w:ind w:left="1437" w:hanging="360"/>
      </w:pPr>
      <w:rPr>
        <w:rFonts w:ascii="Symbol" w:hAnsi="Symbol" w:hint="default"/>
        <w:sz w:val="20"/>
      </w:rPr>
    </w:lvl>
    <w:lvl w:ilvl="2">
      <w:start w:val="1"/>
      <w:numFmt w:val="bullet"/>
      <w:lvlText w:val=""/>
      <w:lvlJc w:val="left"/>
      <w:pPr>
        <w:tabs>
          <w:tab w:val="num" w:pos="2157"/>
        </w:tabs>
        <w:ind w:left="2157" w:hanging="360"/>
      </w:pPr>
      <w:rPr>
        <w:rFonts w:ascii="Symbol" w:hAnsi="Symbol" w:hint="default"/>
        <w:sz w:val="20"/>
      </w:rPr>
    </w:lvl>
    <w:lvl w:ilvl="3">
      <w:start w:val="1"/>
      <w:numFmt w:val="bullet"/>
      <w:lvlText w:val=""/>
      <w:lvlJc w:val="left"/>
      <w:pPr>
        <w:tabs>
          <w:tab w:val="num" w:pos="2877"/>
        </w:tabs>
        <w:ind w:left="2877" w:hanging="360"/>
      </w:pPr>
      <w:rPr>
        <w:rFonts w:ascii="Symbol" w:hAnsi="Symbol" w:hint="default"/>
        <w:sz w:val="20"/>
      </w:rPr>
    </w:lvl>
    <w:lvl w:ilvl="4">
      <w:start w:val="1"/>
      <w:numFmt w:val="bullet"/>
      <w:lvlText w:val=""/>
      <w:lvlJc w:val="left"/>
      <w:pPr>
        <w:tabs>
          <w:tab w:val="num" w:pos="3597"/>
        </w:tabs>
        <w:ind w:left="3597" w:hanging="360"/>
      </w:pPr>
      <w:rPr>
        <w:rFonts w:ascii="Symbol" w:hAnsi="Symbol" w:hint="default"/>
        <w:sz w:val="20"/>
      </w:rPr>
    </w:lvl>
    <w:lvl w:ilvl="5">
      <w:start w:val="1"/>
      <w:numFmt w:val="bullet"/>
      <w:lvlText w:val=""/>
      <w:lvlJc w:val="left"/>
      <w:pPr>
        <w:tabs>
          <w:tab w:val="num" w:pos="4317"/>
        </w:tabs>
        <w:ind w:left="4317" w:hanging="360"/>
      </w:pPr>
      <w:rPr>
        <w:rFonts w:ascii="Symbol" w:hAnsi="Symbol" w:hint="default"/>
        <w:sz w:val="20"/>
      </w:rPr>
    </w:lvl>
    <w:lvl w:ilvl="6">
      <w:start w:val="1"/>
      <w:numFmt w:val="bullet"/>
      <w:lvlText w:val=""/>
      <w:lvlJc w:val="left"/>
      <w:pPr>
        <w:tabs>
          <w:tab w:val="num" w:pos="5037"/>
        </w:tabs>
        <w:ind w:left="5037" w:hanging="360"/>
      </w:pPr>
      <w:rPr>
        <w:rFonts w:ascii="Symbol" w:hAnsi="Symbol" w:hint="default"/>
        <w:sz w:val="20"/>
      </w:rPr>
    </w:lvl>
    <w:lvl w:ilvl="7">
      <w:start w:val="1"/>
      <w:numFmt w:val="bullet"/>
      <w:lvlText w:val=""/>
      <w:lvlJc w:val="left"/>
      <w:pPr>
        <w:tabs>
          <w:tab w:val="num" w:pos="5757"/>
        </w:tabs>
        <w:ind w:left="5757" w:hanging="360"/>
      </w:pPr>
      <w:rPr>
        <w:rFonts w:ascii="Symbol" w:hAnsi="Symbol" w:hint="default"/>
        <w:sz w:val="20"/>
      </w:rPr>
    </w:lvl>
    <w:lvl w:ilvl="8">
      <w:start w:val="1"/>
      <w:numFmt w:val="bullet"/>
      <w:lvlText w:val=""/>
      <w:lvlJc w:val="left"/>
      <w:pPr>
        <w:tabs>
          <w:tab w:val="num" w:pos="6477"/>
        </w:tabs>
        <w:ind w:left="6477" w:hanging="360"/>
      </w:pPr>
      <w:rPr>
        <w:rFonts w:ascii="Symbol" w:hAnsi="Symbol" w:hint="default"/>
        <w:sz w:val="20"/>
      </w:rPr>
    </w:lvl>
  </w:abstractNum>
  <w:abstractNum w:abstractNumId="13">
    <w:nsid w:val="263A4187"/>
    <w:multiLevelType w:val="hybridMultilevel"/>
    <w:tmpl w:val="C464C920"/>
    <w:lvl w:ilvl="0" w:tplc="798C7E40">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4F5B78"/>
    <w:multiLevelType w:val="hybridMultilevel"/>
    <w:tmpl w:val="82BC0902"/>
    <w:lvl w:ilvl="0" w:tplc="015687CE">
      <w:start w:val="1"/>
      <w:numFmt w:val="decimal"/>
      <w:pStyle w:val="References"/>
      <w:lvlText w:val="[RD-%1]"/>
      <w:lvlJc w:val="left"/>
      <w:pPr>
        <w:ind w:left="360" w:hanging="360"/>
      </w:pPr>
      <w:rPr>
        <w:rFonts w:ascii="Franklin Gothic Medium Cond" w:hAnsi="Franklin Gothic Medium Cond" w:hint="default"/>
        <w:b w:val="0"/>
        <w:i w:val="0"/>
        <w:color w:val="B71234"/>
        <w:spacing w:val="0"/>
        <w:w w:val="100"/>
        <w:kern w:val="0"/>
        <w:position w:val="0"/>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B1042BD"/>
    <w:multiLevelType w:val="multilevel"/>
    <w:tmpl w:val="8EBAF06C"/>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D3040D1"/>
    <w:multiLevelType w:val="multilevel"/>
    <w:tmpl w:val="B5DC4B34"/>
    <w:lvl w:ilvl="0">
      <w:start w:val="1"/>
      <w:numFmt w:val="lowerLetter"/>
      <w:lvlText w:val="%1)"/>
      <w:lvlJc w:val="left"/>
      <w:pPr>
        <w:ind w:left="360" w:hanging="360"/>
      </w:pPr>
      <w:rPr>
        <w:rFonts w:hint="default"/>
        <w:b w:val="0"/>
        <w:i w:val="0"/>
        <w:color w:val="auto"/>
        <w:sz w:val="19"/>
        <w:szCs w:val="22"/>
      </w:rPr>
    </w:lvl>
    <w:lvl w:ilvl="1">
      <w:start w:val="1"/>
      <w:numFmt w:val="lowerLetter"/>
      <w:lvlText w:val="%2."/>
      <w:lvlJc w:val="left"/>
      <w:pPr>
        <w:tabs>
          <w:tab w:val="num" w:pos="1327"/>
        </w:tabs>
        <w:ind w:left="1327" w:hanging="360"/>
      </w:pPr>
      <w:rPr>
        <w:rFonts w:hint="default"/>
      </w:rPr>
    </w:lvl>
    <w:lvl w:ilvl="2">
      <w:start w:val="1"/>
      <w:numFmt w:val="lowerRoman"/>
      <w:lvlText w:val="%3."/>
      <w:lvlJc w:val="right"/>
      <w:pPr>
        <w:tabs>
          <w:tab w:val="num" w:pos="2047"/>
        </w:tabs>
        <w:ind w:left="2047" w:hanging="180"/>
      </w:pPr>
      <w:rPr>
        <w:rFonts w:hint="default"/>
      </w:rPr>
    </w:lvl>
    <w:lvl w:ilvl="3">
      <w:start w:val="1"/>
      <w:numFmt w:val="decimal"/>
      <w:lvlText w:val="%4."/>
      <w:lvlJc w:val="left"/>
      <w:pPr>
        <w:tabs>
          <w:tab w:val="num" w:pos="2767"/>
        </w:tabs>
        <w:ind w:left="2767" w:hanging="360"/>
      </w:pPr>
      <w:rPr>
        <w:rFonts w:hint="default"/>
      </w:rPr>
    </w:lvl>
    <w:lvl w:ilvl="4">
      <w:start w:val="1"/>
      <w:numFmt w:val="lowerLetter"/>
      <w:lvlText w:val="%5."/>
      <w:lvlJc w:val="left"/>
      <w:pPr>
        <w:tabs>
          <w:tab w:val="num" w:pos="3487"/>
        </w:tabs>
        <w:ind w:left="3487" w:hanging="360"/>
      </w:pPr>
      <w:rPr>
        <w:rFonts w:hint="default"/>
      </w:rPr>
    </w:lvl>
    <w:lvl w:ilvl="5">
      <w:start w:val="1"/>
      <w:numFmt w:val="lowerRoman"/>
      <w:lvlText w:val="%6."/>
      <w:lvlJc w:val="right"/>
      <w:pPr>
        <w:tabs>
          <w:tab w:val="num" w:pos="4207"/>
        </w:tabs>
        <w:ind w:left="4207" w:hanging="180"/>
      </w:pPr>
      <w:rPr>
        <w:rFonts w:hint="default"/>
      </w:rPr>
    </w:lvl>
    <w:lvl w:ilvl="6">
      <w:start w:val="1"/>
      <w:numFmt w:val="decimal"/>
      <w:lvlText w:val="%7."/>
      <w:lvlJc w:val="left"/>
      <w:pPr>
        <w:tabs>
          <w:tab w:val="num" w:pos="4927"/>
        </w:tabs>
        <w:ind w:left="4927" w:hanging="360"/>
      </w:pPr>
      <w:rPr>
        <w:rFonts w:hint="default"/>
      </w:rPr>
    </w:lvl>
    <w:lvl w:ilvl="7">
      <w:start w:val="1"/>
      <w:numFmt w:val="lowerLetter"/>
      <w:lvlText w:val="%8."/>
      <w:lvlJc w:val="left"/>
      <w:pPr>
        <w:tabs>
          <w:tab w:val="num" w:pos="5647"/>
        </w:tabs>
        <w:ind w:left="5647" w:hanging="360"/>
      </w:pPr>
      <w:rPr>
        <w:rFonts w:hint="default"/>
      </w:rPr>
    </w:lvl>
    <w:lvl w:ilvl="8">
      <w:start w:val="1"/>
      <w:numFmt w:val="lowerRoman"/>
      <w:lvlText w:val="%9."/>
      <w:lvlJc w:val="right"/>
      <w:pPr>
        <w:tabs>
          <w:tab w:val="num" w:pos="6367"/>
        </w:tabs>
        <w:ind w:left="6367" w:hanging="180"/>
      </w:pPr>
      <w:rPr>
        <w:rFonts w:hint="default"/>
      </w:rPr>
    </w:lvl>
  </w:abstractNum>
  <w:abstractNum w:abstractNumId="17">
    <w:nsid w:val="2D735D3C"/>
    <w:multiLevelType w:val="multilevel"/>
    <w:tmpl w:val="A630F04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8">
    <w:nsid w:val="30752E09"/>
    <w:multiLevelType w:val="singleLevel"/>
    <w:tmpl w:val="13D8A3E4"/>
    <w:lvl w:ilvl="0">
      <w:start w:val="1"/>
      <w:numFmt w:val="bullet"/>
      <w:pStyle w:val="ListBullet4"/>
      <w:lvlText w:val=""/>
      <w:lvlJc w:val="left"/>
      <w:pPr>
        <w:tabs>
          <w:tab w:val="num" w:pos="1702"/>
        </w:tabs>
        <w:ind w:left="1702" w:hanging="284"/>
      </w:pPr>
      <w:rPr>
        <w:rFonts w:ascii="Symbol" w:hAnsi="Symbol" w:hint="default"/>
        <w:color w:val="766A62"/>
        <w:sz w:val="22"/>
      </w:rPr>
    </w:lvl>
  </w:abstractNum>
  <w:abstractNum w:abstractNumId="19">
    <w:nsid w:val="31401D1B"/>
    <w:multiLevelType w:val="multilevel"/>
    <w:tmpl w:val="24E6EF6A"/>
    <w:lvl w:ilvl="0">
      <w:start w:val="1"/>
      <w:numFmt w:val="decimal"/>
      <w:lvlText w:val="%1.)"/>
      <w:lvlJc w:val="left"/>
      <w:pPr>
        <w:tabs>
          <w:tab w:val="num" w:pos="153"/>
        </w:tabs>
        <w:ind w:left="153" w:hanging="323"/>
      </w:pPr>
      <w:rPr>
        <w:rFonts w:hint="default"/>
      </w:rPr>
    </w:lvl>
    <w:lvl w:ilvl="1">
      <w:start w:val="1"/>
      <w:numFmt w:val="decimal"/>
      <w:lvlText w:val="%1.%2.)"/>
      <w:lvlJc w:val="left"/>
      <w:pPr>
        <w:tabs>
          <w:tab w:val="num" w:pos="891"/>
        </w:tabs>
        <w:ind w:left="891" w:hanging="494"/>
      </w:pPr>
      <w:rPr>
        <w:rFonts w:hint="default"/>
      </w:rPr>
    </w:lvl>
    <w:lvl w:ilvl="2">
      <w:start w:val="1"/>
      <w:numFmt w:val="decimal"/>
      <w:lvlText w:val="%1.%2.%3.)"/>
      <w:lvlJc w:val="left"/>
      <w:pPr>
        <w:tabs>
          <w:tab w:val="num" w:pos="1628"/>
        </w:tabs>
        <w:ind w:left="1628" w:hanging="664"/>
      </w:pPr>
      <w:rPr>
        <w:rFonts w:hint="default"/>
      </w:rPr>
    </w:lvl>
    <w:lvl w:ilvl="3">
      <w:start w:val="1"/>
      <w:numFmt w:val="decimal"/>
      <w:lvlText w:val="%1.%2.%3.%4.)"/>
      <w:lvlJc w:val="left"/>
      <w:pPr>
        <w:tabs>
          <w:tab w:val="num" w:pos="2365"/>
        </w:tabs>
        <w:ind w:left="2365" w:hanging="834"/>
      </w:pPr>
      <w:rPr>
        <w:rFonts w:hint="default"/>
      </w:rPr>
    </w:lvl>
    <w:lvl w:ilvl="4">
      <w:start w:val="1"/>
      <w:numFmt w:val="decimal"/>
      <w:lvlText w:val="%1.%2.%3.%4.%5.)"/>
      <w:lvlJc w:val="left"/>
      <w:pPr>
        <w:tabs>
          <w:tab w:val="num" w:pos="3102"/>
        </w:tabs>
        <w:ind w:left="3102" w:hanging="1004"/>
      </w:pPr>
      <w:rPr>
        <w:rFonts w:hint="default"/>
      </w:rPr>
    </w:lvl>
    <w:lvl w:ilvl="5">
      <w:start w:val="1"/>
      <w:numFmt w:val="decimal"/>
      <w:lvlText w:val="%1.%2.%3.%4.%5.%6 –"/>
      <w:lvlJc w:val="left"/>
      <w:pPr>
        <w:tabs>
          <w:tab w:val="num" w:pos="3839"/>
        </w:tabs>
        <w:ind w:left="3839" w:hanging="1174"/>
      </w:pPr>
      <w:rPr>
        <w:rFonts w:hint="default"/>
      </w:rPr>
    </w:lvl>
    <w:lvl w:ilvl="6">
      <w:start w:val="1"/>
      <w:numFmt w:val="decimal"/>
      <w:lvlText w:val="%1.%2.%3.%4.%5.%6.%7 –"/>
      <w:lvlJc w:val="left"/>
      <w:pPr>
        <w:tabs>
          <w:tab w:val="num" w:pos="4576"/>
        </w:tabs>
        <w:ind w:left="4576" w:hanging="1344"/>
      </w:pPr>
      <w:rPr>
        <w:rFonts w:hint="default"/>
      </w:rPr>
    </w:lvl>
    <w:lvl w:ilvl="7">
      <w:start w:val="1"/>
      <w:numFmt w:val="decimal"/>
      <w:lvlText w:val="%1.%2.%3.%4.%5.%6.%7.%8 –"/>
      <w:lvlJc w:val="left"/>
      <w:pPr>
        <w:tabs>
          <w:tab w:val="num" w:pos="5313"/>
        </w:tabs>
        <w:ind w:left="5313" w:hanging="1514"/>
      </w:pPr>
      <w:rPr>
        <w:rFonts w:hint="default"/>
      </w:rPr>
    </w:lvl>
    <w:lvl w:ilvl="8">
      <w:start w:val="1"/>
      <w:numFmt w:val="decimal"/>
      <w:lvlText w:val="%1.%2.%3.%4.%5.%6.%7.%8.%9 –"/>
      <w:lvlJc w:val="left"/>
      <w:pPr>
        <w:tabs>
          <w:tab w:val="num" w:pos="6050"/>
        </w:tabs>
        <w:ind w:left="6050" w:hanging="1684"/>
      </w:pPr>
      <w:rPr>
        <w:rFonts w:hint="default"/>
      </w:rPr>
    </w:lvl>
  </w:abstractNum>
  <w:abstractNum w:abstractNumId="20">
    <w:nsid w:val="37EB7252"/>
    <w:multiLevelType w:val="multilevel"/>
    <w:tmpl w:val="9FA05888"/>
    <w:name w:val="Anexos"/>
    <w:lvl w:ilvl="0">
      <w:start w:val="1"/>
      <w:numFmt w:val="upperLetter"/>
      <w:suff w:val="space"/>
      <w:lvlText w:val="Appendix %1."/>
      <w:lvlJc w:val="righ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nsid w:val="3E161821"/>
    <w:multiLevelType w:val="hybridMultilevel"/>
    <w:tmpl w:val="480EBDDE"/>
    <w:lvl w:ilvl="0" w:tplc="48684DF6">
      <w:start w:val="1"/>
      <w:numFmt w:val="decimal"/>
      <w:pStyle w:val="Heading1Break"/>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1D30224"/>
    <w:multiLevelType w:val="multilevel"/>
    <w:tmpl w:val="0816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3">
    <w:nsid w:val="43FD08A1"/>
    <w:multiLevelType w:val="hybridMultilevel"/>
    <w:tmpl w:val="AD7E3FFA"/>
    <w:lvl w:ilvl="0" w:tplc="2C7C087E">
      <w:start w:val="1"/>
      <w:numFmt w:val="upperLetter"/>
      <w:pStyle w:val="List5"/>
      <w:lvlText w:val="%1."/>
      <w:lvlJc w:val="left"/>
      <w:pPr>
        <w:tabs>
          <w:tab w:val="num" w:pos="2098"/>
        </w:tabs>
        <w:ind w:left="2211" w:hanging="397"/>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4">
    <w:nsid w:val="5240330E"/>
    <w:multiLevelType w:val="hybridMultilevel"/>
    <w:tmpl w:val="210638B0"/>
    <w:lvl w:ilvl="0" w:tplc="B890F3D4">
      <w:start w:val="1"/>
      <w:numFmt w:val="bullet"/>
      <w:pStyle w:val="CSWNote"/>
      <w:lvlText w:val=""/>
      <w:lvlPicBulletId w:val="1"/>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5">
    <w:nsid w:val="574826A4"/>
    <w:multiLevelType w:val="hybridMultilevel"/>
    <w:tmpl w:val="9AD09B00"/>
    <w:lvl w:ilvl="0" w:tplc="00DC72AC">
      <w:start w:val="1"/>
      <w:numFmt w:val="upperLetter"/>
      <w:pStyle w:val="List3"/>
      <w:lvlText w:val="%1."/>
      <w:lvlJc w:val="left"/>
      <w:pPr>
        <w:tabs>
          <w:tab w:val="num" w:pos="0"/>
        </w:tabs>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6">
    <w:nsid w:val="57D00CD2"/>
    <w:multiLevelType w:val="multilevel"/>
    <w:tmpl w:val="AE0A6B80"/>
    <w:lvl w:ilvl="0">
      <w:start w:val="1"/>
      <w:numFmt w:val="decimal"/>
      <w:lvlText w:val="%1."/>
      <w:lvlJc w:val="left"/>
      <w:pPr>
        <w:tabs>
          <w:tab w:val="num" w:pos="360"/>
        </w:tabs>
        <w:ind w:left="360" w:hanging="360"/>
      </w:pPr>
      <w:rPr>
        <w:rFonts w:hint="default"/>
      </w:rPr>
    </w:lvl>
    <w:lvl w:ilvl="1">
      <w:start w:val="1"/>
      <w:numFmt w:val="none"/>
      <w:lvlText w:val="%2"/>
      <w:lvlJc w:val="left"/>
      <w:pPr>
        <w:tabs>
          <w:tab w:val="num" w:pos="113"/>
        </w:tabs>
        <w:ind w:left="0" w:firstLine="113"/>
      </w:pPr>
      <w:rPr>
        <w:rFonts w:hint="default"/>
      </w:rPr>
    </w:lvl>
    <w:lvl w:ilvl="2">
      <w:start w:val="1"/>
      <w:numFmt w:val="none"/>
      <w:lvlText w:val=""/>
      <w:lvlJc w:val="left"/>
      <w:pPr>
        <w:tabs>
          <w:tab w:val="num" w:pos="284"/>
        </w:tabs>
        <w:ind w:left="0" w:firstLine="28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9956646"/>
    <w:multiLevelType w:val="multilevel"/>
    <w:tmpl w:val="2A485138"/>
    <w:lvl w:ilvl="0">
      <w:start w:val="1"/>
      <w:numFmt w:val="decimal"/>
      <w:pStyle w:val="ListNumber"/>
      <w:lvlText w:val="%1."/>
      <w:lvlJc w:val="left"/>
      <w:pPr>
        <w:ind w:left="432" w:hanging="432"/>
      </w:pPr>
      <w:rPr>
        <w:rFonts w:hint="default"/>
      </w:rPr>
    </w:lvl>
    <w:lvl w:ilvl="1">
      <w:start w:val="1"/>
      <w:numFmt w:val="decimal"/>
      <w:pStyle w:val="ListNumber2"/>
      <w:suff w:val="space"/>
      <w:lvlText w:val="%1.%2."/>
      <w:lvlJc w:val="left"/>
      <w:pPr>
        <w:ind w:left="578" w:hanging="294"/>
      </w:pPr>
      <w:rPr>
        <w:rFonts w:hint="default"/>
      </w:rPr>
    </w:lvl>
    <w:lvl w:ilvl="2">
      <w:start w:val="1"/>
      <w:numFmt w:val="decimal"/>
      <w:pStyle w:val="ListNumber3"/>
      <w:lvlText w:val="%1.%2.%3."/>
      <w:lvlJc w:val="left"/>
      <w:pPr>
        <w:ind w:left="720" w:hanging="153"/>
      </w:pPr>
      <w:rPr>
        <w:rFonts w:hint="default"/>
      </w:rPr>
    </w:lvl>
    <w:lvl w:ilvl="3">
      <w:start w:val="1"/>
      <w:numFmt w:val="decimal"/>
      <w:pStyle w:val="ListNumber4"/>
      <w:lvlText w:val="%1.%2.%3.%4."/>
      <w:lvlJc w:val="left"/>
      <w:pPr>
        <w:ind w:left="862" w:hanging="295"/>
      </w:pPr>
      <w:rPr>
        <w:rFonts w:hint="default"/>
      </w:rPr>
    </w:lvl>
    <w:lvl w:ilvl="4">
      <w:start w:val="1"/>
      <w:numFmt w:val="decimal"/>
      <w:pStyle w:val="ListNumber5"/>
      <w:lvlText w:val="%1.%2.%3.%4.%5."/>
      <w:lvlJc w:val="left"/>
      <w:pPr>
        <w:ind w:left="1009" w:hanging="442"/>
      </w:pPr>
      <w:rPr>
        <w:rFonts w:hint="default"/>
      </w:rPr>
    </w:lvl>
    <w:lvl w:ilvl="5">
      <w:start w:val="1"/>
      <w:numFmt w:val="upperLetter"/>
      <w:lvlText w:val="%1.%2.%3.%4.%5.%6."/>
      <w:lvlJc w:val="left"/>
      <w:pPr>
        <w:ind w:left="1152" w:hanging="585"/>
      </w:pPr>
      <w:rPr>
        <w:rFonts w:hint="default"/>
      </w:rPr>
    </w:lvl>
    <w:lvl w:ilvl="6">
      <w:start w:val="1"/>
      <w:numFmt w:val="decimal"/>
      <w:lvlText w:val="%1.%2.%3.%4.%5.%6.%7."/>
      <w:lvlJc w:val="left"/>
      <w:pPr>
        <w:ind w:left="1296" w:hanging="729"/>
      </w:pPr>
      <w:rPr>
        <w:rFonts w:hint="default"/>
      </w:rPr>
    </w:lvl>
    <w:lvl w:ilvl="7">
      <w:start w:val="1"/>
      <w:numFmt w:val="decimal"/>
      <w:lvlText w:val="%1.%2.%3.%4.%5.%6.%7.%8."/>
      <w:lvlJc w:val="left"/>
      <w:pPr>
        <w:ind w:left="1440" w:hanging="873"/>
      </w:pPr>
      <w:rPr>
        <w:rFonts w:hint="default"/>
      </w:rPr>
    </w:lvl>
    <w:lvl w:ilvl="8">
      <w:start w:val="1"/>
      <w:numFmt w:val="decimal"/>
      <w:lvlText w:val="%1.%2.%3.%4.%5.%6.%7.%8.%9."/>
      <w:lvlJc w:val="left"/>
      <w:pPr>
        <w:ind w:left="1584" w:hanging="1017"/>
      </w:pPr>
      <w:rPr>
        <w:rFonts w:hint="default"/>
      </w:rPr>
    </w:lvl>
  </w:abstractNum>
  <w:abstractNum w:abstractNumId="28">
    <w:nsid w:val="5E8012D2"/>
    <w:multiLevelType w:val="multilevel"/>
    <w:tmpl w:val="CBB219E4"/>
    <w:lvl w:ilvl="0">
      <w:start w:val="1"/>
      <w:numFmt w:val="lowerLetter"/>
      <w:lvlText w:val="%1)"/>
      <w:lvlJc w:val="left"/>
      <w:pPr>
        <w:ind w:left="360" w:hanging="360"/>
      </w:pPr>
      <w:rPr>
        <w:rFonts w:hint="default"/>
        <w:b w:val="0"/>
        <w:i w:val="0"/>
        <w:color w:val="auto"/>
        <w:sz w:val="19"/>
        <w:szCs w:val="22"/>
      </w:rPr>
    </w:lvl>
    <w:lvl w:ilvl="1">
      <w:start w:val="1"/>
      <w:numFmt w:val="lowerLetter"/>
      <w:pStyle w:val="ListLetter2"/>
      <w:lvlText w:val="%2."/>
      <w:lvlJc w:val="left"/>
      <w:pPr>
        <w:tabs>
          <w:tab w:val="num" w:pos="1327"/>
        </w:tabs>
        <w:ind w:left="1327" w:hanging="360"/>
      </w:pPr>
      <w:rPr>
        <w:rFonts w:hint="default"/>
      </w:rPr>
    </w:lvl>
    <w:lvl w:ilvl="2">
      <w:start w:val="1"/>
      <w:numFmt w:val="lowerRoman"/>
      <w:pStyle w:val="ListLetter3"/>
      <w:lvlText w:val="%3."/>
      <w:lvlJc w:val="right"/>
      <w:pPr>
        <w:tabs>
          <w:tab w:val="num" w:pos="2047"/>
        </w:tabs>
        <w:ind w:left="2047" w:hanging="180"/>
      </w:pPr>
      <w:rPr>
        <w:rFonts w:hint="default"/>
      </w:rPr>
    </w:lvl>
    <w:lvl w:ilvl="3">
      <w:start w:val="1"/>
      <w:numFmt w:val="decimal"/>
      <w:lvlText w:val="%4."/>
      <w:lvlJc w:val="left"/>
      <w:pPr>
        <w:tabs>
          <w:tab w:val="num" w:pos="2767"/>
        </w:tabs>
        <w:ind w:left="2767" w:hanging="360"/>
      </w:pPr>
      <w:rPr>
        <w:rFonts w:hint="default"/>
      </w:rPr>
    </w:lvl>
    <w:lvl w:ilvl="4">
      <w:start w:val="1"/>
      <w:numFmt w:val="lowerLetter"/>
      <w:lvlText w:val="%5."/>
      <w:lvlJc w:val="left"/>
      <w:pPr>
        <w:tabs>
          <w:tab w:val="num" w:pos="3487"/>
        </w:tabs>
        <w:ind w:left="3487" w:hanging="360"/>
      </w:pPr>
      <w:rPr>
        <w:rFonts w:hint="default"/>
      </w:rPr>
    </w:lvl>
    <w:lvl w:ilvl="5">
      <w:start w:val="1"/>
      <w:numFmt w:val="lowerRoman"/>
      <w:lvlText w:val="%6."/>
      <w:lvlJc w:val="right"/>
      <w:pPr>
        <w:tabs>
          <w:tab w:val="num" w:pos="4207"/>
        </w:tabs>
        <w:ind w:left="4207" w:hanging="180"/>
      </w:pPr>
      <w:rPr>
        <w:rFonts w:hint="default"/>
      </w:rPr>
    </w:lvl>
    <w:lvl w:ilvl="6">
      <w:start w:val="1"/>
      <w:numFmt w:val="decimal"/>
      <w:lvlText w:val="%7."/>
      <w:lvlJc w:val="left"/>
      <w:pPr>
        <w:tabs>
          <w:tab w:val="num" w:pos="4927"/>
        </w:tabs>
        <w:ind w:left="4927" w:hanging="360"/>
      </w:pPr>
      <w:rPr>
        <w:rFonts w:hint="default"/>
      </w:rPr>
    </w:lvl>
    <w:lvl w:ilvl="7">
      <w:start w:val="1"/>
      <w:numFmt w:val="lowerLetter"/>
      <w:lvlText w:val="%8."/>
      <w:lvlJc w:val="left"/>
      <w:pPr>
        <w:tabs>
          <w:tab w:val="num" w:pos="5647"/>
        </w:tabs>
        <w:ind w:left="5647" w:hanging="360"/>
      </w:pPr>
      <w:rPr>
        <w:rFonts w:hint="default"/>
      </w:rPr>
    </w:lvl>
    <w:lvl w:ilvl="8">
      <w:start w:val="1"/>
      <w:numFmt w:val="lowerRoman"/>
      <w:lvlText w:val="%9."/>
      <w:lvlJc w:val="right"/>
      <w:pPr>
        <w:tabs>
          <w:tab w:val="num" w:pos="6367"/>
        </w:tabs>
        <w:ind w:left="6367" w:hanging="180"/>
      </w:pPr>
      <w:rPr>
        <w:rFonts w:hint="default"/>
      </w:rPr>
    </w:lvl>
  </w:abstractNum>
  <w:abstractNum w:abstractNumId="29">
    <w:nsid w:val="60DD4684"/>
    <w:multiLevelType w:val="singleLevel"/>
    <w:tmpl w:val="39945388"/>
    <w:lvl w:ilvl="0">
      <w:start w:val="1"/>
      <w:numFmt w:val="decimal"/>
      <w:pStyle w:val="CSWApplicableDocuments"/>
      <w:lvlText w:val="[AD-%1]"/>
      <w:lvlJc w:val="left"/>
      <w:pPr>
        <w:ind w:left="360" w:hanging="360"/>
      </w:pPr>
      <w:rPr>
        <w:rFonts w:ascii="Franklin Gothic Medium Cond" w:hAnsi="Franklin Gothic Medium Cond" w:hint="default"/>
        <w:color w:val="B71234"/>
        <w:sz w:val="20"/>
        <w:szCs w:val="16"/>
      </w:rPr>
    </w:lvl>
  </w:abstractNum>
  <w:abstractNum w:abstractNumId="30">
    <w:nsid w:val="617051D7"/>
    <w:multiLevelType w:val="hybridMultilevel"/>
    <w:tmpl w:val="4BB276BC"/>
    <w:lvl w:ilvl="0" w:tplc="7CECD61C">
      <w:start w:val="1"/>
      <w:numFmt w:val="upperLetter"/>
      <w:pStyle w:val="List"/>
      <w:lvlText w:val="%1."/>
      <w:lvlJc w:val="left"/>
      <w:pPr>
        <w:ind w:left="0" w:firstLine="0"/>
      </w:pPr>
      <w:rPr>
        <w:rFonts w:ascii="Arial" w:hAnsi="Arial" w:hint="default"/>
        <w:b w:val="0"/>
        <w:i w:val="0"/>
        <w:caps/>
        <w:strike w:val="0"/>
        <w:dstrike w:val="0"/>
        <w:vanish w:val="0"/>
        <w:color w:val="67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2160"/>
        </w:tabs>
        <w:ind w:left="2160" w:hanging="360"/>
      </w:pPr>
    </w:lvl>
    <w:lvl w:ilvl="2" w:tplc="0816001B" w:tentative="1">
      <w:start w:val="1"/>
      <w:numFmt w:val="lowerRoman"/>
      <w:lvlText w:val="%3."/>
      <w:lvlJc w:val="right"/>
      <w:pPr>
        <w:tabs>
          <w:tab w:val="num" w:pos="2880"/>
        </w:tabs>
        <w:ind w:left="2880" w:hanging="180"/>
      </w:pPr>
    </w:lvl>
    <w:lvl w:ilvl="3" w:tplc="0816000F" w:tentative="1">
      <w:start w:val="1"/>
      <w:numFmt w:val="decimal"/>
      <w:lvlText w:val="%4."/>
      <w:lvlJc w:val="left"/>
      <w:pPr>
        <w:tabs>
          <w:tab w:val="num" w:pos="3600"/>
        </w:tabs>
        <w:ind w:left="3600" w:hanging="360"/>
      </w:pPr>
    </w:lvl>
    <w:lvl w:ilvl="4" w:tplc="08160019" w:tentative="1">
      <w:start w:val="1"/>
      <w:numFmt w:val="lowerLetter"/>
      <w:lvlText w:val="%5."/>
      <w:lvlJc w:val="left"/>
      <w:pPr>
        <w:tabs>
          <w:tab w:val="num" w:pos="4320"/>
        </w:tabs>
        <w:ind w:left="4320" w:hanging="360"/>
      </w:pPr>
    </w:lvl>
    <w:lvl w:ilvl="5" w:tplc="0816001B" w:tentative="1">
      <w:start w:val="1"/>
      <w:numFmt w:val="lowerRoman"/>
      <w:lvlText w:val="%6."/>
      <w:lvlJc w:val="right"/>
      <w:pPr>
        <w:tabs>
          <w:tab w:val="num" w:pos="5040"/>
        </w:tabs>
        <w:ind w:left="5040" w:hanging="180"/>
      </w:pPr>
    </w:lvl>
    <w:lvl w:ilvl="6" w:tplc="0816000F" w:tentative="1">
      <w:start w:val="1"/>
      <w:numFmt w:val="decimal"/>
      <w:lvlText w:val="%7."/>
      <w:lvlJc w:val="left"/>
      <w:pPr>
        <w:tabs>
          <w:tab w:val="num" w:pos="5760"/>
        </w:tabs>
        <w:ind w:left="5760" w:hanging="360"/>
      </w:pPr>
    </w:lvl>
    <w:lvl w:ilvl="7" w:tplc="08160019" w:tentative="1">
      <w:start w:val="1"/>
      <w:numFmt w:val="lowerLetter"/>
      <w:lvlText w:val="%8."/>
      <w:lvlJc w:val="left"/>
      <w:pPr>
        <w:tabs>
          <w:tab w:val="num" w:pos="6480"/>
        </w:tabs>
        <w:ind w:left="6480" w:hanging="360"/>
      </w:pPr>
    </w:lvl>
    <w:lvl w:ilvl="8" w:tplc="0816001B" w:tentative="1">
      <w:start w:val="1"/>
      <w:numFmt w:val="lowerRoman"/>
      <w:lvlText w:val="%9."/>
      <w:lvlJc w:val="right"/>
      <w:pPr>
        <w:tabs>
          <w:tab w:val="num" w:pos="7200"/>
        </w:tabs>
        <w:ind w:left="7200" w:hanging="180"/>
      </w:pPr>
    </w:lvl>
  </w:abstractNum>
  <w:abstractNum w:abstractNumId="31">
    <w:nsid w:val="6C096DB5"/>
    <w:multiLevelType w:val="hybridMultilevel"/>
    <w:tmpl w:val="C3C4E5DE"/>
    <w:lvl w:ilvl="0" w:tplc="1EA4E460">
      <w:start w:val="1"/>
      <w:numFmt w:val="upperLetter"/>
      <w:pStyle w:val="List4"/>
      <w:lvlText w:val="%1."/>
      <w:lvlJc w:val="left"/>
      <w:pPr>
        <w:tabs>
          <w:tab w:val="num" w:pos="1702"/>
        </w:tabs>
        <w:ind w:left="1816" w:hanging="398"/>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2">
    <w:nsid w:val="742907CE"/>
    <w:multiLevelType w:val="hybridMultilevel"/>
    <w:tmpl w:val="8C26F214"/>
    <w:lvl w:ilvl="0" w:tplc="E4A87D8C">
      <w:start w:val="1"/>
      <w:numFmt w:val="upperLetter"/>
      <w:pStyle w:val="List2"/>
      <w:lvlText w:val="%1."/>
      <w:lvlJc w:val="left"/>
      <w:pPr>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3960"/>
        </w:tabs>
        <w:ind w:left="3960" w:hanging="360"/>
      </w:pPr>
    </w:lvl>
    <w:lvl w:ilvl="2" w:tplc="0816001B" w:tentative="1">
      <w:start w:val="1"/>
      <w:numFmt w:val="lowerRoman"/>
      <w:lvlText w:val="%3."/>
      <w:lvlJc w:val="right"/>
      <w:pPr>
        <w:tabs>
          <w:tab w:val="num" w:pos="4680"/>
        </w:tabs>
        <w:ind w:left="4680" w:hanging="180"/>
      </w:pPr>
    </w:lvl>
    <w:lvl w:ilvl="3" w:tplc="0816000F" w:tentative="1">
      <w:start w:val="1"/>
      <w:numFmt w:val="decimal"/>
      <w:lvlText w:val="%4."/>
      <w:lvlJc w:val="left"/>
      <w:pPr>
        <w:tabs>
          <w:tab w:val="num" w:pos="5400"/>
        </w:tabs>
        <w:ind w:left="5400" w:hanging="360"/>
      </w:pPr>
    </w:lvl>
    <w:lvl w:ilvl="4" w:tplc="08160019" w:tentative="1">
      <w:start w:val="1"/>
      <w:numFmt w:val="lowerLetter"/>
      <w:lvlText w:val="%5."/>
      <w:lvlJc w:val="left"/>
      <w:pPr>
        <w:tabs>
          <w:tab w:val="num" w:pos="6120"/>
        </w:tabs>
        <w:ind w:left="6120" w:hanging="360"/>
      </w:pPr>
    </w:lvl>
    <w:lvl w:ilvl="5" w:tplc="0816001B" w:tentative="1">
      <w:start w:val="1"/>
      <w:numFmt w:val="lowerRoman"/>
      <w:lvlText w:val="%6."/>
      <w:lvlJc w:val="right"/>
      <w:pPr>
        <w:tabs>
          <w:tab w:val="num" w:pos="6840"/>
        </w:tabs>
        <w:ind w:left="6840" w:hanging="180"/>
      </w:pPr>
    </w:lvl>
    <w:lvl w:ilvl="6" w:tplc="0816000F" w:tentative="1">
      <w:start w:val="1"/>
      <w:numFmt w:val="decimal"/>
      <w:lvlText w:val="%7."/>
      <w:lvlJc w:val="left"/>
      <w:pPr>
        <w:tabs>
          <w:tab w:val="num" w:pos="7560"/>
        </w:tabs>
        <w:ind w:left="7560" w:hanging="360"/>
      </w:pPr>
    </w:lvl>
    <w:lvl w:ilvl="7" w:tplc="08160019" w:tentative="1">
      <w:start w:val="1"/>
      <w:numFmt w:val="lowerLetter"/>
      <w:lvlText w:val="%8."/>
      <w:lvlJc w:val="left"/>
      <w:pPr>
        <w:tabs>
          <w:tab w:val="num" w:pos="8280"/>
        </w:tabs>
        <w:ind w:left="8280" w:hanging="360"/>
      </w:pPr>
    </w:lvl>
    <w:lvl w:ilvl="8" w:tplc="0816001B" w:tentative="1">
      <w:start w:val="1"/>
      <w:numFmt w:val="lowerRoman"/>
      <w:lvlText w:val="%9."/>
      <w:lvlJc w:val="right"/>
      <w:pPr>
        <w:tabs>
          <w:tab w:val="num" w:pos="9000"/>
        </w:tabs>
        <w:ind w:left="9000" w:hanging="180"/>
      </w:pPr>
    </w:lvl>
  </w:abstractNum>
  <w:abstractNum w:abstractNumId="33">
    <w:nsid w:val="75B33490"/>
    <w:multiLevelType w:val="hybridMultilevel"/>
    <w:tmpl w:val="6854FEAE"/>
    <w:lvl w:ilvl="0" w:tplc="08160001">
      <w:start w:val="1"/>
      <w:numFmt w:val="bullet"/>
      <w:lvlText w:val=""/>
      <w:lvlJc w:val="left"/>
      <w:pPr>
        <w:ind w:left="2520" w:hanging="360"/>
      </w:pPr>
      <w:rPr>
        <w:rFonts w:ascii="Symbol" w:hAnsi="Symbol" w:hint="default"/>
      </w:rPr>
    </w:lvl>
    <w:lvl w:ilvl="1" w:tplc="08160003">
      <w:start w:val="1"/>
      <w:numFmt w:val="bullet"/>
      <w:lvlText w:val="o"/>
      <w:lvlJc w:val="left"/>
      <w:pPr>
        <w:ind w:left="3240" w:hanging="360"/>
      </w:pPr>
      <w:rPr>
        <w:rFonts w:ascii="Courier New" w:hAnsi="Courier New" w:cs="Courier New" w:hint="default"/>
      </w:rPr>
    </w:lvl>
    <w:lvl w:ilvl="2" w:tplc="08160005">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34">
    <w:nsid w:val="79DB2440"/>
    <w:multiLevelType w:val="hybridMultilevel"/>
    <w:tmpl w:val="86F610BA"/>
    <w:lvl w:ilvl="0" w:tplc="A14ED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6F1C8F"/>
    <w:multiLevelType w:val="multilevel"/>
    <w:tmpl w:val="C308A828"/>
    <w:lvl w:ilvl="0">
      <w:start w:val="1"/>
      <w:numFmt w:val="decimal"/>
      <w:pStyle w:val="TableNumber"/>
      <w:suff w:val="space"/>
      <w:lvlText w:val="%1."/>
      <w:lvlJc w:val="left"/>
      <w:pPr>
        <w:ind w:left="204" w:hanging="204"/>
      </w:pPr>
      <w:rPr>
        <w:rFonts w:hint="default"/>
      </w:rPr>
    </w:lvl>
    <w:lvl w:ilvl="1">
      <w:start w:val="1"/>
      <w:numFmt w:val="decimal"/>
      <w:suff w:val="space"/>
      <w:lvlText w:val="%1.%2."/>
      <w:lvlJc w:val="left"/>
      <w:pPr>
        <w:ind w:left="354" w:hanging="354"/>
      </w:pPr>
      <w:rPr>
        <w:rFonts w:hint="default"/>
      </w:rPr>
    </w:lvl>
    <w:lvl w:ilvl="2">
      <w:start w:val="1"/>
      <w:numFmt w:val="decimal"/>
      <w:suff w:val="space"/>
      <w:lvlText w:val="%1.%2.%3."/>
      <w:lvlJc w:val="left"/>
      <w:pPr>
        <w:ind w:left="499" w:hanging="499"/>
      </w:pPr>
      <w:rPr>
        <w:rFonts w:hint="default"/>
      </w:rPr>
    </w:lvl>
    <w:lvl w:ilvl="3">
      <w:start w:val="1"/>
      <w:numFmt w:val="decimal"/>
      <w:suff w:val="space"/>
      <w:lvlText w:val="%1.%2.%3.%4."/>
      <w:lvlJc w:val="left"/>
      <w:pPr>
        <w:ind w:left="646" w:hanging="646"/>
      </w:pPr>
      <w:rPr>
        <w:rFonts w:hint="default"/>
      </w:rPr>
    </w:lvl>
    <w:lvl w:ilvl="4">
      <w:start w:val="1"/>
      <w:numFmt w:val="decimal"/>
      <w:suff w:val="space"/>
      <w:lvlText w:val="%1.%2.%3.%4.%5."/>
      <w:lvlJc w:val="left"/>
      <w:pPr>
        <w:ind w:left="794" w:hanging="794"/>
      </w:pPr>
      <w:rPr>
        <w:rFonts w:hint="default"/>
      </w:rPr>
    </w:lvl>
    <w:lvl w:ilvl="5">
      <w:start w:val="1"/>
      <w:numFmt w:val="decimal"/>
      <w:suff w:val="space"/>
      <w:lvlText w:val="%1.%2.%3.%4.%5.%6."/>
      <w:lvlJc w:val="left"/>
      <w:pPr>
        <w:ind w:left="941" w:hanging="941"/>
      </w:pPr>
      <w:rPr>
        <w:rFonts w:hint="default"/>
      </w:rPr>
    </w:lvl>
    <w:lvl w:ilvl="6">
      <w:start w:val="1"/>
      <w:numFmt w:val="decimal"/>
      <w:suff w:val="space"/>
      <w:lvlText w:val="%1.%2.%3.%4.%5.%6.%7."/>
      <w:lvlJc w:val="left"/>
      <w:pPr>
        <w:ind w:left="1089" w:hanging="1089"/>
      </w:pPr>
      <w:rPr>
        <w:rFonts w:hint="default"/>
      </w:rPr>
    </w:lvl>
    <w:lvl w:ilvl="7">
      <w:start w:val="1"/>
      <w:numFmt w:val="decimal"/>
      <w:suff w:val="space"/>
      <w:lvlText w:val="%1.%2.%3.%4.%5.%6.%7.%8."/>
      <w:lvlJc w:val="left"/>
      <w:pPr>
        <w:ind w:left="1236" w:hanging="1236"/>
      </w:pPr>
      <w:rPr>
        <w:rFonts w:hint="default"/>
      </w:rPr>
    </w:lvl>
    <w:lvl w:ilvl="8">
      <w:start w:val="1"/>
      <w:numFmt w:val="decimal"/>
      <w:suff w:val="space"/>
      <w:lvlText w:val="%1.%2.%3.%4.%5.%6.%7.%8.%9."/>
      <w:lvlJc w:val="left"/>
      <w:pPr>
        <w:ind w:left="1383" w:hanging="1383"/>
      </w:pPr>
      <w:rPr>
        <w:rFonts w:hint="default"/>
      </w:rPr>
    </w:lvl>
  </w:abstractNum>
  <w:num w:numId="1">
    <w:abstractNumId w:val="33"/>
  </w:num>
  <w:num w:numId="2">
    <w:abstractNumId w:val="22"/>
  </w:num>
  <w:num w:numId="3">
    <w:abstractNumId w:val="11"/>
  </w:num>
  <w:num w:numId="4">
    <w:abstractNumId w:val="5"/>
  </w:num>
  <w:num w:numId="5">
    <w:abstractNumId w:val="9"/>
  </w:num>
  <w:num w:numId="6">
    <w:abstractNumId w:val="26"/>
  </w:num>
  <w:num w:numId="7">
    <w:abstractNumId w:val="14"/>
  </w:num>
  <w:num w:numId="8">
    <w:abstractNumId w:val="29"/>
  </w:num>
  <w:num w:numId="9">
    <w:abstractNumId w:val="24"/>
  </w:num>
  <w:num w:numId="10">
    <w:abstractNumId w:val="3"/>
  </w:num>
  <w:num w:numId="11">
    <w:abstractNumId w:val="7"/>
  </w:num>
  <w:num w:numId="12">
    <w:abstractNumId w:val="17"/>
  </w:num>
  <w:num w:numId="13">
    <w:abstractNumId w:val="32"/>
  </w:num>
  <w:num w:numId="14">
    <w:abstractNumId w:val="25"/>
  </w:num>
  <w:num w:numId="15">
    <w:abstractNumId w:val="31"/>
  </w:num>
  <w:num w:numId="16">
    <w:abstractNumId w:val="23"/>
  </w:num>
  <w:num w:numId="17">
    <w:abstractNumId w:val="12"/>
  </w:num>
  <w:num w:numId="18">
    <w:abstractNumId w:val="8"/>
  </w:num>
  <w:num w:numId="19">
    <w:abstractNumId w:val="18"/>
  </w:num>
  <w:num w:numId="20">
    <w:abstractNumId w:val="0"/>
  </w:num>
  <w:num w:numId="21">
    <w:abstractNumId w:val="2"/>
  </w:num>
  <w:num w:numId="22">
    <w:abstractNumId w:val="30"/>
  </w:num>
  <w:num w:numId="23">
    <w:abstractNumId w:val="28"/>
  </w:num>
  <w:num w:numId="24">
    <w:abstractNumId w:val="10"/>
  </w:num>
  <w:num w:numId="25">
    <w:abstractNumId w:val="4"/>
  </w:num>
  <w:num w:numId="26">
    <w:abstractNumId w:val="15"/>
  </w:num>
  <w:num w:numId="27">
    <w:abstractNumId w:val="19"/>
  </w:num>
  <w:num w:numId="28">
    <w:abstractNumId w:val="6"/>
  </w:num>
  <w:num w:numId="29">
    <w:abstractNumId w:val="35"/>
  </w:num>
  <w:num w:numId="30">
    <w:abstractNumId w:val="21"/>
  </w:num>
  <w:num w:numId="31">
    <w:abstractNumId w:val="17"/>
  </w:num>
  <w:num w:numId="32">
    <w:abstractNumId w:val="17"/>
  </w:num>
  <w:num w:numId="33">
    <w:abstractNumId w:val="17"/>
  </w:num>
  <w:num w:numId="34">
    <w:abstractNumId w:val="9"/>
  </w:num>
  <w:num w:numId="35">
    <w:abstractNumId w:val="9"/>
  </w:num>
  <w:num w:numId="36">
    <w:abstractNumId w:val="9"/>
  </w:num>
  <w:num w:numId="37">
    <w:abstractNumId w:val="27"/>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
  </w:num>
  <w:num w:numId="41">
    <w:abstractNumId w:val="34"/>
  </w:num>
  <w:num w:numId="42">
    <w:abstractNumId w:val="13"/>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el Zamith">
    <w15:presenceInfo w15:providerId="Windows Live" w15:userId="dfc75ee7d8fba0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GB" w:vendorID="64" w:dllVersion="131078" w:nlCheck="1" w:checkStyle="0"/>
  <w:activeWritingStyle w:appName="MSWord" w:lang="en-US" w:vendorID="64" w:dllVersion="131078" w:nlCheck="1" w:checkStyle="0"/>
  <w:activeWritingStyle w:appName="MSWord" w:lang="pt-PT" w:vendorID="64" w:dllVersion="131078"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formatting="1" w:enforcement="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ru v:ext="edit" colors="#a50d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ABEL)Access" w:val="Access:"/>
    <w:docVar w:name="(LABEL)ContractReference" w:val="CONTRACT REFERENCE:"/>
    <w:docVar w:name="(LABEL)CriticalCopyright" w:val="©2009 Copyright Critical Software S.A. All Rights Reserved."/>
    <w:docVar w:name="(LABEL)CSWReference" w:val="Doc. Reference:"/>
    <w:docVar w:name="(LABEL)Date" w:val="Date:"/>
    <w:docVar w:name="(LABEL)Disclaimer text 1" w:val="The work described in this report was performed under "/>
    <w:docVar w:name="(LABEL)Disclaimer text 2" w:val=" contract. Responsibility for the contents resides in the author or organization that prepared it."/>
    <w:docVar w:name="(LABEL)Disclaimer title 1" w:val="DISCLAIMER - "/>
    <w:docVar w:name="(LABEL)Disclaimer title 2" w:val=" Contract Report."/>
    <w:docVar w:name="(LABEL)DisclaimerText1" w:val="The work described in this report was performed under "/>
    <w:docVar w:name="(LABEL)DisclaimerText2" w:val=" contract. Responsibility for the contents resides in the author or organization that prepared it."/>
    <w:docVar w:name="(LABEL)DisclaimerTitle1" w:val="DISCLAIMER - "/>
    <w:docVar w:name="(LABEL)DisclaimerTitle2" w:val=" Contract Report."/>
    <w:docVar w:name="(LABEL)Pages" w:val="Pages:"/>
    <w:docVar w:name="(LABEL)Partners" w:val="Partners:"/>
    <w:docVar w:name="(LABEL)PrintedOn" w:val="Printed on:"/>
    <w:docVar w:name="(LABEL)ProjectReference" w:val="Project Code:"/>
    <w:docVar w:name="(LABEL)Status" w:val="Status:"/>
    <w:docVar w:name="(LABEL)Version" w:val="Version:"/>
    <w:docVar w:name="Access" w:val="&lt;Public / Confidential Project / Confidential Critical / Nato Secret / Name List&gt;"/>
    <w:docVar w:name="Project" w:val="&lt;Project Name&gt;"/>
    <w:docVar w:name="RightsWATCHMark" w:val="67|CSW-CSW-PUBLIC|"/>
    <w:docVar w:name="Status" w:val="Draft / Approved"/>
  </w:docVars>
  <w:rsids>
    <w:rsidRoot w:val="008F1EA4"/>
    <w:rsid w:val="00000D3E"/>
    <w:rsid w:val="0000175A"/>
    <w:rsid w:val="00001B25"/>
    <w:rsid w:val="00001D07"/>
    <w:rsid w:val="000028AA"/>
    <w:rsid w:val="000037A2"/>
    <w:rsid w:val="00003A61"/>
    <w:rsid w:val="00004A02"/>
    <w:rsid w:val="00004E97"/>
    <w:rsid w:val="00004F38"/>
    <w:rsid w:val="00005349"/>
    <w:rsid w:val="000054DE"/>
    <w:rsid w:val="00006568"/>
    <w:rsid w:val="00006A02"/>
    <w:rsid w:val="00006C83"/>
    <w:rsid w:val="0000750E"/>
    <w:rsid w:val="000077CB"/>
    <w:rsid w:val="00007838"/>
    <w:rsid w:val="00007CC2"/>
    <w:rsid w:val="00010DEF"/>
    <w:rsid w:val="00010F2A"/>
    <w:rsid w:val="00011265"/>
    <w:rsid w:val="00011421"/>
    <w:rsid w:val="00012528"/>
    <w:rsid w:val="00012608"/>
    <w:rsid w:val="000128BA"/>
    <w:rsid w:val="00012CCC"/>
    <w:rsid w:val="00012CE1"/>
    <w:rsid w:val="00012DA6"/>
    <w:rsid w:val="00014737"/>
    <w:rsid w:val="00014898"/>
    <w:rsid w:val="000159E5"/>
    <w:rsid w:val="00015AE6"/>
    <w:rsid w:val="00016223"/>
    <w:rsid w:val="00016E8E"/>
    <w:rsid w:val="000177C0"/>
    <w:rsid w:val="00017B46"/>
    <w:rsid w:val="00017DE7"/>
    <w:rsid w:val="00017F33"/>
    <w:rsid w:val="000203C0"/>
    <w:rsid w:val="0002061E"/>
    <w:rsid w:val="0002092A"/>
    <w:rsid w:val="000210B1"/>
    <w:rsid w:val="000213A0"/>
    <w:rsid w:val="00022C62"/>
    <w:rsid w:val="00022C7F"/>
    <w:rsid w:val="00023DEC"/>
    <w:rsid w:val="00024C12"/>
    <w:rsid w:val="000251DA"/>
    <w:rsid w:val="0002591A"/>
    <w:rsid w:val="0002597A"/>
    <w:rsid w:val="000262D5"/>
    <w:rsid w:val="00027343"/>
    <w:rsid w:val="0002734B"/>
    <w:rsid w:val="000279A1"/>
    <w:rsid w:val="00030924"/>
    <w:rsid w:val="00030B57"/>
    <w:rsid w:val="00030D42"/>
    <w:rsid w:val="000314E5"/>
    <w:rsid w:val="00031C87"/>
    <w:rsid w:val="000326FE"/>
    <w:rsid w:val="00032B38"/>
    <w:rsid w:val="00033111"/>
    <w:rsid w:val="0003330B"/>
    <w:rsid w:val="000339F2"/>
    <w:rsid w:val="00033F62"/>
    <w:rsid w:val="00034F31"/>
    <w:rsid w:val="0003534B"/>
    <w:rsid w:val="000364C8"/>
    <w:rsid w:val="00036C7C"/>
    <w:rsid w:val="000379EF"/>
    <w:rsid w:val="00040532"/>
    <w:rsid w:val="00040996"/>
    <w:rsid w:val="000416A9"/>
    <w:rsid w:val="000418CA"/>
    <w:rsid w:val="00041BD5"/>
    <w:rsid w:val="00041E96"/>
    <w:rsid w:val="00042213"/>
    <w:rsid w:val="00042A44"/>
    <w:rsid w:val="00042E9D"/>
    <w:rsid w:val="00043B93"/>
    <w:rsid w:val="00044254"/>
    <w:rsid w:val="000449E9"/>
    <w:rsid w:val="00044BDC"/>
    <w:rsid w:val="00046AEF"/>
    <w:rsid w:val="00046B08"/>
    <w:rsid w:val="0004707A"/>
    <w:rsid w:val="000474D9"/>
    <w:rsid w:val="0004750A"/>
    <w:rsid w:val="00047E1A"/>
    <w:rsid w:val="00050AB4"/>
    <w:rsid w:val="00050BF3"/>
    <w:rsid w:val="00051493"/>
    <w:rsid w:val="00051844"/>
    <w:rsid w:val="00051DB1"/>
    <w:rsid w:val="00051F67"/>
    <w:rsid w:val="0005234C"/>
    <w:rsid w:val="000524BE"/>
    <w:rsid w:val="00052565"/>
    <w:rsid w:val="00052CE9"/>
    <w:rsid w:val="00052E8C"/>
    <w:rsid w:val="00053ED3"/>
    <w:rsid w:val="00054268"/>
    <w:rsid w:val="00054BB9"/>
    <w:rsid w:val="00054EEB"/>
    <w:rsid w:val="00055A4B"/>
    <w:rsid w:val="00057136"/>
    <w:rsid w:val="00057954"/>
    <w:rsid w:val="00057E16"/>
    <w:rsid w:val="00060821"/>
    <w:rsid w:val="0006084E"/>
    <w:rsid w:val="00060E75"/>
    <w:rsid w:val="00061649"/>
    <w:rsid w:val="000616B8"/>
    <w:rsid w:val="00061C55"/>
    <w:rsid w:val="00063269"/>
    <w:rsid w:val="00063336"/>
    <w:rsid w:val="0006347B"/>
    <w:rsid w:val="0006386D"/>
    <w:rsid w:val="000639C2"/>
    <w:rsid w:val="00063F04"/>
    <w:rsid w:val="0006402A"/>
    <w:rsid w:val="00064A08"/>
    <w:rsid w:val="00064E9F"/>
    <w:rsid w:val="00067CE6"/>
    <w:rsid w:val="00067DF5"/>
    <w:rsid w:val="00070044"/>
    <w:rsid w:val="000706B6"/>
    <w:rsid w:val="0007095C"/>
    <w:rsid w:val="00070D2E"/>
    <w:rsid w:val="00070E53"/>
    <w:rsid w:val="00070EC2"/>
    <w:rsid w:val="00071AF3"/>
    <w:rsid w:val="00072050"/>
    <w:rsid w:val="00072584"/>
    <w:rsid w:val="00072CC1"/>
    <w:rsid w:val="00074036"/>
    <w:rsid w:val="000757C1"/>
    <w:rsid w:val="00075A46"/>
    <w:rsid w:val="00075A7A"/>
    <w:rsid w:val="00075B93"/>
    <w:rsid w:val="00075D76"/>
    <w:rsid w:val="000763BE"/>
    <w:rsid w:val="00076546"/>
    <w:rsid w:val="000768EA"/>
    <w:rsid w:val="000772B0"/>
    <w:rsid w:val="000774C6"/>
    <w:rsid w:val="00077966"/>
    <w:rsid w:val="00077DAD"/>
    <w:rsid w:val="00080C32"/>
    <w:rsid w:val="00081492"/>
    <w:rsid w:val="00081B4F"/>
    <w:rsid w:val="00082478"/>
    <w:rsid w:val="00082494"/>
    <w:rsid w:val="00082A60"/>
    <w:rsid w:val="00082D16"/>
    <w:rsid w:val="00083400"/>
    <w:rsid w:val="000835CE"/>
    <w:rsid w:val="00083795"/>
    <w:rsid w:val="00083BED"/>
    <w:rsid w:val="00083D9E"/>
    <w:rsid w:val="000843EA"/>
    <w:rsid w:val="00084939"/>
    <w:rsid w:val="00085135"/>
    <w:rsid w:val="00085289"/>
    <w:rsid w:val="000852E3"/>
    <w:rsid w:val="0008536B"/>
    <w:rsid w:val="0008604D"/>
    <w:rsid w:val="00086088"/>
    <w:rsid w:val="000863F5"/>
    <w:rsid w:val="00086457"/>
    <w:rsid w:val="000866CC"/>
    <w:rsid w:val="00086BC9"/>
    <w:rsid w:val="000904DA"/>
    <w:rsid w:val="000906B8"/>
    <w:rsid w:val="000907F4"/>
    <w:rsid w:val="00090E8A"/>
    <w:rsid w:val="0009386F"/>
    <w:rsid w:val="00093926"/>
    <w:rsid w:val="00095D69"/>
    <w:rsid w:val="00096CCA"/>
    <w:rsid w:val="00096DFB"/>
    <w:rsid w:val="000973C0"/>
    <w:rsid w:val="000973E6"/>
    <w:rsid w:val="00097873"/>
    <w:rsid w:val="00097D11"/>
    <w:rsid w:val="000A0CFC"/>
    <w:rsid w:val="000A0E76"/>
    <w:rsid w:val="000A105C"/>
    <w:rsid w:val="000A1E07"/>
    <w:rsid w:val="000A20A9"/>
    <w:rsid w:val="000A20AE"/>
    <w:rsid w:val="000A217B"/>
    <w:rsid w:val="000A232C"/>
    <w:rsid w:val="000A2A85"/>
    <w:rsid w:val="000A344D"/>
    <w:rsid w:val="000A398E"/>
    <w:rsid w:val="000A3E06"/>
    <w:rsid w:val="000A4153"/>
    <w:rsid w:val="000A4436"/>
    <w:rsid w:val="000A4DF7"/>
    <w:rsid w:val="000A5317"/>
    <w:rsid w:val="000A53CF"/>
    <w:rsid w:val="000A5A83"/>
    <w:rsid w:val="000A5FC7"/>
    <w:rsid w:val="000A63B7"/>
    <w:rsid w:val="000A63C5"/>
    <w:rsid w:val="000A64CE"/>
    <w:rsid w:val="000A73DC"/>
    <w:rsid w:val="000A795A"/>
    <w:rsid w:val="000A7BA4"/>
    <w:rsid w:val="000B05A0"/>
    <w:rsid w:val="000B06AD"/>
    <w:rsid w:val="000B0D47"/>
    <w:rsid w:val="000B0F55"/>
    <w:rsid w:val="000B211E"/>
    <w:rsid w:val="000B2590"/>
    <w:rsid w:val="000B25EC"/>
    <w:rsid w:val="000B2D7B"/>
    <w:rsid w:val="000B3D81"/>
    <w:rsid w:val="000B4337"/>
    <w:rsid w:val="000B434F"/>
    <w:rsid w:val="000B49F1"/>
    <w:rsid w:val="000B4A4B"/>
    <w:rsid w:val="000B522F"/>
    <w:rsid w:val="000B5C9F"/>
    <w:rsid w:val="000B6412"/>
    <w:rsid w:val="000B65C6"/>
    <w:rsid w:val="000B6BF8"/>
    <w:rsid w:val="000B73DB"/>
    <w:rsid w:val="000B7459"/>
    <w:rsid w:val="000B7997"/>
    <w:rsid w:val="000B7D2A"/>
    <w:rsid w:val="000C0514"/>
    <w:rsid w:val="000C06F4"/>
    <w:rsid w:val="000C09FF"/>
    <w:rsid w:val="000C10EB"/>
    <w:rsid w:val="000C2112"/>
    <w:rsid w:val="000C273D"/>
    <w:rsid w:val="000C2D5C"/>
    <w:rsid w:val="000C2D60"/>
    <w:rsid w:val="000C3E6E"/>
    <w:rsid w:val="000C4A02"/>
    <w:rsid w:val="000C533E"/>
    <w:rsid w:val="000C62D9"/>
    <w:rsid w:val="000C6971"/>
    <w:rsid w:val="000C7456"/>
    <w:rsid w:val="000C7F4B"/>
    <w:rsid w:val="000C7FAE"/>
    <w:rsid w:val="000D0045"/>
    <w:rsid w:val="000D0456"/>
    <w:rsid w:val="000D093E"/>
    <w:rsid w:val="000D0DF4"/>
    <w:rsid w:val="000D1E02"/>
    <w:rsid w:val="000D1F2B"/>
    <w:rsid w:val="000D23BF"/>
    <w:rsid w:val="000D38D2"/>
    <w:rsid w:val="000D4310"/>
    <w:rsid w:val="000D436B"/>
    <w:rsid w:val="000D499B"/>
    <w:rsid w:val="000D4EDF"/>
    <w:rsid w:val="000D54CA"/>
    <w:rsid w:val="000D5EE8"/>
    <w:rsid w:val="000D65A1"/>
    <w:rsid w:val="000D6FAA"/>
    <w:rsid w:val="000D7290"/>
    <w:rsid w:val="000D730B"/>
    <w:rsid w:val="000D7AFD"/>
    <w:rsid w:val="000E0674"/>
    <w:rsid w:val="000E13E9"/>
    <w:rsid w:val="000E3FDC"/>
    <w:rsid w:val="000E4E55"/>
    <w:rsid w:val="000E68F6"/>
    <w:rsid w:val="000F017D"/>
    <w:rsid w:val="000F0317"/>
    <w:rsid w:val="000F0752"/>
    <w:rsid w:val="000F17AE"/>
    <w:rsid w:val="000F1EA2"/>
    <w:rsid w:val="000F1F40"/>
    <w:rsid w:val="000F2F6F"/>
    <w:rsid w:val="000F3775"/>
    <w:rsid w:val="000F395D"/>
    <w:rsid w:val="000F3CDF"/>
    <w:rsid w:val="000F4037"/>
    <w:rsid w:val="000F471F"/>
    <w:rsid w:val="000F4ACC"/>
    <w:rsid w:val="000F522F"/>
    <w:rsid w:val="000F5A53"/>
    <w:rsid w:val="000F5D6A"/>
    <w:rsid w:val="000F692B"/>
    <w:rsid w:val="000F6F1F"/>
    <w:rsid w:val="000F74FC"/>
    <w:rsid w:val="00100874"/>
    <w:rsid w:val="00100CEE"/>
    <w:rsid w:val="00102670"/>
    <w:rsid w:val="0010359E"/>
    <w:rsid w:val="00103663"/>
    <w:rsid w:val="001038FA"/>
    <w:rsid w:val="00103F46"/>
    <w:rsid w:val="00104123"/>
    <w:rsid w:val="00104A44"/>
    <w:rsid w:val="00104E2D"/>
    <w:rsid w:val="00104F81"/>
    <w:rsid w:val="00105137"/>
    <w:rsid w:val="00106679"/>
    <w:rsid w:val="00107599"/>
    <w:rsid w:val="00110356"/>
    <w:rsid w:val="001109F3"/>
    <w:rsid w:val="00110AA3"/>
    <w:rsid w:val="00111569"/>
    <w:rsid w:val="00112103"/>
    <w:rsid w:val="001121FA"/>
    <w:rsid w:val="001127D1"/>
    <w:rsid w:val="00113671"/>
    <w:rsid w:val="00114CB7"/>
    <w:rsid w:val="001164D2"/>
    <w:rsid w:val="001164EA"/>
    <w:rsid w:val="001167C5"/>
    <w:rsid w:val="00116DA4"/>
    <w:rsid w:val="00116E97"/>
    <w:rsid w:val="00116FFB"/>
    <w:rsid w:val="00117F87"/>
    <w:rsid w:val="00120EFC"/>
    <w:rsid w:val="00121224"/>
    <w:rsid w:val="001215C4"/>
    <w:rsid w:val="00121903"/>
    <w:rsid w:val="00122322"/>
    <w:rsid w:val="0012263F"/>
    <w:rsid w:val="0012351F"/>
    <w:rsid w:val="001235A6"/>
    <w:rsid w:val="00123830"/>
    <w:rsid w:val="00123968"/>
    <w:rsid w:val="00123C27"/>
    <w:rsid w:val="00124464"/>
    <w:rsid w:val="00124C27"/>
    <w:rsid w:val="00124DF9"/>
    <w:rsid w:val="00125692"/>
    <w:rsid w:val="001257F7"/>
    <w:rsid w:val="00125F9B"/>
    <w:rsid w:val="0012602D"/>
    <w:rsid w:val="0012642C"/>
    <w:rsid w:val="00127580"/>
    <w:rsid w:val="001302BF"/>
    <w:rsid w:val="00130406"/>
    <w:rsid w:val="00130BD7"/>
    <w:rsid w:val="00131125"/>
    <w:rsid w:val="00132326"/>
    <w:rsid w:val="00132992"/>
    <w:rsid w:val="00134091"/>
    <w:rsid w:val="001343BC"/>
    <w:rsid w:val="0013476A"/>
    <w:rsid w:val="0013506F"/>
    <w:rsid w:val="0013556A"/>
    <w:rsid w:val="001355F0"/>
    <w:rsid w:val="00135646"/>
    <w:rsid w:val="0013668B"/>
    <w:rsid w:val="00136B81"/>
    <w:rsid w:val="001375DD"/>
    <w:rsid w:val="001379A4"/>
    <w:rsid w:val="00137CCA"/>
    <w:rsid w:val="00140088"/>
    <w:rsid w:val="0014047E"/>
    <w:rsid w:val="00140AD3"/>
    <w:rsid w:val="00140FAE"/>
    <w:rsid w:val="00141911"/>
    <w:rsid w:val="00141DAA"/>
    <w:rsid w:val="00142887"/>
    <w:rsid w:val="00143294"/>
    <w:rsid w:val="00144C1C"/>
    <w:rsid w:val="0014524C"/>
    <w:rsid w:val="001455C3"/>
    <w:rsid w:val="001458C3"/>
    <w:rsid w:val="00145ABA"/>
    <w:rsid w:val="001468C0"/>
    <w:rsid w:val="00146B8B"/>
    <w:rsid w:val="00147155"/>
    <w:rsid w:val="00147367"/>
    <w:rsid w:val="00150017"/>
    <w:rsid w:val="00150C9E"/>
    <w:rsid w:val="00151962"/>
    <w:rsid w:val="00151ED7"/>
    <w:rsid w:val="001525D1"/>
    <w:rsid w:val="001528D9"/>
    <w:rsid w:val="00152B9D"/>
    <w:rsid w:val="00152EF9"/>
    <w:rsid w:val="0015305A"/>
    <w:rsid w:val="001536E7"/>
    <w:rsid w:val="001536EB"/>
    <w:rsid w:val="00153B0F"/>
    <w:rsid w:val="00153DE9"/>
    <w:rsid w:val="001547C8"/>
    <w:rsid w:val="00154AAB"/>
    <w:rsid w:val="00154E5A"/>
    <w:rsid w:val="0015501F"/>
    <w:rsid w:val="0015517C"/>
    <w:rsid w:val="001562EF"/>
    <w:rsid w:val="001566A2"/>
    <w:rsid w:val="00156DEE"/>
    <w:rsid w:val="001574E1"/>
    <w:rsid w:val="00160697"/>
    <w:rsid w:val="001608D5"/>
    <w:rsid w:val="00160AD9"/>
    <w:rsid w:val="00160F21"/>
    <w:rsid w:val="00161F1C"/>
    <w:rsid w:val="0016253D"/>
    <w:rsid w:val="001631A9"/>
    <w:rsid w:val="0016362B"/>
    <w:rsid w:val="0016377E"/>
    <w:rsid w:val="00163898"/>
    <w:rsid w:val="00164876"/>
    <w:rsid w:val="00164C80"/>
    <w:rsid w:val="00164F7D"/>
    <w:rsid w:val="0016566A"/>
    <w:rsid w:val="0016635B"/>
    <w:rsid w:val="001664A8"/>
    <w:rsid w:val="00166CE8"/>
    <w:rsid w:val="00167043"/>
    <w:rsid w:val="0016783B"/>
    <w:rsid w:val="00167889"/>
    <w:rsid w:val="001700AB"/>
    <w:rsid w:val="00170181"/>
    <w:rsid w:val="00170317"/>
    <w:rsid w:val="00170662"/>
    <w:rsid w:val="0017137C"/>
    <w:rsid w:val="001714D3"/>
    <w:rsid w:val="00171CBE"/>
    <w:rsid w:val="00172782"/>
    <w:rsid w:val="00172B3D"/>
    <w:rsid w:val="00172D55"/>
    <w:rsid w:val="00172F96"/>
    <w:rsid w:val="001735F5"/>
    <w:rsid w:val="0017369E"/>
    <w:rsid w:val="001736D2"/>
    <w:rsid w:val="001746A6"/>
    <w:rsid w:val="001748B7"/>
    <w:rsid w:val="00174AF9"/>
    <w:rsid w:val="00176253"/>
    <w:rsid w:val="00176268"/>
    <w:rsid w:val="001768BF"/>
    <w:rsid w:val="00176DC8"/>
    <w:rsid w:val="0017739B"/>
    <w:rsid w:val="00177AA8"/>
    <w:rsid w:val="00180527"/>
    <w:rsid w:val="00180DB5"/>
    <w:rsid w:val="001827D1"/>
    <w:rsid w:val="001827D6"/>
    <w:rsid w:val="00182E59"/>
    <w:rsid w:val="00183025"/>
    <w:rsid w:val="00183313"/>
    <w:rsid w:val="00184409"/>
    <w:rsid w:val="001849B6"/>
    <w:rsid w:val="00185123"/>
    <w:rsid w:val="001857B9"/>
    <w:rsid w:val="00186067"/>
    <w:rsid w:val="00186DC3"/>
    <w:rsid w:val="001870C1"/>
    <w:rsid w:val="001873B3"/>
    <w:rsid w:val="001879AA"/>
    <w:rsid w:val="00187D08"/>
    <w:rsid w:val="00187DA9"/>
    <w:rsid w:val="001901DA"/>
    <w:rsid w:val="00190CF0"/>
    <w:rsid w:val="00191431"/>
    <w:rsid w:val="00191F56"/>
    <w:rsid w:val="0019273F"/>
    <w:rsid w:val="001927A9"/>
    <w:rsid w:val="001937DF"/>
    <w:rsid w:val="00194086"/>
    <w:rsid w:val="00194B50"/>
    <w:rsid w:val="00195236"/>
    <w:rsid w:val="0019587B"/>
    <w:rsid w:val="0019588F"/>
    <w:rsid w:val="00195DA4"/>
    <w:rsid w:val="00195ED5"/>
    <w:rsid w:val="00195F66"/>
    <w:rsid w:val="00196FC0"/>
    <w:rsid w:val="001975EF"/>
    <w:rsid w:val="00197C41"/>
    <w:rsid w:val="001A0473"/>
    <w:rsid w:val="001A04E4"/>
    <w:rsid w:val="001A0D01"/>
    <w:rsid w:val="001A0ECC"/>
    <w:rsid w:val="001A1955"/>
    <w:rsid w:val="001A269E"/>
    <w:rsid w:val="001A2C3F"/>
    <w:rsid w:val="001A35F0"/>
    <w:rsid w:val="001A39BD"/>
    <w:rsid w:val="001A4292"/>
    <w:rsid w:val="001A42FC"/>
    <w:rsid w:val="001A4AF6"/>
    <w:rsid w:val="001A5337"/>
    <w:rsid w:val="001A5EF2"/>
    <w:rsid w:val="001A600E"/>
    <w:rsid w:val="001A6CF5"/>
    <w:rsid w:val="001A6D4D"/>
    <w:rsid w:val="001A6D9F"/>
    <w:rsid w:val="001A716F"/>
    <w:rsid w:val="001A73D4"/>
    <w:rsid w:val="001A792C"/>
    <w:rsid w:val="001A79F4"/>
    <w:rsid w:val="001B037F"/>
    <w:rsid w:val="001B06A0"/>
    <w:rsid w:val="001B07FF"/>
    <w:rsid w:val="001B106F"/>
    <w:rsid w:val="001B189C"/>
    <w:rsid w:val="001B190D"/>
    <w:rsid w:val="001B1B0D"/>
    <w:rsid w:val="001B2457"/>
    <w:rsid w:val="001B2CE5"/>
    <w:rsid w:val="001B2E0F"/>
    <w:rsid w:val="001B3419"/>
    <w:rsid w:val="001B3D40"/>
    <w:rsid w:val="001B4A8E"/>
    <w:rsid w:val="001B4B5A"/>
    <w:rsid w:val="001B5326"/>
    <w:rsid w:val="001B5813"/>
    <w:rsid w:val="001B5D36"/>
    <w:rsid w:val="001B6918"/>
    <w:rsid w:val="001B6CCC"/>
    <w:rsid w:val="001B73EE"/>
    <w:rsid w:val="001B7755"/>
    <w:rsid w:val="001C0501"/>
    <w:rsid w:val="001C0A66"/>
    <w:rsid w:val="001C0DF3"/>
    <w:rsid w:val="001C33F0"/>
    <w:rsid w:val="001C35D7"/>
    <w:rsid w:val="001C3A1D"/>
    <w:rsid w:val="001C4415"/>
    <w:rsid w:val="001C48B6"/>
    <w:rsid w:val="001C5220"/>
    <w:rsid w:val="001C5673"/>
    <w:rsid w:val="001C629E"/>
    <w:rsid w:val="001C778E"/>
    <w:rsid w:val="001C7A62"/>
    <w:rsid w:val="001D056A"/>
    <w:rsid w:val="001D0665"/>
    <w:rsid w:val="001D07DE"/>
    <w:rsid w:val="001D0951"/>
    <w:rsid w:val="001D1C7C"/>
    <w:rsid w:val="001D1CE0"/>
    <w:rsid w:val="001D1DB4"/>
    <w:rsid w:val="001D23E0"/>
    <w:rsid w:val="001D2518"/>
    <w:rsid w:val="001D2649"/>
    <w:rsid w:val="001D33F5"/>
    <w:rsid w:val="001D38AF"/>
    <w:rsid w:val="001D434F"/>
    <w:rsid w:val="001D43FB"/>
    <w:rsid w:val="001D467C"/>
    <w:rsid w:val="001D4B87"/>
    <w:rsid w:val="001D4F87"/>
    <w:rsid w:val="001D5328"/>
    <w:rsid w:val="001D5BBB"/>
    <w:rsid w:val="001D5CB0"/>
    <w:rsid w:val="001D7C8E"/>
    <w:rsid w:val="001D7DC1"/>
    <w:rsid w:val="001D7DF4"/>
    <w:rsid w:val="001E0399"/>
    <w:rsid w:val="001E03A3"/>
    <w:rsid w:val="001E04FF"/>
    <w:rsid w:val="001E05D9"/>
    <w:rsid w:val="001E05E0"/>
    <w:rsid w:val="001E06B1"/>
    <w:rsid w:val="001E071C"/>
    <w:rsid w:val="001E09C6"/>
    <w:rsid w:val="001E1584"/>
    <w:rsid w:val="001E1DB2"/>
    <w:rsid w:val="001E3938"/>
    <w:rsid w:val="001E3A53"/>
    <w:rsid w:val="001E40CC"/>
    <w:rsid w:val="001E46ED"/>
    <w:rsid w:val="001E4B57"/>
    <w:rsid w:val="001E50EB"/>
    <w:rsid w:val="001E548D"/>
    <w:rsid w:val="001E620D"/>
    <w:rsid w:val="001E6665"/>
    <w:rsid w:val="001E6FCD"/>
    <w:rsid w:val="001E766C"/>
    <w:rsid w:val="001F0584"/>
    <w:rsid w:val="001F063D"/>
    <w:rsid w:val="001F15CA"/>
    <w:rsid w:val="001F1740"/>
    <w:rsid w:val="001F19DB"/>
    <w:rsid w:val="001F1CEE"/>
    <w:rsid w:val="001F1EDE"/>
    <w:rsid w:val="001F25D7"/>
    <w:rsid w:val="001F35B4"/>
    <w:rsid w:val="001F3B03"/>
    <w:rsid w:val="001F3F51"/>
    <w:rsid w:val="001F44A3"/>
    <w:rsid w:val="001F4787"/>
    <w:rsid w:val="001F4940"/>
    <w:rsid w:val="001F5790"/>
    <w:rsid w:val="001F7C34"/>
    <w:rsid w:val="0020143A"/>
    <w:rsid w:val="0020184F"/>
    <w:rsid w:val="00201FFC"/>
    <w:rsid w:val="00202022"/>
    <w:rsid w:val="0020254D"/>
    <w:rsid w:val="0020314A"/>
    <w:rsid w:val="002032D3"/>
    <w:rsid w:val="002034CD"/>
    <w:rsid w:val="0020378D"/>
    <w:rsid w:val="0020471A"/>
    <w:rsid w:val="00204923"/>
    <w:rsid w:val="002049E1"/>
    <w:rsid w:val="00204D53"/>
    <w:rsid w:val="002052BC"/>
    <w:rsid w:val="00205884"/>
    <w:rsid w:val="00205AF5"/>
    <w:rsid w:val="00205E44"/>
    <w:rsid w:val="00206594"/>
    <w:rsid w:val="00206B2B"/>
    <w:rsid w:val="0020748E"/>
    <w:rsid w:val="002074B8"/>
    <w:rsid w:val="002077A7"/>
    <w:rsid w:val="00210179"/>
    <w:rsid w:val="0021020D"/>
    <w:rsid w:val="002103AD"/>
    <w:rsid w:val="00210543"/>
    <w:rsid w:val="00210699"/>
    <w:rsid w:val="00211093"/>
    <w:rsid w:val="0021174F"/>
    <w:rsid w:val="00211FE7"/>
    <w:rsid w:val="002123D8"/>
    <w:rsid w:val="00213501"/>
    <w:rsid w:val="002139EB"/>
    <w:rsid w:val="00213D59"/>
    <w:rsid w:val="0021442F"/>
    <w:rsid w:val="002147F9"/>
    <w:rsid w:val="00214961"/>
    <w:rsid w:val="00214C1D"/>
    <w:rsid w:val="0021591A"/>
    <w:rsid w:val="00215B32"/>
    <w:rsid w:val="002174D8"/>
    <w:rsid w:val="002204EC"/>
    <w:rsid w:val="002206A7"/>
    <w:rsid w:val="002208D3"/>
    <w:rsid w:val="00220B29"/>
    <w:rsid w:val="00220E8F"/>
    <w:rsid w:val="00221466"/>
    <w:rsid w:val="002216D0"/>
    <w:rsid w:val="00221D78"/>
    <w:rsid w:val="00221DF2"/>
    <w:rsid w:val="00222582"/>
    <w:rsid w:val="002225CE"/>
    <w:rsid w:val="002237C6"/>
    <w:rsid w:val="00224243"/>
    <w:rsid w:val="00224A8E"/>
    <w:rsid w:val="0022527A"/>
    <w:rsid w:val="0022531A"/>
    <w:rsid w:val="0022593F"/>
    <w:rsid w:val="00225A7F"/>
    <w:rsid w:val="00226102"/>
    <w:rsid w:val="00226872"/>
    <w:rsid w:val="0022694A"/>
    <w:rsid w:val="00227DE5"/>
    <w:rsid w:val="00227FFA"/>
    <w:rsid w:val="00230551"/>
    <w:rsid w:val="002305EA"/>
    <w:rsid w:val="002307C0"/>
    <w:rsid w:val="0023178A"/>
    <w:rsid w:val="00231945"/>
    <w:rsid w:val="00231DDC"/>
    <w:rsid w:val="00232D82"/>
    <w:rsid w:val="0023308F"/>
    <w:rsid w:val="00233727"/>
    <w:rsid w:val="002347E9"/>
    <w:rsid w:val="00235826"/>
    <w:rsid w:val="002366F0"/>
    <w:rsid w:val="00236872"/>
    <w:rsid w:val="002400F6"/>
    <w:rsid w:val="00241180"/>
    <w:rsid w:val="002413CB"/>
    <w:rsid w:val="002418AD"/>
    <w:rsid w:val="00242F32"/>
    <w:rsid w:val="00243915"/>
    <w:rsid w:val="00244DA4"/>
    <w:rsid w:val="002450BE"/>
    <w:rsid w:val="0024526B"/>
    <w:rsid w:val="0024607B"/>
    <w:rsid w:val="002461E4"/>
    <w:rsid w:val="0024652C"/>
    <w:rsid w:val="00246B25"/>
    <w:rsid w:val="00246FAC"/>
    <w:rsid w:val="00247695"/>
    <w:rsid w:val="002501C8"/>
    <w:rsid w:val="00250266"/>
    <w:rsid w:val="002516EE"/>
    <w:rsid w:val="0025172B"/>
    <w:rsid w:val="002523ED"/>
    <w:rsid w:val="0025285C"/>
    <w:rsid w:val="00252E1C"/>
    <w:rsid w:val="00252E8C"/>
    <w:rsid w:val="00252F7F"/>
    <w:rsid w:val="00253944"/>
    <w:rsid w:val="00254C94"/>
    <w:rsid w:val="00255B52"/>
    <w:rsid w:val="00255C0C"/>
    <w:rsid w:val="002563DD"/>
    <w:rsid w:val="00256D9C"/>
    <w:rsid w:val="002572EE"/>
    <w:rsid w:val="00257447"/>
    <w:rsid w:val="002608F7"/>
    <w:rsid w:val="00260EC9"/>
    <w:rsid w:val="00261616"/>
    <w:rsid w:val="00261A21"/>
    <w:rsid w:val="00261C4C"/>
    <w:rsid w:val="00261CAC"/>
    <w:rsid w:val="00262346"/>
    <w:rsid w:val="00262B47"/>
    <w:rsid w:val="002630F0"/>
    <w:rsid w:val="002634BB"/>
    <w:rsid w:val="002636E7"/>
    <w:rsid w:val="00263CAD"/>
    <w:rsid w:val="002641E1"/>
    <w:rsid w:val="00264AF7"/>
    <w:rsid w:val="002658C7"/>
    <w:rsid w:val="00265C82"/>
    <w:rsid w:val="002664F8"/>
    <w:rsid w:val="0026681E"/>
    <w:rsid w:val="00266AEC"/>
    <w:rsid w:val="00266C59"/>
    <w:rsid w:val="00267740"/>
    <w:rsid w:val="00267756"/>
    <w:rsid w:val="00267D78"/>
    <w:rsid w:val="0027000C"/>
    <w:rsid w:val="00270BEE"/>
    <w:rsid w:val="00271C73"/>
    <w:rsid w:val="002721D5"/>
    <w:rsid w:val="0027267D"/>
    <w:rsid w:val="002727F1"/>
    <w:rsid w:val="00272A6A"/>
    <w:rsid w:val="00273115"/>
    <w:rsid w:val="00273263"/>
    <w:rsid w:val="00273381"/>
    <w:rsid w:val="00273C97"/>
    <w:rsid w:val="00274146"/>
    <w:rsid w:val="002750D4"/>
    <w:rsid w:val="002753CB"/>
    <w:rsid w:val="00275536"/>
    <w:rsid w:val="00275985"/>
    <w:rsid w:val="00276623"/>
    <w:rsid w:val="00276647"/>
    <w:rsid w:val="00277338"/>
    <w:rsid w:val="00280DF4"/>
    <w:rsid w:val="00281976"/>
    <w:rsid w:val="0028218F"/>
    <w:rsid w:val="00282714"/>
    <w:rsid w:val="00282A38"/>
    <w:rsid w:val="00282A71"/>
    <w:rsid w:val="00282B72"/>
    <w:rsid w:val="00282B88"/>
    <w:rsid w:val="0028323B"/>
    <w:rsid w:val="00283756"/>
    <w:rsid w:val="00283776"/>
    <w:rsid w:val="002844BA"/>
    <w:rsid w:val="0028536C"/>
    <w:rsid w:val="002856B0"/>
    <w:rsid w:val="002863CC"/>
    <w:rsid w:val="002866A3"/>
    <w:rsid w:val="00286890"/>
    <w:rsid w:val="00286962"/>
    <w:rsid w:val="002871B0"/>
    <w:rsid w:val="00287A3D"/>
    <w:rsid w:val="00287E88"/>
    <w:rsid w:val="00287FB3"/>
    <w:rsid w:val="00290187"/>
    <w:rsid w:val="00290584"/>
    <w:rsid w:val="0029174C"/>
    <w:rsid w:val="0029189C"/>
    <w:rsid w:val="00291DC7"/>
    <w:rsid w:val="00291FE3"/>
    <w:rsid w:val="002924A4"/>
    <w:rsid w:val="002926A6"/>
    <w:rsid w:val="00292B4C"/>
    <w:rsid w:val="00293024"/>
    <w:rsid w:val="00293714"/>
    <w:rsid w:val="00293C0D"/>
    <w:rsid w:val="00293D95"/>
    <w:rsid w:val="00293FC8"/>
    <w:rsid w:val="00294BC6"/>
    <w:rsid w:val="00294F82"/>
    <w:rsid w:val="00296DBB"/>
    <w:rsid w:val="00297314"/>
    <w:rsid w:val="00297978"/>
    <w:rsid w:val="00297B26"/>
    <w:rsid w:val="00297B52"/>
    <w:rsid w:val="002A0D5B"/>
    <w:rsid w:val="002A18BC"/>
    <w:rsid w:val="002A2ADB"/>
    <w:rsid w:val="002A3C6D"/>
    <w:rsid w:val="002A3CE5"/>
    <w:rsid w:val="002A3DD6"/>
    <w:rsid w:val="002A45FD"/>
    <w:rsid w:val="002A473E"/>
    <w:rsid w:val="002A4EDA"/>
    <w:rsid w:val="002A58A5"/>
    <w:rsid w:val="002A5A9B"/>
    <w:rsid w:val="002A6199"/>
    <w:rsid w:val="002A66B6"/>
    <w:rsid w:val="002A6EC4"/>
    <w:rsid w:val="002A702E"/>
    <w:rsid w:val="002A7201"/>
    <w:rsid w:val="002B0368"/>
    <w:rsid w:val="002B06A3"/>
    <w:rsid w:val="002B0A87"/>
    <w:rsid w:val="002B175B"/>
    <w:rsid w:val="002B1A27"/>
    <w:rsid w:val="002B2202"/>
    <w:rsid w:val="002B2749"/>
    <w:rsid w:val="002B3003"/>
    <w:rsid w:val="002B350D"/>
    <w:rsid w:val="002B463D"/>
    <w:rsid w:val="002B4649"/>
    <w:rsid w:val="002B484E"/>
    <w:rsid w:val="002B48F6"/>
    <w:rsid w:val="002B4ED3"/>
    <w:rsid w:val="002B5290"/>
    <w:rsid w:val="002B5D18"/>
    <w:rsid w:val="002B61DC"/>
    <w:rsid w:val="002B6415"/>
    <w:rsid w:val="002B6449"/>
    <w:rsid w:val="002B6707"/>
    <w:rsid w:val="002B71A3"/>
    <w:rsid w:val="002B74E3"/>
    <w:rsid w:val="002C01FF"/>
    <w:rsid w:val="002C0A83"/>
    <w:rsid w:val="002C10CA"/>
    <w:rsid w:val="002C1109"/>
    <w:rsid w:val="002C1828"/>
    <w:rsid w:val="002C19EE"/>
    <w:rsid w:val="002C1A4B"/>
    <w:rsid w:val="002C1DB0"/>
    <w:rsid w:val="002C2416"/>
    <w:rsid w:val="002C25DE"/>
    <w:rsid w:val="002C275E"/>
    <w:rsid w:val="002C386D"/>
    <w:rsid w:val="002C3B70"/>
    <w:rsid w:val="002C3D43"/>
    <w:rsid w:val="002C4245"/>
    <w:rsid w:val="002C50D1"/>
    <w:rsid w:val="002C56A1"/>
    <w:rsid w:val="002C56CD"/>
    <w:rsid w:val="002C5CAB"/>
    <w:rsid w:val="002C5DA7"/>
    <w:rsid w:val="002C7E9A"/>
    <w:rsid w:val="002D0075"/>
    <w:rsid w:val="002D08DF"/>
    <w:rsid w:val="002D0D21"/>
    <w:rsid w:val="002D1452"/>
    <w:rsid w:val="002D224A"/>
    <w:rsid w:val="002D31EC"/>
    <w:rsid w:val="002D334F"/>
    <w:rsid w:val="002D360C"/>
    <w:rsid w:val="002D4D5E"/>
    <w:rsid w:val="002D4D7D"/>
    <w:rsid w:val="002D50ED"/>
    <w:rsid w:val="002D5583"/>
    <w:rsid w:val="002D57EA"/>
    <w:rsid w:val="002D5938"/>
    <w:rsid w:val="002D5BEA"/>
    <w:rsid w:val="002D5C74"/>
    <w:rsid w:val="002D5D53"/>
    <w:rsid w:val="002D6EA0"/>
    <w:rsid w:val="002D77E5"/>
    <w:rsid w:val="002D7DDA"/>
    <w:rsid w:val="002D7F81"/>
    <w:rsid w:val="002E05DF"/>
    <w:rsid w:val="002E08BB"/>
    <w:rsid w:val="002E090F"/>
    <w:rsid w:val="002E0CFD"/>
    <w:rsid w:val="002E1566"/>
    <w:rsid w:val="002E1885"/>
    <w:rsid w:val="002E2782"/>
    <w:rsid w:val="002E288C"/>
    <w:rsid w:val="002E2D8F"/>
    <w:rsid w:val="002E3351"/>
    <w:rsid w:val="002E3755"/>
    <w:rsid w:val="002E46C5"/>
    <w:rsid w:val="002E4B35"/>
    <w:rsid w:val="002E5BDE"/>
    <w:rsid w:val="002E5E34"/>
    <w:rsid w:val="002E5F56"/>
    <w:rsid w:val="002E67F2"/>
    <w:rsid w:val="002E6B60"/>
    <w:rsid w:val="002E72D0"/>
    <w:rsid w:val="002E79B0"/>
    <w:rsid w:val="002F0F31"/>
    <w:rsid w:val="002F1247"/>
    <w:rsid w:val="002F1427"/>
    <w:rsid w:val="002F16EA"/>
    <w:rsid w:val="002F1892"/>
    <w:rsid w:val="002F1926"/>
    <w:rsid w:val="002F1DC3"/>
    <w:rsid w:val="002F1E59"/>
    <w:rsid w:val="002F1F35"/>
    <w:rsid w:val="002F220F"/>
    <w:rsid w:val="002F22E4"/>
    <w:rsid w:val="002F3245"/>
    <w:rsid w:val="002F3360"/>
    <w:rsid w:val="002F346C"/>
    <w:rsid w:val="002F3E5B"/>
    <w:rsid w:val="002F42D8"/>
    <w:rsid w:val="002F45B5"/>
    <w:rsid w:val="002F4A08"/>
    <w:rsid w:val="002F4F18"/>
    <w:rsid w:val="002F512E"/>
    <w:rsid w:val="002F5248"/>
    <w:rsid w:val="002F5816"/>
    <w:rsid w:val="002F5839"/>
    <w:rsid w:val="002F5BC0"/>
    <w:rsid w:val="002F684A"/>
    <w:rsid w:val="002F6C6E"/>
    <w:rsid w:val="00300219"/>
    <w:rsid w:val="003005D6"/>
    <w:rsid w:val="0030061B"/>
    <w:rsid w:val="0030150D"/>
    <w:rsid w:val="00301CE6"/>
    <w:rsid w:val="003028BF"/>
    <w:rsid w:val="00302C6C"/>
    <w:rsid w:val="003032F5"/>
    <w:rsid w:val="00303323"/>
    <w:rsid w:val="00303A2E"/>
    <w:rsid w:val="00303AB4"/>
    <w:rsid w:val="00303B23"/>
    <w:rsid w:val="00303DC5"/>
    <w:rsid w:val="00303FE4"/>
    <w:rsid w:val="0030428C"/>
    <w:rsid w:val="00304469"/>
    <w:rsid w:val="0030459D"/>
    <w:rsid w:val="003051D2"/>
    <w:rsid w:val="003053F9"/>
    <w:rsid w:val="0030629C"/>
    <w:rsid w:val="0030651A"/>
    <w:rsid w:val="00306685"/>
    <w:rsid w:val="0030688D"/>
    <w:rsid w:val="00307270"/>
    <w:rsid w:val="00310C17"/>
    <w:rsid w:val="00310E75"/>
    <w:rsid w:val="003113F3"/>
    <w:rsid w:val="00311CDB"/>
    <w:rsid w:val="00311FC1"/>
    <w:rsid w:val="003121F5"/>
    <w:rsid w:val="00312544"/>
    <w:rsid w:val="003125FA"/>
    <w:rsid w:val="00312A0A"/>
    <w:rsid w:val="00312AFA"/>
    <w:rsid w:val="00312C27"/>
    <w:rsid w:val="00312F69"/>
    <w:rsid w:val="0031358C"/>
    <w:rsid w:val="00313967"/>
    <w:rsid w:val="00313AB4"/>
    <w:rsid w:val="00314314"/>
    <w:rsid w:val="003155FF"/>
    <w:rsid w:val="003157D4"/>
    <w:rsid w:val="003159E5"/>
    <w:rsid w:val="003161FF"/>
    <w:rsid w:val="003164C0"/>
    <w:rsid w:val="00316A76"/>
    <w:rsid w:val="00316CC0"/>
    <w:rsid w:val="00316CCC"/>
    <w:rsid w:val="003170BB"/>
    <w:rsid w:val="003202DC"/>
    <w:rsid w:val="003205F9"/>
    <w:rsid w:val="00320657"/>
    <w:rsid w:val="00321329"/>
    <w:rsid w:val="00321779"/>
    <w:rsid w:val="003222F8"/>
    <w:rsid w:val="00322682"/>
    <w:rsid w:val="00323175"/>
    <w:rsid w:val="00324CD4"/>
    <w:rsid w:val="003250CC"/>
    <w:rsid w:val="00325542"/>
    <w:rsid w:val="00325961"/>
    <w:rsid w:val="00325A85"/>
    <w:rsid w:val="00327266"/>
    <w:rsid w:val="00327D09"/>
    <w:rsid w:val="00330531"/>
    <w:rsid w:val="00330D8F"/>
    <w:rsid w:val="00330DF2"/>
    <w:rsid w:val="003322D3"/>
    <w:rsid w:val="003323FF"/>
    <w:rsid w:val="003325C6"/>
    <w:rsid w:val="00332A5E"/>
    <w:rsid w:val="0033302F"/>
    <w:rsid w:val="00334202"/>
    <w:rsid w:val="00334344"/>
    <w:rsid w:val="00335525"/>
    <w:rsid w:val="0033599C"/>
    <w:rsid w:val="0033625A"/>
    <w:rsid w:val="00336289"/>
    <w:rsid w:val="003363B3"/>
    <w:rsid w:val="003369F6"/>
    <w:rsid w:val="003371DB"/>
    <w:rsid w:val="00337938"/>
    <w:rsid w:val="00337A32"/>
    <w:rsid w:val="00337D1F"/>
    <w:rsid w:val="00337F64"/>
    <w:rsid w:val="00340309"/>
    <w:rsid w:val="00340428"/>
    <w:rsid w:val="0034043B"/>
    <w:rsid w:val="00340BBB"/>
    <w:rsid w:val="003414AB"/>
    <w:rsid w:val="00341836"/>
    <w:rsid w:val="003418BD"/>
    <w:rsid w:val="00341A05"/>
    <w:rsid w:val="0034277A"/>
    <w:rsid w:val="00342C2E"/>
    <w:rsid w:val="00342DC4"/>
    <w:rsid w:val="00342E17"/>
    <w:rsid w:val="00342F3F"/>
    <w:rsid w:val="00343039"/>
    <w:rsid w:val="00343B44"/>
    <w:rsid w:val="00343CFD"/>
    <w:rsid w:val="00343E2F"/>
    <w:rsid w:val="00344314"/>
    <w:rsid w:val="00345094"/>
    <w:rsid w:val="00345268"/>
    <w:rsid w:val="003453E9"/>
    <w:rsid w:val="003454FB"/>
    <w:rsid w:val="00345E73"/>
    <w:rsid w:val="003463D2"/>
    <w:rsid w:val="003465FD"/>
    <w:rsid w:val="003467AD"/>
    <w:rsid w:val="00346D5B"/>
    <w:rsid w:val="003474ED"/>
    <w:rsid w:val="00347831"/>
    <w:rsid w:val="00347C3E"/>
    <w:rsid w:val="00347F93"/>
    <w:rsid w:val="00347FEB"/>
    <w:rsid w:val="0035016A"/>
    <w:rsid w:val="00351236"/>
    <w:rsid w:val="003519F5"/>
    <w:rsid w:val="003525DD"/>
    <w:rsid w:val="003529AD"/>
    <w:rsid w:val="00353315"/>
    <w:rsid w:val="00353781"/>
    <w:rsid w:val="003543D3"/>
    <w:rsid w:val="00354424"/>
    <w:rsid w:val="00354700"/>
    <w:rsid w:val="0035498A"/>
    <w:rsid w:val="003561E5"/>
    <w:rsid w:val="0035669D"/>
    <w:rsid w:val="00356C7E"/>
    <w:rsid w:val="00356C9E"/>
    <w:rsid w:val="00356DC3"/>
    <w:rsid w:val="00356DE5"/>
    <w:rsid w:val="00357F20"/>
    <w:rsid w:val="00360255"/>
    <w:rsid w:val="0036159D"/>
    <w:rsid w:val="00361A41"/>
    <w:rsid w:val="00362397"/>
    <w:rsid w:val="00362AAA"/>
    <w:rsid w:val="0036394D"/>
    <w:rsid w:val="00364283"/>
    <w:rsid w:val="00364A33"/>
    <w:rsid w:val="00364B6D"/>
    <w:rsid w:val="00364E62"/>
    <w:rsid w:val="003659A1"/>
    <w:rsid w:val="00365AB7"/>
    <w:rsid w:val="00365EE6"/>
    <w:rsid w:val="003667B2"/>
    <w:rsid w:val="0036749E"/>
    <w:rsid w:val="00367DA1"/>
    <w:rsid w:val="00367E49"/>
    <w:rsid w:val="00367FD3"/>
    <w:rsid w:val="00370310"/>
    <w:rsid w:val="0037035A"/>
    <w:rsid w:val="003706A3"/>
    <w:rsid w:val="00370A31"/>
    <w:rsid w:val="00370AC9"/>
    <w:rsid w:val="003714E6"/>
    <w:rsid w:val="0037204E"/>
    <w:rsid w:val="003721B7"/>
    <w:rsid w:val="003737AB"/>
    <w:rsid w:val="00374721"/>
    <w:rsid w:val="00374A7A"/>
    <w:rsid w:val="00374DF0"/>
    <w:rsid w:val="00374E71"/>
    <w:rsid w:val="00374F3F"/>
    <w:rsid w:val="00375258"/>
    <w:rsid w:val="003765EB"/>
    <w:rsid w:val="00376A13"/>
    <w:rsid w:val="00376E6B"/>
    <w:rsid w:val="0037752C"/>
    <w:rsid w:val="003800E2"/>
    <w:rsid w:val="0038034B"/>
    <w:rsid w:val="00380C3C"/>
    <w:rsid w:val="00380C46"/>
    <w:rsid w:val="00380D1E"/>
    <w:rsid w:val="00380D7D"/>
    <w:rsid w:val="003812C5"/>
    <w:rsid w:val="0038139F"/>
    <w:rsid w:val="00381555"/>
    <w:rsid w:val="00381A67"/>
    <w:rsid w:val="00381AD4"/>
    <w:rsid w:val="00383276"/>
    <w:rsid w:val="00383A38"/>
    <w:rsid w:val="0038406E"/>
    <w:rsid w:val="003846F7"/>
    <w:rsid w:val="00384862"/>
    <w:rsid w:val="00384FC7"/>
    <w:rsid w:val="0038516E"/>
    <w:rsid w:val="0038554B"/>
    <w:rsid w:val="0038554E"/>
    <w:rsid w:val="003856CC"/>
    <w:rsid w:val="00385FD4"/>
    <w:rsid w:val="003866D5"/>
    <w:rsid w:val="0038676A"/>
    <w:rsid w:val="00387155"/>
    <w:rsid w:val="003875BD"/>
    <w:rsid w:val="0039052D"/>
    <w:rsid w:val="00390E7C"/>
    <w:rsid w:val="0039158F"/>
    <w:rsid w:val="00391A62"/>
    <w:rsid w:val="0039241F"/>
    <w:rsid w:val="00392EF8"/>
    <w:rsid w:val="003931E9"/>
    <w:rsid w:val="00393277"/>
    <w:rsid w:val="00393ABA"/>
    <w:rsid w:val="00393B4C"/>
    <w:rsid w:val="00394552"/>
    <w:rsid w:val="00395399"/>
    <w:rsid w:val="0039580D"/>
    <w:rsid w:val="00395859"/>
    <w:rsid w:val="00395CA8"/>
    <w:rsid w:val="003960B0"/>
    <w:rsid w:val="0039767E"/>
    <w:rsid w:val="00397BB7"/>
    <w:rsid w:val="003A0396"/>
    <w:rsid w:val="003A076F"/>
    <w:rsid w:val="003A126D"/>
    <w:rsid w:val="003A179C"/>
    <w:rsid w:val="003A210C"/>
    <w:rsid w:val="003A228B"/>
    <w:rsid w:val="003A242E"/>
    <w:rsid w:val="003A29F2"/>
    <w:rsid w:val="003A2BA2"/>
    <w:rsid w:val="003A3741"/>
    <w:rsid w:val="003A38DB"/>
    <w:rsid w:val="003A39BD"/>
    <w:rsid w:val="003A3B0E"/>
    <w:rsid w:val="003A4A91"/>
    <w:rsid w:val="003A593D"/>
    <w:rsid w:val="003A603E"/>
    <w:rsid w:val="003A60A1"/>
    <w:rsid w:val="003A6382"/>
    <w:rsid w:val="003A6C91"/>
    <w:rsid w:val="003A6D88"/>
    <w:rsid w:val="003A7F9E"/>
    <w:rsid w:val="003B0816"/>
    <w:rsid w:val="003B0A51"/>
    <w:rsid w:val="003B101A"/>
    <w:rsid w:val="003B1125"/>
    <w:rsid w:val="003B1D2F"/>
    <w:rsid w:val="003B2871"/>
    <w:rsid w:val="003B2C8F"/>
    <w:rsid w:val="003B3E40"/>
    <w:rsid w:val="003B41AA"/>
    <w:rsid w:val="003B472B"/>
    <w:rsid w:val="003B472C"/>
    <w:rsid w:val="003B4EB5"/>
    <w:rsid w:val="003B5040"/>
    <w:rsid w:val="003B52AE"/>
    <w:rsid w:val="003B5700"/>
    <w:rsid w:val="003B5FB5"/>
    <w:rsid w:val="003B620B"/>
    <w:rsid w:val="003B64C4"/>
    <w:rsid w:val="003B65AF"/>
    <w:rsid w:val="003B6839"/>
    <w:rsid w:val="003B6F2B"/>
    <w:rsid w:val="003B7B97"/>
    <w:rsid w:val="003C0A29"/>
    <w:rsid w:val="003C0B0E"/>
    <w:rsid w:val="003C0ED7"/>
    <w:rsid w:val="003C280E"/>
    <w:rsid w:val="003C2A53"/>
    <w:rsid w:val="003C2DF7"/>
    <w:rsid w:val="003C37E2"/>
    <w:rsid w:val="003C3E2A"/>
    <w:rsid w:val="003C428D"/>
    <w:rsid w:val="003C5232"/>
    <w:rsid w:val="003C5997"/>
    <w:rsid w:val="003C6BDF"/>
    <w:rsid w:val="003C78C1"/>
    <w:rsid w:val="003C7BCD"/>
    <w:rsid w:val="003D0239"/>
    <w:rsid w:val="003D1454"/>
    <w:rsid w:val="003D1532"/>
    <w:rsid w:val="003D2C63"/>
    <w:rsid w:val="003D2DB4"/>
    <w:rsid w:val="003D2EB3"/>
    <w:rsid w:val="003D3897"/>
    <w:rsid w:val="003D43C0"/>
    <w:rsid w:val="003D58DC"/>
    <w:rsid w:val="003D5F8A"/>
    <w:rsid w:val="003D63C3"/>
    <w:rsid w:val="003D6530"/>
    <w:rsid w:val="003D656A"/>
    <w:rsid w:val="003D693C"/>
    <w:rsid w:val="003D6F2E"/>
    <w:rsid w:val="003D6F5D"/>
    <w:rsid w:val="003D7077"/>
    <w:rsid w:val="003D7DE5"/>
    <w:rsid w:val="003E0908"/>
    <w:rsid w:val="003E092E"/>
    <w:rsid w:val="003E19AB"/>
    <w:rsid w:val="003E1AF6"/>
    <w:rsid w:val="003E1BBB"/>
    <w:rsid w:val="003E2C6E"/>
    <w:rsid w:val="003E2CB2"/>
    <w:rsid w:val="003E3460"/>
    <w:rsid w:val="003E3562"/>
    <w:rsid w:val="003E3CD8"/>
    <w:rsid w:val="003E3EB8"/>
    <w:rsid w:val="003E4263"/>
    <w:rsid w:val="003E45D8"/>
    <w:rsid w:val="003E49D1"/>
    <w:rsid w:val="003E525D"/>
    <w:rsid w:val="003E5596"/>
    <w:rsid w:val="003E58F7"/>
    <w:rsid w:val="003E5D3A"/>
    <w:rsid w:val="003E60B2"/>
    <w:rsid w:val="003E665C"/>
    <w:rsid w:val="003E7132"/>
    <w:rsid w:val="003E716F"/>
    <w:rsid w:val="003E765F"/>
    <w:rsid w:val="003F0F2E"/>
    <w:rsid w:val="003F15F4"/>
    <w:rsid w:val="003F2B9B"/>
    <w:rsid w:val="003F2CB1"/>
    <w:rsid w:val="003F3333"/>
    <w:rsid w:val="003F334D"/>
    <w:rsid w:val="003F42E3"/>
    <w:rsid w:val="003F43F0"/>
    <w:rsid w:val="003F45E2"/>
    <w:rsid w:val="003F491D"/>
    <w:rsid w:val="003F4A6A"/>
    <w:rsid w:val="003F4DA6"/>
    <w:rsid w:val="003F5384"/>
    <w:rsid w:val="003F5C51"/>
    <w:rsid w:val="003F66E1"/>
    <w:rsid w:val="003F6764"/>
    <w:rsid w:val="003F6BD0"/>
    <w:rsid w:val="004001EC"/>
    <w:rsid w:val="00400251"/>
    <w:rsid w:val="00400A87"/>
    <w:rsid w:val="00401BE2"/>
    <w:rsid w:val="00405577"/>
    <w:rsid w:val="0040636F"/>
    <w:rsid w:val="00406A68"/>
    <w:rsid w:val="00406AC7"/>
    <w:rsid w:val="00410E13"/>
    <w:rsid w:val="00411D7B"/>
    <w:rsid w:val="00412D59"/>
    <w:rsid w:val="00412F19"/>
    <w:rsid w:val="00412F3F"/>
    <w:rsid w:val="00413041"/>
    <w:rsid w:val="00413867"/>
    <w:rsid w:val="00413919"/>
    <w:rsid w:val="00413D24"/>
    <w:rsid w:val="00414A67"/>
    <w:rsid w:val="00414A7C"/>
    <w:rsid w:val="00414BB1"/>
    <w:rsid w:val="00415511"/>
    <w:rsid w:val="00415616"/>
    <w:rsid w:val="004158EA"/>
    <w:rsid w:val="00415AEC"/>
    <w:rsid w:val="00416FE9"/>
    <w:rsid w:val="0041769C"/>
    <w:rsid w:val="00417A20"/>
    <w:rsid w:val="0042304E"/>
    <w:rsid w:val="004238FD"/>
    <w:rsid w:val="00424D41"/>
    <w:rsid w:val="00425A13"/>
    <w:rsid w:val="00425B3C"/>
    <w:rsid w:val="004265AF"/>
    <w:rsid w:val="00426950"/>
    <w:rsid w:val="00426DF0"/>
    <w:rsid w:val="00427158"/>
    <w:rsid w:val="004276D7"/>
    <w:rsid w:val="00427E7E"/>
    <w:rsid w:val="00430115"/>
    <w:rsid w:val="0043053F"/>
    <w:rsid w:val="00430B06"/>
    <w:rsid w:val="004310C9"/>
    <w:rsid w:val="00432975"/>
    <w:rsid w:val="00433904"/>
    <w:rsid w:val="00433A16"/>
    <w:rsid w:val="00434078"/>
    <w:rsid w:val="004349DB"/>
    <w:rsid w:val="00434F0A"/>
    <w:rsid w:val="0043516C"/>
    <w:rsid w:val="00435CD0"/>
    <w:rsid w:val="0043645B"/>
    <w:rsid w:val="00436BE6"/>
    <w:rsid w:val="00436E78"/>
    <w:rsid w:val="0043729B"/>
    <w:rsid w:val="004374A3"/>
    <w:rsid w:val="00437B36"/>
    <w:rsid w:val="00440060"/>
    <w:rsid w:val="0044075E"/>
    <w:rsid w:val="00440BD9"/>
    <w:rsid w:val="004418BA"/>
    <w:rsid w:val="00442138"/>
    <w:rsid w:val="00442938"/>
    <w:rsid w:val="00442A9F"/>
    <w:rsid w:val="00442F4A"/>
    <w:rsid w:val="00442FBC"/>
    <w:rsid w:val="00443077"/>
    <w:rsid w:val="00443CBF"/>
    <w:rsid w:val="00444434"/>
    <w:rsid w:val="004445DA"/>
    <w:rsid w:val="004449CC"/>
    <w:rsid w:val="00444D2B"/>
    <w:rsid w:val="0044509A"/>
    <w:rsid w:val="004457AF"/>
    <w:rsid w:val="00445842"/>
    <w:rsid w:val="00445A80"/>
    <w:rsid w:val="004465D8"/>
    <w:rsid w:val="00446944"/>
    <w:rsid w:val="00446E24"/>
    <w:rsid w:val="00446E48"/>
    <w:rsid w:val="004479C0"/>
    <w:rsid w:val="00450B32"/>
    <w:rsid w:val="004511F4"/>
    <w:rsid w:val="0045183A"/>
    <w:rsid w:val="00451A2C"/>
    <w:rsid w:val="00451A74"/>
    <w:rsid w:val="00451C5E"/>
    <w:rsid w:val="00451C63"/>
    <w:rsid w:val="00451D4F"/>
    <w:rsid w:val="0045219C"/>
    <w:rsid w:val="004525B7"/>
    <w:rsid w:val="00452BA4"/>
    <w:rsid w:val="0045378E"/>
    <w:rsid w:val="00453B44"/>
    <w:rsid w:val="00453C80"/>
    <w:rsid w:val="0045433C"/>
    <w:rsid w:val="00454576"/>
    <w:rsid w:val="0045458B"/>
    <w:rsid w:val="004545AF"/>
    <w:rsid w:val="004549B9"/>
    <w:rsid w:val="00454C69"/>
    <w:rsid w:val="00454D85"/>
    <w:rsid w:val="00454E26"/>
    <w:rsid w:val="004552F0"/>
    <w:rsid w:val="00455303"/>
    <w:rsid w:val="00455320"/>
    <w:rsid w:val="00455409"/>
    <w:rsid w:val="00455926"/>
    <w:rsid w:val="00455AEC"/>
    <w:rsid w:val="0045630C"/>
    <w:rsid w:val="00456366"/>
    <w:rsid w:val="00457159"/>
    <w:rsid w:val="004576F2"/>
    <w:rsid w:val="00457836"/>
    <w:rsid w:val="004578B8"/>
    <w:rsid w:val="00460160"/>
    <w:rsid w:val="004601F0"/>
    <w:rsid w:val="004605CF"/>
    <w:rsid w:val="00460654"/>
    <w:rsid w:val="004609B8"/>
    <w:rsid w:val="00460BF2"/>
    <w:rsid w:val="00460D5B"/>
    <w:rsid w:val="004614ED"/>
    <w:rsid w:val="00461802"/>
    <w:rsid w:val="00461CBD"/>
    <w:rsid w:val="00461DDA"/>
    <w:rsid w:val="00461EB5"/>
    <w:rsid w:val="00461FAB"/>
    <w:rsid w:val="00462A21"/>
    <w:rsid w:val="00463A26"/>
    <w:rsid w:val="004640BB"/>
    <w:rsid w:val="0046434F"/>
    <w:rsid w:val="004655DE"/>
    <w:rsid w:val="00465949"/>
    <w:rsid w:val="00465E77"/>
    <w:rsid w:val="00465F64"/>
    <w:rsid w:val="00466172"/>
    <w:rsid w:val="004662CE"/>
    <w:rsid w:val="004665C8"/>
    <w:rsid w:val="004679F7"/>
    <w:rsid w:val="00470069"/>
    <w:rsid w:val="004707AB"/>
    <w:rsid w:val="00470CB9"/>
    <w:rsid w:val="00470D6E"/>
    <w:rsid w:val="00471363"/>
    <w:rsid w:val="0047158E"/>
    <w:rsid w:val="00471D53"/>
    <w:rsid w:val="00471D5D"/>
    <w:rsid w:val="00472F3F"/>
    <w:rsid w:val="004732E5"/>
    <w:rsid w:val="0047375D"/>
    <w:rsid w:val="00474DA9"/>
    <w:rsid w:val="004756F2"/>
    <w:rsid w:val="00475D04"/>
    <w:rsid w:val="00476AF6"/>
    <w:rsid w:val="00476C7F"/>
    <w:rsid w:val="0047717B"/>
    <w:rsid w:val="004806F4"/>
    <w:rsid w:val="00480D30"/>
    <w:rsid w:val="00480D75"/>
    <w:rsid w:val="00482AD2"/>
    <w:rsid w:val="00483188"/>
    <w:rsid w:val="00483BE9"/>
    <w:rsid w:val="00483DAE"/>
    <w:rsid w:val="00484997"/>
    <w:rsid w:val="00484E91"/>
    <w:rsid w:val="00484EFF"/>
    <w:rsid w:val="00485856"/>
    <w:rsid w:val="0048648E"/>
    <w:rsid w:val="004866C1"/>
    <w:rsid w:val="0048676C"/>
    <w:rsid w:val="00486C73"/>
    <w:rsid w:val="00486E4B"/>
    <w:rsid w:val="0048700F"/>
    <w:rsid w:val="00487A5D"/>
    <w:rsid w:val="00487A61"/>
    <w:rsid w:val="00487B8D"/>
    <w:rsid w:val="00487C52"/>
    <w:rsid w:val="004900AD"/>
    <w:rsid w:val="00490913"/>
    <w:rsid w:val="0049093E"/>
    <w:rsid w:val="004910BA"/>
    <w:rsid w:val="00492006"/>
    <w:rsid w:val="00492158"/>
    <w:rsid w:val="004922C7"/>
    <w:rsid w:val="004932FC"/>
    <w:rsid w:val="0049346A"/>
    <w:rsid w:val="004936FF"/>
    <w:rsid w:val="00493A58"/>
    <w:rsid w:val="00493B39"/>
    <w:rsid w:val="0049457E"/>
    <w:rsid w:val="00494F5A"/>
    <w:rsid w:val="004952BF"/>
    <w:rsid w:val="00495634"/>
    <w:rsid w:val="00495683"/>
    <w:rsid w:val="004959BA"/>
    <w:rsid w:val="00496385"/>
    <w:rsid w:val="004966D8"/>
    <w:rsid w:val="00496722"/>
    <w:rsid w:val="00497025"/>
    <w:rsid w:val="00497920"/>
    <w:rsid w:val="00497B5E"/>
    <w:rsid w:val="00497D31"/>
    <w:rsid w:val="00497E8C"/>
    <w:rsid w:val="004A0161"/>
    <w:rsid w:val="004A03B9"/>
    <w:rsid w:val="004A06F1"/>
    <w:rsid w:val="004A0B8A"/>
    <w:rsid w:val="004A0C19"/>
    <w:rsid w:val="004A1BE6"/>
    <w:rsid w:val="004A1DF6"/>
    <w:rsid w:val="004A208C"/>
    <w:rsid w:val="004A2CC3"/>
    <w:rsid w:val="004A33ED"/>
    <w:rsid w:val="004A3A90"/>
    <w:rsid w:val="004A4E3C"/>
    <w:rsid w:val="004A5947"/>
    <w:rsid w:val="004A5D7E"/>
    <w:rsid w:val="004A6E7B"/>
    <w:rsid w:val="004A7B95"/>
    <w:rsid w:val="004A7C2A"/>
    <w:rsid w:val="004B03D3"/>
    <w:rsid w:val="004B1359"/>
    <w:rsid w:val="004B1570"/>
    <w:rsid w:val="004B1D43"/>
    <w:rsid w:val="004B2122"/>
    <w:rsid w:val="004B2E3F"/>
    <w:rsid w:val="004B2F08"/>
    <w:rsid w:val="004B3DFF"/>
    <w:rsid w:val="004B414F"/>
    <w:rsid w:val="004B440B"/>
    <w:rsid w:val="004B4CCC"/>
    <w:rsid w:val="004B5466"/>
    <w:rsid w:val="004B58E2"/>
    <w:rsid w:val="004B659D"/>
    <w:rsid w:val="004B7970"/>
    <w:rsid w:val="004C0B5C"/>
    <w:rsid w:val="004C0F20"/>
    <w:rsid w:val="004C104E"/>
    <w:rsid w:val="004C1595"/>
    <w:rsid w:val="004C219C"/>
    <w:rsid w:val="004C23B7"/>
    <w:rsid w:val="004C254A"/>
    <w:rsid w:val="004C257B"/>
    <w:rsid w:val="004C3319"/>
    <w:rsid w:val="004C3CB2"/>
    <w:rsid w:val="004C42E2"/>
    <w:rsid w:val="004C4A53"/>
    <w:rsid w:val="004C6C7D"/>
    <w:rsid w:val="004C7096"/>
    <w:rsid w:val="004D01BB"/>
    <w:rsid w:val="004D0357"/>
    <w:rsid w:val="004D1BA3"/>
    <w:rsid w:val="004D1F94"/>
    <w:rsid w:val="004D1FE0"/>
    <w:rsid w:val="004D23B2"/>
    <w:rsid w:val="004D4922"/>
    <w:rsid w:val="004D4A4A"/>
    <w:rsid w:val="004D5529"/>
    <w:rsid w:val="004D5CCE"/>
    <w:rsid w:val="004D5FC4"/>
    <w:rsid w:val="004D6A80"/>
    <w:rsid w:val="004D6AFA"/>
    <w:rsid w:val="004D70AE"/>
    <w:rsid w:val="004D71E4"/>
    <w:rsid w:val="004E00C9"/>
    <w:rsid w:val="004E089A"/>
    <w:rsid w:val="004E0A27"/>
    <w:rsid w:val="004E0C53"/>
    <w:rsid w:val="004E0CC8"/>
    <w:rsid w:val="004E1FE4"/>
    <w:rsid w:val="004E2AFB"/>
    <w:rsid w:val="004E2BF8"/>
    <w:rsid w:val="004E2C4F"/>
    <w:rsid w:val="004E32D6"/>
    <w:rsid w:val="004E344D"/>
    <w:rsid w:val="004E3859"/>
    <w:rsid w:val="004E3937"/>
    <w:rsid w:val="004E3AB2"/>
    <w:rsid w:val="004E4B3D"/>
    <w:rsid w:val="004E4B4B"/>
    <w:rsid w:val="004E529F"/>
    <w:rsid w:val="004E566B"/>
    <w:rsid w:val="004E73AA"/>
    <w:rsid w:val="004E77F0"/>
    <w:rsid w:val="004F06C9"/>
    <w:rsid w:val="004F0713"/>
    <w:rsid w:val="004F13EC"/>
    <w:rsid w:val="004F16A2"/>
    <w:rsid w:val="004F1AC1"/>
    <w:rsid w:val="004F1D15"/>
    <w:rsid w:val="004F21F0"/>
    <w:rsid w:val="004F2491"/>
    <w:rsid w:val="004F2BA8"/>
    <w:rsid w:val="004F3AAC"/>
    <w:rsid w:val="004F3C5F"/>
    <w:rsid w:val="004F3F54"/>
    <w:rsid w:val="004F47C9"/>
    <w:rsid w:val="004F5053"/>
    <w:rsid w:val="004F5379"/>
    <w:rsid w:val="004F5817"/>
    <w:rsid w:val="004F59CE"/>
    <w:rsid w:val="004F5ED3"/>
    <w:rsid w:val="004F658C"/>
    <w:rsid w:val="004F6B70"/>
    <w:rsid w:val="004F6E14"/>
    <w:rsid w:val="004F7ADB"/>
    <w:rsid w:val="004F7B76"/>
    <w:rsid w:val="00500169"/>
    <w:rsid w:val="0050079A"/>
    <w:rsid w:val="005009B1"/>
    <w:rsid w:val="00500D7D"/>
    <w:rsid w:val="00501A14"/>
    <w:rsid w:val="00502301"/>
    <w:rsid w:val="005034CD"/>
    <w:rsid w:val="00504686"/>
    <w:rsid w:val="00504E93"/>
    <w:rsid w:val="00505145"/>
    <w:rsid w:val="005052FA"/>
    <w:rsid w:val="00505BCC"/>
    <w:rsid w:val="00505C0B"/>
    <w:rsid w:val="00505DA2"/>
    <w:rsid w:val="00505FBA"/>
    <w:rsid w:val="00507932"/>
    <w:rsid w:val="005102FA"/>
    <w:rsid w:val="005105D0"/>
    <w:rsid w:val="00510E8A"/>
    <w:rsid w:val="00510F1E"/>
    <w:rsid w:val="0051167D"/>
    <w:rsid w:val="00511A34"/>
    <w:rsid w:val="00511B7D"/>
    <w:rsid w:val="0051231E"/>
    <w:rsid w:val="005128E0"/>
    <w:rsid w:val="00512C55"/>
    <w:rsid w:val="00512D9D"/>
    <w:rsid w:val="00513C06"/>
    <w:rsid w:val="00514F1A"/>
    <w:rsid w:val="005154F0"/>
    <w:rsid w:val="005155D3"/>
    <w:rsid w:val="00515F68"/>
    <w:rsid w:val="00517166"/>
    <w:rsid w:val="00517C3C"/>
    <w:rsid w:val="00517CBF"/>
    <w:rsid w:val="00520602"/>
    <w:rsid w:val="005213A7"/>
    <w:rsid w:val="0052151C"/>
    <w:rsid w:val="00521774"/>
    <w:rsid w:val="00521C20"/>
    <w:rsid w:val="00522374"/>
    <w:rsid w:val="00522E21"/>
    <w:rsid w:val="00522FD9"/>
    <w:rsid w:val="005230CC"/>
    <w:rsid w:val="00523242"/>
    <w:rsid w:val="00523A09"/>
    <w:rsid w:val="0052481A"/>
    <w:rsid w:val="00524E43"/>
    <w:rsid w:val="0052533D"/>
    <w:rsid w:val="00525812"/>
    <w:rsid w:val="00525D48"/>
    <w:rsid w:val="00525F36"/>
    <w:rsid w:val="00525FC7"/>
    <w:rsid w:val="0052672B"/>
    <w:rsid w:val="005267D9"/>
    <w:rsid w:val="00526B8F"/>
    <w:rsid w:val="00526F8E"/>
    <w:rsid w:val="0052710F"/>
    <w:rsid w:val="0052736A"/>
    <w:rsid w:val="00527C8E"/>
    <w:rsid w:val="00527E59"/>
    <w:rsid w:val="005303FD"/>
    <w:rsid w:val="00530AFF"/>
    <w:rsid w:val="00530DE6"/>
    <w:rsid w:val="00530FE0"/>
    <w:rsid w:val="00532057"/>
    <w:rsid w:val="0053269F"/>
    <w:rsid w:val="005326ED"/>
    <w:rsid w:val="00532AC8"/>
    <w:rsid w:val="00532B40"/>
    <w:rsid w:val="00533B66"/>
    <w:rsid w:val="005352C7"/>
    <w:rsid w:val="0053574F"/>
    <w:rsid w:val="0053654C"/>
    <w:rsid w:val="00536BBE"/>
    <w:rsid w:val="00537481"/>
    <w:rsid w:val="0053789E"/>
    <w:rsid w:val="00540B4C"/>
    <w:rsid w:val="00541201"/>
    <w:rsid w:val="0054170E"/>
    <w:rsid w:val="00541E16"/>
    <w:rsid w:val="00542084"/>
    <w:rsid w:val="0054270A"/>
    <w:rsid w:val="00542B04"/>
    <w:rsid w:val="00542C5C"/>
    <w:rsid w:val="0054311B"/>
    <w:rsid w:val="00543264"/>
    <w:rsid w:val="00543562"/>
    <w:rsid w:val="005437A0"/>
    <w:rsid w:val="00543C21"/>
    <w:rsid w:val="00543CCC"/>
    <w:rsid w:val="00543FEA"/>
    <w:rsid w:val="00544A5D"/>
    <w:rsid w:val="00545503"/>
    <w:rsid w:val="00545A11"/>
    <w:rsid w:val="005461DC"/>
    <w:rsid w:val="00547161"/>
    <w:rsid w:val="00547ABB"/>
    <w:rsid w:val="00547B70"/>
    <w:rsid w:val="00550A23"/>
    <w:rsid w:val="00550B76"/>
    <w:rsid w:val="005526C2"/>
    <w:rsid w:val="00552FD9"/>
    <w:rsid w:val="005533F4"/>
    <w:rsid w:val="00553861"/>
    <w:rsid w:val="00554785"/>
    <w:rsid w:val="00554A23"/>
    <w:rsid w:val="00554E64"/>
    <w:rsid w:val="005550BD"/>
    <w:rsid w:val="005556AB"/>
    <w:rsid w:val="0055573D"/>
    <w:rsid w:val="00556282"/>
    <w:rsid w:val="0055717D"/>
    <w:rsid w:val="00557796"/>
    <w:rsid w:val="00557DA0"/>
    <w:rsid w:val="00557EA5"/>
    <w:rsid w:val="005605AE"/>
    <w:rsid w:val="005606F6"/>
    <w:rsid w:val="0056073E"/>
    <w:rsid w:val="0056102E"/>
    <w:rsid w:val="00561DCE"/>
    <w:rsid w:val="00562920"/>
    <w:rsid w:val="00562B61"/>
    <w:rsid w:val="00562E32"/>
    <w:rsid w:val="00562EB9"/>
    <w:rsid w:val="00562F06"/>
    <w:rsid w:val="00563673"/>
    <w:rsid w:val="005639BE"/>
    <w:rsid w:val="00563A43"/>
    <w:rsid w:val="00563A45"/>
    <w:rsid w:val="00563C9C"/>
    <w:rsid w:val="00564758"/>
    <w:rsid w:val="00564CAB"/>
    <w:rsid w:val="00565770"/>
    <w:rsid w:val="00565F98"/>
    <w:rsid w:val="0056622B"/>
    <w:rsid w:val="0056644A"/>
    <w:rsid w:val="00566470"/>
    <w:rsid w:val="0056763E"/>
    <w:rsid w:val="0056779C"/>
    <w:rsid w:val="00567D4B"/>
    <w:rsid w:val="00567DFC"/>
    <w:rsid w:val="00567E91"/>
    <w:rsid w:val="00570082"/>
    <w:rsid w:val="00570429"/>
    <w:rsid w:val="005704C6"/>
    <w:rsid w:val="005706A7"/>
    <w:rsid w:val="00570BCB"/>
    <w:rsid w:val="005716D0"/>
    <w:rsid w:val="00571E81"/>
    <w:rsid w:val="00571F9A"/>
    <w:rsid w:val="00572005"/>
    <w:rsid w:val="0057205F"/>
    <w:rsid w:val="005724CF"/>
    <w:rsid w:val="00572C30"/>
    <w:rsid w:val="005730A3"/>
    <w:rsid w:val="005734FB"/>
    <w:rsid w:val="0057424F"/>
    <w:rsid w:val="005745BE"/>
    <w:rsid w:val="00574BFE"/>
    <w:rsid w:val="005758C9"/>
    <w:rsid w:val="005758CE"/>
    <w:rsid w:val="00576EF0"/>
    <w:rsid w:val="00576FB9"/>
    <w:rsid w:val="00577210"/>
    <w:rsid w:val="00577524"/>
    <w:rsid w:val="00580A12"/>
    <w:rsid w:val="00580ECF"/>
    <w:rsid w:val="00580ED5"/>
    <w:rsid w:val="00581102"/>
    <w:rsid w:val="0058165F"/>
    <w:rsid w:val="0058199B"/>
    <w:rsid w:val="005819C4"/>
    <w:rsid w:val="00582D00"/>
    <w:rsid w:val="00582D43"/>
    <w:rsid w:val="00583942"/>
    <w:rsid w:val="00584A7B"/>
    <w:rsid w:val="00584DD0"/>
    <w:rsid w:val="00585347"/>
    <w:rsid w:val="00585780"/>
    <w:rsid w:val="005858A9"/>
    <w:rsid w:val="00585E2F"/>
    <w:rsid w:val="00585F68"/>
    <w:rsid w:val="00587573"/>
    <w:rsid w:val="00587E46"/>
    <w:rsid w:val="00590102"/>
    <w:rsid w:val="00590823"/>
    <w:rsid w:val="00591BDE"/>
    <w:rsid w:val="0059224B"/>
    <w:rsid w:val="005926BA"/>
    <w:rsid w:val="005927C9"/>
    <w:rsid w:val="00592AE2"/>
    <w:rsid w:val="005941BE"/>
    <w:rsid w:val="00594222"/>
    <w:rsid w:val="00596088"/>
    <w:rsid w:val="005969DD"/>
    <w:rsid w:val="00597BEE"/>
    <w:rsid w:val="00597EC0"/>
    <w:rsid w:val="005A030D"/>
    <w:rsid w:val="005A07B3"/>
    <w:rsid w:val="005A11C3"/>
    <w:rsid w:val="005A11D2"/>
    <w:rsid w:val="005A127F"/>
    <w:rsid w:val="005A1E1D"/>
    <w:rsid w:val="005A271F"/>
    <w:rsid w:val="005A3410"/>
    <w:rsid w:val="005A3674"/>
    <w:rsid w:val="005A3728"/>
    <w:rsid w:val="005A3B12"/>
    <w:rsid w:val="005A3E30"/>
    <w:rsid w:val="005A42BF"/>
    <w:rsid w:val="005A44C9"/>
    <w:rsid w:val="005A4B36"/>
    <w:rsid w:val="005A4D08"/>
    <w:rsid w:val="005A5674"/>
    <w:rsid w:val="005A59FC"/>
    <w:rsid w:val="005A64AC"/>
    <w:rsid w:val="005A6665"/>
    <w:rsid w:val="005A6C47"/>
    <w:rsid w:val="005A757B"/>
    <w:rsid w:val="005B1EE8"/>
    <w:rsid w:val="005B2302"/>
    <w:rsid w:val="005B26D8"/>
    <w:rsid w:val="005B2CBC"/>
    <w:rsid w:val="005B356F"/>
    <w:rsid w:val="005B3B36"/>
    <w:rsid w:val="005B4A42"/>
    <w:rsid w:val="005B4D5E"/>
    <w:rsid w:val="005B54C5"/>
    <w:rsid w:val="005B55E9"/>
    <w:rsid w:val="005B5819"/>
    <w:rsid w:val="005B5A51"/>
    <w:rsid w:val="005B687D"/>
    <w:rsid w:val="005B6F47"/>
    <w:rsid w:val="005B75E2"/>
    <w:rsid w:val="005C025B"/>
    <w:rsid w:val="005C054A"/>
    <w:rsid w:val="005C0617"/>
    <w:rsid w:val="005C0B0F"/>
    <w:rsid w:val="005C0E76"/>
    <w:rsid w:val="005C1170"/>
    <w:rsid w:val="005C1189"/>
    <w:rsid w:val="005C1620"/>
    <w:rsid w:val="005C1A48"/>
    <w:rsid w:val="005C1CC0"/>
    <w:rsid w:val="005C2A95"/>
    <w:rsid w:val="005C3035"/>
    <w:rsid w:val="005C494A"/>
    <w:rsid w:val="005C4D1A"/>
    <w:rsid w:val="005C5734"/>
    <w:rsid w:val="005C63D1"/>
    <w:rsid w:val="005C65FB"/>
    <w:rsid w:val="005C6683"/>
    <w:rsid w:val="005C6F43"/>
    <w:rsid w:val="005C70A6"/>
    <w:rsid w:val="005C7E5E"/>
    <w:rsid w:val="005D0688"/>
    <w:rsid w:val="005D085E"/>
    <w:rsid w:val="005D11C7"/>
    <w:rsid w:val="005D123E"/>
    <w:rsid w:val="005D1F97"/>
    <w:rsid w:val="005D256A"/>
    <w:rsid w:val="005D2AF1"/>
    <w:rsid w:val="005D2F13"/>
    <w:rsid w:val="005D307C"/>
    <w:rsid w:val="005D3358"/>
    <w:rsid w:val="005D3F39"/>
    <w:rsid w:val="005D44F6"/>
    <w:rsid w:val="005D4973"/>
    <w:rsid w:val="005D56D9"/>
    <w:rsid w:val="005D56E4"/>
    <w:rsid w:val="005D6C18"/>
    <w:rsid w:val="005D6F50"/>
    <w:rsid w:val="005D7017"/>
    <w:rsid w:val="005E00DC"/>
    <w:rsid w:val="005E11DD"/>
    <w:rsid w:val="005E35DA"/>
    <w:rsid w:val="005E36D6"/>
    <w:rsid w:val="005E43E3"/>
    <w:rsid w:val="005E44FA"/>
    <w:rsid w:val="005E47B1"/>
    <w:rsid w:val="005E4842"/>
    <w:rsid w:val="005E4AA3"/>
    <w:rsid w:val="005E4FC1"/>
    <w:rsid w:val="005E5D7D"/>
    <w:rsid w:val="005E5DC0"/>
    <w:rsid w:val="005E5E04"/>
    <w:rsid w:val="005E5FB4"/>
    <w:rsid w:val="005E61E2"/>
    <w:rsid w:val="005E6272"/>
    <w:rsid w:val="005E64F2"/>
    <w:rsid w:val="005E6927"/>
    <w:rsid w:val="005E6EC7"/>
    <w:rsid w:val="005E7560"/>
    <w:rsid w:val="005F03A8"/>
    <w:rsid w:val="005F0427"/>
    <w:rsid w:val="005F0EBC"/>
    <w:rsid w:val="005F196F"/>
    <w:rsid w:val="005F1BF6"/>
    <w:rsid w:val="005F2454"/>
    <w:rsid w:val="005F25F5"/>
    <w:rsid w:val="005F279D"/>
    <w:rsid w:val="005F29AC"/>
    <w:rsid w:val="005F4C72"/>
    <w:rsid w:val="005F51F3"/>
    <w:rsid w:val="005F583D"/>
    <w:rsid w:val="005F59D0"/>
    <w:rsid w:val="005F5D35"/>
    <w:rsid w:val="005F6C29"/>
    <w:rsid w:val="005F71DC"/>
    <w:rsid w:val="005F7C9D"/>
    <w:rsid w:val="005F7E75"/>
    <w:rsid w:val="006001C9"/>
    <w:rsid w:val="006001FB"/>
    <w:rsid w:val="00601003"/>
    <w:rsid w:val="00601283"/>
    <w:rsid w:val="00601EB8"/>
    <w:rsid w:val="0060207D"/>
    <w:rsid w:val="00602958"/>
    <w:rsid w:val="00602F9A"/>
    <w:rsid w:val="0060422C"/>
    <w:rsid w:val="006043D6"/>
    <w:rsid w:val="0060518B"/>
    <w:rsid w:val="0060531D"/>
    <w:rsid w:val="0060537E"/>
    <w:rsid w:val="00605834"/>
    <w:rsid w:val="0060677B"/>
    <w:rsid w:val="00606EED"/>
    <w:rsid w:val="00607435"/>
    <w:rsid w:val="00607691"/>
    <w:rsid w:val="00607A6A"/>
    <w:rsid w:val="00607CC9"/>
    <w:rsid w:val="00610EB2"/>
    <w:rsid w:val="006110E2"/>
    <w:rsid w:val="00611D05"/>
    <w:rsid w:val="00611FFF"/>
    <w:rsid w:val="006125E4"/>
    <w:rsid w:val="0061281E"/>
    <w:rsid w:val="00612F1C"/>
    <w:rsid w:val="006131EF"/>
    <w:rsid w:val="006133E7"/>
    <w:rsid w:val="00613BD3"/>
    <w:rsid w:val="00614734"/>
    <w:rsid w:val="00614D2E"/>
    <w:rsid w:val="0061524E"/>
    <w:rsid w:val="006152E1"/>
    <w:rsid w:val="00615AE2"/>
    <w:rsid w:val="00615F30"/>
    <w:rsid w:val="006160E8"/>
    <w:rsid w:val="00616195"/>
    <w:rsid w:val="00616E67"/>
    <w:rsid w:val="00616FBE"/>
    <w:rsid w:val="00617195"/>
    <w:rsid w:val="006172AD"/>
    <w:rsid w:val="006176B0"/>
    <w:rsid w:val="00617871"/>
    <w:rsid w:val="00620364"/>
    <w:rsid w:val="00620A98"/>
    <w:rsid w:val="006214A8"/>
    <w:rsid w:val="00621694"/>
    <w:rsid w:val="00621D1F"/>
    <w:rsid w:val="00622282"/>
    <w:rsid w:val="006222C1"/>
    <w:rsid w:val="00622C80"/>
    <w:rsid w:val="00623171"/>
    <w:rsid w:val="006235E7"/>
    <w:rsid w:val="006235FB"/>
    <w:rsid w:val="00623E58"/>
    <w:rsid w:val="006240BC"/>
    <w:rsid w:val="00624419"/>
    <w:rsid w:val="0062491F"/>
    <w:rsid w:val="00624E37"/>
    <w:rsid w:val="00625AC7"/>
    <w:rsid w:val="00625F96"/>
    <w:rsid w:val="00626036"/>
    <w:rsid w:val="00626585"/>
    <w:rsid w:val="00626FCF"/>
    <w:rsid w:val="0062734B"/>
    <w:rsid w:val="0062774E"/>
    <w:rsid w:val="0063003B"/>
    <w:rsid w:val="006303E5"/>
    <w:rsid w:val="0063107F"/>
    <w:rsid w:val="0063263E"/>
    <w:rsid w:val="00632A90"/>
    <w:rsid w:val="00632DF0"/>
    <w:rsid w:val="0063388A"/>
    <w:rsid w:val="00634B6D"/>
    <w:rsid w:val="00634C38"/>
    <w:rsid w:val="00634FAA"/>
    <w:rsid w:val="006352CB"/>
    <w:rsid w:val="0063531A"/>
    <w:rsid w:val="006354D9"/>
    <w:rsid w:val="00636200"/>
    <w:rsid w:val="006362F3"/>
    <w:rsid w:val="00636435"/>
    <w:rsid w:val="006371A5"/>
    <w:rsid w:val="006378E3"/>
    <w:rsid w:val="006409CB"/>
    <w:rsid w:val="00641320"/>
    <w:rsid w:val="0064132C"/>
    <w:rsid w:val="00641AFD"/>
    <w:rsid w:val="00641E69"/>
    <w:rsid w:val="00641F51"/>
    <w:rsid w:val="00642664"/>
    <w:rsid w:val="00642D83"/>
    <w:rsid w:val="00643A7A"/>
    <w:rsid w:val="00644EBA"/>
    <w:rsid w:val="00644ECB"/>
    <w:rsid w:val="00645207"/>
    <w:rsid w:val="006456F8"/>
    <w:rsid w:val="00645FCE"/>
    <w:rsid w:val="006463E5"/>
    <w:rsid w:val="0064660D"/>
    <w:rsid w:val="00646CCE"/>
    <w:rsid w:val="00647FE0"/>
    <w:rsid w:val="0065015F"/>
    <w:rsid w:val="00650E8C"/>
    <w:rsid w:val="006511BF"/>
    <w:rsid w:val="0065131B"/>
    <w:rsid w:val="00651600"/>
    <w:rsid w:val="006517E8"/>
    <w:rsid w:val="00651921"/>
    <w:rsid w:val="00652713"/>
    <w:rsid w:val="00653804"/>
    <w:rsid w:val="00653D11"/>
    <w:rsid w:val="00653EF2"/>
    <w:rsid w:val="0065421D"/>
    <w:rsid w:val="00654467"/>
    <w:rsid w:val="0065495B"/>
    <w:rsid w:val="00654ACC"/>
    <w:rsid w:val="00654D58"/>
    <w:rsid w:val="00655B8C"/>
    <w:rsid w:val="00655D28"/>
    <w:rsid w:val="006568E1"/>
    <w:rsid w:val="00656AEB"/>
    <w:rsid w:val="0065746E"/>
    <w:rsid w:val="00657D3B"/>
    <w:rsid w:val="006604C1"/>
    <w:rsid w:val="00660644"/>
    <w:rsid w:val="00660E37"/>
    <w:rsid w:val="00661DD3"/>
    <w:rsid w:val="006622D1"/>
    <w:rsid w:val="006626A5"/>
    <w:rsid w:val="0066274B"/>
    <w:rsid w:val="006628B8"/>
    <w:rsid w:val="00663356"/>
    <w:rsid w:val="0066414C"/>
    <w:rsid w:val="00664290"/>
    <w:rsid w:val="00664429"/>
    <w:rsid w:val="00664F0A"/>
    <w:rsid w:val="006651C4"/>
    <w:rsid w:val="0066544F"/>
    <w:rsid w:val="00665704"/>
    <w:rsid w:val="0066628C"/>
    <w:rsid w:val="006669F1"/>
    <w:rsid w:val="00666CB9"/>
    <w:rsid w:val="00667241"/>
    <w:rsid w:val="006674A2"/>
    <w:rsid w:val="006679EA"/>
    <w:rsid w:val="00667D67"/>
    <w:rsid w:val="00667EB9"/>
    <w:rsid w:val="006700D9"/>
    <w:rsid w:val="0067091A"/>
    <w:rsid w:val="00670EC0"/>
    <w:rsid w:val="006710CC"/>
    <w:rsid w:val="00671416"/>
    <w:rsid w:val="006715C8"/>
    <w:rsid w:val="00671853"/>
    <w:rsid w:val="00672173"/>
    <w:rsid w:val="006723B8"/>
    <w:rsid w:val="0067245E"/>
    <w:rsid w:val="00672554"/>
    <w:rsid w:val="0067294E"/>
    <w:rsid w:val="00672A70"/>
    <w:rsid w:val="00672EBA"/>
    <w:rsid w:val="00673828"/>
    <w:rsid w:val="006740B1"/>
    <w:rsid w:val="006744A9"/>
    <w:rsid w:val="00674B99"/>
    <w:rsid w:val="00674E27"/>
    <w:rsid w:val="00675440"/>
    <w:rsid w:val="00675863"/>
    <w:rsid w:val="00675866"/>
    <w:rsid w:val="00675E09"/>
    <w:rsid w:val="006766F0"/>
    <w:rsid w:val="006767EB"/>
    <w:rsid w:val="00677282"/>
    <w:rsid w:val="00677314"/>
    <w:rsid w:val="00677C60"/>
    <w:rsid w:val="00680253"/>
    <w:rsid w:val="00680635"/>
    <w:rsid w:val="006809AD"/>
    <w:rsid w:val="00680E32"/>
    <w:rsid w:val="00680FE7"/>
    <w:rsid w:val="006816BB"/>
    <w:rsid w:val="00681B7E"/>
    <w:rsid w:val="00681FF4"/>
    <w:rsid w:val="00682658"/>
    <w:rsid w:val="0068277A"/>
    <w:rsid w:val="00682C59"/>
    <w:rsid w:val="00683376"/>
    <w:rsid w:val="0068348C"/>
    <w:rsid w:val="006838DE"/>
    <w:rsid w:val="00683B6A"/>
    <w:rsid w:val="0068487B"/>
    <w:rsid w:val="00684C45"/>
    <w:rsid w:val="00684D6D"/>
    <w:rsid w:val="00684EA3"/>
    <w:rsid w:val="00685618"/>
    <w:rsid w:val="006856EC"/>
    <w:rsid w:val="00685840"/>
    <w:rsid w:val="006868B4"/>
    <w:rsid w:val="00686BF7"/>
    <w:rsid w:val="006873B7"/>
    <w:rsid w:val="006874FA"/>
    <w:rsid w:val="00687716"/>
    <w:rsid w:val="00687BA2"/>
    <w:rsid w:val="00687E26"/>
    <w:rsid w:val="00690660"/>
    <w:rsid w:val="006909BF"/>
    <w:rsid w:val="006909E9"/>
    <w:rsid w:val="00690FDF"/>
    <w:rsid w:val="006918BA"/>
    <w:rsid w:val="006924FB"/>
    <w:rsid w:val="00692DCD"/>
    <w:rsid w:val="00692F3B"/>
    <w:rsid w:val="00693320"/>
    <w:rsid w:val="00693728"/>
    <w:rsid w:val="00693BCB"/>
    <w:rsid w:val="00694673"/>
    <w:rsid w:val="0069540D"/>
    <w:rsid w:val="0069563A"/>
    <w:rsid w:val="006957F1"/>
    <w:rsid w:val="0069615E"/>
    <w:rsid w:val="006961F9"/>
    <w:rsid w:val="00696B34"/>
    <w:rsid w:val="00696B61"/>
    <w:rsid w:val="00696DFC"/>
    <w:rsid w:val="00697003"/>
    <w:rsid w:val="006A0110"/>
    <w:rsid w:val="006A047E"/>
    <w:rsid w:val="006A0CA3"/>
    <w:rsid w:val="006A0ECC"/>
    <w:rsid w:val="006A103E"/>
    <w:rsid w:val="006A117F"/>
    <w:rsid w:val="006A17EE"/>
    <w:rsid w:val="006A1967"/>
    <w:rsid w:val="006A24AB"/>
    <w:rsid w:val="006A2AC2"/>
    <w:rsid w:val="006A2E7E"/>
    <w:rsid w:val="006A30BA"/>
    <w:rsid w:val="006A35EA"/>
    <w:rsid w:val="006A35EB"/>
    <w:rsid w:val="006A3646"/>
    <w:rsid w:val="006A37DB"/>
    <w:rsid w:val="006A38A3"/>
    <w:rsid w:val="006A3FCF"/>
    <w:rsid w:val="006A3FD8"/>
    <w:rsid w:val="006A4528"/>
    <w:rsid w:val="006A471D"/>
    <w:rsid w:val="006A49DB"/>
    <w:rsid w:val="006A4A7C"/>
    <w:rsid w:val="006A4E99"/>
    <w:rsid w:val="006A52CF"/>
    <w:rsid w:val="006A5392"/>
    <w:rsid w:val="006A5EB7"/>
    <w:rsid w:val="006A63EA"/>
    <w:rsid w:val="006A6853"/>
    <w:rsid w:val="006A6D8E"/>
    <w:rsid w:val="006A7043"/>
    <w:rsid w:val="006A719A"/>
    <w:rsid w:val="006A73F2"/>
    <w:rsid w:val="006A7623"/>
    <w:rsid w:val="006B037C"/>
    <w:rsid w:val="006B0583"/>
    <w:rsid w:val="006B05E7"/>
    <w:rsid w:val="006B0804"/>
    <w:rsid w:val="006B080B"/>
    <w:rsid w:val="006B17C0"/>
    <w:rsid w:val="006B1ED4"/>
    <w:rsid w:val="006B2257"/>
    <w:rsid w:val="006B26B9"/>
    <w:rsid w:val="006B2E16"/>
    <w:rsid w:val="006B3AE2"/>
    <w:rsid w:val="006B42DA"/>
    <w:rsid w:val="006B46AF"/>
    <w:rsid w:val="006B5356"/>
    <w:rsid w:val="006B5DDF"/>
    <w:rsid w:val="006B6064"/>
    <w:rsid w:val="006B65A4"/>
    <w:rsid w:val="006B6C3B"/>
    <w:rsid w:val="006B7886"/>
    <w:rsid w:val="006B7AF4"/>
    <w:rsid w:val="006C03B6"/>
    <w:rsid w:val="006C0563"/>
    <w:rsid w:val="006C0586"/>
    <w:rsid w:val="006C0807"/>
    <w:rsid w:val="006C088C"/>
    <w:rsid w:val="006C20B2"/>
    <w:rsid w:val="006C20E1"/>
    <w:rsid w:val="006C23ED"/>
    <w:rsid w:val="006C37C8"/>
    <w:rsid w:val="006C392B"/>
    <w:rsid w:val="006C3C95"/>
    <w:rsid w:val="006C4BC1"/>
    <w:rsid w:val="006C4DE5"/>
    <w:rsid w:val="006C65CE"/>
    <w:rsid w:val="006C6F13"/>
    <w:rsid w:val="006C7138"/>
    <w:rsid w:val="006C73A5"/>
    <w:rsid w:val="006C7CAD"/>
    <w:rsid w:val="006D00C2"/>
    <w:rsid w:val="006D01FA"/>
    <w:rsid w:val="006D05E0"/>
    <w:rsid w:val="006D0AAF"/>
    <w:rsid w:val="006D0ADB"/>
    <w:rsid w:val="006D0B11"/>
    <w:rsid w:val="006D10CB"/>
    <w:rsid w:val="006D15DE"/>
    <w:rsid w:val="006D1870"/>
    <w:rsid w:val="006D1B21"/>
    <w:rsid w:val="006D1EA5"/>
    <w:rsid w:val="006D1FF6"/>
    <w:rsid w:val="006D2227"/>
    <w:rsid w:val="006D2310"/>
    <w:rsid w:val="006D239F"/>
    <w:rsid w:val="006D28D2"/>
    <w:rsid w:val="006D2A77"/>
    <w:rsid w:val="006D2CA1"/>
    <w:rsid w:val="006D2E17"/>
    <w:rsid w:val="006D4ACB"/>
    <w:rsid w:val="006D5801"/>
    <w:rsid w:val="006D58FB"/>
    <w:rsid w:val="006D5BB7"/>
    <w:rsid w:val="006D5D10"/>
    <w:rsid w:val="006D5D56"/>
    <w:rsid w:val="006D5F47"/>
    <w:rsid w:val="006D6385"/>
    <w:rsid w:val="006D63E6"/>
    <w:rsid w:val="006D6B53"/>
    <w:rsid w:val="006D6FAE"/>
    <w:rsid w:val="006D711E"/>
    <w:rsid w:val="006D73CC"/>
    <w:rsid w:val="006D7A2C"/>
    <w:rsid w:val="006E0451"/>
    <w:rsid w:val="006E0CFA"/>
    <w:rsid w:val="006E11ED"/>
    <w:rsid w:val="006E1515"/>
    <w:rsid w:val="006E1661"/>
    <w:rsid w:val="006E24B5"/>
    <w:rsid w:val="006E26D2"/>
    <w:rsid w:val="006E2E2E"/>
    <w:rsid w:val="006E30D1"/>
    <w:rsid w:val="006E3CE0"/>
    <w:rsid w:val="006E3E49"/>
    <w:rsid w:val="006E4D76"/>
    <w:rsid w:val="006E50FB"/>
    <w:rsid w:val="006E52F3"/>
    <w:rsid w:val="006E5B6B"/>
    <w:rsid w:val="006E657F"/>
    <w:rsid w:val="006E6C37"/>
    <w:rsid w:val="006E75F5"/>
    <w:rsid w:val="006E7B0D"/>
    <w:rsid w:val="006F09C8"/>
    <w:rsid w:val="006F0D3F"/>
    <w:rsid w:val="006F0E7E"/>
    <w:rsid w:val="006F110D"/>
    <w:rsid w:val="006F113F"/>
    <w:rsid w:val="006F16A4"/>
    <w:rsid w:val="006F1AA5"/>
    <w:rsid w:val="006F21BF"/>
    <w:rsid w:val="006F238F"/>
    <w:rsid w:val="006F258D"/>
    <w:rsid w:val="006F29C0"/>
    <w:rsid w:val="006F2D61"/>
    <w:rsid w:val="006F4952"/>
    <w:rsid w:val="006F4C6C"/>
    <w:rsid w:val="006F4F0C"/>
    <w:rsid w:val="006F50BD"/>
    <w:rsid w:val="006F5C15"/>
    <w:rsid w:val="006F7075"/>
    <w:rsid w:val="006F715A"/>
    <w:rsid w:val="006F7293"/>
    <w:rsid w:val="0070022D"/>
    <w:rsid w:val="007003E8"/>
    <w:rsid w:val="00700944"/>
    <w:rsid w:val="00700EA8"/>
    <w:rsid w:val="007010D6"/>
    <w:rsid w:val="007018D2"/>
    <w:rsid w:val="0070196B"/>
    <w:rsid w:val="00701B3F"/>
    <w:rsid w:val="00702A4B"/>
    <w:rsid w:val="00702CE1"/>
    <w:rsid w:val="0070379E"/>
    <w:rsid w:val="0070399E"/>
    <w:rsid w:val="007039B2"/>
    <w:rsid w:val="00703E0D"/>
    <w:rsid w:val="00704333"/>
    <w:rsid w:val="007051BC"/>
    <w:rsid w:val="007058B0"/>
    <w:rsid w:val="00705C79"/>
    <w:rsid w:val="00705EC0"/>
    <w:rsid w:val="00706DE0"/>
    <w:rsid w:val="00707FFD"/>
    <w:rsid w:val="007106EE"/>
    <w:rsid w:val="00710C25"/>
    <w:rsid w:val="00710D3F"/>
    <w:rsid w:val="00710FC8"/>
    <w:rsid w:val="00711D3B"/>
    <w:rsid w:val="00711E95"/>
    <w:rsid w:val="00712258"/>
    <w:rsid w:val="00712813"/>
    <w:rsid w:val="00713E41"/>
    <w:rsid w:val="00714166"/>
    <w:rsid w:val="00714233"/>
    <w:rsid w:val="0071453D"/>
    <w:rsid w:val="0071478C"/>
    <w:rsid w:val="00714898"/>
    <w:rsid w:val="0071494A"/>
    <w:rsid w:val="007149DB"/>
    <w:rsid w:val="00714D0C"/>
    <w:rsid w:val="00715560"/>
    <w:rsid w:val="00715717"/>
    <w:rsid w:val="00715BAE"/>
    <w:rsid w:val="00715FF6"/>
    <w:rsid w:val="00716556"/>
    <w:rsid w:val="00716ABA"/>
    <w:rsid w:val="007170FC"/>
    <w:rsid w:val="00717B4C"/>
    <w:rsid w:val="00720201"/>
    <w:rsid w:val="00720D25"/>
    <w:rsid w:val="00720F7E"/>
    <w:rsid w:val="0072113B"/>
    <w:rsid w:val="007219D1"/>
    <w:rsid w:val="00721F85"/>
    <w:rsid w:val="0072317D"/>
    <w:rsid w:val="00723DCF"/>
    <w:rsid w:val="00723DE9"/>
    <w:rsid w:val="007244BF"/>
    <w:rsid w:val="00724774"/>
    <w:rsid w:val="007249CA"/>
    <w:rsid w:val="00724AFB"/>
    <w:rsid w:val="00725152"/>
    <w:rsid w:val="00725701"/>
    <w:rsid w:val="00725744"/>
    <w:rsid w:val="00725A32"/>
    <w:rsid w:val="00725C5C"/>
    <w:rsid w:val="0072600C"/>
    <w:rsid w:val="00727769"/>
    <w:rsid w:val="00727D47"/>
    <w:rsid w:val="00727E09"/>
    <w:rsid w:val="00727E26"/>
    <w:rsid w:val="0073087C"/>
    <w:rsid w:val="00730C15"/>
    <w:rsid w:val="00730EFA"/>
    <w:rsid w:val="007318D1"/>
    <w:rsid w:val="0073190E"/>
    <w:rsid w:val="00731C38"/>
    <w:rsid w:val="00731E28"/>
    <w:rsid w:val="007324C2"/>
    <w:rsid w:val="00732D26"/>
    <w:rsid w:val="00733281"/>
    <w:rsid w:val="0073343E"/>
    <w:rsid w:val="0073363B"/>
    <w:rsid w:val="00733BA9"/>
    <w:rsid w:val="0073415D"/>
    <w:rsid w:val="007349E5"/>
    <w:rsid w:val="00735200"/>
    <w:rsid w:val="00735AF3"/>
    <w:rsid w:val="00735B40"/>
    <w:rsid w:val="00735DE0"/>
    <w:rsid w:val="00736774"/>
    <w:rsid w:val="00736C40"/>
    <w:rsid w:val="0073737B"/>
    <w:rsid w:val="00737866"/>
    <w:rsid w:val="007379F4"/>
    <w:rsid w:val="00740660"/>
    <w:rsid w:val="007408E8"/>
    <w:rsid w:val="0074185C"/>
    <w:rsid w:val="00741B15"/>
    <w:rsid w:val="00742436"/>
    <w:rsid w:val="0074247D"/>
    <w:rsid w:val="00742885"/>
    <w:rsid w:val="00744F18"/>
    <w:rsid w:val="00745026"/>
    <w:rsid w:val="00745C4F"/>
    <w:rsid w:val="00745F5C"/>
    <w:rsid w:val="007461CD"/>
    <w:rsid w:val="00746D42"/>
    <w:rsid w:val="0074729A"/>
    <w:rsid w:val="00747A11"/>
    <w:rsid w:val="00747B81"/>
    <w:rsid w:val="00750089"/>
    <w:rsid w:val="007502E5"/>
    <w:rsid w:val="00750A6E"/>
    <w:rsid w:val="00750AE0"/>
    <w:rsid w:val="00750C3D"/>
    <w:rsid w:val="00750D83"/>
    <w:rsid w:val="007513CD"/>
    <w:rsid w:val="00751A56"/>
    <w:rsid w:val="00751DE5"/>
    <w:rsid w:val="00751F5A"/>
    <w:rsid w:val="007521C9"/>
    <w:rsid w:val="00752478"/>
    <w:rsid w:val="00752923"/>
    <w:rsid w:val="00752D27"/>
    <w:rsid w:val="00752F22"/>
    <w:rsid w:val="00753A56"/>
    <w:rsid w:val="00753A7A"/>
    <w:rsid w:val="00754000"/>
    <w:rsid w:val="0075460C"/>
    <w:rsid w:val="00756B97"/>
    <w:rsid w:val="0075729B"/>
    <w:rsid w:val="007572EE"/>
    <w:rsid w:val="00757BC9"/>
    <w:rsid w:val="00757C09"/>
    <w:rsid w:val="00757C98"/>
    <w:rsid w:val="00760A56"/>
    <w:rsid w:val="00760F21"/>
    <w:rsid w:val="0076149E"/>
    <w:rsid w:val="0076185D"/>
    <w:rsid w:val="00762424"/>
    <w:rsid w:val="0076243C"/>
    <w:rsid w:val="00762590"/>
    <w:rsid w:val="007640A7"/>
    <w:rsid w:val="0076431C"/>
    <w:rsid w:val="007644C9"/>
    <w:rsid w:val="00766236"/>
    <w:rsid w:val="00766324"/>
    <w:rsid w:val="00766806"/>
    <w:rsid w:val="00766B28"/>
    <w:rsid w:val="00766C96"/>
    <w:rsid w:val="00767875"/>
    <w:rsid w:val="007679F5"/>
    <w:rsid w:val="00767F5D"/>
    <w:rsid w:val="007703EB"/>
    <w:rsid w:val="00770901"/>
    <w:rsid w:val="00770DF7"/>
    <w:rsid w:val="00771032"/>
    <w:rsid w:val="0077138F"/>
    <w:rsid w:val="00771427"/>
    <w:rsid w:val="007719DB"/>
    <w:rsid w:val="00772139"/>
    <w:rsid w:val="00772158"/>
    <w:rsid w:val="0077246F"/>
    <w:rsid w:val="007725BF"/>
    <w:rsid w:val="0077307C"/>
    <w:rsid w:val="0077309E"/>
    <w:rsid w:val="00773866"/>
    <w:rsid w:val="00773B3A"/>
    <w:rsid w:val="00775369"/>
    <w:rsid w:val="0077575B"/>
    <w:rsid w:val="007757C1"/>
    <w:rsid w:val="00775EC7"/>
    <w:rsid w:val="00775F8C"/>
    <w:rsid w:val="00775FF5"/>
    <w:rsid w:val="00776084"/>
    <w:rsid w:val="0077610E"/>
    <w:rsid w:val="00776223"/>
    <w:rsid w:val="00777122"/>
    <w:rsid w:val="00777871"/>
    <w:rsid w:val="00777F3B"/>
    <w:rsid w:val="007802DF"/>
    <w:rsid w:val="00781E92"/>
    <w:rsid w:val="007821DF"/>
    <w:rsid w:val="007821F1"/>
    <w:rsid w:val="0078226D"/>
    <w:rsid w:val="00782F46"/>
    <w:rsid w:val="00783391"/>
    <w:rsid w:val="00783BF1"/>
    <w:rsid w:val="00784408"/>
    <w:rsid w:val="007849F1"/>
    <w:rsid w:val="00784AC6"/>
    <w:rsid w:val="00784E14"/>
    <w:rsid w:val="00784E15"/>
    <w:rsid w:val="00784EBF"/>
    <w:rsid w:val="0078573F"/>
    <w:rsid w:val="00785E96"/>
    <w:rsid w:val="00786FB3"/>
    <w:rsid w:val="00786FB9"/>
    <w:rsid w:val="0078717B"/>
    <w:rsid w:val="00787DF5"/>
    <w:rsid w:val="007902BA"/>
    <w:rsid w:val="0079095D"/>
    <w:rsid w:val="00791029"/>
    <w:rsid w:val="00791B6C"/>
    <w:rsid w:val="00791C07"/>
    <w:rsid w:val="0079219B"/>
    <w:rsid w:val="007922D3"/>
    <w:rsid w:val="00792652"/>
    <w:rsid w:val="00792B93"/>
    <w:rsid w:val="0079396D"/>
    <w:rsid w:val="00793E39"/>
    <w:rsid w:val="00793ECE"/>
    <w:rsid w:val="00794258"/>
    <w:rsid w:val="0079432A"/>
    <w:rsid w:val="00794AE8"/>
    <w:rsid w:val="00794CE2"/>
    <w:rsid w:val="007959F8"/>
    <w:rsid w:val="00795C92"/>
    <w:rsid w:val="00795DD7"/>
    <w:rsid w:val="00795EE1"/>
    <w:rsid w:val="00796142"/>
    <w:rsid w:val="00796F90"/>
    <w:rsid w:val="00797598"/>
    <w:rsid w:val="00797831"/>
    <w:rsid w:val="007A0E9E"/>
    <w:rsid w:val="007A17CA"/>
    <w:rsid w:val="007A18B2"/>
    <w:rsid w:val="007A1960"/>
    <w:rsid w:val="007A1BF6"/>
    <w:rsid w:val="007A1C5B"/>
    <w:rsid w:val="007A2042"/>
    <w:rsid w:val="007A23B6"/>
    <w:rsid w:val="007A28D4"/>
    <w:rsid w:val="007A2AF1"/>
    <w:rsid w:val="007A3800"/>
    <w:rsid w:val="007A3A9D"/>
    <w:rsid w:val="007A44F7"/>
    <w:rsid w:val="007A456F"/>
    <w:rsid w:val="007A458E"/>
    <w:rsid w:val="007A51CA"/>
    <w:rsid w:val="007A652D"/>
    <w:rsid w:val="007A6F94"/>
    <w:rsid w:val="007A745F"/>
    <w:rsid w:val="007A7953"/>
    <w:rsid w:val="007A7B88"/>
    <w:rsid w:val="007B0442"/>
    <w:rsid w:val="007B06D8"/>
    <w:rsid w:val="007B2F6C"/>
    <w:rsid w:val="007B3027"/>
    <w:rsid w:val="007B355A"/>
    <w:rsid w:val="007B3618"/>
    <w:rsid w:val="007B3D26"/>
    <w:rsid w:val="007B4010"/>
    <w:rsid w:val="007B5194"/>
    <w:rsid w:val="007B51D0"/>
    <w:rsid w:val="007B5218"/>
    <w:rsid w:val="007B52E1"/>
    <w:rsid w:val="007B6101"/>
    <w:rsid w:val="007B6737"/>
    <w:rsid w:val="007B6E05"/>
    <w:rsid w:val="007B717B"/>
    <w:rsid w:val="007B7AE0"/>
    <w:rsid w:val="007C0652"/>
    <w:rsid w:val="007C0E1A"/>
    <w:rsid w:val="007C0EA1"/>
    <w:rsid w:val="007C111A"/>
    <w:rsid w:val="007C16A9"/>
    <w:rsid w:val="007C2047"/>
    <w:rsid w:val="007C20A4"/>
    <w:rsid w:val="007C2E95"/>
    <w:rsid w:val="007C3621"/>
    <w:rsid w:val="007C397C"/>
    <w:rsid w:val="007C3CA6"/>
    <w:rsid w:val="007C3D18"/>
    <w:rsid w:val="007C50C4"/>
    <w:rsid w:val="007C53BF"/>
    <w:rsid w:val="007C6151"/>
    <w:rsid w:val="007C6F81"/>
    <w:rsid w:val="007C7685"/>
    <w:rsid w:val="007C7BC2"/>
    <w:rsid w:val="007C7DA5"/>
    <w:rsid w:val="007C7EFE"/>
    <w:rsid w:val="007D01E0"/>
    <w:rsid w:val="007D0820"/>
    <w:rsid w:val="007D11FD"/>
    <w:rsid w:val="007D15C4"/>
    <w:rsid w:val="007D16FD"/>
    <w:rsid w:val="007D1A32"/>
    <w:rsid w:val="007D1D53"/>
    <w:rsid w:val="007D25A3"/>
    <w:rsid w:val="007D25AB"/>
    <w:rsid w:val="007D2A24"/>
    <w:rsid w:val="007D334E"/>
    <w:rsid w:val="007D3819"/>
    <w:rsid w:val="007D43A3"/>
    <w:rsid w:val="007D46EE"/>
    <w:rsid w:val="007D479A"/>
    <w:rsid w:val="007D54DC"/>
    <w:rsid w:val="007D59FB"/>
    <w:rsid w:val="007D5C6D"/>
    <w:rsid w:val="007D69D1"/>
    <w:rsid w:val="007D6BF3"/>
    <w:rsid w:val="007D708B"/>
    <w:rsid w:val="007D72F8"/>
    <w:rsid w:val="007E03BB"/>
    <w:rsid w:val="007E0FFA"/>
    <w:rsid w:val="007E11ED"/>
    <w:rsid w:val="007E13A2"/>
    <w:rsid w:val="007E178B"/>
    <w:rsid w:val="007E262F"/>
    <w:rsid w:val="007E349F"/>
    <w:rsid w:val="007E3C4C"/>
    <w:rsid w:val="007E4215"/>
    <w:rsid w:val="007E4224"/>
    <w:rsid w:val="007E42F6"/>
    <w:rsid w:val="007E46A4"/>
    <w:rsid w:val="007E48B1"/>
    <w:rsid w:val="007E574F"/>
    <w:rsid w:val="007E57BC"/>
    <w:rsid w:val="007E59CB"/>
    <w:rsid w:val="007E6783"/>
    <w:rsid w:val="007E7035"/>
    <w:rsid w:val="007E76F6"/>
    <w:rsid w:val="007E7789"/>
    <w:rsid w:val="007E7A67"/>
    <w:rsid w:val="007E7B65"/>
    <w:rsid w:val="007F0467"/>
    <w:rsid w:val="007F0736"/>
    <w:rsid w:val="007F19C1"/>
    <w:rsid w:val="007F1F56"/>
    <w:rsid w:val="007F26E0"/>
    <w:rsid w:val="007F29AF"/>
    <w:rsid w:val="007F2AE4"/>
    <w:rsid w:val="007F2CDF"/>
    <w:rsid w:val="007F3607"/>
    <w:rsid w:val="007F4EBB"/>
    <w:rsid w:val="007F4F6A"/>
    <w:rsid w:val="007F5645"/>
    <w:rsid w:val="007F6005"/>
    <w:rsid w:val="007F774E"/>
    <w:rsid w:val="00800445"/>
    <w:rsid w:val="008005F9"/>
    <w:rsid w:val="00800C6E"/>
    <w:rsid w:val="008013B2"/>
    <w:rsid w:val="008025EC"/>
    <w:rsid w:val="00802B18"/>
    <w:rsid w:val="00802F3E"/>
    <w:rsid w:val="008032E0"/>
    <w:rsid w:val="00804C33"/>
    <w:rsid w:val="00805195"/>
    <w:rsid w:val="00805D5E"/>
    <w:rsid w:val="008063D5"/>
    <w:rsid w:val="0080714A"/>
    <w:rsid w:val="00807C91"/>
    <w:rsid w:val="00807F71"/>
    <w:rsid w:val="00810088"/>
    <w:rsid w:val="0081033E"/>
    <w:rsid w:val="00810D07"/>
    <w:rsid w:val="00811170"/>
    <w:rsid w:val="008112E9"/>
    <w:rsid w:val="008113DF"/>
    <w:rsid w:val="00811F59"/>
    <w:rsid w:val="00812FC0"/>
    <w:rsid w:val="008130CB"/>
    <w:rsid w:val="00813EC1"/>
    <w:rsid w:val="0081463C"/>
    <w:rsid w:val="008147DB"/>
    <w:rsid w:val="00814FDC"/>
    <w:rsid w:val="008157E2"/>
    <w:rsid w:val="00815904"/>
    <w:rsid w:val="00816BC4"/>
    <w:rsid w:val="0081700B"/>
    <w:rsid w:val="00817976"/>
    <w:rsid w:val="00817CA5"/>
    <w:rsid w:val="008206F1"/>
    <w:rsid w:val="00820D45"/>
    <w:rsid w:val="00820E23"/>
    <w:rsid w:val="00821CE3"/>
    <w:rsid w:val="00822B4C"/>
    <w:rsid w:val="00822FD3"/>
    <w:rsid w:val="008232E3"/>
    <w:rsid w:val="00823BF5"/>
    <w:rsid w:val="00824420"/>
    <w:rsid w:val="00824DA6"/>
    <w:rsid w:val="008253FD"/>
    <w:rsid w:val="00825D68"/>
    <w:rsid w:val="00826658"/>
    <w:rsid w:val="00826C0B"/>
    <w:rsid w:val="00826EEC"/>
    <w:rsid w:val="00827042"/>
    <w:rsid w:val="008273AD"/>
    <w:rsid w:val="00827656"/>
    <w:rsid w:val="00830F57"/>
    <w:rsid w:val="00830F7F"/>
    <w:rsid w:val="00830F84"/>
    <w:rsid w:val="00831060"/>
    <w:rsid w:val="00831EA2"/>
    <w:rsid w:val="0083238A"/>
    <w:rsid w:val="00832FD2"/>
    <w:rsid w:val="0083303E"/>
    <w:rsid w:val="00833BCE"/>
    <w:rsid w:val="00834F93"/>
    <w:rsid w:val="008350B0"/>
    <w:rsid w:val="0083512B"/>
    <w:rsid w:val="00835531"/>
    <w:rsid w:val="008355E6"/>
    <w:rsid w:val="00835AB3"/>
    <w:rsid w:val="00835F5D"/>
    <w:rsid w:val="00836413"/>
    <w:rsid w:val="008369E1"/>
    <w:rsid w:val="0083707B"/>
    <w:rsid w:val="008370DA"/>
    <w:rsid w:val="00837225"/>
    <w:rsid w:val="00837922"/>
    <w:rsid w:val="00837A44"/>
    <w:rsid w:val="0084059F"/>
    <w:rsid w:val="00841820"/>
    <w:rsid w:val="008429C0"/>
    <w:rsid w:val="00842B27"/>
    <w:rsid w:val="00844B25"/>
    <w:rsid w:val="00846C5E"/>
    <w:rsid w:val="00847302"/>
    <w:rsid w:val="00847419"/>
    <w:rsid w:val="008474A2"/>
    <w:rsid w:val="0084763A"/>
    <w:rsid w:val="00847AC3"/>
    <w:rsid w:val="008513D2"/>
    <w:rsid w:val="008518C1"/>
    <w:rsid w:val="008525E4"/>
    <w:rsid w:val="00852754"/>
    <w:rsid w:val="00852F5D"/>
    <w:rsid w:val="00853B33"/>
    <w:rsid w:val="0085442A"/>
    <w:rsid w:val="0085483E"/>
    <w:rsid w:val="00856097"/>
    <w:rsid w:val="008560E8"/>
    <w:rsid w:val="00856E50"/>
    <w:rsid w:val="0085710D"/>
    <w:rsid w:val="00857464"/>
    <w:rsid w:val="00857497"/>
    <w:rsid w:val="008604A3"/>
    <w:rsid w:val="008608A8"/>
    <w:rsid w:val="00860E5D"/>
    <w:rsid w:val="00861649"/>
    <w:rsid w:val="00862242"/>
    <w:rsid w:val="00863A8C"/>
    <w:rsid w:val="00863C97"/>
    <w:rsid w:val="00863ECC"/>
    <w:rsid w:val="008648B8"/>
    <w:rsid w:val="00864C6D"/>
    <w:rsid w:val="00865754"/>
    <w:rsid w:val="00866399"/>
    <w:rsid w:val="008668C5"/>
    <w:rsid w:val="00866D67"/>
    <w:rsid w:val="00867444"/>
    <w:rsid w:val="00867D26"/>
    <w:rsid w:val="00867E45"/>
    <w:rsid w:val="00870352"/>
    <w:rsid w:val="0087061E"/>
    <w:rsid w:val="008718D0"/>
    <w:rsid w:val="00871C0E"/>
    <w:rsid w:val="00872293"/>
    <w:rsid w:val="008724D0"/>
    <w:rsid w:val="00872CA4"/>
    <w:rsid w:val="008744BD"/>
    <w:rsid w:val="00874D90"/>
    <w:rsid w:val="00875100"/>
    <w:rsid w:val="0087530D"/>
    <w:rsid w:val="0087550A"/>
    <w:rsid w:val="00876B5B"/>
    <w:rsid w:val="00876EB6"/>
    <w:rsid w:val="00877564"/>
    <w:rsid w:val="00877805"/>
    <w:rsid w:val="00877880"/>
    <w:rsid w:val="00877E66"/>
    <w:rsid w:val="008801E9"/>
    <w:rsid w:val="00880EE6"/>
    <w:rsid w:val="0088121F"/>
    <w:rsid w:val="0088189C"/>
    <w:rsid w:val="00882309"/>
    <w:rsid w:val="00882334"/>
    <w:rsid w:val="008824E1"/>
    <w:rsid w:val="008829A9"/>
    <w:rsid w:val="00882A7B"/>
    <w:rsid w:val="00883904"/>
    <w:rsid w:val="00883D9A"/>
    <w:rsid w:val="008841B6"/>
    <w:rsid w:val="008841F7"/>
    <w:rsid w:val="00884AD3"/>
    <w:rsid w:val="00884D13"/>
    <w:rsid w:val="00884D75"/>
    <w:rsid w:val="008853F4"/>
    <w:rsid w:val="0088578E"/>
    <w:rsid w:val="00885C39"/>
    <w:rsid w:val="00885F2A"/>
    <w:rsid w:val="0088612D"/>
    <w:rsid w:val="008869EB"/>
    <w:rsid w:val="00886A1D"/>
    <w:rsid w:val="00886C4A"/>
    <w:rsid w:val="008873C9"/>
    <w:rsid w:val="00887961"/>
    <w:rsid w:val="00887BE3"/>
    <w:rsid w:val="0089094E"/>
    <w:rsid w:val="0089104E"/>
    <w:rsid w:val="00891B92"/>
    <w:rsid w:val="0089313D"/>
    <w:rsid w:val="00893234"/>
    <w:rsid w:val="00893B24"/>
    <w:rsid w:val="00893F9D"/>
    <w:rsid w:val="00894014"/>
    <w:rsid w:val="00894A06"/>
    <w:rsid w:val="00894E35"/>
    <w:rsid w:val="00896166"/>
    <w:rsid w:val="008961CE"/>
    <w:rsid w:val="008962CF"/>
    <w:rsid w:val="00896BDE"/>
    <w:rsid w:val="00896D1C"/>
    <w:rsid w:val="008A0A51"/>
    <w:rsid w:val="008A134F"/>
    <w:rsid w:val="008A147F"/>
    <w:rsid w:val="008A1ADA"/>
    <w:rsid w:val="008A1F97"/>
    <w:rsid w:val="008A2923"/>
    <w:rsid w:val="008A29FB"/>
    <w:rsid w:val="008A2A0D"/>
    <w:rsid w:val="008A2CDE"/>
    <w:rsid w:val="008A330F"/>
    <w:rsid w:val="008A3BF6"/>
    <w:rsid w:val="008A41BD"/>
    <w:rsid w:val="008A49B9"/>
    <w:rsid w:val="008A5373"/>
    <w:rsid w:val="008A56FA"/>
    <w:rsid w:val="008A6AD0"/>
    <w:rsid w:val="008A759C"/>
    <w:rsid w:val="008B004C"/>
    <w:rsid w:val="008B0A5B"/>
    <w:rsid w:val="008B0CB2"/>
    <w:rsid w:val="008B0E41"/>
    <w:rsid w:val="008B108E"/>
    <w:rsid w:val="008B12A5"/>
    <w:rsid w:val="008B185C"/>
    <w:rsid w:val="008B1DEB"/>
    <w:rsid w:val="008B26ED"/>
    <w:rsid w:val="008B2A4E"/>
    <w:rsid w:val="008B2E59"/>
    <w:rsid w:val="008B39DB"/>
    <w:rsid w:val="008B3AD5"/>
    <w:rsid w:val="008B3B3D"/>
    <w:rsid w:val="008B3FA1"/>
    <w:rsid w:val="008B4F36"/>
    <w:rsid w:val="008B521C"/>
    <w:rsid w:val="008B58F1"/>
    <w:rsid w:val="008B5CC6"/>
    <w:rsid w:val="008B5E8A"/>
    <w:rsid w:val="008B67E5"/>
    <w:rsid w:val="008B69A6"/>
    <w:rsid w:val="008B6B86"/>
    <w:rsid w:val="008B6FD8"/>
    <w:rsid w:val="008B7EFC"/>
    <w:rsid w:val="008B7F44"/>
    <w:rsid w:val="008C0569"/>
    <w:rsid w:val="008C0DFF"/>
    <w:rsid w:val="008C1579"/>
    <w:rsid w:val="008C1F76"/>
    <w:rsid w:val="008C1FD8"/>
    <w:rsid w:val="008C2199"/>
    <w:rsid w:val="008C23FF"/>
    <w:rsid w:val="008C2901"/>
    <w:rsid w:val="008C3108"/>
    <w:rsid w:val="008C3FC1"/>
    <w:rsid w:val="008C436B"/>
    <w:rsid w:val="008C44E3"/>
    <w:rsid w:val="008C480A"/>
    <w:rsid w:val="008C4839"/>
    <w:rsid w:val="008C4FB8"/>
    <w:rsid w:val="008C55A8"/>
    <w:rsid w:val="008C60B6"/>
    <w:rsid w:val="008C667C"/>
    <w:rsid w:val="008C698F"/>
    <w:rsid w:val="008C6F59"/>
    <w:rsid w:val="008C78B5"/>
    <w:rsid w:val="008D0491"/>
    <w:rsid w:val="008D0616"/>
    <w:rsid w:val="008D0D07"/>
    <w:rsid w:val="008D1417"/>
    <w:rsid w:val="008D1496"/>
    <w:rsid w:val="008D1823"/>
    <w:rsid w:val="008D352C"/>
    <w:rsid w:val="008D35B2"/>
    <w:rsid w:val="008D3F6B"/>
    <w:rsid w:val="008D4206"/>
    <w:rsid w:val="008D4A8F"/>
    <w:rsid w:val="008D4B23"/>
    <w:rsid w:val="008D5232"/>
    <w:rsid w:val="008D5BB9"/>
    <w:rsid w:val="008D5DAD"/>
    <w:rsid w:val="008D6203"/>
    <w:rsid w:val="008D6945"/>
    <w:rsid w:val="008D69EE"/>
    <w:rsid w:val="008D738C"/>
    <w:rsid w:val="008D7FC0"/>
    <w:rsid w:val="008E079A"/>
    <w:rsid w:val="008E0B3C"/>
    <w:rsid w:val="008E0FBD"/>
    <w:rsid w:val="008E10EB"/>
    <w:rsid w:val="008E12D1"/>
    <w:rsid w:val="008E1F5A"/>
    <w:rsid w:val="008E2198"/>
    <w:rsid w:val="008E241C"/>
    <w:rsid w:val="008E24CF"/>
    <w:rsid w:val="008E27D5"/>
    <w:rsid w:val="008E3341"/>
    <w:rsid w:val="008E4B98"/>
    <w:rsid w:val="008E5140"/>
    <w:rsid w:val="008E583B"/>
    <w:rsid w:val="008E5A7D"/>
    <w:rsid w:val="008E5B48"/>
    <w:rsid w:val="008E5DCD"/>
    <w:rsid w:val="008E606E"/>
    <w:rsid w:val="008E66B6"/>
    <w:rsid w:val="008E68A1"/>
    <w:rsid w:val="008E6942"/>
    <w:rsid w:val="008E6C0E"/>
    <w:rsid w:val="008E719C"/>
    <w:rsid w:val="008E7AD6"/>
    <w:rsid w:val="008E7C21"/>
    <w:rsid w:val="008E7D03"/>
    <w:rsid w:val="008E7DF3"/>
    <w:rsid w:val="008F090C"/>
    <w:rsid w:val="008F147D"/>
    <w:rsid w:val="008F1B4F"/>
    <w:rsid w:val="008F1EA4"/>
    <w:rsid w:val="008F2166"/>
    <w:rsid w:val="008F3307"/>
    <w:rsid w:val="008F4FA0"/>
    <w:rsid w:val="008F5744"/>
    <w:rsid w:val="008F5B34"/>
    <w:rsid w:val="008F6712"/>
    <w:rsid w:val="008F6E0F"/>
    <w:rsid w:val="008F766B"/>
    <w:rsid w:val="00900268"/>
    <w:rsid w:val="0090060B"/>
    <w:rsid w:val="00900771"/>
    <w:rsid w:val="009015FE"/>
    <w:rsid w:val="00901749"/>
    <w:rsid w:val="00901942"/>
    <w:rsid w:val="009021EF"/>
    <w:rsid w:val="009026B9"/>
    <w:rsid w:val="00902746"/>
    <w:rsid w:val="009030C4"/>
    <w:rsid w:val="009031E4"/>
    <w:rsid w:val="009044B8"/>
    <w:rsid w:val="009045E8"/>
    <w:rsid w:val="00904AB6"/>
    <w:rsid w:val="00904B66"/>
    <w:rsid w:val="0090554D"/>
    <w:rsid w:val="009065F9"/>
    <w:rsid w:val="009068C9"/>
    <w:rsid w:val="009069EC"/>
    <w:rsid w:val="00906C11"/>
    <w:rsid w:val="009070EC"/>
    <w:rsid w:val="00907892"/>
    <w:rsid w:val="009079AB"/>
    <w:rsid w:val="009079B5"/>
    <w:rsid w:val="00907EA3"/>
    <w:rsid w:val="00907F5A"/>
    <w:rsid w:val="00910241"/>
    <w:rsid w:val="00910638"/>
    <w:rsid w:val="0091073C"/>
    <w:rsid w:val="00910CF4"/>
    <w:rsid w:val="00910D02"/>
    <w:rsid w:val="00910D2C"/>
    <w:rsid w:val="00911593"/>
    <w:rsid w:val="00911A9D"/>
    <w:rsid w:val="009129D6"/>
    <w:rsid w:val="00912A42"/>
    <w:rsid w:val="00912DF3"/>
    <w:rsid w:val="00912EA1"/>
    <w:rsid w:val="009149A5"/>
    <w:rsid w:val="009149B8"/>
    <w:rsid w:val="00914DFA"/>
    <w:rsid w:val="00914FAC"/>
    <w:rsid w:val="009151AE"/>
    <w:rsid w:val="00915E95"/>
    <w:rsid w:val="00916004"/>
    <w:rsid w:val="0091627B"/>
    <w:rsid w:val="0091699C"/>
    <w:rsid w:val="00917BC9"/>
    <w:rsid w:val="00920124"/>
    <w:rsid w:val="00920334"/>
    <w:rsid w:val="00920B1C"/>
    <w:rsid w:val="00920EAF"/>
    <w:rsid w:val="0092125A"/>
    <w:rsid w:val="00921469"/>
    <w:rsid w:val="00921C2C"/>
    <w:rsid w:val="00921CB4"/>
    <w:rsid w:val="00921CD9"/>
    <w:rsid w:val="00921DAF"/>
    <w:rsid w:val="009223EA"/>
    <w:rsid w:val="00922B45"/>
    <w:rsid w:val="009231D1"/>
    <w:rsid w:val="009232D3"/>
    <w:rsid w:val="00924F24"/>
    <w:rsid w:val="00925494"/>
    <w:rsid w:val="009256F4"/>
    <w:rsid w:val="009259A8"/>
    <w:rsid w:val="009259FC"/>
    <w:rsid w:val="00925C58"/>
    <w:rsid w:val="00925ECC"/>
    <w:rsid w:val="009277A7"/>
    <w:rsid w:val="00930A98"/>
    <w:rsid w:val="00930F59"/>
    <w:rsid w:val="00931B34"/>
    <w:rsid w:val="00931D73"/>
    <w:rsid w:val="0093206D"/>
    <w:rsid w:val="00932928"/>
    <w:rsid w:val="009329D6"/>
    <w:rsid w:val="00933996"/>
    <w:rsid w:val="00933BB9"/>
    <w:rsid w:val="0093459B"/>
    <w:rsid w:val="00934AA8"/>
    <w:rsid w:val="00934F9E"/>
    <w:rsid w:val="0093539A"/>
    <w:rsid w:val="00935B7D"/>
    <w:rsid w:val="009363AD"/>
    <w:rsid w:val="00937D7D"/>
    <w:rsid w:val="00937DF3"/>
    <w:rsid w:val="00937FD3"/>
    <w:rsid w:val="00940D1E"/>
    <w:rsid w:val="00940DAF"/>
    <w:rsid w:val="00940E01"/>
    <w:rsid w:val="00941F86"/>
    <w:rsid w:val="00942842"/>
    <w:rsid w:val="00942D75"/>
    <w:rsid w:val="00944738"/>
    <w:rsid w:val="009448D2"/>
    <w:rsid w:val="00944BE7"/>
    <w:rsid w:val="00944F13"/>
    <w:rsid w:val="009456E5"/>
    <w:rsid w:val="009459E6"/>
    <w:rsid w:val="00945B32"/>
    <w:rsid w:val="00945CAC"/>
    <w:rsid w:val="009461EF"/>
    <w:rsid w:val="0094626D"/>
    <w:rsid w:val="0094658D"/>
    <w:rsid w:val="0094671A"/>
    <w:rsid w:val="00946D8E"/>
    <w:rsid w:val="00946F9B"/>
    <w:rsid w:val="00947528"/>
    <w:rsid w:val="00947B45"/>
    <w:rsid w:val="00950386"/>
    <w:rsid w:val="0095086A"/>
    <w:rsid w:val="0095125A"/>
    <w:rsid w:val="009512E5"/>
    <w:rsid w:val="0095200E"/>
    <w:rsid w:val="00952323"/>
    <w:rsid w:val="00952ABB"/>
    <w:rsid w:val="00953B9F"/>
    <w:rsid w:val="009540DB"/>
    <w:rsid w:val="00954B7D"/>
    <w:rsid w:val="00954EEF"/>
    <w:rsid w:val="009551DC"/>
    <w:rsid w:val="00956E72"/>
    <w:rsid w:val="009600F9"/>
    <w:rsid w:val="009601AB"/>
    <w:rsid w:val="00960F62"/>
    <w:rsid w:val="00961D25"/>
    <w:rsid w:val="00962105"/>
    <w:rsid w:val="00962335"/>
    <w:rsid w:val="009623BE"/>
    <w:rsid w:val="0096250F"/>
    <w:rsid w:val="00962CD3"/>
    <w:rsid w:val="009636B0"/>
    <w:rsid w:val="00963A5D"/>
    <w:rsid w:val="009647D1"/>
    <w:rsid w:val="0096492F"/>
    <w:rsid w:val="00964B5A"/>
    <w:rsid w:val="0096522A"/>
    <w:rsid w:val="00965595"/>
    <w:rsid w:val="00965AF1"/>
    <w:rsid w:val="00966065"/>
    <w:rsid w:val="0096644F"/>
    <w:rsid w:val="00966471"/>
    <w:rsid w:val="00966C0A"/>
    <w:rsid w:val="00966EF5"/>
    <w:rsid w:val="00966FD3"/>
    <w:rsid w:val="00967661"/>
    <w:rsid w:val="009702E6"/>
    <w:rsid w:val="0097112A"/>
    <w:rsid w:val="00971B02"/>
    <w:rsid w:val="00971FCC"/>
    <w:rsid w:val="009724CB"/>
    <w:rsid w:val="009733A4"/>
    <w:rsid w:val="00973426"/>
    <w:rsid w:val="00973ACB"/>
    <w:rsid w:val="00973EFF"/>
    <w:rsid w:val="0097475F"/>
    <w:rsid w:val="009747E3"/>
    <w:rsid w:val="00974A6F"/>
    <w:rsid w:val="00974B7C"/>
    <w:rsid w:val="00974D50"/>
    <w:rsid w:val="00975118"/>
    <w:rsid w:val="00975FEF"/>
    <w:rsid w:val="00976595"/>
    <w:rsid w:val="00976758"/>
    <w:rsid w:val="00976A79"/>
    <w:rsid w:val="00977140"/>
    <w:rsid w:val="009772FC"/>
    <w:rsid w:val="00977E97"/>
    <w:rsid w:val="009803AF"/>
    <w:rsid w:val="00980AD3"/>
    <w:rsid w:val="009812B9"/>
    <w:rsid w:val="00981523"/>
    <w:rsid w:val="009819D4"/>
    <w:rsid w:val="00981AA1"/>
    <w:rsid w:val="009826B5"/>
    <w:rsid w:val="0098281F"/>
    <w:rsid w:val="00982D4C"/>
    <w:rsid w:val="00982E35"/>
    <w:rsid w:val="009834BE"/>
    <w:rsid w:val="009834C9"/>
    <w:rsid w:val="0098368B"/>
    <w:rsid w:val="00984451"/>
    <w:rsid w:val="00984A7D"/>
    <w:rsid w:val="00985050"/>
    <w:rsid w:val="00985776"/>
    <w:rsid w:val="00985A72"/>
    <w:rsid w:val="00985D7F"/>
    <w:rsid w:val="00986027"/>
    <w:rsid w:val="0098784E"/>
    <w:rsid w:val="009907AF"/>
    <w:rsid w:val="00990ADC"/>
    <w:rsid w:val="00991C6F"/>
    <w:rsid w:val="00991DC9"/>
    <w:rsid w:val="009922E1"/>
    <w:rsid w:val="009923B5"/>
    <w:rsid w:val="00992B50"/>
    <w:rsid w:val="00992BB0"/>
    <w:rsid w:val="009939C2"/>
    <w:rsid w:val="00993E5C"/>
    <w:rsid w:val="0099411B"/>
    <w:rsid w:val="00994C44"/>
    <w:rsid w:val="00995C5C"/>
    <w:rsid w:val="00995EDD"/>
    <w:rsid w:val="009961D5"/>
    <w:rsid w:val="00996644"/>
    <w:rsid w:val="009968FE"/>
    <w:rsid w:val="00997500"/>
    <w:rsid w:val="00997704"/>
    <w:rsid w:val="00997775"/>
    <w:rsid w:val="009A0183"/>
    <w:rsid w:val="009A0BCD"/>
    <w:rsid w:val="009A0D40"/>
    <w:rsid w:val="009A1506"/>
    <w:rsid w:val="009A1CDF"/>
    <w:rsid w:val="009A1E33"/>
    <w:rsid w:val="009A2719"/>
    <w:rsid w:val="009A2B8A"/>
    <w:rsid w:val="009A3978"/>
    <w:rsid w:val="009A3F91"/>
    <w:rsid w:val="009A5437"/>
    <w:rsid w:val="009A574F"/>
    <w:rsid w:val="009A5CEF"/>
    <w:rsid w:val="009A6343"/>
    <w:rsid w:val="009A6646"/>
    <w:rsid w:val="009A664A"/>
    <w:rsid w:val="009A676A"/>
    <w:rsid w:val="009A690A"/>
    <w:rsid w:val="009A6F44"/>
    <w:rsid w:val="009B0585"/>
    <w:rsid w:val="009B05F3"/>
    <w:rsid w:val="009B0889"/>
    <w:rsid w:val="009B0B2B"/>
    <w:rsid w:val="009B0C71"/>
    <w:rsid w:val="009B0DF4"/>
    <w:rsid w:val="009B190B"/>
    <w:rsid w:val="009B273F"/>
    <w:rsid w:val="009B27B1"/>
    <w:rsid w:val="009B2B61"/>
    <w:rsid w:val="009B30B6"/>
    <w:rsid w:val="009B3172"/>
    <w:rsid w:val="009B34C6"/>
    <w:rsid w:val="009B34D5"/>
    <w:rsid w:val="009B53FD"/>
    <w:rsid w:val="009B568B"/>
    <w:rsid w:val="009B65E6"/>
    <w:rsid w:val="009B698F"/>
    <w:rsid w:val="009B6C7E"/>
    <w:rsid w:val="009B6E85"/>
    <w:rsid w:val="009B7F06"/>
    <w:rsid w:val="009C040F"/>
    <w:rsid w:val="009C0785"/>
    <w:rsid w:val="009C0F95"/>
    <w:rsid w:val="009C10C7"/>
    <w:rsid w:val="009C1A17"/>
    <w:rsid w:val="009C1CAC"/>
    <w:rsid w:val="009C22AB"/>
    <w:rsid w:val="009C2300"/>
    <w:rsid w:val="009C29B6"/>
    <w:rsid w:val="009C2D0B"/>
    <w:rsid w:val="009C3649"/>
    <w:rsid w:val="009C3EB0"/>
    <w:rsid w:val="009C468E"/>
    <w:rsid w:val="009C4B4F"/>
    <w:rsid w:val="009C4C4F"/>
    <w:rsid w:val="009C5755"/>
    <w:rsid w:val="009C622D"/>
    <w:rsid w:val="009C67C7"/>
    <w:rsid w:val="009C6AE2"/>
    <w:rsid w:val="009C72C1"/>
    <w:rsid w:val="009C7ADB"/>
    <w:rsid w:val="009D01CB"/>
    <w:rsid w:val="009D0240"/>
    <w:rsid w:val="009D062C"/>
    <w:rsid w:val="009D185D"/>
    <w:rsid w:val="009D1D1B"/>
    <w:rsid w:val="009D209C"/>
    <w:rsid w:val="009D209D"/>
    <w:rsid w:val="009D2414"/>
    <w:rsid w:val="009D2771"/>
    <w:rsid w:val="009D27DE"/>
    <w:rsid w:val="009D2BBA"/>
    <w:rsid w:val="009D4C68"/>
    <w:rsid w:val="009D579D"/>
    <w:rsid w:val="009D5BC3"/>
    <w:rsid w:val="009D5D61"/>
    <w:rsid w:val="009D6022"/>
    <w:rsid w:val="009D6EF3"/>
    <w:rsid w:val="009D6FAB"/>
    <w:rsid w:val="009D792D"/>
    <w:rsid w:val="009E0193"/>
    <w:rsid w:val="009E022A"/>
    <w:rsid w:val="009E0AAF"/>
    <w:rsid w:val="009E0B0F"/>
    <w:rsid w:val="009E1076"/>
    <w:rsid w:val="009E19C6"/>
    <w:rsid w:val="009E20EC"/>
    <w:rsid w:val="009E2346"/>
    <w:rsid w:val="009E33B2"/>
    <w:rsid w:val="009E3B2E"/>
    <w:rsid w:val="009E5340"/>
    <w:rsid w:val="009E547A"/>
    <w:rsid w:val="009E5633"/>
    <w:rsid w:val="009E68B8"/>
    <w:rsid w:val="009E6CB1"/>
    <w:rsid w:val="009E6F8B"/>
    <w:rsid w:val="009E795C"/>
    <w:rsid w:val="009E7BA3"/>
    <w:rsid w:val="009F0D56"/>
    <w:rsid w:val="009F14E5"/>
    <w:rsid w:val="009F16F6"/>
    <w:rsid w:val="009F1BDF"/>
    <w:rsid w:val="009F1CAD"/>
    <w:rsid w:val="009F2147"/>
    <w:rsid w:val="009F2F9C"/>
    <w:rsid w:val="009F31FD"/>
    <w:rsid w:val="009F37C8"/>
    <w:rsid w:val="009F3857"/>
    <w:rsid w:val="009F44A7"/>
    <w:rsid w:val="009F4963"/>
    <w:rsid w:val="009F4C6F"/>
    <w:rsid w:val="009F4D0F"/>
    <w:rsid w:val="009F4D73"/>
    <w:rsid w:val="009F5392"/>
    <w:rsid w:val="009F66FA"/>
    <w:rsid w:val="009F69C4"/>
    <w:rsid w:val="00A01046"/>
    <w:rsid w:val="00A01149"/>
    <w:rsid w:val="00A013FA"/>
    <w:rsid w:val="00A02481"/>
    <w:rsid w:val="00A024FC"/>
    <w:rsid w:val="00A028A3"/>
    <w:rsid w:val="00A02973"/>
    <w:rsid w:val="00A03501"/>
    <w:rsid w:val="00A03720"/>
    <w:rsid w:val="00A03934"/>
    <w:rsid w:val="00A04749"/>
    <w:rsid w:val="00A04C31"/>
    <w:rsid w:val="00A04CB2"/>
    <w:rsid w:val="00A05A80"/>
    <w:rsid w:val="00A072B3"/>
    <w:rsid w:val="00A0739D"/>
    <w:rsid w:val="00A0750B"/>
    <w:rsid w:val="00A076A2"/>
    <w:rsid w:val="00A07A71"/>
    <w:rsid w:val="00A10199"/>
    <w:rsid w:val="00A102B5"/>
    <w:rsid w:val="00A103FA"/>
    <w:rsid w:val="00A105F5"/>
    <w:rsid w:val="00A108F0"/>
    <w:rsid w:val="00A10BED"/>
    <w:rsid w:val="00A10E2E"/>
    <w:rsid w:val="00A110AC"/>
    <w:rsid w:val="00A11115"/>
    <w:rsid w:val="00A11BE1"/>
    <w:rsid w:val="00A11C73"/>
    <w:rsid w:val="00A12572"/>
    <w:rsid w:val="00A12AE8"/>
    <w:rsid w:val="00A12FC5"/>
    <w:rsid w:val="00A13AF5"/>
    <w:rsid w:val="00A13C9E"/>
    <w:rsid w:val="00A13DCD"/>
    <w:rsid w:val="00A150A8"/>
    <w:rsid w:val="00A156F8"/>
    <w:rsid w:val="00A15C01"/>
    <w:rsid w:val="00A16433"/>
    <w:rsid w:val="00A16FE8"/>
    <w:rsid w:val="00A17F33"/>
    <w:rsid w:val="00A2070D"/>
    <w:rsid w:val="00A20726"/>
    <w:rsid w:val="00A20A5F"/>
    <w:rsid w:val="00A213C9"/>
    <w:rsid w:val="00A239C7"/>
    <w:rsid w:val="00A2484E"/>
    <w:rsid w:val="00A24DA3"/>
    <w:rsid w:val="00A24EC2"/>
    <w:rsid w:val="00A24F01"/>
    <w:rsid w:val="00A253C3"/>
    <w:rsid w:val="00A26075"/>
    <w:rsid w:val="00A271F1"/>
    <w:rsid w:val="00A2777F"/>
    <w:rsid w:val="00A27C9E"/>
    <w:rsid w:val="00A302A3"/>
    <w:rsid w:val="00A306FB"/>
    <w:rsid w:val="00A30AFD"/>
    <w:rsid w:val="00A30CBD"/>
    <w:rsid w:val="00A30EBE"/>
    <w:rsid w:val="00A31BDF"/>
    <w:rsid w:val="00A32476"/>
    <w:rsid w:val="00A3273E"/>
    <w:rsid w:val="00A33851"/>
    <w:rsid w:val="00A3385D"/>
    <w:rsid w:val="00A33862"/>
    <w:rsid w:val="00A33BB3"/>
    <w:rsid w:val="00A34533"/>
    <w:rsid w:val="00A34E9E"/>
    <w:rsid w:val="00A35F0E"/>
    <w:rsid w:val="00A36301"/>
    <w:rsid w:val="00A36349"/>
    <w:rsid w:val="00A371A3"/>
    <w:rsid w:val="00A373EC"/>
    <w:rsid w:val="00A374DF"/>
    <w:rsid w:val="00A4009D"/>
    <w:rsid w:val="00A40D88"/>
    <w:rsid w:val="00A40EDD"/>
    <w:rsid w:val="00A42661"/>
    <w:rsid w:val="00A4280B"/>
    <w:rsid w:val="00A42C94"/>
    <w:rsid w:val="00A42CBA"/>
    <w:rsid w:val="00A42D75"/>
    <w:rsid w:val="00A42EDB"/>
    <w:rsid w:val="00A431DD"/>
    <w:rsid w:val="00A43407"/>
    <w:rsid w:val="00A43A67"/>
    <w:rsid w:val="00A45248"/>
    <w:rsid w:val="00A45B44"/>
    <w:rsid w:val="00A4617F"/>
    <w:rsid w:val="00A4624D"/>
    <w:rsid w:val="00A46696"/>
    <w:rsid w:val="00A469A6"/>
    <w:rsid w:val="00A47030"/>
    <w:rsid w:val="00A47181"/>
    <w:rsid w:val="00A473B9"/>
    <w:rsid w:val="00A479C5"/>
    <w:rsid w:val="00A47CB6"/>
    <w:rsid w:val="00A50E26"/>
    <w:rsid w:val="00A51BB7"/>
    <w:rsid w:val="00A51ECC"/>
    <w:rsid w:val="00A51FC1"/>
    <w:rsid w:val="00A520FB"/>
    <w:rsid w:val="00A526E2"/>
    <w:rsid w:val="00A528B4"/>
    <w:rsid w:val="00A52B15"/>
    <w:rsid w:val="00A54057"/>
    <w:rsid w:val="00A54415"/>
    <w:rsid w:val="00A55565"/>
    <w:rsid w:val="00A56A24"/>
    <w:rsid w:val="00A57301"/>
    <w:rsid w:val="00A57557"/>
    <w:rsid w:val="00A60422"/>
    <w:rsid w:val="00A60495"/>
    <w:rsid w:val="00A60BD4"/>
    <w:rsid w:val="00A60E14"/>
    <w:rsid w:val="00A61388"/>
    <w:rsid w:val="00A61882"/>
    <w:rsid w:val="00A619F1"/>
    <w:rsid w:val="00A62454"/>
    <w:rsid w:val="00A6333A"/>
    <w:rsid w:val="00A63672"/>
    <w:rsid w:val="00A63C8C"/>
    <w:rsid w:val="00A63E5E"/>
    <w:rsid w:val="00A6425B"/>
    <w:rsid w:val="00A6431A"/>
    <w:rsid w:val="00A648BC"/>
    <w:rsid w:val="00A64AEF"/>
    <w:rsid w:val="00A64C81"/>
    <w:rsid w:val="00A655F9"/>
    <w:rsid w:val="00A658ED"/>
    <w:rsid w:val="00A65999"/>
    <w:rsid w:val="00A65FB6"/>
    <w:rsid w:val="00A66236"/>
    <w:rsid w:val="00A66435"/>
    <w:rsid w:val="00A667DE"/>
    <w:rsid w:val="00A67AC9"/>
    <w:rsid w:val="00A7015A"/>
    <w:rsid w:val="00A70556"/>
    <w:rsid w:val="00A7066F"/>
    <w:rsid w:val="00A70805"/>
    <w:rsid w:val="00A70BA7"/>
    <w:rsid w:val="00A71496"/>
    <w:rsid w:val="00A721B9"/>
    <w:rsid w:val="00A7258F"/>
    <w:rsid w:val="00A72A20"/>
    <w:rsid w:val="00A72E6E"/>
    <w:rsid w:val="00A7386A"/>
    <w:rsid w:val="00A74CCD"/>
    <w:rsid w:val="00A758B0"/>
    <w:rsid w:val="00A75A9F"/>
    <w:rsid w:val="00A76C4C"/>
    <w:rsid w:val="00A7774C"/>
    <w:rsid w:val="00A8051A"/>
    <w:rsid w:val="00A812EC"/>
    <w:rsid w:val="00A813C3"/>
    <w:rsid w:val="00A817AE"/>
    <w:rsid w:val="00A82418"/>
    <w:rsid w:val="00A825C2"/>
    <w:rsid w:val="00A8266E"/>
    <w:rsid w:val="00A8362B"/>
    <w:rsid w:val="00A83929"/>
    <w:rsid w:val="00A83EE0"/>
    <w:rsid w:val="00A84CDF"/>
    <w:rsid w:val="00A84EFD"/>
    <w:rsid w:val="00A8504C"/>
    <w:rsid w:val="00A85804"/>
    <w:rsid w:val="00A85927"/>
    <w:rsid w:val="00A85C5A"/>
    <w:rsid w:val="00A85C79"/>
    <w:rsid w:val="00A85CD3"/>
    <w:rsid w:val="00A86BCC"/>
    <w:rsid w:val="00A902F0"/>
    <w:rsid w:val="00A905C6"/>
    <w:rsid w:val="00A90AC7"/>
    <w:rsid w:val="00A90DBC"/>
    <w:rsid w:val="00A9172F"/>
    <w:rsid w:val="00A924BC"/>
    <w:rsid w:val="00A924FD"/>
    <w:rsid w:val="00A92543"/>
    <w:rsid w:val="00A9301B"/>
    <w:rsid w:val="00A930FB"/>
    <w:rsid w:val="00A93120"/>
    <w:rsid w:val="00A93CAE"/>
    <w:rsid w:val="00A9421F"/>
    <w:rsid w:val="00A946D7"/>
    <w:rsid w:val="00A947D0"/>
    <w:rsid w:val="00A949F6"/>
    <w:rsid w:val="00A94B69"/>
    <w:rsid w:val="00A95082"/>
    <w:rsid w:val="00A952B8"/>
    <w:rsid w:val="00A9546E"/>
    <w:rsid w:val="00A96244"/>
    <w:rsid w:val="00A96741"/>
    <w:rsid w:val="00A96B38"/>
    <w:rsid w:val="00A96EEF"/>
    <w:rsid w:val="00A96F2B"/>
    <w:rsid w:val="00A97B94"/>
    <w:rsid w:val="00AA02F4"/>
    <w:rsid w:val="00AA04E1"/>
    <w:rsid w:val="00AA0664"/>
    <w:rsid w:val="00AA0D0E"/>
    <w:rsid w:val="00AA0F9A"/>
    <w:rsid w:val="00AA11AC"/>
    <w:rsid w:val="00AA1405"/>
    <w:rsid w:val="00AA1647"/>
    <w:rsid w:val="00AA1C8F"/>
    <w:rsid w:val="00AA296D"/>
    <w:rsid w:val="00AA2B9F"/>
    <w:rsid w:val="00AA2C90"/>
    <w:rsid w:val="00AA30E3"/>
    <w:rsid w:val="00AA32B0"/>
    <w:rsid w:val="00AA3B0A"/>
    <w:rsid w:val="00AA4C26"/>
    <w:rsid w:val="00AA4CB7"/>
    <w:rsid w:val="00AA595E"/>
    <w:rsid w:val="00AA6937"/>
    <w:rsid w:val="00AA6AF6"/>
    <w:rsid w:val="00AA771D"/>
    <w:rsid w:val="00AA7755"/>
    <w:rsid w:val="00AB0932"/>
    <w:rsid w:val="00AB0C21"/>
    <w:rsid w:val="00AB14CC"/>
    <w:rsid w:val="00AB2160"/>
    <w:rsid w:val="00AB2283"/>
    <w:rsid w:val="00AB28FB"/>
    <w:rsid w:val="00AB3143"/>
    <w:rsid w:val="00AB3234"/>
    <w:rsid w:val="00AB34DC"/>
    <w:rsid w:val="00AB41D4"/>
    <w:rsid w:val="00AB442D"/>
    <w:rsid w:val="00AB4B6C"/>
    <w:rsid w:val="00AB4F5F"/>
    <w:rsid w:val="00AB515E"/>
    <w:rsid w:val="00AB5B84"/>
    <w:rsid w:val="00AB6C34"/>
    <w:rsid w:val="00AB7212"/>
    <w:rsid w:val="00AB7A23"/>
    <w:rsid w:val="00AC0CB8"/>
    <w:rsid w:val="00AC0CC8"/>
    <w:rsid w:val="00AC1869"/>
    <w:rsid w:val="00AC1ABF"/>
    <w:rsid w:val="00AC20C9"/>
    <w:rsid w:val="00AC2695"/>
    <w:rsid w:val="00AC28A6"/>
    <w:rsid w:val="00AC2CB9"/>
    <w:rsid w:val="00AC3914"/>
    <w:rsid w:val="00AC4941"/>
    <w:rsid w:val="00AC4CA0"/>
    <w:rsid w:val="00AC554C"/>
    <w:rsid w:val="00AC5735"/>
    <w:rsid w:val="00AC628B"/>
    <w:rsid w:val="00AC6C72"/>
    <w:rsid w:val="00AC7E5E"/>
    <w:rsid w:val="00AD130E"/>
    <w:rsid w:val="00AD1D9F"/>
    <w:rsid w:val="00AD1E00"/>
    <w:rsid w:val="00AD1EA4"/>
    <w:rsid w:val="00AD1F57"/>
    <w:rsid w:val="00AD2A1E"/>
    <w:rsid w:val="00AD2C82"/>
    <w:rsid w:val="00AD2F06"/>
    <w:rsid w:val="00AD4109"/>
    <w:rsid w:val="00AD472E"/>
    <w:rsid w:val="00AD4876"/>
    <w:rsid w:val="00AD53C7"/>
    <w:rsid w:val="00AD61A4"/>
    <w:rsid w:val="00AD61DD"/>
    <w:rsid w:val="00AD768D"/>
    <w:rsid w:val="00AD7C9D"/>
    <w:rsid w:val="00AE0392"/>
    <w:rsid w:val="00AE131D"/>
    <w:rsid w:val="00AE176B"/>
    <w:rsid w:val="00AE2041"/>
    <w:rsid w:val="00AE22A8"/>
    <w:rsid w:val="00AE272C"/>
    <w:rsid w:val="00AE2859"/>
    <w:rsid w:val="00AE5434"/>
    <w:rsid w:val="00AE5B46"/>
    <w:rsid w:val="00AE5E67"/>
    <w:rsid w:val="00AE5F61"/>
    <w:rsid w:val="00AE6467"/>
    <w:rsid w:val="00AE67B4"/>
    <w:rsid w:val="00AE6F8E"/>
    <w:rsid w:val="00AF0651"/>
    <w:rsid w:val="00AF06B5"/>
    <w:rsid w:val="00AF0AF4"/>
    <w:rsid w:val="00AF0B75"/>
    <w:rsid w:val="00AF0D2F"/>
    <w:rsid w:val="00AF10BF"/>
    <w:rsid w:val="00AF1C35"/>
    <w:rsid w:val="00AF1C9C"/>
    <w:rsid w:val="00AF1EBC"/>
    <w:rsid w:val="00AF2272"/>
    <w:rsid w:val="00AF26FB"/>
    <w:rsid w:val="00AF27EF"/>
    <w:rsid w:val="00AF319A"/>
    <w:rsid w:val="00AF3259"/>
    <w:rsid w:val="00AF354F"/>
    <w:rsid w:val="00AF357A"/>
    <w:rsid w:val="00AF399F"/>
    <w:rsid w:val="00AF46F3"/>
    <w:rsid w:val="00AF49E9"/>
    <w:rsid w:val="00AF5194"/>
    <w:rsid w:val="00AF5316"/>
    <w:rsid w:val="00AF6119"/>
    <w:rsid w:val="00AF673B"/>
    <w:rsid w:val="00AF6AA8"/>
    <w:rsid w:val="00AF6E1E"/>
    <w:rsid w:val="00AF7754"/>
    <w:rsid w:val="00AF7DD6"/>
    <w:rsid w:val="00B00169"/>
    <w:rsid w:val="00B01A6C"/>
    <w:rsid w:val="00B02073"/>
    <w:rsid w:val="00B02268"/>
    <w:rsid w:val="00B0270C"/>
    <w:rsid w:val="00B027FA"/>
    <w:rsid w:val="00B02A4A"/>
    <w:rsid w:val="00B030F4"/>
    <w:rsid w:val="00B03184"/>
    <w:rsid w:val="00B031B9"/>
    <w:rsid w:val="00B03C6A"/>
    <w:rsid w:val="00B0444B"/>
    <w:rsid w:val="00B04559"/>
    <w:rsid w:val="00B04AC0"/>
    <w:rsid w:val="00B050D8"/>
    <w:rsid w:val="00B058F6"/>
    <w:rsid w:val="00B05BEF"/>
    <w:rsid w:val="00B0618D"/>
    <w:rsid w:val="00B063EF"/>
    <w:rsid w:val="00B0660A"/>
    <w:rsid w:val="00B06C9A"/>
    <w:rsid w:val="00B06E13"/>
    <w:rsid w:val="00B07B5D"/>
    <w:rsid w:val="00B10085"/>
    <w:rsid w:val="00B103A9"/>
    <w:rsid w:val="00B106FE"/>
    <w:rsid w:val="00B10DE0"/>
    <w:rsid w:val="00B10DEE"/>
    <w:rsid w:val="00B1109F"/>
    <w:rsid w:val="00B11180"/>
    <w:rsid w:val="00B111BA"/>
    <w:rsid w:val="00B11848"/>
    <w:rsid w:val="00B128C7"/>
    <w:rsid w:val="00B128ED"/>
    <w:rsid w:val="00B129E5"/>
    <w:rsid w:val="00B12C5C"/>
    <w:rsid w:val="00B1445F"/>
    <w:rsid w:val="00B14E67"/>
    <w:rsid w:val="00B15CF3"/>
    <w:rsid w:val="00B16221"/>
    <w:rsid w:val="00B164B8"/>
    <w:rsid w:val="00B16D4A"/>
    <w:rsid w:val="00B174D2"/>
    <w:rsid w:val="00B17961"/>
    <w:rsid w:val="00B17EC2"/>
    <w:rsid w:val="00B2062F"/>
    <w:rsid w:val="00B20836"/>
    <w:rsid w:val="00B20B6C"/>
    <w:rsid w:val="00B211AC"/>
    <w:rsid w:val="00B21280"/>
    <w:rsid w:val="00B21D23"/>
    <w:rsid w:val="00B21FDF"/>
    <w:rsid w:val="00B223DD"/>
    <w:rsid w:val="00B228DC"/>
    <w:rsid w:val="00B2297F"/>
    <w:rsid w:val="00B22997"/>
    <w:rsid w:val="00B23486"/>
    <w:rsid w:val="00B24508"/>
    <w:rsid w:val="00B24820"/>
    <w:rsid w:val="00B24C4B"/>
    <w:rsid w:val="00B24FDE"/>
    <w:rsid w:val="00B2568B"/>
    <w:rsid w:val="00B2616D"/>
    <w:rsid w:val="00B26687"/>
    <w:rsid w:val="00B26989"/>
    <w:rsid w:val="00B269CC"/>
    <w:rsid w:val="00B26F2B"/>
    <w:rsid w:val="00B27242"/>
    <w:rsid w:val="00B27591"/>
    <w:rsid w:val="00B309C1"/>
    <w:rsid w:val="00B30BAA"/>
    <w:rsid w:val="00B30CC2"/>
    <w:rsid w:val="00B31592"/>
    <w:rsid w:val="00B31962"/>
    <w:rsid w:val="00B33015"/>
    <w:rsid w:val="00B331A2"/>
    <w:rsid w:val="00B332BF"/>
    <w:rsid w:val="00B34015"/>
    <w:rsid w:val="00B35012"/>
    <w:rsid w:val="00B3512B"/>
    <w:rsid w:val="00B3538C"/>
    <w:rsid w:val="00B3557B"/>
    <w:rsid w:val="00B35DBE"/>
    <w:rsid w:val="00B366AA"/>
    <w:rsid w:val="00B36950"/>
    <w:rsid w:val="00B36A8A"/>
    <w:rsid w:val="00B36B92"/>
    <w:rsid w:val="00B3703F"/>
    <w:rsid w:val="00B37A8A"/>
    <w:rsid w:val="00B40E75"/>
    <w:rsid w:val="00B41F6B"/>
    <w:rsid w:val="00B427AC"/>
    <w:rsid w:val="00B42892"/>
    <w:rsid w:val="00B42E5B"/>
    <w:rsid w:val="00B442F8"/>
    <w:rsid w:val="00B44361"/>
    <w:rsid w:val="00B444CD"/>
    <w:rsid w:val="00B4502B"/>
    <w:rsid w:val="00B4508E"/>
    <w:rsid w:val="00B457DD"/>
    <w:rsid w:val="00B46F26"/>
    <w:rsid w:val="00B4759C"/>
    <w:rsid w:val="00B47A88"/>
    <w:rsid w:val="00B47EE8"/>
    <w:rsid w:val="00B50653"/>
    <w:rsid w:val="00B50928"/>
    <w:rsid w:val="00B50986"/>
    <w:rsid w:val="00B50C1D"/>
    <w:rsid w:val="00B52544"/>
    <w:rsid w:val="00B52609"/>
    <w:rsid w:val="00B5283D"/>
    <w:rsid w:val="00B536DE"/>
    <w:rsid w:val="00B5378A"/>
    <w:rsid w:val="00B539D3"/>
    <w:rsid w:val="00B54ADC"/>
    <w:rsid w:val="00B54CBB"/>
    <w:rsid w:val="00B55350"/>
    <w:rsid w:val="00B5590C"/>
    <w:rsid w:val="00B55967"/>
    <w:rsid w:val="00B55C39"/>
    <w:rsid w:val="00B56194"/>
    <w:rsid w:val="00B56915"/>
    <w:rsid w:val="00B56F2D"/>
    <w:rsid w:val="00B57356"/>
    <w:rsid w:val="00B60139"/>
    <w:rsid w:val="00B607B1"/>
    <w:rsid w:val="00B60BDF"/>
    <w:rsid w:val="00B611D1"/>
    <w:rsid w:val="00B61646"/>
    <w:rsid w:val="00B61970"/>
    <w:rsid w:val="00B6279C"/>
    <w:rsid w:val="00B62EEE"/>
    <w:rsid w:val="00B63050"/>
    <w:rsid w:val="00B632D9"/>
    <w:rsid w:val="00B634AF"/>
    <w:rsid w:val="00B64200"/>
    <w:rsid w:val="00B65032"/>
    <w:rsid w:val="00B656E6"/>
    <w:rsid w:val="00B65C77"/>
    <w:rsid w:val="00B65E09"/>
    <w:rsid w:val="00B6623D"/>
    <w:rsid w:val="00B663DB"/>
    <w:rsid w:val="00B70604"/>
    <w:rsid w:val="00B711C8"/>
    <w:rsid w:val="00B714D5"/>
    <w:rsid w:val="00B71A35"/>
    <w:rsid w:val="00B71E2F"/>
    <w:rsid w:val="00B734CF"/>
    <w:rsid w:val="00B737E6"/>
    <w:rsid w:val="00B73B6C"/>
    <w:rsid w:val="00B74359"/>
    <w:rsid w:val="00B746B2"/>
    <w:rsid w:val="00B75115"/>
    <w:rsid w:val="00B76BE3"/>
    <w:rsid w:val="00B76BFA"/>
    <w:rsid w:val="00B76E93"/>
    <w:rsid w:val="00B7785D"/>
    <w:rsid w:val="00B77EE0"/>
    <w:rsid w:val="00B77F2A"/>
    <w:rsid w:val="00B80173"/>
    <w:rsid w:val="00B807B0"/>
    <w:rsid w:val="00B81838"/>
    <w:rsid w:val="00B81FD1"/>
    <w:rsid w:val="00B81FEB"/>
    <w:rsid w:val="00B823A3"/>
    <w:rsid w:val="00B82863"/>
    <w:rsid w:val="00B82918"/>
    <w:rsid w:val="00B82927"/>
    <w:rsid w:val="00B8467F"/>
    <w:rsid w:val="00B84BAC"/>
    <w:rsid w:val="00B85010"/>
    <w:rsid w:val="00B85BDC"/>
    <w:rsid w:val="00B87502"/>
    <w:rsid w:val="00B904CE"/>
    <w:rsid w:val="00B90743"/>
    <w:rsid w:val="00B907C2"/>
    <w:rsid w:val="00B90D6D"/>
    <w:rsid w:val="00B90E17"/>
    <w:rsid w:val="00B91907"/>
    <w:rsid w:val="00B92A6B"/>
    <w:rsid w:val="00B92D64"/>
    <w:rsid w:val="00B92D9C"/>
    <w:rsid w:val="00B92DCF"/>
    <w:rsid w:val="00B94762"/>
    <w:rsid w:val="00B94F5F"/>
    <w:rsid w:val="00B9553D"/>
    <w:rsid w:val="00B95A6F"/>
    <w:rsid w:val="00B96549"/>
    <w:rsid w:val="00B965E1"/>
    <w:rsid w:val="00B969F3"/>
    <w:rsid w:val="00B96B8E"/>
    <w:rsid w:val="00B96C5A"/>
    <w:rsid w:val="00B96C8A"/>
    <w:rsid w:val="00B977C9"/>
    <w:rsid w:val="00B97938"/>
    <w:rsid w:val="00B97D4F"/>
    <w:rsid w:val="00B97E3C"/>
    <w:rsid w:val="00B97F2E"/>
    <w:rsid w:val="00BA01B4"/>
    <w:rsid w:val="00BA0A83"/>
    <w:rsid w:val="00BA0DBB"/>
    <w:rsid w:val="00BA0FB8"/>
    <w:rsid w:val="00BA113B"/>
    <w:rsid w:val="00BA219F"/>
    <w:rsid w:val="00BA2CB0"/>
    <w:rsid w:val="00BA3266"/>
    <w:rsid w:val="00BA358C"/>
    <w:rsid w:val="00BA363E"/>
    <w:rsid w:val="00BA41D5"/>
    <w:rsid w:val="00BA51C6"/>
    <w:rsid w:val="00BA60F4"/>
    <w:rsid w:val="00BA6692"/>
    <w:rsid w:val="00BA6707"/>
    <w:rsid w:val="00BA6A98"/>
    <w:rsid w:val="00BA6CC7"/>
    <w:rsid w:val="00BA6EC0"/>
    <w:rsid w:val="00BA7600"/>
    <w:rsid w:val="00BA7778"/>
    <w:rsid w:val="00BA786E"/>
    <w:rsid w:val="00BB02F8"/>
    <w:rsid w:val="00BB0B08"/>
    <w:rsid w:val="00BB0FB6"/>
    <w:rsid w:val="00BB0FCC"/>
    <w:rsid w:val="00BB16D0"/>
    <w:rsid w:val="00BB2854"/>
    <w:rsid w:val="00BB2F84"/>
    <w:rsid w:val="00BB34DC"/>
    <w:rsid w:val="00BB3588"/>
    <w:rsid w:val="00BB3F4B"/>
    <w:rsid w:val="00BB4134"/>
    <w:rsid w:val="00BB41C7"/>
    <w:rsid w:val="00BB45F6"/>
    <w:rsid w:val="00BB4BAB"/>
    <w:rsid w:val="00BB5092"/>
    <w:rsid w:val="00BB6506"/>
    <w:rsid w:val="00BB6D08"/>
    <w:rsid w:val="00BB71BE"/>
    <w:rsid w:val="00BB72B2"/>
    <w:rsid w:val="00BB76CB"/>
    <w:rsid w:val="00BC0B78"/>
    <w:rsid w:val="00BC1903"/>
    <w:rsid w:val="00BC1917"/>
    <w:rsid w:val="00BC22E8"/>
    <w:rsid w:val="00BC2B3D"/>
    <w:rsid w:val="00BC2DB8"/>
    <w:rsid w:val="00BC3088"/>
    <w:rsid w:val="00BC3293"/>
    <w:rsid w:val="00BC34B0"/>
    <w:rsid w:val="00BC34F7"/>
    <w:rsid w:val="00BC3826"/>
    <w:rsid w:val="00BC3E15"/>
    <w:rsid w:val="00BC435D"/>
    <w:rsid w:val="00BC4AE5"/>
    <w:rsid w:val="00BC4D2B"/>
    <w:rsid w:val="00BC52B1"/>
    <w:rsid w:val="00BC56B3"/>
    <w:rsid w:val="00BC571F"/>
    <w:rsid w:val="00BC57CA"/>
    <w:rsid w:val="00BC7086"/>
    <w:rsid w:val="00BC7833"/>
    <w:rsid w:val="00BC79D1"/>
    <w:rsid w:val="00BD076E"/>
    <w:rsid w:val="00BD096F"/>
    <w:rsid w:val="00BD22DF"/>
    <w:rsid w:val="00BD2AD4"/>
    <w:rsid w:val="00BD2DB5"/>
    <w:rsid w:val="00BD3BE0"/>
    <w:rsid w:val="00BD3D3B"/>
    <w:rsid w:val="00BD5712"/>
    <w:rsid w:val="00BD6382"/>
    <w:rsid w:val="00BD6AEF"/>
    <w:rsid w:val="00BD7269"/>
    <w:rsid w:val="00BD7AE7"/>
    <w:rsid w:val="00BE067F"/>
    <w:rsid w:val="00BE0799"/>
    <w:rsid w:val="00BE0D1C"/>
    <w:rsid w:val="00BE17E4"/>
    <w:rsid w:val="00BE213D"/>
    <w:rsid w:val="00BE23CA"/>
    <w:rsid w:val="00BE2ACD"/>
    <w:rsid w:val="00BE2D79"/>
    <w:rsid w:val="00BE3E6D"/>
    <w:rsid w:val="00BE3ED6"/>
    <w:rsid w:val="00BE402C"/>
    <w:rsid w:val="00BE415E"/>
    <w:rsid w:val="00BE4613"/>
    <w:rsid w:val="00BE4C16"/>
    <w:rsid w:val="00BE51D9"/>
    <w:rsid w:val="00BE5FC5"/>
    <w:rsid w:val="00BE617B"/>
    <w:rsid w:val="00BE6305"/>
    <w:rsid w:val="00BE66D9"/>
    <w:rsid w:val="00BE6DB0"/>
    <w:rsid w:val="00BE72D9"/>
    <w:rsid w:val="00BE7337"/>
    <w:rsid w:val="00BE7353"/>
    <w:rsid w:val="00BE7CE7"/>
    <w:rsid w:val="00BF05D3"/>
    <w:rsid w:val="00BF147D"/>
    <w:rsid w:val="00BF1612"/>
    <w:rsid w:val="00BF17AA"/>
    <w:rsid w:val="00BF20FA"/>
    <w:rsid w:val="00BF21A3"/>
    <w:rsid w:val="00BF26EE"/>
    <w:rsid w:val="00BF2A4D"/>
    <w:rsid w:val="00BF311B"/>
    <w:rsid w:val="00BF4715"/>
    <w:rsid w:val="00BF4990"/>
    <w:rsid w:val="00BF4D60"/>
    <w:rsid w:val="00BF56AC"/>
    <w:rsid w:val="00BF57C3"/>
    <w:rsid w:val="00BF59A0"/>
    <w:rsid w:val="00BF5BAD"/>
    <w:rsid w:val="00BF5EBC"/>
    <w:rsid w:val="00BF652B"/>
    <w:rsid w:val="00BF73A9"/>
    <w:rsid w:val="00C0053C"/>
    <w:rsid w:val="00C005E1"/>
    <w:rsid w:val="00C00A03"/>
    <w:rsid w:val="00C00BF3"/>
    <w:rsid w:val="00C02814"/>
    <w:rsid w:val="00C02F72"/>
    <w:rsid w:val="00C05BC5"/>
    <w:rsid w:val="00C065F7"/>
    <w:rsid w:val="00C06F30"/>
    <w:rsid w:val="00C06FC5"/>
    <w:rsid w:val="00C074D0"/>
    <w:rsid w:val="00C0772F"/>
    <w:rsid w:val="00C103BB"/>
    <w:rsid w:val="00C10543"/>
    <w:rsid w:val="00C108C5"/>
    <w:rsid w:val="00C10BBD"/>
    <w:rsid w:val="00C113D1"/>
    <w:rsid w:val="00C1154E"/>
    <w:rsid w:val="00C117E1"/>
    <w:rsid w:val="00C11E45"/>
    <w:rsid w:val="00C12086"/>
    <w:rsid w:val="00C12591"/>
    <w:rsid w:val="00C12592"/>
    <w:rsid w:val="00C125AD"/>
    <w:rsid w:val="00C12DAD"/>
    <w:rsid w:val="00C13519"/>
    <w:rsid w:val="00C135C3"/>
    <w:rsid w:val="00C141ED"/>
    <w:rsid w:val="00C1446E"/>
    <w:rsid w:val="00C1447B"/>
    <w:rsid w:val="00C14B14"/>
    <w:rsid w:val="00C15291"/>
    <w:rsid w:val="00C15C12"/>
    <w:rsid w:val="00C15C3A"/>
    <w:rsid w:val="00C15F28"/>
    <w:rsid w:val="00C170B7"/>
    <w:rsid w:val="00C171A5"/>
    <w:rsid w:val="00C1748D"/>
    <w:rsid w:val="00C17667"/>
    <w:rsid w:val="00C17788"/>
    <w:rsid w:val="00C2070F"/>
    <w:rsid w:val="00C208F6"/>
    <w:rsid w:val="00C22738"/>
    <w:rsid w:val="00C22F60"/>
    <w:rsid w:val="00C2319D"/>
    <w:rsid w:val="00C233F1"/>
    <w:rsid w:val="00C23730"/>
    <w:rsid w:val="00C23797"/>
    <w:rsid w:val="00C239DF"/>
    <w:rsid w:val="00C23E47"/>
    <w:rsid w:val="00C2448F"/>
    <w:rsid w:val="00C24D99"/>
    <w:rsid w:val="00C25542"/>
    <w:rsid w:val="00C257BC"/>
    <w:rsid w:val="00C257CC"/>
    <w:rsid w:val="00C25B42"/>
    <w:rsid w:val="00C25DB1"/>
    <w:rsid w:val="00C26429"/>
    <w:rsid w:val="00C265AA"/>
    <w:rsid w:val="00C26B70"/>
    <w:rsid w:val="00C26D03"/>
    <w:rsid w:val="00C27859"/>
    <w:rsid w:val="00C27A4A"/>
    <w:rsid w:val="00C30392"/>
    <w:rsid w:val="00C308E4"/>
    <w:rsid w:val="00C3100D"/>
    <w:rsid w:val="00C312F3"/>
    <w:rsid w:val="00C3142E"/>
    <w:rsid w:val="00C316A3"/>
    <w:rsid w:val="00C32513"/>
    <w:rsid w:val="00C326C7"/>
    <w:rsid w:val="00C32902"/>
    <w:rsid w:val="00C330DD"/>
    <w:rsid w:val="00C33101"/>
    <w:rsid w:val="00C334A7"/>
    <w:rsid w:val="00C33A6E"/>
    <w:rsid w:val="00C349CB"/>
    <w:rsid w:val="00C351F6"/>
    <w:rsid w:val="00C3555C"/>
    <w:rsid w:val="00C36140"/>
    <w:rsid w:val="00C36298"/>
    <w:rsid w:val="00C36DD5"/>
    <w:rsid w:val="00C37418"/>
    <w:rsid w:val="00C374BE"/>
    <w:rsid w:val="00C3751F"/>
    <w:rsid w:val="00C379EB"/>
    <w:rsid w:val="00C4100D"/>
    <w:rsid w:val="00C4128B"/>
    <w:rsid w:val="00C418F3"/>
    <w:rsid w:val="00C42632"/>
    <w:rsid w:val="00C42B75"/>
    <w:rsid w:val="00C42D2B"/>
    <w:rsid w:val="00C42FAD"/>
    <w:rsid w:val="00C434AA"/>
    <w:rsid w:val="00C434BC"/>
    <w:rsid w:val="00C43D71"/>
    <w:rsid w:val="00C441B0"/>
    <w:rsid w:val="00C449DD"/>
    <w:rsid w:val="00C44FA5"/>
    <w:rsid w:val="00C45533"/>
    <w:rsid w:val="00C45856"/>
    <w:rsid w:val="00C45A21"/>
    <w:rsid w:val="00C46802"/>
    <w:rsid w:val="00C469B3"/>
    <w:rsid w:val="00C46A03"/>
    <w:rsid w:val="00C46AD5"/>
    <w:rsid w:val="00C47A2E"/>
    <w:rsid w:val="00C50083"/>
    <w:rsid w:val="00C5028C"/>
    <w:rsid w:val="00C502A1"/>
    <w:rsid w:val="00C50601"/>
    <w:rsid w:val="00C50EFA"/>
    <w:rsid w:val="00C514CD"/>
    <w:rsid w:val="00C51B37"/>
    <w:rsid w:val="00C530C4"/>
    <w:rsid w:val="00C54134"/>
    <w:rsid w:val="00C54423"/>
    <w:rsid w:val="00C54FD2"/>
    <w:rsid w:val="00C54FF6"/>
    <w:rsid w:val="00C550FB"/>
    <w:rsid w:val="00C55480"/>
    <w:rsid w:val="00C5690B"/>
    <w:rsid w:val="00C56D00"/>
    <w:rsid w:val="00C56D43"/>
    <w:rsid w:val="00C57353"/>
    <w:rsid w:val="00C575B7"/>
    <w:rsid w:val="00C57CBE"/>
    <w:rsid w:val="00C60660"/>
    <w:rsid w:val="00C608EE"/>
    <w:rsid w:val="00C60A49"/>
    <w:rsid w:val="00C60AB1"/>
    <w:rsid w:val="00C6108D"/>
    <w:rsid w:val="00C614D4"/>
    <w:rsid w:val="00C616F6"/>
    <w:rsid w:val="00C61825"/>
    <w:rsid w:val="00C61A75"/>
    <w:rsid w:val="00C62142"/>
    <w:rsid w:val="00C6311E"/>
    <w:rsid w:val="00C63943"/>
    <w:rsid w:val="00C63CB8"/>
    <w:rsid w:val="00C64EB3"/>
    <w:rsid w:val="00C657B1"/>
    <w:rsid w:val="00C674F7"/>
    <w:rsid w:val="00C70560"/>
    <w:rsid w:val="00C707DA"/>
    <w:rsid w:val="00C70F7C"/>
    <w:rsid w:val="00C7183B"/>
    <w:rsid w:val="00C71ADF"/>
    <w:rsid w:val="00C71ED2"/>
    <w:rsid w:val="00C7248B"/>
    <w:rsid w:val="00C728C4"/>
    <w:rsid w:val="00C72AFE"/>
    <w:rsid w:val="00C72FF2"/>
    <w:rsid w:val="00C73AEF"/>
    <w:rsid w:val="00C74016"/>
    <w:rsid w:val="00C747EE"/>
    <w:rsid w:val="00C75891"/>
    <w:rsid w:val="00C75916"/>
    <w:rsid w:val="00C76093"/>
    <w:rsid w:val="00C76FAF"/>
    <w:rsid w:val="00C77424"/>
    <w:rsid w:val="00C77845"/>
    <w:rsid w:val="00C77E34"/>
    <w:rsid w:val="00C80083"/>
    <w:rsid w:val="00C80735"/>
    <w:rsid w:val="00C808D4"/>
    <w:rsid w:val="00C80E44"/>
    <w:rsid w:val="00C80ED9"/>
    <w:rsid w:val="00C8164F"/>
    <w:rsid w:val="00C827E5"/>
    <w:rsid w:val="00C829A9"/>
    <w:rsid w:val="00C84144"/>
    <w:rsid w:val="00C8446E"/>
    <w:rsid w:val="00C85FE8"/>
    <w:rsid w:val="00C863C1"/>
    <w:rsid w:val="00C8683F"/>
    <w:rsid w:val="00C8694F"/>
    <w:rsid w:val="00C86CA2"/>
    <w:rsid w:val="00C86E17"/>
    <w:rsid w:val="00C87101"/>
    <w:rsid w:val="00C87114"/>
    <w:rsid w:val="00C874C7"/>
    <w:rsid w:val="00C87702"/>
    <w:rsid w:val="00C90564"/>
    <w:rsid w:val="00C90681"/>
    <w:rsid w:val="00C916B9"/>
    <w:rsid w:val="00C91C90"/>
    <w:rsid w:val="00C92173"/>
    <w:rsid w:val="00C92ACF"/>
    <w:rsid w:val="00C92D2E"/>
    <w:rsid w:val="00C9312D"/>
    <w:rsid w:val="00C931C8"/>
    <w:rsid w:val="00C934ED"/>
    <w:rsid w:val="00C93A42"/>
    <w:rsid w:val="00C93F33"/>
    <w:rsid w:val="00C94102"/>
    <w:rsid w:val="00C94BCD"/>
    <w:rsid w:val="00C94C40"/>
    <w:rsid w:val="00C94E75"/>
    <w:rsid w:val="00C9504A"/>
    <w:rsid w:val="00C9506B"/>
    <w:rsid w:val="00C952C9"/>
    <w:rsid w:val="00C955BB"/>
    <w:rsid w:val="00C9563F"/>
    <w:rsid w:val="00C95C37"/>
    <w:rsid w:val="00C95C80"/>
    <w:rsid w:val="00C96D62"/>
    <w:rsid w:val="00C9729F"/>
    <w:rsid w:val="00C976E9"/>
    <w:rsid w:val="00C97859"/>
    <w:rsid w:val="00CA0363"/>
    <w:rsid w:val="00CA03EE"/>
    <w:rsid w:val="00CA058D"/>
    <w:rsid w:val="00CA0929"/>
    <w:rsid w:val="00CA0A0D"/>
    <w:rsid w:val="00CA0A35"/>
    <w:rsid w:val="00CA158C"/>
    <w:rsid w:val="00CA1F8F"/>
    <w:rsid w:val="00CA2B2F"/>
    <w:rsid w:val="00CA2EF0"/>
    <w:rsid w:val="00CA4DAC"/>
    <w:rsid w:val="00CA4EDC"/>
    <w:rsid w:val="00CA4FB9"/>
    <w:rsid w:val="00CA662A"/>
    <w:rsid w:val="00CA71DF"/>
    <w:rsid w:val="00CB03D1"/>
    <w:rsid w:val="00CB07D7"/>
    <w:rsid w:val="00CB0C6D"/>
    <w:rsid w:val="00CB0D8A"/>
    <w:rsid w:val="00CB0E99"/>
    <w:rsid w:val="00CB1AB1"/>
    <w:rsid w:val="00CB25AD"/>
    <w:rsid w:val="00CB296F"/>
    <w:rsid w:val="00CB356B"/>
    <w:rsid w:val="00CB3F34"/>
    <w:rsid w:val="00CB4255"/>
    <w:rsid w:val="00CB4312"/>
    <w:rsid w:val="00CB4477"/>
    <w:rsid w:val="00CB5B59"/>
    <w:rsid w:val="00CB6325"/>
    <w:rsid w:val="00CB66AD"/>
    <w:rsid w:val="00CB74B7"/>
    <w:rsid w:val="00CB75F3"/>
    <w:rsid w:val="00CB796A"/>
    <w:rsid w:val="00CB7FD7"/>
    <w:rsid w:val="00CC008F"/>
    <w:rsid w:val="00CC0780"/>
    <w:rsid w:val="00CC0EA8"/>
    <w:rsid w:val="00CC1D97"/>
    <w:rsid w:val="00CC2920"/>
    <w:rsid w:val="00CC2B8D"/>
    <w:rsid w:val="00CC3AFD"/>
    <w:rsid w:val="00CC52AB"/>
    <w:rsid w:val="00CC5B52"/>
    <w:rsid w:val="00CC66B6"/>
    <w:rsid w:val="00CC6E16"/>
    <w:rsid w:val="00CC7F61"/>
    <w:rsid w:val="00CD0438"/>
    <w:rsid w:val="00CD05E0"/>
    <w:rsid w:val="00CD0607"/>
    <w:rsid w:val="00CD0629"/>
    <w:rsid w:val="00CD0BE1"/>
    <w:rsid w:val="00CD19ED"/>
    <w:rsid w:val="00CD2317"/>
    <w:rsid w:val="00CD28C1"/>
    <w:rsid w:val="00CD290F"/>
    <w:rsid w:val="00CD2E61"/>
    <w:rsid w:val="00CD3948"/>
    <w:rsid w:val="00CD3D00"/>
    <w:rsid w:val="00CD4036"/>
    <w:rsid w:val="00CD4A73"/>
    <w:rsid w:val="00CD56D8"/>
    <w:rsid w:val="00CD5912"/>
    <w:rsid w:val="00CD6837"/>
    <w:rsid w:val="00CD6CE6"/>
    <w:rsid w:val="00CD768F"/>
    <w:rsid w:val="00CD7CE4"/>
    <w:rsid w:val="00CE06F1"/>
    <w:rsid w:val="00CE12B7"/>
    <w:rsid w:val="00CE19FB"/>
    <w:rsid w:val="00CE1F1A"/>
    <w:rsid w:val="00CE1F5E"/>
    <w:rsid w:val="00CE4549"/>
    <w:rsid w:val="00CE4F64"/>
    <w:rsid w:val="00CE508D"/>
    <w:rsid w:val="00CE55C5"/>
    <w:rsid w:val="00CE5B8F"/>
    <w:rsid w:val="00CE71CF"/>
    <w:rsid w:val="00CE7906"/>
    <w:rsid w:val="00CF0685"/>
    <w:rsid w:val="00CF073F"/>
    <w:rsid w:val="00CF085F"/>
    <w:rsid w:val="00CF0F4D"/>
    <w:rsid w:val="00CF0FE1"/>
    <w:rsid w:val="00CF1B2E"/>
    <w:rsid w:val="00CF1BBE"/>
    <w:rsid w:val="00CF22DB"/>
    <w:rsid w:val="00CF321D"/>
    <w:rsid w:val="00CF32DA"/>
    <w:rsid w:val="00CF3341"/>
    <w:rsid w:val="00CF34DC"/>
    <w:rsid w:val="00CF38BB"/>
    <w:rsid w:val="00CF3E00"/>
    <w:rsid w:val="00CF4291"/>
    <w:rsid w:val="00CF4446"/>
    <w:rsid w:val="00CF45C7"/>
    <w:rsid w:val="00CF4C35"/>
    <w:rsid w:val="00CF4E42"/>
    <w:rsid w:val="00CF57DA"/>
    <w:rsid w:val="00CF5E68"/>
    <w:rsid w:val="00CF706C"/>
    <w:rsid w:val="00CF70D1"/>
    <w:rsid w:val="00CF751D"/>
    <w:rsid w:val="00CF78F6"/>
    <w:rsid w:val="00CF7C06"/>
    <w:rsid w:val="00D00C50"/>
    <w:rsid w:val="00D0123B"/>
    <w:rsid w:val="00D021CC"/>
    <w:rsid w:val="00D027B0"/>
    <w:rsid w:val="00D03BC4"/>
    <w:rsid w:val="00D03FD7"/>
    <w:rsid w:val="00D04BF1"/>
    <w:rsid w:val="00D05523"/>
    <w:rsid w:val="00D0587D"/>
    <w:rsid w:val="00D05970"/>
    <w:rsid w:val="00D062F0"/>
    <w:rsid w:val="00D068AD"/>
    <w:rsid w:val="00D0746E"/>
    <w:rsid w:val="00D07A0A"/>
    <w:rsid w:val="00D10778"/>
    <w:rsid w:val="00D10802"/>
    <w:rsid w:val="00D1141F"/>
    <w:rsid w:val="00D12240"/>
    <w:rsid w:val="00D122B9"/>
    <w:rsid w:val="00D124EB"/>
    <w:rsid w:val="00D13F2A"/>
    <w:rsid w:val="00D13FC6"/>
    <w:rsid w:val="00D14393"/>
    <w:rsid w:val="00D15133"/>
    <w:rsid w:val="00D15BA3"/>
    <w:rsid w:val="00D160FB"/>
    <w:rsid w:val="00D16217"/>
    <w:rsid w:val="00D162DC"/>
    <w:rsid w:val="00D16307"/>
    <w:rsid w:val="00D16723"/>
    <w:rsid w:val="00D17102"/>
    <w:rsid w:val="00D2010F"/>
    <w:rsid w:val="00D20943"/>
    <w:rsid w:val="00D212BA"/>
    <w:rsid w:val="00D21361"/>
    <w:rsid w:val="00D21374"/>
    <w:rsid w:val="00D21CD3"/>
    <w:rsid w:val="00D21D54"/>
    <w:rsid w:val="00D21DF2"/>
    <w:rsid w:val="00D21FD8"/>
    <w:rsid w:val="00D22165"/>
    <w:rsid w:val="00D22812"/>
    <w:rsid w:val="00D2367C"/>
    <w:rsid w:val="00D23921"/>
    <w:rsid w:val="00D246B2"/>
    <w:rsid w:val="00D24B8D"/>
    <w:rsid w:val="00D2548C"/>
    <w:rsid w:val="00D2562C"/>
    <w:rsid w:val="00D25636"/>
    <w:rsid w:val="00D2637D"/>
    <w:rsid w:val="00D2649D"/>
    <w:rsid w:val="00D264F4"/>
    <w:rsid w:val="00D275B1"/>
    <w:rsid w:val="00D275C8"/>
    <w:rsid w:val="00D307BC"/>
    <w:rsid w:val="00D310F6"/>
    <w:rsid w:val="00D3130B"/>
    <w:rsid w:val="00D31A50"/>
    <w:rsid w:val="00D31B8D"/>
    <w:rsid w:val="00D31EC4"/>
    <w:rsid w:val="00D32410"/>
    <w:rsid w:val="00D3248B"/>
    <w:rsid w:val="00D33DCC"/>
    <w:rsid w:val="00D33E3F"/>
    <w:rsid w:val="00D341B3"/>
    <w:rsid w:val="00D345E4"/>
    <w:rsid w:val="00D346FA"/>
    <w:rsid w:val="00D35269"/>
    <w:rsid w:val="00D3526F"/>
    <w:rsid w:val="00D35641"/>
    <w:rsid w:val="00D36551"/>
    <w:rsid w:val="00D36B12"/>
    <w:rsid w:val="00D36B16"/>
    <w:rsid w:val="00D36D0B"/>
    <w:rsid w:val="00D36D37"/>
    <w:rsid w:val="00D36F03"/>
    <w:rsid w:val="00D377DB"/>
    <w:rsid w:val="00D37831"/>
    <w:rsid w:val="00D37AB1"/>
    <w:rsid w:val="00D37FF1"/>
    <w:rsid w:val="00D40588"/>
    <w:rsid w:val="00D407E3"/>
    <w:rsid w:val="00D4129F"/>
    <w:rsid w:val="00D41E24"/>
    <w:rsid w:val="00D42A66"/>
    <w:rsid w:val="00D42BFD"/>
    <w:rsid w:val="00D43F42"/>
    <w:rsid w:val="00D44799"/>
    <w:rsid w:val="00D4515B"/>
    <w:rsid w:val="00D4591E"/>
    <w:rsid w:val="00D45935"/>
    <w:rsid w:val="00D45CC6"/>
    <w:rsid w:val="00D45F02"/>
    <w:rsid w:val="00D461A6"/>
    <w:rsid w:val="00D4663D"/>
    <w:rsid w:val="00D46EE7"/>
    <w:rsid w:val="00D47197"/>
    <w:rsid w:val="00D4767C"/>
    <w:rsid w:val="00D47B7F"/>
    <w:rsid w:val="00D504E3"/>
    <w:rsid w:val="00D50513"/>
    <w:rsid w:val="00D50543"/>
    <w:rsid w:val="00D50A5B"/>
    <w:rsid w:val="00D50BB4"/>
    <w:rsid w:val="00D5154F"/>
    <w:rsid w:val="00D51F63"/>
    <w:rsid w:val="00D5207A"/>
    <w:rsid w:val="00D52789"/>
    <w:rsid w:val="00D52B06"/>
    <w:rsid w:val="00D53443"/>
    <w:rsid w:val="00D53830"/>
    <w:rsid w:val="00D5388A"/>
    <w:rsid w:val="00D53A4A"/>
    <w:rsid w:val="00D540BB"/>
    <w:rsid w:val="00D54712"/>
    <w:rsid w:val="00D54D35"/>
    <w:rsid w:val="00D558A3"/>
    <w:rsid w:val="00D56568"/>
    <w:rsid w:val="00D56950"/>
    <w:rsid w:val="00D56D8B"/>
    <w:rsid w:val="00D5780D"/>
    <w:rsid w:val="00D60BEA"/>
    <w:rsid w:val="00D61335"/>
    <w:rsid w:val="00D61373"/>
    <w:rsid w:val="00D61A8D"/>
    <w:rsid w:val="00D62168"/>
    <w:rsid w:val="00D62838"/>
    <w:rsid w:val="00D63300"/>
    <w:rsid w:val="00D6496B"/>
    <w:rsid w:val="00D64B5A"/>
    <w:rsid w:val="00D64D4F"/>
    <w:rsid w:val="00D65595"/>
    <w:rsid w:val="00D656A4"/>
    <w:rsid w:val="00D658E6"/>
    <w:rsid w:val="00D65BEC"/>
    <w:rsid w:val="00D65E39"/>
    <w:rsid w:val="00D661B9"/>
    <w:rsid w:val="00D669AD"/>
    <w:rsid w:val="00D66BEC"/>
    <w:rsid w:val="00D66E55"/>
    <w:rsid w:val="00D6755F"/>
    <w:rsid w:val="00D67592"/>
    <w:rsid w:val="00D67931"/>
    <w:rsid w:val="00D67D60"/>
    <w:rsid w:val="00D70418"/>
    <w:rsid w:val="00D70421"/>
    <w:rsid w:val="00D70601"/>
    <w:rsid w:val="00D7156C"/>
    <w:rsid w:val="00D7159A"/>
    <w:rsid w:val="00D723DB"/>
    <w:rsid w:val="00D72B57"/>
    <w:rsid w:val="00D72D2F"/>
    <w:rsid w:val="00D73666"/>
    <w:rsid w:val="00D73AF1"/>
    <w:rsid w:val="00D73CC3"/>
    <w:rsid w:val="00D74323"/>
    <w:rsid w:val="00D74CA7"/>
    <w:rsid w:val="00D74D7D"/>
    <w:rsid w:val="00D767CA"/>
    <w:rsid w:val="00D76C3F"/>
    <w:rsid w:val="00D76E2C"/>
    <w:rsid w:val="00D773B7"/>
    <w:rsid w:val="00D773B9"/>
    <w:rsid w:val="00D80728"/>
    <w:rsid w:val="00D80C3A"/>
    <w:rsid w:val="00D81172"/>
    <w:rsid w:val="00D8175C"/>
    <w:rsid w:val="00D81928"/>
    <w:rsid w:val="00D8204C"/>
    <w:rsid w:val="00D839D4"/>
    <w:rsid w:val="00D83D57"/>
    <w:rsid w:val="00D8402E"/>
    <w:rsid w:val="00D84C9C"/>
    <w:rsid w:val="00D84E2F"/>
    <w:rsid w:val="00D85B6C"/>
    <w:rsid w:val="00D862B0"/>
    <w:rsid w:val="00D86415"/>
    <w:rsid w:val="00D87366"/>
    <w:rsid w:val="00D877E1"/>
    <w:rsid w:val="00D879DC"/>
    <w:rsid w:val="00D87B6C"/>
    <w:rsid w:val="00D87D53"/>
    <w:rsid w:val="00D90324"/>
    <w:rsid w:val="00D9063D"/>
    <w:rsid w:val="00D911F5"/>
    <w:rsid w:val="00D91314"/>
    <w:rsid w:val="00D91447"/>
    <w:rsid w:val="00D915FA"/>
    <w:rsid w:val="00D91DB5"/>
    <w:rsid w:val="00D920D7"/>
    <w:rsid w:val="00D92861"/>
    <w:rsid w:val="00D92882"/>
    <w:rsid w:val="00D92990"/>
    <w:rsid w:val="00D93A5F"/>
    <w:rsid w:val="00D93B30"/>
    <w:rsid w:val="00D93E83"/>
    <w:rsid w:val="00D94373"/>
    <w:rsid w:val="00D94A54"/>
    <w:rsid w:val="00D94E14"/>
    <w:rsid w:val="00D95426"/>
    <w:rsid w:val="00D9582C"/>
    <w:rsid w:val="00D96473"/>
    <w:rsid w:val="00D967DE"/>
    <w:rsid w:val="00D96ADE"/>
    <w:rsid w:val="00D97251"/>
    <w:rsid w:val="00D9725C"/>
    <w:rsid w:val="00D97292"/>
    <w:rsid w:val="00D97908"/>
    <w:rsid w:val="00D97F86"/>
    <w:rsid w:val="00DA12C2"/>
    <w:rsid w:val="00DA12D7"/>
    <w:rsid w:val="00DA1608"/>
    <w:rsid w:val="00DA1927"/>
    <w:rsid w:val="00DA1AE1"/>
    <w:rsid w:val="00DA224A"/>
    <w:rsid w:val="00DA2750"/>
    <w:rsid w:val="00DA28C3"/>
    <w:rsid w:val="00DA31BC"/>
    <w:rsid w:val="00DA3370"/>
    <w:rsid w:val="00DA3970"/>
    <w:rsid w:val="00DA3EBD"/>
    <w:rsid w:val="00DA442F"/>
    <w:rsid w:val="00DA4F54"/>
    <w:rsid w:val="00DA4F62"/>
    <w:rsid w:val="00DA5F8A"/>
    <w:rsid w:val="00DA66F4"/>
    <w:rsid w:val="00DA6B03"/>
    <w:rsid w:val="00DA6BF0"/>
    <w:rsid w:val="00DA6FB7"/>
    <w:rsid w:val="00DA732C"/>
    <w:rsid w:val="00DA7A05"/>
    <w:rsid w:val="00DA7F22"/>
    <w:rsid w:val="00DB0208"/>
    <w:rsid w:val="00DB02FF"/>
    <w:rsid w:val="00DB05FB"/>
    <w:rsid w:val="00DB0A7C"/>
    <w:rsid w:val="00DB0BE9"/>
    <w:rsid w:val="00DB0C2E"/>
    <w:rsid w:val="00DB0F2F"/>
    <w:rsid w:val="00DB1166"/>
    <w:rsid w:val="00DB155A"/>
    <w:rsid w:val="00DB1583"/>
    <w:rsid w:val="00DB1654"/>
    <w:rsid w:val="00DB1FDE"/>
    <w:rsid w:val="00DB3084"/>
    <w:rsid w:val="00DB324F"/>
    <w:rsid w:val="00DB36EA"/>
    <w:rsid w:val="00DB3E7D"/>
    <w:rsid w:val="00DB420E"/>
    <w:rsid w:val="00DB4C1E"/>
    <w:rsid w:val="00DB4EE2"/>
    <w:rsid w:val="00DB4F7B"/>
    <w:rsid w:val="00DB5017"/>
    <w:rsid w:val="00DB53E1"/>
    <w:rsid w:val="00DB573C"/>
    <w:rsid w:val="00DB5C6F"/>
    <w:rsid w:val="00DB618A"/>
    <w:rsid w:val="00DB666C"/>
    <w:rsid w:val="00DB6CBE"/>
    <w:rsid w:val="00DB6DED"/>
    <w:rsid w:val="00DB6FA1"/>
    <w:rsid w:val="00DB7332"/>
    <w:rsid w:val="00DB7F8E"/>
    <w:rsid w:val="00DC035D"/>
    <w:rsid w:val="00DC0FB3"/>
    <w:rsid w:val="00DC19DD"/>
    <w:rsid w:val="00DC2096"/>
    <w:rsid w:val="00DC24F4"/>
    <w:rsid w:val="00DC2B5B"/>
    <w:rsid w:val="00DC34A3"/>
    <w:rsid w:val="00DC42E8"/>
    <w:rsid w:val="00DC4336"/>
    <w:rsid w:val="00DC4440"/>
    <w:rsid w:val="00DC45E7"/>
    <w:rsid w:val="00DC4756"/>
    <w:rsid w:val="00DC53E8"/>
    <w:rsid w:val="00DC5790"/>
    <w:rsid w:val="00DC59DD"/>
    <w:rsid w:val="00DC64E3"/>
    <w:rsid w:val="00DC683C"/>
    <w:rsid w:val="00DC68E4"/>
    <w:rsid w:val="00DC6A13"/>
    <w:rsid w:val="00DC704D"/>
    <w:rsid w:val="00DC7ABE"/>
    <w:rsid w:val="00DD0384"/>
    <w:rsid w:val="00DD0DE6"/>
    <w:rsid w:val="00DD0ED1"/>
    <w:rsid w:val="00DD0FF4"/>
    <w:rsid w:val="00DD1174"/>
    <w:rsid w:val="00DD135B"/>
    <w:rsid w:val="00DD1C04"/>
    <w:rsid w:val="00DD1D65"/>
    <w:rsid w:val="00DD2536"/>
    <w:rsid w:val="00DD2E98"/>
    <w:rsid w:val="00DD3203"/>
    <w:rsid w:val="00DD3692"/>
    <w:rsid w:val="00DD3B6A"/>
    <w:rsid w:val="00DD486E"/>
    <w:rsid w:val="00DD503D"/>
    <w:rsid w:val="00DD5696"/>
    <w:rsid w:val="00DD5977"/>
    <w:rsid w:val="00DD61BC"/>
    <w:rsid w:val="00DD63AA"/>
    <w:rsid w:val="00DD6539"/>
    <w:rsid w:val="00DD6BFF"/>
    <w:rsid w:val="00DD6C0B"/>
    <w:rsid w:val="00DD7FC0"/>
    <w:rsid w:val="00DE1278"/>
    <w:rsid w:val="00DE2AAA"/>
    <w:rsid w:val="00DE2FE4"/>
    <w:rsid w:val="00DE3AD7"/>
    <w:rsid w:val="00DE3F48"/>
    <w:rsid w:val="00DE3F9A"/>
    <w:rsid w:val="00DE444B"/>
    <w:rsid w:val="00DE4651"/>
    <w:rsid w:val="00DE4B41"/>
    <w:rsid w:val="00DE4CC2"/>
    <w:rsid w:val="00DE4D41"/>
    <w:rsid w:val="00DE51EE"/>
    <w:rsid w:val="00DE5913"/>
    <w:rsid w:val="00DE5BEA"/>
    <w:rsid w:val="00DE6414"/>
    <w:rsid w:val="00DE681F"/>
    <w:rsid w:val="00DE6A21"/>
    <w:rsid w:val="00DE741F"/>
    <w:rsid w:val="00DE77C2"/>
    <w:rsid w:val="00DE7CBB"/>
    <w:rsid w:val="00DF00F3"/>
    <w:rsid w:val="00DF0471"/>
    <w:rsid w:val="00DF068C"/>
    <w:rsid w:val="00DF09E5"/>
    <w:rsid w:val="00DF1D08"/>
    <w:rsid w:val="00DF1D59"/>
    <w:rsid w:val="00DF2066"/>
    <w:rsid w:val="00DF20D5"/>
    <w:rsid w:val="00DF2254"/>
    <w:rsid w:val="00DF238A"/>
    <w:rsid w:val="00DF266E"/>
    <w:rsid w:val="00DF28F9"/>
    <w:rsid w:val="00DF364D"/>
    <w:rsid w:val="00DF3F2A"/>
    <w:rsid w:val="00DF48A3"/>
    <w:rsid w:val="00DF5C14"/>
    <w:rsid w:val="00DF69A6"/>
    <w:rsid w:val="00DF770D"/>
    <w:rsid w:val="00DF7B31"/>
    <w:rsid w:val="00DF7BAB"/>
    <w:rsid w:val="00E00150"/>
    <w:rsid w:val="00E00343"/>
    <w:rsid w:val="00E01400"/>
    <w:rsid w:val="00E01DD2"/>
    <w:rsid w:val="00E020D8"/>
    <w:rsid w:val="00E02176"/>
    <w:rsid w:val="00E028AC"/>
    <w:rsid w:val="00E03295"/>
    <w:rsid w:val="00E033D9"/>
    <w:rsid w:val="00E039F6"/>
    <w:rsid w:val="00E03B62"/>
    <w:rsid w:val="00E04140"/>
    <w:rsid w:val="00E0430C"/>
    <w:rsid w:val="00E049FF"/>
    <w:rsid w:val="00E05144"/>
    <w:rsid w:val="00E051DA"/>
    <w:rsid w:val="00E052B2"/>
    <w:rsid w:val="00E060A0"/>
    <w:rsid w:val="00E067D1"/>
    <w:rsid w:val="00E06A02"/>
    <w:rsid w:val="00E06DBC"/>
    <w:rsid w:val="00E06ED1"/>
    <w:rsid w:val="00E0734F"/>
    <w:rsid w:val="00E07909"/>
    <w:rsid w:val="00E07CEE"/>
    <w:rsid w:val="00E11452"/>
    <w:rsid w:val="00E11634"/>
    <w:rsid w:val="00E11BC7"/>
    <w:rsid w:val="00E11D19"/>
    <w:rsid w:val="00E12281"/>
    <w:rsid w:val="00E1232D"/>
    <w:rsid w:val="00E1357C"/>
    <w:rsid w:val="00E14436"/>
    <w:rsid w:val="00E156E0"/>
    <w:rsid w:val="00E15847"/>
    <w:rsid w:val="00E15B93"/>
    <w:rsid w:val="00E15E42"/>
    <w:rsid w:val="00E165C2"/>
    <w:rsid w:val="00E16690"/>
    <w:rsid w:val="00E20C36"/>
    <w:rsid w:val="00E2181E"/>
    <w:rsid w:val="00E21AC4"/>
    <w:rsid w:val="00E21C77"/>
    <w:rsid w:val="00E21D57"/>
    <w:rsid w:val="00E22001"/>
    <w:rsid w:val="00E224D5"/>
    <w:rsid w:val="00E2252E"/>
    <w:rsid w:val="00E2281F"/>
    <w:rsid w:val="00E23095"/>
    <w:rsid w:val="00E230CB"/>
    <w:rsid w:val="00E24173"/>
    <w:rsid w:val="00E24439"/>
    <w:rsid w:val="00E247DC"/>
    <w:rsid w:val="00E24EA9"/>
    <w:rsid w:val="00E25C5B"/>
    <w:rsid w:val="00E26227"/>
    <w:rsid w:val="00E26CB4"/>
    <w:rsid w:val="00E2732D"/>
    <w:rsid w:val="00E275B9"/>
    <w:rsid w:val="00E27F4B"/>
    <w:rsid w:val="00E306E6"/>
    <w:rsid w:val="00E30DE3"/>
    <w:rsid w:val="00E30E43"/>
    <w:rsid w:val="00E311C7"/>
    <w:rsid w:val="00E31B04"/>
    <w:rsid w:val="00E31C28"/>
    <w:rsid w:val="00E31D6C"/>
    <w:rsid w:val="00E32785"/>
    <w:rsid w:val="00E32977"/>
    <w:rsid w:val="00E3320E"/>
    <w:rsid w:val="00E33D18"/>
    <w:rsid w:val="00E33EF6"/>
    <w:rsid w:val="00E3493E"/>
    <w:rsid w:val="00E34BF0"/>
    <w:rsid w:val="00E34DE5"/>
    <w:rsid w:val="00E3554F"/>
    <w:rsid w:val="00E35F2D"/>
    <w:rsid w:val="00E35FBC"/>
    <w:rsid w:val="00E367AD"/>
    <w:rsid w:val="00E367F6"/>
    <w:rsid w:val="00E37041"/>
    <w:rsid w:val="00E370EE"/>
    <w:rsid w:val="00E37120"/>
    <w:rsid w:val="00E40592"/>
    <w:rsid w:val="00E40690"/>
    <w:rsid w:val="00E40A80"/>
    <w:rsid w:val="00E419E9"/>
    <w:rsid w:val="00E41D82"/>
    <w:rsid w:val="00E421C8"/>
    <w:rsid w:val="00E43141"/>
    <w:rsid w:val="00E4336F"/>
    <w:rsid w:val="00E438FD"/>
    <w:rsid w:val="00E43A69"/>
    <w:rsid w:val="00E44992"/>
    <w:rsid w:val="00E44BE6"/>
    <w:rsid w:val="00E44EB4"/>
    <w:rsid w:val="00E456F4"/>
    <w:rsid w:val="00E4575A"/>
    <w:rsid w:val="00E45B2C"/>
    <w:rsid w:val="00E4620B"/>
    <w:rsid w:val="00E46707"/>
    <w:rsid w:val="00E469A2"/>
    <w:rsid w:val="00E46EB6"/>
    <w:rsid w:val="00E4770B"/>
    <w:rsid w:val="00E50912"/>
    <w:rsid w:val="00E50A36"/>
    <w:rsid w:val="00E511A5"/>
    <w:rsid w:val="00E51266"/>
    <w:rsid w:val="00E5150B"/>
    <w:rsid w:val="00E51EB0"/>
    <w:rsid w:val="00E51FA3"/>
    <w:rsid w:val="00E52123"/>
    <w:rsid w:val="00E52DF4"/>
    <w:rsid w:val="00E54044"/>
    <w:rsid w:val="00E54EFA"/>
    <w:rsid w:val="00E5578E"/>
    <w:rsid w:val="00E557CD"/>
    <w:rsid w:val="00E559AD"/>
    <w:rsid w:val="00E559DB"/>
    <w:rsid w:val="00E56120"/>
    <w:rsid w:val="00E5633D"/>
    <w:rsid w:val="00E563C6"/>
    <w:rsid w:val="00E56443"/>
    <w:rsid w:val="00E56DE2"/>
    <w:rsid w:val="00E57535"/>
    <w:rsid w:val="00E57D84"/>
    <w:rsid w:val="00E6019C"/>
    <w:rsid w:val="00E6062B"/>
    <w:rsid w:val="00E60785"/>
    <w:rsid w:val="00E608E0"/>
    <w:rsid w:val="00E6175A"/>
    <w:rsid w:val="00E61A07"/>
    <w:rsid w:val="00E62505"/>
    <w:rsid w:val="00E63A2D"/>
    <w:rsid w:val="00E64953"/>
    <w:rsid w:val="00E65CFA"/>
    <w:rsid w:val="00E66FC5"/>
    <w:rsid w:val="00E67B00"/>
    <w:rsid w:val="00E701BA"/>
    <w:rsid w:val="00E71BA5"/>
    <w:rsid w:val="00E71C0A"/>
    <w:rsid w:val="00E71C20"/>
    <w:rsid w:val="00E72484"/>
    <w:rsid w:val="00E725FB"/>
    <w:rsid w:val="00E72D93"/>
    <w:rsid w:val="00E76402"/>
    <w:rsid w:val="00E774C0"/>
    <w:rsid w:val="00E77858"/>
    <w:rsid w:val="00E7791D"/>
    <w:rsid w:val="00E77E4B"/>
    <w:rsid w:val="00E81204"/>
    <w:rsid w:val="00E8125B"/>
    <w:rsid w:val="00E821CB"/>
    <w:rsid w:val="00E8231D"/>
    <w:rsid w:val="00E829CA"/>
    <w:rsid w:val="00E82F46"/>
    <w:rsid w:val="00E8333C"/>
    <w:rsid w:val="00E8354F"/>
    <w:rsid w:val="00E83565"/>
    <w:rsid w:val="00E83662"/>
    <w:rsid w:val="00E83E49"/>
    <w:rsid w:val="00E83ED3"/>
    <w:rsid w:val="00E83F49"/>
    <w:rsid w:val="00E8417D"/>
    <w:rsid w:val="00E84552"/>
    <w:rsid w:val="00E849A7"/>
    <w:rsid w:val="00E84D82"/>
    <w:rsid w:val="00E851EB"/>
    <w:rsid w:val="00E857DE"/>
    <w:rsid w:val="00E85A77"/>
    <w:rsid w:val="00E85ACE"/>
    <w:rsid w:val="00E85F16"/>
    <w:rsid w:val="00E86F28"/>
    <w:rsid w:val="00E871DD"/>
    <w:rsid w:val="00E871F5"/>
    <w:rsid w:val="00E87237"/>
    <w:rsid w:val="00E87B8F"/>
    <w:rsid w:val="00E90106"/>
    <w:rsid w:val="00E906C2"/>
    <w:rsid w:val="00E90D31"/>
    <w:rsid w:val="00E913E5"/>
    <w:rsid w:val="00E91613"/>
    <w:rsid w:val="00E9216B"/>
    <w:rsid w:val="00E926FE"/>
    <w:rsid w:val="00E92B9B"/>
    <w:rsid w:val="00E930DF"/>
    <w:rsid w:val="00E932F0"/>
    <w:rsid w:val="00E93C63"/>
    <w:rsid w:val="00E9413B"/>
    <w:rsid w:val="00E941A9"/>
    <w:rsid w:val="00E941FF"/>
    <w:rsid w:val="00E94655"/>
    <w:rsid w:val="00E9488B"/>
    <w:rsid w:val="00E949BA"/>
    <w:rsid w:val="00E94D0A"/>
    <w:rsid w:val="00E95753"/>
    <w:rsid w:val="00E9766D"/>
    <w:rsid w:val="00E9782B"/>
    <w:rsid w:val="00EA0177"/>
    <w:rsid w:val="00EA0605"/>
    <w:rsid w:val="00EA1467"/>
    <w:rsid w:val="00EA16A1"/>
    <w:rsid w:val="00EA1DE4"/>
    <w:rsid w:val="00EA1EC5"/>
    <w:rsid w:val="00EA1FEE"/>
    <w:rsid w:val="00EA3489"/>
    <w:rsid w:val="00EA4148"/>
    <w:rsid w:val="00EA4692"/>
    <w:rsid w:val="00EA4E04"/>
    <w:rsid w:val="00EA4E42"/>
    <w:rsid w:val="00EA5106"/>
    <w:rsid w:val="00EA5963"/>
    <w:rsid w:val="00EA5A4E"/>
    <w:rsid w:val="00EA65CD"/>
    <w:rsid w:val="00EA67EA"/>
    <w:rsid w:val="00EA6E0F"/>
    <w:rsid w:val="00EA75D3"/>
    <w:rsid w:val="00EA7CA2"/>
    <w:rsid w:val="00EA7E3D"/>
    <w:rsid w:val="00EB1040"/>
    <w:rsid w:val="00EB1BA3"/>
    <w:rsid w:val="00EB27BD"/>
    <w:rsid w:val="00EB2CD9"/>
    <w:rsid w:val="00EB329C"/>
    <w:rsid w:val="00EB3C5C"/>
    <w:rsid w:val="00EB3CCA"/>
    <w:rsid w:val="00EB3CDD"/>
    <w:rsid w:val="00EB3F9D"/>
    <w:rsid w:val="00EB4838"/>
    <w:rsid w:val="00EB4921"/>
    <w:rsid w:val="00EB4BC8"/>
    <w:rsid w:val="00EB5CF8"/>
    <w:rsid w:val="00EB5E0E"/>
    <w:rsid w:val="00EB628F"/>
    <w:rsid w:val="00EB67D0"/>
    <w:rsid w:val="00EB6E3B"/>
    <w:rsid w:val="00EB6E90"/>
    <w:rsid w:val="00EB76E4"/>
    <w:rsid w:val="00EB7C17"/>
    <w:rsid w:val="00EB7CBA"/>
    <w:rsid w:val="00EB7F68"/>
    <w:rsid w:val="00EC0650"/>
    <w:rsid w:val="00EC14A3"/>
    <w:rsid w:val="00EC1A4C"/>
    <w:rsid w:val="00EC1D78"/>
    <w:rsid w:val="00EC216A"/>
    <w:rsid w:val="00EC218E"/>
    <w:rsid w:val="00EC220A"/>
    <w:rsid w:val="00EC22A4"/>
    <w:rsid w:val="00EC2785"/>
    <w:rsid w:val="00EC29E5"/>
    <w:rsid w:val="00EC3084"/>
    <w:rsid w:val="00EC3425"/>
    <w:rsid w:val="00EC3EF4"/>
    <w:rsid w:val="00EC4104"/>
    <w:rsid w:val="00EC4CCA"/>
    <w:rsid w:val="00EC5822"/>
    <w:rsid w:val="00EC5929"/>
    <w:rsid w:val="00EC5EE4"/>
    <w:rsid w:val="00EC67FF"/>
    <w:rsid w:val="00EC6B11"/>
    <w:rsid w:val="00EC71FA"/>
    <w:rsid w:val="00EC739A"/>
    <w:rsid w:val="00EC75E9"/>
    <w:rsid w:val="00EC7743"/>
    <w:rsid w:val="00EC7C06"/>
    <w:rsid w:val="00ED0823"/>
    <w:rsid w:val="00ED13DA"/>
    <w:rsid w:val="00ED20B2"/>
    <w:rsid w:val="00ED286B"/>
    <w:rsid w:val="00ED2CD2"/>
    <w:rsid w:val="00ED2F92"/>
    <w:rsid w:val="00ED3712"/>
    <w:rsid w:val="00ED39EC"/>
    <w:rsid w:val="00ED4088"/>
    <w:rsid w:val="00ED448B"/>
    <w:rsid w:val="00ED4C42"/>
    <w:rsid w:val="00ED4F6A"/>
    <w:rsid w:val="00ED507F"/>
    <w:rsid w:val="00ED53F3"/>
    <w:rsid w:val="00ED5C15"/>
    <w:rsid w:val="00ED645D"/>
    <w:rsid w:val="00ED6DA8"/>
    <w:rsid w:val="00ED71B1"/>
    <w:rsid w:val="00ED764B"/>
    <w:rsid w:val="00ED77C9"/>
    <w:rsid w:val="00EE0036"/>
    <w:rsid w:val="00EE05CC"/>
    <w:rsid w:val="00EE0CAC"/>
    <w:rsid w:val="00EE10B3"/>
    <w:rsid w:val="00EE1B4E"/>
    <w:rsid w:val="00EE2297"/>
    <w:rsid w:val="00EE2AD6"/>
    <w:rsid w:val="00EE2D35"/>
    <w:rsid w:val="00EE2D51"/>
    <w:rsid w:val="00EE3B5A"/>
    <w:rsid w:val="00EE3F69"/>
    <w:rsid w:val="00EE435F"/>
    <w:rsid w:val="00EE5094"/>
    <w:rsid w:val="00EE5145"/>
    <w:rsid w:val="00EE5FA8"/>
    <w:rsid w:val="00EE70FF"/>
    <w:rsid w:val="00EE7172"/>
    <w:rsid w:val="00EE72F6"/>
    <w:rsid w:val="00EF0EC8"/>
    <w:rsid w:val="00EF153E"/>
    <w:rsid w:val="00EF1666"/>
    <w:rsid w:val="00EF16DE"/>
    <w:rsid w:val="00EF1762"/>
    <w:rsid w:val="00EF18A0"/>
    <w:rsid w:val="00EF18B4"/>
    <w:rsid w:val="00EF1E23"/>
    <w:rsid w:val="00EF3FB5"/>
    <w:rsid w:val="00EF436A"/>
    <w:rsid w:val="00EF445D"/>
    <w:rsid w:val="00EF4EE8"/>
    <w:rsid w:val="00EF525B"/>
    <w:rsid w:val="00EF5C27"/>
    <w:rsid w:val="00EF5ED6"/>
    <w:rsid w:val="00EF60CB"/>
    <w:rsid w:val="00EF682C"/>
    <w:rsid w:val="00EF68D5"/>
    <w:rsid w:val="00EF70C6"/>
    <w:rsid w:val="00EF749D"/>
    <w:rsid w:val="00EF7833"/>
    <w:rsid w:val="00F0047A"/>
    <w:rsid w:val="00F010CC"/>
    <w:rsid w:val="00F01829"/>
    <w:rsid w:val="00F0190E"/>
    <w:rsid w:val="00F0213F"/>
    <w:rsid w:val="00F02224"/>
    <w:rsid w:val="00F02C89"/>
    <w:rsid w:val="00F0364D"/>
    <w:rsid w:val="00F03C9E"/>
    <w:rsid w:val="00F03D47"/>
    <w:rsid w:val="00F03D75"/>
    <w:rsid w:val="00F03F2F"/>
    <w:rsid w:val="00F04117"/>
    <w:rsid w:val="00F04487"/>
    <w:rsid w:val="00F04892"/>
    <w:rsid w:val="00F04C74"/>
    <w:rsid w:val="00F04DCF"/>
    <w:rsid w:val="00F053AE"/>
    <w:rsid w:val="00F0585D"/>
    <w:rsid w:val="00F05FF0"/>
    <w:rsid w:val="00F06579"/>
    <w:rsid w:val="00F06DA2"/>
    <w:rsid w:val="00F07AFD"/>
    <w:rsid w:val="00F1001F"/>
    <w:rsid w:val="00F10333"/>
    <w:rsid w:val="00F115C7"/>
    <w:rsid w:val="00F11E23"/>
    <w:rsid w:val="00F126C9"/>
    <w:rsid w:val="00F12987"/>
    <w:rsid w:val="00F12A0D"/>
    <w:rsid w:val="00F12CA3"/>
    <w:rsid w:val="00F139FC"/>
    <w:rsid w:val="00F14058"/>
    <w:rsid w:val="00F140CE"/>
    <w:rsid w:val="00F14A42"/>
    <w:rsid w:val="00F1549F"/>
    <w:rsid w:val="00F15AB4"/>
    <w:rsid w:val="00F16E3B"/>
    <w:rsid w:val="00F16E4C"/>
    <w:rsid w:val="00F16FCF"/>
    <w:rsid w:val="00F17065"/>
    <w:rsid w:val="00F17487"/>
    <w:rsid w:val="00F17585"/>
    <w:rsid w:val="00F17608"/>
    <w:rsid w:val="00F178C5"/>
    <w:rsid w:val="00F17E8D"/>
    <w:rsid w:val="00F20A76"/>
    <w:rsid w:val="00F21471"/>
    <w:rsid w:val="00F21DD4"/>
    <w:rsid w:val="00F22A23"/>
    <w:rsid w:val="00F22B94"/>
    <w:rsid w:val="00F231B0"/>
    <w:rsid w:val="00F235BD"/>
    <w:rsid w:val="00F24310"/>
    <w:rsid w:val="00F24A54"/>
    <w:rsid w:val="00F24F81"/>
    <w:rsid w:val="00F25FF6"/>
    <w:rsid w:val="00F260E6"/>
    <w:rsid w:val="00F262DB"/>
    <w:rsid w:val="00F263DA"/>
    <w:rsid w:val="00F26957"/>
    <w:rsid w:val="00F26B74"/>
    <w:rsid w:val="00F26CC4"/>
    <w:rsid w:val="00F310A5"/>
    <w:rsid w:val="00F311D2"/>
    <w:rsid w:val="00F31CB4"/>
    <w:rsid w:val="00F325FC"/>
    <w:rsid w:val="00F3292E"/>
    <w:rsid w:val="00F33A02"/>
    <w:rsid w:val="00F34110"/>
    <w:rsid w:val="00F344D8"/>
    <w:rsid w:val="00F3460E"/>
    <w:rsid w:val="00F34AEF"/>
    <w:rsid w:val="00F350AC"/>
    <w:rsid w:val="00F357A0"/>
    <w:rsid w:val="00F4036B"/>
    <w:rsid w:val="00F403C0"/>
    <w:rsid w:val="00F4105D"/>
    <w:rsid w:val="00F41130"/>
    <w:rsid w:val="00F4145C"/>
    <w:rsid w:val="00F41CE9"/>
    <w:rsid w:val="00F42363"/>
    <w:rsid w:val="00F42380"/>
    <w:rsid w:val="00F44575"/>
    <w:rsid w:val="00F44719"/>
    <w:rsid w:val="00F46474"/>
    <w:rsid w:val="00F4694E"/>
    <w:rsid w:val="00F47160"/>
    <w:rsid w:val="00F478ED"/>
    <w:rsid w:val="00F47A9E"/>
    <w:rsid w:val="00F501D4"/>
    <w:rsid w:val="00F50BE8"/>
    <w:rsid w:val="00F515C1"/>
    <w:rsid w:val="00F51747"/>
    <w:rsid w:val="00F518D5"/>
    <w:rsid w:val="00F5206D"/>
    <w:rsid w:val="00F52C01"/>
    <w:rsid w:val="00F52DEA"/>
    <w:rsid w:val="00F53412"/>
    <w:rsid w:val="00F5360B"/>
    <w:rsid w:val="00F54837"/>
    <w:rsid w:val="00F54885"/>
    <w:rsid w:val="00F552D2"/>
    <w:rsid w:val="00F55A52"/>
    <w:rsid w:val="00F56AEC"/>
    <w:rsid w:val="00F56FC7"/>
    <w:rsid w:val="00F57C80"/>
    <w:rsid w:val="00F60C1B"/>
    <w:rsid w:val="00F61A7C"/>
    <w:rsid w:val="00F61D05"/>
    <w:rsid w:val="00F62434"/>
    <w:rsid w:val="00F6268A"/>
    <w:rsid w:val="00F62D2B"/>
    <w:rsid w:val="00F62DFD"/>
    <w:rsid w:val="00F6328D"/>
    <w:rsid w:val="00F6367C"/>
    <w:rsid w:val="00F63892"/>
    <w:rsid w:val="00F6392F"/>
    <w:rsid w:val="00F65917"/>
    <w:rsid w:val="00F65CDE"/>
    <w:rsid w:val="00F65D1D"/>
    <w:rsid w:val="00F65F2D"/>
    <w:rsid w:val="00F668C4"/>
    <w:rsid w:val="00F66C91"/>
    <w:rsid w:val="00F66E8D"/>
    <w:rsid w:val="00F67041"/>
    <w:rsid w:val="00F6726C"/>
    <w:rsid w:val="00F6780C"/>
    <w:rsid w:val="00F71095"/>
    <w:rsid w:val="00F71535"/>
    <w:rsid w:val="00F716EA"/>
    <w:rsid w:val="00F71701"/>
    <w:rsid w:val="00F728B1"/>
    <w:rsid w:val="00F72C6B"/>
    <w:rsid w:val="00F73A2D"/>
    <w:rsid w:val="00F73A94"/>
    <w:rsid w:val="00F745CA"/>
    <w:rsid w:val="00F74703"/>
    <w:rsid w:val="00F74776"/>
    <w:rsid w:val="00F74F84"/>
    <w:rsid w:val="00F751C1"/>
    <w:rsid w:val="00F772F3"/>
    <w:rsid w:val="00F80A98"/>
    <w:rsid w:val="00F80DDA"/>
    <w:rsid w:val="00F80E41"/>
    <w:rsid w:val="00F812DF"/>
    <w:rsid w:val="00F81BAF"/>
    <w:rsid w:val="00F820BD"/>
    <w:rsid w:val="00F8221C"/>
    <w:rsid w:val="00F828DA"/>
    <w:rsid w:val="00F834B7"/>
    <w:rsid w:val="00F838D1"/>
    <w:rsid w:val="00F842EF"/>
    <w:rsid w:val="00F84871"/>
    <w:rsid w:val="00F84903"/>
    <w:rsid w:val="00F84953"/>
    <w:rsid w:val="00F8497E"/>
    <w:rsid w:val="00F8516F"/>
    <w:rsid w:val="00F85925"/>
    <w:rsid w:val="00F85B1E"/>
    <w:rsid w:val="00F86044"/>
    <w:rsid w:val="00F86315"/>
    <w:rsid w:val="00F86782"/>
    <w:rsid w:val="00F86E20"/>
    <w:rsid w:val="00F86ECE"/>
    <w:rsid w:val="00F86FCC"/>
    <w:rsid w:val="00F876F1"/>
    <w:rsid w:val="00F87B3B"/>
    <w:rsid w:val="00F87BB6"/>
    <w:rsid w:val="00F87CA9"/>
    <w:rsid w:val="00F87E0C"/>
    <w:rsid w:val="00F904E2"/>
    <w:rsid w:val="00F90A55"/>
    <w:rsid w:val="00F90B00"/>
    <w:rsid w:val="00F90D5C"/>
    <w:rsid w:val="00F919FB"/>
    <w:rsid w:val="00F91BF8"/>
    <w:rsid w:val="00F91D95"/>
    <w:rsid w:val="00F92017"/>
    <w:rsid w:val="00F92605"/>
    <w:rsid w:val="00F92994"/>
    <w:rsid w:val="00F92AFB"/>
    <w:rsid w:val="00F92DDF"/>
    <w:rsid w:val="00F9324D"/>
    <w:rsid w:val="00F93A06"/>
    <w:rsid w:val="00F93B34"/>
    <w:rsid w:val="00F94223"/>
    <w:rsid w:val="00F94C15"/>
    <w:rsid w:val="00F9508D"/>
    <w:rsid w:val="00F953E9"/>
    <w:rsid w:val="00F957AB"/>
    <w:rsid w:val="00F95834"/>
    <w:rsid w:val="00F966F3"/>
    <w:rsid w:val="00F96D8E"/>
    <w:rsid w:val="00F96E86"/>
    <w:rsid w:val="00F97BAF"/>
    <w:rsid w:val="00FA0694"/>
    <w:rsid w:val="00FA0AFD"/>
    <w:rsid w:val="00FA15FC"/>
    <w:rsid w:val="00FA1932"/>
    <w:rsid w:val="00FA1F75"/>
    <w:rsid w:val="00FA2619"/>
    <w:rsid w:val="00FA29FB"/>
    <w:rsid w:val="00FA2A0F"/>
    <w:rsid w:val="00FA2B8F"/>
    <w:rsid w:val="00FA2D16"/>
    <w:rsid w:val="00FA2D64"/>
    <w:rsid w:val="00FA3095"/>
    <w:rsid w:val="00FA365A"/>
    <w:rsid w:val="00FA37BB"/>
    <w:rsid w:val="00FA37D1"/>
    <w:rsid w:val="00FA3FCC"/>
    <w:rsid w:val="00FA455F"/>
    <w:rsid w:val="00FA4580"/>
    <w:rsid w:val="00FA465D"/>
    <w:rsid w:val="00FA53B9"/>
    <w:rsid w:val="00FA66BC"/>
    <w:rsid w:val="00FA683E"/>
    <w:rsid w:val="00FA73F3"/>
    <w:rsid w:val="00FB14CE"/>
    <w:rsid w:val="00FB16C8"/>
    <w:rsid w:val="00FB1991"/>
    <w:rsid w:val="00FB2271"/>
    <w:rsid w:val="00FB268E"/>
    <w:rsid w:val="00FB2B64"/>
    <w:rsid w:val="00FB2E5A"/>
    <w:rsid w:val="00FB2EA3"/>
    <w:rsid w:val="00FB3329"/>
    <w:rsid w:val="00FB3397"/>
    <w:rsid w:val="00FB35E8"/>
    <w:rsid w:val="00FB39BF"/>
    <w:rsid w:val="00FB49B3"/>
    <w:rsid w:val="00FB4C46"/>
    <w:rsid w:val="00FB5365"/>
    <w:rsid w:val="00FB64E6"/>
    <w:rsid w:val="00FB6E63"/>
    <w:rsid w:val="00FB7029"/>
    <w:rsid w:val="00FC019D"/>
    <w:rsid w:val="00FC1101"/>
    <w:rsid w:val="00FC1280"/>
    <w:rsid w:val="00FC1FBA"/>
    <w:rsid w:val="00FC2239"/>
    <w:rsid w:val="00FC288C"/>
    <w:rsid w:val="00FC36E3"/>
    <w:rsid w:val="00FC3732"/>
    <w:rsid w:val="00FC4626"/>
    <w:rsid w:val="00FC4E7B"/>
    <w:rsid w:val="00FC5523"/>
    <w:rsid w:val="00FC5CED"/>
    <w:rsid w:val="00FC61C2"/>
    <w:rsid w:val="00FC61E8"/>
    <w:rsid w:val="00FC6976"/>
    <w:rsid w:val="00FC6A01"/>
    <w:rsid w:val="00FC6B57"/>
    <w:rsid w:val="00FD0C62"/>
    <w:rsid w:val="00FD0EA8"/>
    <w:rsid w:val="00FD1042"/>
    <w:rsid w:val="00FD1BEB"/>
    <w:rsid w:val="00FD2EC6"/>
    <w:rsid w:val="00FD3726"/>
    <w:rsid w:val="00FD38C5"/>
    <w:rsid w:val="00FD39BD"/>
    <w:rsid w:val="00FD3A11"/>
    <w:rsid w:val="00FD40B8"/>
    <w:rsid w:val="00FD48A1"/>
    <w:rsid w:val="00FD55E0"/>
    <w:rsid w:val="00FD57F6"/>
    <w:rsid w:val="00FD65B3"/>
    <w:rsid w:val="00FD67DD"/>
    <w:rsid w:val="00FD6C36"/>
    <w:rsid w:val="00FD6F68"/>
    <w:rsid w:val="00FD76A9"/>
    <w:rsid w:val="00FD787C"/>
    <w:rsid w:val="00FE0501"/>
    <w:rsid w:val="00FE0E3D"/>
    <w:rsid w:val="00FE1374"/>
    <w:rsid w:val="00FE1568"/>
    <w:rsid w:val="00FE23EF"/>
    <w:rsid w:val="00FE2DFE"/>
    <w:rsid w:val="00FE2FAC"/>
    <w:rsid w:val="00FE450B"/>
    <w:rsid w:val="00FE4A52"/>
    <w:rsid w:val="00FE4C89"/>
    <w:rsid w:val="00FE4E7D"/>
    <w:rsid w:val="00FE4E89"/>
    <w:rsid w:val="00FE4EAC"/>
    <w:rsid w:val="00FE57DF"/>
    <w:rsid w:val="00FE5FD7"/>
    <w:rsid w:val="00FE6763"/>
    <w:rsid w:val="00FE67AE"/>
    <w:rsid w:val="00FE7BE2"/>
    <w:rsid w:val="00FE7F67"/>
    <w:rsid w:val="00FF031F"/>
    <w:rsid w:val="00FF0711"/>
    <w:rsid w:val="00FF0C12"/>
    <w:rsid w:val="00FF0DE6"/>
    <w:rsid w:val="00FF2571"/>
    <w:rsid w:val="00FF2EE2"/>
    <w:rsid w:val="00FF2FA5"/>
    <w:rsid w:val="00FF41AC"/>
    <w:rsid w:val="00FF420A"/>
    <w:rsid w:val="00FF494C"/>
    <w:rsid w:val="00FF4A44"/>
    <w:rsid w:val="00FF4D75"/>
    <w:rsid w:val="00FF524F"/>
    <w:rsid w:val="00FF6185"/>
    <w:rsid w:val="00FF63C9"/>
    <w:rsid w:val="00FF721F"/>
    <w:rsid w:val="00FF7A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50d12"/>
    </o:shapedefaults>
    <o:shapelayout v:ext="edit">
      <o:idmap v:ext="edit" data="1"/>
    </o:shapelayout>
  </w:shapeDefaults>
  <w:decimalSymbol w:val=","/>
  <w:listSeparator w:val=","/>
  <w14:docId w14:val="6BC48030"/>
  <w15:docId w15:val="{53541BE2-78DE-453D-A3A9-07663663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nhideWhenUsed="1"/>
    <w:lsdException w:name="line number" w:locked="1"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4" w:locked="1"/>
    <w:lsdException w:name="List 5" w:locked="1"/>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Title" w:uiPriority="7" w:qFormat="1"/>
    <w:lsdException w:name="Closing" w:locked="1" w:semiHidden="1" w:unhideWhenUsed="1"/>
    <w:lsdException w:name="Signature" w:locked="1" w:semiHidden="1" w:unhideWhenUsed="1"/>
    <w:lsdException w:name="Default Paragraph Font" w:semiHidden="1" w:unhideWhenUsed="1"/>
    <w:lsdException w:name="Body Text" w:semiHidden="1" w:uiPriority="3"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NEXXES LABEL"/>
    <w:qFormat/>
    <w:rsid w:val="00863A8C"/>
    <w:rPr>
      <w:rFonts w:ascii="Arial" w:hAnsi="Arial"/>
      <w:spacing w:val="-5"/>
      <w:lang w:eastAsia="en-US"/>
    </w:rPr>
  </w:style>
  <w:style w:type="paragraph" w:styleId="Heading1">
    <w:name w:val="heading 1"/>
    <w:basedOn w:val="HeadingBase"/>
    <w:next w:val="BodyText"/>
    <w:link w:val="Heading1Char"/>
    <w:uiPriority w:val="9"/>
    <w:qFormat/>
    <w:rsid w:val="006235FB"/>
    <w:pPr>
      <w:pageBreakBefore/>
      <w:numPr>
        <w:numId w:val="33"/>
      </w:numPr>
      <w:spacing w:after="360"/>
      <w:outlineLvl w:val="0"/>
    </w:pPr>
    <w:rPr>
      <w:caps/>
      <w:color w:val="A50D12"/>
      <w:sz w:val="28"/>
      <w:lang w:eastAsia="x-none"/>
    </w:rPr>
  </w:style>
  <w:style w:type="paragraph" w:styleId="Heading2">
    <w:name w:val="heading 2"/>
    <w:basedOn w:val="HeadingBase"/>
    <w:next w:val="BodyText"/>
    <w:uiPriority w:val="9"/>
    <w:qFormat/>
    <w:rsid w:val="006235FB"/>
    <w:pPr>
      <w:numPr>
        <w:ilvl w:val="1"/>
        <w:numId w:val="33"/>
      </w:numPr>
      <w:spacing w:before="480" w:after="120"/>
      <w:outlineLvl w:val="1"/>
    </w:pPr>
    <w:rPr>
      <w:caps/>
      <w:color w:val="auto"/>
      <w:sz w:val="24"/>
      <w:szCs w:val="24"/>
    </w:rPr>
  </w:style>
  <w:style w:type="paragraph" w:styleId="Heading3">
    <w:name w:val="heading 3"/>
    <w:basedOn w:val="HeadingBase"/>
    <w:next w:val="BodyText"/>
    <w:link w:val="Heading3Char"/>
    <w:uiPriority w:val="9"/>
    <w:qFormat/>
    <w:rsid w:val="00D66E55"/>
    <w:pPr>
      <w:numPr>
        <w:ilvl w:val="2"/>
        <w:numId w:val="33"/>
      </w:numPr>
      <w:spacing w:after="40"/>
      <w:outlineLvl w:val="2"/>
    </w:pPr>
    <w:rPr>
      <w:caps/>
      <w:color w:val="auto"/>
      <w:szCs w:val="24"/>
    </w:rPr>
  </w:style>
  <w:style w:type="paragraph" w:styleId="Heading4">
    <w:name w:val="heading 4"/>
    <w:basedOn w:val="HeadingBase"/>
    <w:next w:val="BodyText"/>
    <w:link w:val="Heading4Char"/>
    <w:uiPriority w:val="9"/>
    <w:qFormat/>
    <w:rsid w:val="00D66E55"/>
    <w:pPr>
      <w:numPr>
        <w:ilvl w:val="3"/>
        <w:numId w:val="33"/>
      </w:numPr>
      <w:spacing w:after="40"/>
      <w:outlineLvl w:val="3"/>
    </w:pPr>
    <w:rPr>
      <w:color w:val="auto"/>
      <w:sz w:val="20"/>
    </w:rPr>
  </w:style>
  <w:style w:type="paragraph" w:styleId="Heading5">
    <w:name w:val="heading 5"/>
    <w:basedOn w:val="Heading4"/>
    <w:next w:val="BodyText"/>
    <w:uiPriority w:val="9"/>
    <w:qFormat/>
    <w:rsid w:val="00D66E55"/>
    <w:pPr>
      <w:numPr>
        <w:ilvl w:val="4"/>
      </w:numPr>
      <w:outlineLvl w:val="4"/>
    </w:pPr>
    <w:rPr>
      <w:sz w:val="18"/>
    </w:rPr>
  </w:style>
  <w:style w:type="paragraph" w:styleId="Heading6">
    <w:name w:val="heading 6"/>
    <w:basedOn w:val="HeadingBase"/>
    <w:next w:val="BodyText"/>
    <w:uiPriority w:val="9"/>
    <w:qFormat/>
    <w:rsid w:val="006235FB"/>
    <w:pPr>
      <w:numPr>
        <w:ilvl w:val="5"/>
        <w:numId w:val="33"/>
      </w:numPr>
      <w:spacing w:after="40"/>
      <w:outlineLvl w:val="5"/>
    </w:pPr>
    <w:rPr>
      <w:color w:val="auto"/>
      <w:sz w:val="24"/>
    </w:rPr>
  </w:style>
  <w:style w:type="paragraph" w:styleId="Heading7">
    <w:name w:val="heading 7"/>
    <w:basedOn w:val="Heading6"/>
    <w:next w:val="BodyText"/>
    <w:uiPriority w:val="9"/>
    <w:qFormat/>
    <w:locked/>
    <w:rsid w:val="006F4952"/>
    <w:pPr>
      <w:numPr>
        <w:ilvl w:val="6"/>
      </w:numPr>
      <w:outlineLvl w:val="6"/>
    </w:pPr>
  </w:style>
  <w:style w:type="paragraph" w:styleId="Heading8">
    <w:name w:val="heading 8"/>
    <w:basedOn w:val="Heading7"/>
    <w:next w:val="BodyText"/>
    <w:uiPriority w:val="9"/>
    <w:qFormat/>
    <w:locked/>
    <w:rsid w:val="006F4952"/>
    <w:pPr>
      <w:numPr>
        <w:ilvl w:val="7"/>
      </w:numPr>
      <w:outlineLvl w:val="7"/>
    </w:pPr>
  </w:style>
  <w:style w:type="paragraph" w:styleId="Heading9">
    <w:name w:val="heading 9"/>
    <w:basedOn w:val="Heading8"/>
    <w:next w:val="BodyText"/>
    <w:uiPriority w:val="9"/>
    <w:qFormat/>
    <w:locked/>
    <w:rsid w:val="006F495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arcter"/>
    <w:semiHidden/>
    <w:rsid w:val="00C469B3"/>
    <w:pPr>
      <w:keepNext/>
      <w:keepLines/>
      <w:jc w:val="both"/>
    </w:pPr>
    <w:rPr>
      <w:color w:val="003399"/>
      <w:spacing w:val="0"/>
      <w:sz w:val="22"/>
      <w:szCs w:val="22"/>
    </w:rPr>
  </w:style>
  <w:style w:type="paragraph" w:styleId="BodyText">
    <w:name w:val="Body Text"/>
    <w:basedOn w:val="Normal"/>
    <w:link w:val="BodyTextChar"/>
    <w:uiPriority w:val="3"/>
    <w:qFormat/>
    <w:rsid w:val="006235FB"/>
    <w:pPr>
      <w:spacing w:after="240" w:line="260" w:lineRule="atLeast"/>
      <w:jc w:val="both"/>
    </w:pPr>
    <w:rPr>
      <w:spacing w:val="0"/>
      <w:lang w:eastAsia="x-none"/>
    </w:rPr>
  </w:style>
  <w:style w:type="character" w:customStyle="1" w:styleId="BodyTextChar">
    <w:name w:val="Body Text Char"/>
    <w:link w:val="BodyText"/>
    <w:uiPriority w:val="3"/>
    <w:rsid w:val="006235FB"/>
    <w:rPr>
      <w:rFonts w:ascii="Arial" w:hAnsi="Arial"/>
      <w:lang w:val="en-GB" w:eastAsia="x-none"/>
    </w:rPr>
  </w:style>
  <w:style w:type="paragraph" w:customStyle="1" w:styleId="SourcecodeP">
    <w:name w:val="Source code P"/>
    <w:basedOn w:val="Comments"/>
    <w:autoRedefine/>
    <w:semiHidden/>
    <w:rsid w:val="002A18BC"/>
    <w:pPr>
      <w:keepLines/>
      <w:pBdr>
        <w:top w:val="single" w:sz="4" w:space="1" w:color="9D1B33"/>
        <w:bottom w:val="single" w:sz="4" w:space="1" w:color="9D1B33"/>
      </w:pBdr>
      <w:shd w:val="clear" w:color="auto" w:fill="F3F3F3"/>
      <w:tabs>
        <w:tab w:val="clear" w:pos="8640"/>
      </w:tabs>
      <w:spacing w:line="240" w:lineRule="auto"/>
      <w:contextualSpacing/>
    </w:pPr>
    <w:rPr>
      <w:rFonts w:ascii="Lucida Console" w:hAnsi="Lucida Console"/>
      <w:i/>
      <w:iCs/>
      <w:noProof/>
      <w:color w:val="A50D12"/>
      <w:sz w:val="18"/>
      <w:szCs w:val="18"/>
    </w:rPr>
  </w:style>
  <w:style w:type="paragraph" w:customStyle="1" w:styleId="Comments">
    <w:name w:val="Comments"/>
    <w:basedOn w:val="BodyText"/>
    <w:rsid w:val="006F4952"/>
    <w:pPr>
      <w:shd w:val="clear" w:color="auto" w:fill="E6D7FF"/>
      <w:tabs>
        <w:tab w:val="left" w:pos="8640"/>
      </w:tabs>
    </w:pPr>
    <w:rPr>
      <w:lang w:val="en-US"/>
    </w:rPr>
  </w:style>
  <w:style w:type="paragraph" w:styleId="BodyTextIndent">
    <w:name w:val="Body Text Indent"/>
    <w:basedOn w:val="BodyText"/>
    <w:semiHidden/>
    <w:rsid w:val="006F4952"/>
    <w:pPr>
      <w:ind w:left="1440"/>
    </w:pPr>
  </w:style>
  <w:style w:type="table" w:customStyle="1" w:styleId="CSWTable">
    <w:name w:val="CSW Table"/>
    <w:basedOn w:val="TableNormal"/>
    <w:rsid w:val="001631A9"/>
    <w:rPr>
      <w:rFonts w:ascii="Arial" w:hAnsi="Arial"/>
    </w:rPr>
    <w:tblPr>
      <w:tblStyleRowBandSize w:val="1"/>
      <w:jc w:val="center"/>
      <w:tblInd w:w="0" w:type="dxa"/>
      <w:tblBorders>
        <w:bottom w:val="single" w:sz="4" w:space="0" w:color="766A62"/>
        <w:insideH w:val="single" w:sz="4" w:space="0" w:color="766A62"/>
      </w:tblBorders>
      <w:tblCellMar>
        <w:top w:w="0" w:type="dxa"/>
        <w:left w:w="108" w:type="dxa"/>
        <w:bottom w:w="0" w:type="dxa"/>
        <w:right w:w="108" w:type="dxa"/>
      </w:tblCellMar>
    </w:tblPr>
    <w:trPr>
      <w:jc w:val="center"/>
    </w:trPr>
    <w:tcPr>
      <w:vAlign w:val="center"/>
    </w:tcPr>
    <w:tblStylePr w:type="firstRow">
      <w:pPr>
        <w:keepNext/>
        <w:keepLines/>
        <w:wordWrap/>
        <w:spacing w:beforeLines="0" w:beforeAutospacing="0" w:afterLines="0" w:afterAutospacing="0"/>
      </w:pPr>
      <w:rPr>
        <w:rFonts w:ascii="Arial" w:hAnsi="Arial"/>
        <w:i w:val="0"/>
        <w:color w:val="FFFFFF"/>
        <w:sz w:val="22"/>
      </w:rPr>
      <w:tblPr/>
      <w:trPr>
        <w:tblHeader/>
      </w:trPr>
      <w:tcPr>
        <w:tcBorders>
          <w:top w:val="single" w:sz="4" w:space="0" w:color="A50D12"/>
          <w:left w:val="single" w:sz="4" w:space="0" w:color="A50D12"/>
          <w:bottom w:val="single" w:sz="4" w:space="0" w:color="A50D12"/>
          <w:right w:val="single" w:sz="4" w:space="0" w:color="A50D12"/>
          <w:insideH w:val="single" w:sz="4" w:space="0" w:color="A50D12"/>
          <w:insideV w:val="nil"/>
          <w:tl2br w:val="nil"/>
          <w:tr2bl w:val="nil"/>
        </w:tcBorders>
        <w:shd w:val="clear" w:color="auto" w:fill="A50D12"/>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766A62"/>
          <w:left w:val="nil"/>
          <w:bottom w:val="single" w:sz="4" w:space="0" w:color="766A62"/>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ListContinue4">
    <w:name w:val="List Continue 4"/>
    <w:basedOn w:val="ListContinue"/>
    <w:semiHidden/>
    <w:rsid w:val="006F4952"/>
  </w:style>
  <w:style w:type="paragraph" w:styleId="Caption">
    <w:name w:val="caption"/>
    <w:basedOn w:val="Normal"/>
    <w:next w:val="BodyText"/>
    <w:uiPriority w:val="10"/>
    <w:qFormat/>
    <w:rsid w:val="00DC4440"/>
    <w:pPr>
      <w:spacing w:before="120" w:after="600"/>
      <w:jc w:val="center"/>
    </w:pPr>
    <w:rPr>
      <w:spacing w:val="0"/>
      <w:sz w:val="16"/>
      <w:szCs w:val="18"/>
    </w:rPr>
  </w:style>
  <w:style w:type="paragraph" w:customStyle="1" w:styleId="CSWPartLabel">
    <w:name w:val="CSW Part Label"/>
    <w:basedOn w:val="Normal"/>
    <w:next w:val="CSWPartTitle"/>
    <w:semiHidden/>
    <w:rsid w:val="00684C45"/>
    <w:pPr>
      <w:pageBreakBefore/>
      <w:framePr w:w="8097" w:h="1720" w:hRule="exact" w:hSpace="181" w:wrap="around" w:hAnchor="margin" w:yAlign="top" w:anchorLock="1"/>
      <w:shd w:val="clear" w:color="auto" w:fill="FFFFFF"/>
      <w:ind w:right="6237"/>
      <w:jc w:val="center"/>
    </w:pPr>
    <w:rPr>
      <w:spacing w:val="-16"/>
      <w:position w:val="4"/>
      <w:sz w:val="32"/>
    </w:rPr>
  </w:style>
  <w:style w:type="paragraph" w:customStyle="1" w:styleId="CSWPartTitle">
    <w:name w:val="CSW Part Title"/>
    <w:basedOn w:val="Normal"/>
    <w:next w:val="CSWAnnexes"/>
    <w:link w:val="CSWPartTitleCharChar"/>
    <w:semiHidden/>
    <w:rsid w:val="00684C45"/>
    <w:pPr>
      <w:framePr w:w="8097" w:h="1720" w:hRule="exact" w:hSpace="181" w:wrap="around" w:hAnchor="margin" w:yAlign="top" w:anchorLock="1"/>
      <w:shd w:val="clear" w:color="auto" w:fill="FFFFFF"/>
      <w:spacing w:before="480" w:line="800" w:lineRule="exact"/>
      <w:ind w:right="6237"/>
      <w:jc w:val="center"/>
    </w:pPr>
    <w:rPr>
      <w:spacing w:val="0"/>
      <w:sz w:val="144"/>
      <w:lang w:eastAsia="x-none"/>
    </w:rPr>
  </w:style>
  <w:style w:type="character" w:customStyle="1" w:styleId="CSWPartTitleCharChar">
    <w:name w:val="CSW Part Title Char Char"/>
    <w:link w:val="CSWPartTitle"/>
    <w:semiHidden/>
    <w:rsid w:val="00684C45"/>
    <w:rPr>
      <w:rFonts w:ascii="Arial" w:hAnsi="Arial"/>
      <w:sz w:val="144"/>
      <w:shd w:val="clear" w:color="auto" w:fill="FFFFFF"/>
      <w:lang w:val="en-GB" w:eastAsia="x-none"/>
    </w:rPr>
  </w:style>
  <w:style w:type="paragraph" w:styleId="Title">
    <w:name w:val="Title"/>
    <w:basedOn w:val="HeadingBase"/>
    <w:next w:val="Subtitle"/>
    <w:uiPriority w:val="7"/>
    <w:qFormat/>
    <w:rsid w:val="006F4952"/>
    <w:pPr>
      <w:spacing w:after="480"/>
      <w:jc w:val="left"/>
    </w:pPr>
    <w:rPr>
      <w:caps/>
      <w:color w:val="A50D12"/>
      <w:sz w:val="48"/>
    </w:rPr>
  </w:style>
  <w:style w:type="paragraph" w:styleId="Subtitle">
    <w:name w:val="Subtitle"/>
    <w:basedOn w:val="Title"/>
    <w:next w:val="BodyText"/>
    <w:uiPriority w:val="8"/>
    <w:qFormat/>
    <w:rsid w:val="001566A2"/>
    <w:pPr>
      <w:spacing w:before="60" w:after="120" w:line="340" w:lineRule="atLeast"/>
    </w:pPr>
    <w:rPr>
      <w:color w:val="auto"/>
      <w:sz w:val="28"/>
    </w:rPr>
  </w:style>
  <w:style w:type="paragraph" w:customStyle="1" w:styleId="ChapterSubtitle">
    <w:name w:val="Chapter Subtitle"/>
    <w:basedOn w:val="Subtitle"/>
    <w:semiHidden/>
    <w:rsid w:val="00E06ED1"/>
  </w:style>
  <w:style w:type="character" w:customStyle="1" w:styleId="Highlight">
    <w:name w:val="Highlight"/>
    <w:rsid w:val="00C469B3"/>
    <w:rPr>
      <w:rFonts w:ascii="Arial" w:hAnsi="Arial"/>
      <w:color w:val="auto"/>
      <w:bdr w:val="none" w:sz="0" w:space="0" w:color="auto"/>
      <w:shd w:val="clear" w:color="auto" w:fill="C8E1FF"/>
    </w:rPr>
  </w:style>
  <w:style w:type="character" w:styleId="Strong">
    <w:name w:val="Strong"/>
    <w:qFormat/>
    <w:locked/>
    <w:rsid w:val="00DD503D"/>
    <w:rPr>
      <w:rFonts w:ascii="Arial" w:hAnsi="Arial"/>
      <w:b/>
      <w:bCs/>
      <w:color w:val="auto"/>
    </w:rPr>
  </w:style>
  <w:style w:type="character" w:styleId="CommentReference">
    <w:name w:val="annotation reference"/>
    <w:semiHidden/>
    <w:rsid w:val="00E06ED1"/>
    <w:rPr>
      <w:rFonts w:ascii="Arial" w:hAnsi="Arial"/>
      <w:color w:val="auto"/>
      <w:sz w:val="16"/>
    </w:rPr>
  </w:style>
  <w:style w:type="paragraph" w:customStyle="1" w:styleId="CSWFootnote">
    <w:name w:val="CSW Footnote"/>
    <w:basedOn w:val="Normal"/>
    <w:rsid w:val="00684C45"/>
    <w:pPr>
      <w:keepLines/>
      <w:pBdr>
        <w:top w:val="single" w:sz="4" w:space="12" w:color="auto"/>
      </w:pBdr>
      <w:spacing w:line="220" w:lineRule="exact"/>
      <w:jc w:val="both"/>
    </w:pPr>
    <w:rPr>
      <w:spacing w:val="0"/>
      <w:sz w:val="16"/>
    </w:rPr>
  </w:style>
  <w:style w:type="paragraph" w:styleId="CommentText">
    <w:name w:val="annotation text"/>
    <w:basedOn w:val="CSWFootnote"/>
    <w:semiHidden/>
    <w:rsid w:val="00E06ED1"/>
    <w:rPr>
      <w:noProof/>
    </w:rPr>
  </w:style>
  <w:style w:type="paragraph" w:customStyle="1" w:styleId="TableText">
    <w:name w:val="Table Text"/>
    <w:basedOn w:val="Normal"/>
    <w:link w:val="TableTextChar"/>
    <w:uiPriority w:val="7"/>
    <w:qFormat/>
    <w:rsid w:val="006235FB"/>
    <w:pPr>
      <w:spacing w:before="120" w:after="120"/>
      <w:ind w:left="113"/>
      <w:jc w:val="both"/>
    </w:pPr>
    <w:rPr>
      <w:color w:val="000000"/>
      <w:spacing w:val="0"/>
      <w:lang w:eastAsia="x-none"/>
    </w:rPr>
  </w:style>
  <w:style w:type="character" w:customStyle="1" w:styleId="TableTextChar">
    <w:name w:val="Table Text Char"/>
    <w:link w:val="TableText"/>
    <w:uiPriority w:val="7"/>
    <w:rsid w:val="006235FB"/>
    <w:rPr>
      <w:rFonts w:ascii="Arial" w:hAnsi="Arial"/>
      <w:color w:val="000000"/>
      <w:lang w:val="en-GB" w:eastAsia="x-none"/>
    </w:rPr>
  </w:style>
  <w:style w:type="paragraph" w:styleId="BalloonText">
    <w:name w:val="Balloon Text"/>
    <w:basedOn w:val="Normal"/>
    <w:semiHidden/>
    <w:rsid w:val="00E06ED1"/>
    <w:rPr>
      <w:rFonts w:cs="Tahoma"/>
      <w:spacing w:val="0"/>
      <w:sz w:val="16"/>
      <w:szCs w:val="16"/>
    </w:rPr>
  </w:style>
  <w:style w:type="paragraph" w:customStyle="1" w:styleId="CSWDiagramRedCell">
    <w:name w:val="CSW Diagram Red Cell"/>
    <w:basedOn w:val="BodyText"/>
    <w:semiHidden/>
    <w:rsid w:val="00E06ED1"/>
    <w:pPr>
      <w:shd w:val="clear" w:color="auto" w:fill="A50D12"/>
    </w:pPr>
    <w:rPr>
      <w:color w:val="EAEAEB"/>
      <w:sz w:val="28"/>
      <w:szCs w:val="28"/>
    </w:rPr>
  </w:style>
  <w:style w:type="table" w:styleId="TableGrid">
    <w:name w:val="Table Grid"/>
    <w:basedOn w:val="TableNormal"/>
    <w:semiHidden/>
    <w:rsid w:val="006F4952"/>
    <w:rPr>
      <w:rFonts w:ascii="Franklin Gothic Medium Cond" w:hAnsi="Franklin Gothic Medium Con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semiHidden/>
    <w:locked/>
    <w:rsid w:val="00B0660A"/>
    <w:rPr>
      <w:rFonts w:ascii="Arial" w:hAnsi="Arial"/>
      <w:color w:val="auto"/>
      <w:vertAlign w:val="superscript"/>
    </w:rPr>
  </w:style>
  <w:style w:type="paragraph" w:styleId="EndnoteText">
    <w:name w:val="endnote text"/>
    <w:basedOn w:val="CSWFootnote"/>
    <w:semiHidden/>
    <w:locked/>
    <w:rsid w:val="00B0660A"/>
  </w:style>
  <w:style w:type="paragraph" w:customStyle="1" w:styleId="HeaderBase">
    <w:name w:val="Header Base"/>
    <w:basedOn w:val="Normal"/>
    <w:semiHidden/>
    <w:rsid w:val="00C469B3"/>
    <w:pPr>
      <w:keepLines/>
      <w:tabs>
        <w:tab w:val="center" w:pos="4320"/>
        <w:tab w:val="right" w:pos="8640"/>
      </w:tabs>
      <w:spacing w:line="190" w:lineRule="atLeast"/>
      <w:jc w:val="both"/>
    </w:pPr>
    <w:rPr>
      <w:caps/>
      <w:sz w:val="15"/>
    </w:rPr>
  </w:style>
  <w:style w:type="paragraph" w:styleId="Footer">
    <w:name w:val="footer"/>
    <w:aliases w:val="pie de página"/>
    <w:basedOn w:val="HeaderBase"/>
    <w:semiHidden/>
    <w:locked/>
    <w:rsid w:val="00C469B3"/>
    <w:pPr>
      <w:tabs>
        <w:tab w:val="clear" w:pos="4320"/>
        <w:tab w:val="clear" w:pos="8640"/>
      </w:tabs>
    </w:pPr>
    <w:rPr>
      <w:caps w:val="0"/>
      <w:smallCaps/>
      <w:noProof/>
    </w:rPr>
  </w:style>
  <w:style w:type="paragraph" w:customStyle="1" w:styleId="FooterEven">
    <w:name w:val="Footer Even"/>
    <w:basedOn w:val="Footer"/>
    <w:semiHidden/>
    <w:rsid w:val="00C469B3"/>
    <w:pPr>
      <w:pBdr>
        <w:top w:val="single" w:sz="6" w:space="2" w:color="auto"/>
      </w:pBdr>
      <w:spacing w:before="600"/>
    </w:pPr>
  </w:style>
  <w:style w:type="paragraph" w:customStyle="1" w:styleId="FooterFirst">
    <w:name w:val="Footer First"/>
    <w:basedOn w:val="Footer"/>
    <w:semiHidden/>
    <w:rsid w:val="00C469B3"/>
    <w:pPr>
      <w:pBdr>
        <w:top w:val="single" w:sz="6" w:space="2" w:color="auto"/>
      </w:pBdr>
      <w:spacing w:before="600"/>
    </w:pPr>
  </w:style>
  <w:style w:type="paragraph" w:customStyle="1" w:styleId="FooterOdd">
    <w:name w:val="Footer Odd"/>
    <w:basedOn w:val="Footer"/>
    <w:semiHidden/>
    <w:rsid w:val="00C469B3"/>
    <w:pPr>
      <w:pBdr>
        <w:top w:val="single" w:sz="6" w:space="2" w:color="auto"/>
      </w:pBdr>
      <w:spacing w:before="600"/>
    </w:pPr>
  </w:style>
  <w:style w:type="character" w:styleId="FootnoteReference">
    <w:name w:val="footnote reference"/>
    <w:semiHidden/>
    <w:rsid w:val="00C469B3"/>
    <w:rPr>
      <w:rFonts w:ascii="Arial" w:hAnsi="Arial"/>
      <w:color w:val="auto"/>
      <w:vertAlign w:val="superscript"/>
    </w:rPr>
  </w:style>
  <w:style w:type="paragraph" w:styleId="FootnoteText">
    <w:name w:val="footnote text"/>
    <w:basedOn w:val="CSWFootnote"/>
    <w:semiHidden/>
    <w:rsid w:val="006F4952"/>
    <w:pPr>
      <w:spacing w:after="240"/>
      <w:ind w:left="1077"/>
    </w:pPr>
  </w:style>
  <w:style w:type="paragraph" w:styleId="Header">
    <w:name w:val="header"/>
    <w:basedOn w:val="HeaderBase"/>
    <w:link w:val="HeaderChar"/>
    <w:semiHidden/>
    <w:rsid w:val="00C469B3"/>
    <w:pPr>
      <w:tabs>
        <w:tab w:val="clear" w:pos="4320"/>
        <w:tab w:val="clear" w:pos="8640"/>
      </w:tabs>
      <w:spacing w:after="200" w:line="240" w:lineRule="auto"/>
      <w:ind w:left="113"/>
      <w:jc w:val="left"/>
    </w:pPr>
    <w:rPr>
      <w:caps w:val="0"/>
      <w:smallCaps/>
      <w:color w:val="A50D12"/>
      <w:sz w:val="16"/>
    </w:rPr>
  </w:style>
  <w:style w:type="paragraph" w:customStyle="1" w:styleId="HeaderEven">
    <w:name w:val="Header Even"/>
    <w:basedOn w:val="Header"/>
    <w:semiHidden/>
    <w:rsid w:val="00C469B3"/>
    <w:pPr>
      <w:pBdr>
        <w:bottom w:val="single" w:sz="6" w:space="1" w:color="auto"/>
      </w:pBdr>
      <w:spacing w:after="600"/>
    </w:pPr>
  </w:style>
  <w:style w:type="paragraph" w:customStyle="1" w:styleId="HeaderFirst">
    <w:name w:val="Header First"/>
    <w:basedOn w:val="Header"/>
    <w:semiHidden/>
    <w:rsid w:val="006F4952"/>
    <w:pPr>
      <w:pBdr>
        <w:top w:val="single" w:sz="6" w:space="2" w:color="auto"/>
      </w:pBdr>
      <w:jc w:val="right"/>
    </w:pPr>
  </w:style>
  <w:style w:type="paragraph" w:customStyle="1" w:styleId="HeaderOdd">
    <w:name w:val="Header Odd"/>
    <w:basedOn w:val="Header"/>
    <w:semiHidden/>
    <w:rsid w:val="006F4952"/>
    <w:pPr>
      <w:pBdr>
        <w:bottom w:val="single" w:sz="6" w:space="1" w:color="auto"/>
      </w:pBdr>
      <w:spacing w:after="600"/>
    </w:pPr>
  </w:style>
  <w:style w:type="paragraph" w:customStyle="1" w:styleId="IndexBase">
    <w:name w:val="Index Base"/>
    <w:basedOn w:val="Normal"/>
    <w:semiHidden/>
    <w:locked/>
    <w:rsid w:val="00C469B3"/>
    <w:pPr>
      <w:spacing w:line="240" w:lineRule="atLeast"/>
      <w:ind w:left="360" w:hanging="360"/>
    </w:pPr>
    <w:rPr>
      <w:sz w:val="18"/>
    </w:rPr>
  </w:style>
  <w:style w:type="paragraph" w:styleId="Index1">
    <w:name w:val="index 1"/>
    <w:basedOn w:val="IndexBase"/>
    <w:semiHidden/>
    <w:locked/>
    <w:rsid w:val="00C469B3"/>
  </w:style>
  <w:style w:type="paragraph" w:styleId="Index2">
    <w:name w:val="index 2"/>
    <w:basedOn w:val="IndexBase"/>
    <w:semiHidden/>
    <w:locked/>
    <w:rsid w:val="00C469B3"/>
    <w:pPr>
      <w:spacing w:line="240" w:lineRule="auto"/>
      <w:ind w:left="720"/>
    </w:pPr>
  </w:style>
  <w:style w:type="paragraph" w:styleId="Index3">
    <w:name w:val="index 3"/>
    <w:basedOn w:val="IndexBase"/>
    <w:semiHidden/>
    <w:locked/>
    <w:rsid w:val="00C469B3"/>
    <w:pPr>
      <w:spacing w:line="240" w:lineRule="auto"/>
      <w:ind w:left="1080"/>
    </w:pPr>
  </w:style>
  <w:style w:type="paragraph" w:styleId="Index4">
    <w:name w:val="index 4"/>
    <w:basedOn w:val="IndexBase"/>
    <w:semiHidden/>
    <w:locked/>
    <w:rsid w:val="00C469B3"/>
    <w:pPr>
      <w:spacing w:line="240" w:lineRule="auto"/>
      <w:ind w:left="1440"/>
    </w:pPr>
  </w:style>
  <w:style w:type="paragraph" w:styleId="IndexHeading">
    <w:name w:val="index heading"/>
    <w:basedOn w:val="HeadingBase"/>
    <w:next w:val="Index1"/>
    <w:semiHidden/>
    <w:locked/>
    <w:rsid w:val="006F4952"/>
    <w:pPr>
      <w:keepLines w:val="0"/>
      <w:spacing w:line="480" w:lineRule="atLeast"/>
    </w:pPr>
    <w:rPr>
      <w:rFonts w:ascii="Arial Black" w:hAnsi="Arial Black"/>
      <w:spacing w:val="-5"/>
      <w:sz w:val="24"/>
    </w:rPr>
  </w:style>
  <w:style w:type="paragraph" w:styleId="List">
    <w:name w:val="List"/>
    <w:basedOn w:val="BodyText"/>
    <w:locked/>
    <w:rsid w:val="00C469B3"/>
    <w:pPr>
      <w:numPr>
        <w:numId w:val="22"/>
      </w:numPr>
      <w:spacing w:after="0" w:line="240" w:lineRule="auto"/>
    </w:pPr>
    <w:rPr>
      <w:color w:val="A50D12"/>
    </w:rPr>
  </w:style>
  <w:style w:type="paragraph" w:styleId="List2">
    <w:name w:val="List 2"/>
    <w:basedOn w:val="List"/>
    <w:locked/>
    <w:rsid w:val="00C469B3"/>
    <w:pPr>
      <w:numPr>
        <w:numId w:val="13"/>
      </w:numPr>
    </w:pPr>
    <w:rPr>
      <w:color w:val="auto"/>
    </w:rPr>
  </w:style>
  <w:style w:type="paragraph" w:styleId="List3">
    <w:name w:val="List 3"/>
    <w:basedOn w:val="List"/>
    <w:locked/>
    <w:rsid w:val="00C469B3"/>
    <w:pPr>
      <w:numPr>
        <w:numId w:val="14"/>
      </w:numPr>
    </w:pPr>
    <w:rPr>
      <w:color w:val="auto"/>
    </w:rPr>
  </w:style>
  <w:style w:type="paragraph" w:styleId="ListBullet">
    <w:name w:val="List Bullet"/>
    <w:basedOn w:val="List"/>
    <w:uiPriority w:val="2"/>
    <w:qFormat/>
    <w:rsid w:val="001566A2"/>
    <w:pPr>
      <w:numPr>
        <w:numId w:val="17"/>
      </w:numPr>
      <w:spacing w:after="120"/>
    </w:pPr>
    <w:rPr>
      <w:color w:val="auto"/>
    </w:rPr>
  </w:style>
  <w:style w:type="paragraph" w:styleId="ListBullet2">
    <w:name w:val="List Bullet 2"/>
    <w:basedOn w:val="ListBullet"/>
    <w:uiPriority w:val="2"/>
    <w:rsid w:val="006F4952"/>
    <w:pPr>
      <w:numPr>
        <w:numId w:val="18"/>
      </w:numPr>
    </w:pPr>
  </w:style>
  <w:style w:type="paragraph" w:styleId="ListBullet3">
    <w:name w:val="List Bullet 3"/>
    <w:basedOn w:val="ListBullet2"/>
    <w:uiPriority w:val="2"/>
    <w:rsid w:val="006F4952"/>
    <w:pPr>
      <w:numPr>
        <w:numId w:val="0"/>
      </w:numPr>
    </w:pPr>
  </w:style>
  <w:style w:type="paragraph" w:styleId="ListContinue">
    <w:name w:val="List Continue"/>
    <w:basedOn w:val="List"/>
    <w:semiHidden/>
    <w:rsid w:val="006F4952"/>
    <w:pPr>
      <w:numPr>
        <w:numId w:val="0"/>
      </w:numPr>
    </w:pPr>
  </w:style>
  <w:style w:type="paragraph" w:styleId="ListContinue2">
    <w:name w:val="List Continue 2"/>
    <w:basedOn w:val="ListContinue"/>
    <w:semiHidden/>
    <w:rsid w:val="006F4952"/>
    <w:pPr>
      <w:ind w:left="1135" w:hanging="284"/>
    </w:pPr>
    <w:rPr>
      <w:lang w:val="en-US"/>
    </w:rPr>
  </w:style>
  <w:style w:type="paragraph" w:styleId="ListContinue3">
    <w:name w:val="List Continue 3"/>
    <w:basedOn w:val="ListContinue"/>
    <w:semiHidden/>
    <w:rsid w:val="006F4952"/>
    <w:pPr>
      <w:numPr>
        <w:numId w:val="21"/>
      </w:numPr>
      <w:tabs>
        <w:tab w:val="left" w:pos="357"/>
      </w:tabs>
    </w:pPr>
  </w:style>
  <w:style w:type="paragraph" w:styleId="ListNumber">
    <w:name w:val="List Number"/>
    <w:basedOn w:val="BodyText"/>
    <w:uiPriority w:val="2"/>
    <w:qFormat/>
    <w:rsid w:val="00682658"/>
    <w:pPr>
      <w:numPr>
        <w:numId w:val="37"/>
      </w:numPr>
      <w:spacing w:line="240" w:lineRule="auto"/>
    </w:pPr>
  </w:style>
  <w:style w:type="paragraph" w:styleId="ListNumber2">
    <w:name w:val="List Number 2"/>
    <w:next w:val="ListNumber"/>
    <w:uiPriority w:val="2"/>
    <w:rsid w:val="001566A2"/>
    <w:pPr>
      <w:numPr>
        <w:ilvl w:val="1"/>
        <w:numId w:val="37"/>
      </w:numPr>
      <w:spacing w:after="240"/>
    </w:pPr>
    <w:rPr>
      <w:rFonts w:ascii="Arial" w:hAnsi="Arial"/>
      <w:lang w:eastAsia="en-US"/>
    </w:rPr>
  </w:style>
  <w:style w:type="paragraph" w:styleId="ListNumber3">
    <w:name w:val="List Number 3"/>
    <w:basedOn w:val="ListNumber"/>
    <w:uiPriority w:val="2"/>
    <w:rsid w:val="001566A2"/>
    <w:pPr>
      <w:numPr>
        <w:ilvl w:val="2"/>
      </w:numPr>
    </w:pPr>
  </w:style>
  <w:style w:type="paragraph" w:customStyle="1" w:styleId="TableHeader">
    <w:name w:val="Table Header"/>
    <w:link w:val="TableHeaderChar"/>
    <w:rsid w:val="00047E1A"/>
    <w:pPr>
      <w:spacing w:before="120" w:after="120"/>
      <w:ind w:left="113"/>
    </w:pPr>
    <w:rPr>
      <w:rFonts w:ascii="Arial" w:hAnsi="Arial"/>
      <w:caps/>
      <w:color w:val="A50D12"/>
      <w:lang w:eastAsia="en-US"/>
    </w:rPr>
  </w:style>
  <w:style w:type="character" w:customStyle="1" w:styleId="TableHeaderChar">
    <w:name w:val="Table Header Char"/>
    <w:link w:val="TableHeader"/>
    <w:rsid w:val="00047E1A"/>
    <w:rPr>
      <w:rFonts w:ascii="Arial" w:hAnsi="Arial"/>
      <w:caps/>
      <w:color w:val="A50D12"/>
      <w:lang w:val="en-GB" w:eastAsia="en-US"/>
    </w:rPr>
  </w:style>
  <w:style w:type="paragraph" w:styleId="MessageHeader">
    <w:name w:val="Message Header"/>
    <w:basedOn w:val="BodyText"/>
    <w:semiHidden/>
    <w:locked/>
    <w:rsid w:val="006F4952"/>
    <w:pPr>
      <w:keepLines/>
      <w:tabs>
        <w:tab w:val="left" w:pos="3600"/>
        <w:tab w:val="left" w:pos="4680"/>
      </w:tabs>
      <w:spacing w:after="120" w:line="280" w:lineRule="exact"/>
      <w:ind w:right="2160" w:hanging="1080"/>
    </w:pPr>
  </w:style>
  <w:style w:type="paragraph" w:customStyle="1" w:styleId="CSWDiagramBlackCell">
    <w:name w:val="CSW Diagram Black Cell"/>
    <w:basedOn w:val="CSWDiagramRedCell"/>
    <w:semiHidden/>
    <w:rsid w:val="00E06ED1"/>
    <w:pPr>
      <w:framePr w:hSpace="180" w:wrap="around" w:vAnchor="text" w:hAnchor="text" w:xAlign="right" w:y="1"/>
      <w:shd w:val="clear" w:color="auto" w:fill="161824"/>
      <w:suppressOverlap/>
    </w:pPr>
  </w:style>
  <w:style w:type="paragraph" w:styleId="TableofAuthorities">
    <w:name w:val="table of authorities"/>
    <w:basedOn w:val="Normal"/>
    <w:semiHidden/>
    <w:locked/>
    <w:rsid w:val="006F4952"/>
    <w:pPr>
      <w:tabs>
        <w:tab w:val="right" w:leader="dot" w:pos="7560"/>
      </w:tabs>
      <w:ind w:left="1440" w:hanging="360"/>
      <w:jc w:val="both"/>
    </w:pPr>
  </w:style>
  <w:style w:type="paragraph" w:customStyle="1" w:styleId="TOCBase">
    <w:name w:val="TOC Base"/>
    <w:basedOn w:val="Normal"/>
    <w:semiHidden/>
    <w:rsid w:val="006F4952"/>
    <w:pPr>
      <w:tabs>
        <w:tab w:val="right" w:leader="dot" w:pos="6480"/>
      </w:tabs>
      <w:spacing w:after="240" w:line="240" w:lineRule="atLeast"/>
    </w:pPr>
  </w:style>
  <w:style w:type="paragraph" w:styleId="TableofFigures">
    <w:name w:val="table of figures"/>
    <w:uiPriority w:val="99"/>
    <w:rsid w:val="00727E09"/>
    <w:pPr>
      <w:tabs>
        <w:tab w:val="left" w:leader="dot" w:pos="8947"/>
      </w:tabs>
      <w:ind w:left="113"/>
    </w:pPr>
    <w:rPr>
      <w:rFonts w:ascii="Arial" w:hAnsi="Arial"/>
      <w:lang w:eastAsia="en-US"/>
    </w:rPr>
  </w:style>
  <w:style w:type="paragraph" w:styleId="TOAHeading">
    <w:name w:val="toa heading"/>
    <w:basedOn w:val="Normal"/>
    <w:next w:val="TableofAuthorities"/>
    <w:semiHidden/>
    <w:locked/>
    <w:rsid w:val="006F4952"/>
    <w:pPr>
      <w:keepNext/>
      <w:spacing w:line="480" w:lineRule="atLeast"/>
      <w:jc w:val="both"/>
    </w:pPr>
    <w:rPr>
      <w:rFonts w:ascii="Arial Black" w:hAnsi="Arial Black"/>
      <w:b/>
      <w:spacing w:val="-10"/>
      <w:kern w:val="28"/>
    </w:rPr>
  </w:style>
  <w:style w:type="paragraph" w:styleId="TOC1">
    <w:name w:val="toc 1"/>
    <w:basedOn w:val="TOCBase"/>
    <w:uiPriority w:val="39"/>
    <w:rsid w:val="00A56A24"/>
    <w:pPr>
      <w:keepLines/>
      <w:tabs>
        <w:tab w:val="clear" w:pos="6480"/>
        <w:tab w:val="left" w:leader="dot" w:pos="8947"/>
      </w:tabs>
      <w:spacing w:after="0" w:line="240" w:lineRule="auto"/>
    </w:pPr>
    <w:rPr>
      <w:caps/>
      <w:color w:val="A50D12"/>
      <w:spacing w:val="0"/>
    </w:rPr>
  </w:style>
  <w:style w:type="paragraph" w:styleId="TOC2">
    <w:name w:val="toc 2"/>
    <w:basedOn w:val="TOCBase"/>
    <w:uiPriority w:val="39"/>
    <w:rsid w:val="00A56A24"/>
    <w:pPr>
      <w:keepLines/>
      <w:tabs>
        <w:tab w:val="clear" w:pos="6480"/>
        <w:tab w:val="left" w:leader="dot" w:pos="8947"/>
      </w:tabs>
      <w:spacing w:after="0" w:line="240" w:lineRule="auto"/>
    </w:pPr>
    <w:rPr>
      <w:noProof/>
      <w:spacing w:val="0"/>
    </w:rPr>
  </w:style>
  <w:style w:type="paragraph" w:styleId="TOC3">
    <w:name w:val="toc 3"/>
    <w:basedOn w:val="TOCBase"/>
    <w:uiPriority w:val="39"/>
    <w:rsid w:val="00727E09"/>
    <w:pPr>
      <w:keepLines/>
      <w:tabs>
        <w:tab w:val="clear" w:pos="6480"/>
        <w:tab w:val="left" w:leader="dot" w:pos="8947"/>
      </w:tabs>
      <w:spacing w:after="0" w:line="240" w:lineRule="auto"/>
      <w:ind w:left="680"/>
    </w:pPr>
    <w:rPr>
      <w:noProof/>
      <w:spacing w:val="0"/>
    </w:rPr>
  </w:style>
  <w:style w:type="paragraph" w:styleId="TOC4">
    <w:name w:val="toc 4"/>
    <w:basedOn w:val="TOCBase"/>
    <w:uiPriority w:val="39"/>
    <w:rsid w:val="00727E09"/>
    <w:pPr>
      <w:tabs>
        <w:tab w:val="clear" w:pos="6480"/>
        <w:tab w:val="left" w:leader="dot" w:pos="8947"/>
      </w:tabs>
      <w:spacing w:after="0" w:line="240" w:lineRule="auto"/>
      <w:ind w:left="1021"/>
    </w:pPr>
  </w:style>
  <w:style w:type="table" w:customStyle="1" w:styleId="CSWTable10">
    <w:name w:val="CSW Table 10"/>
    <w:basedOn w:val="CSWTable"/>
    <w:semiHidden/>
    <w:rsid w:val="006F4952"/>
    <w:tblPr>
      <w:tblStyleRowBandSize w:val="1"/>
      <w:jc w:val="center"/>
      <w:tblInd w:w="0" w:type="dxa"/>
      <w:tblBorders>
        <w:bottom w:val="single" w:sz="4" w:space="0" w:color="766A62"/>
        <w:insideH w:val="single" w:sz="4" w:space="0" w:color="766A62"/>
      </w:tblBorders>
      <w:tblCellMar>
        <w:top w:w="0" w:type="dxa"/>
        <w:left w:w="108" w:type="dxa"/>
        <w:bottom w:w="0" w:type="dxa"/>
        <w:right w:w="108" w:type="dxa"/>
      </w:tblCellMar>
    </w:tblPr>
    <w:trPr>
      <w:jc w:val="center"/>
    </w:trPr>
    <w:tcPr>
      <w:vAlign w:val="center"/>
    </w:tcPr>
    <w:tblStylePr w:type="firstRow">
      <w:pPr>
        <w:keepNext/>
        <w:keepLines/>
        <w:wordWrap/>
        <w:spacing w:beforeLines="0" w:beforeAutospacing="0" w:afterLines="0" w:afterAutospacing="0"/>
      </w:pPr>
      <w:rPr>
        <w:rFonts w:ascii="Helv" w:hAnsi="Helv"/>
        <w:i w:val="0"/>
        <w:color w:val="FFFFFF"/>
        <w:sz w:val="20"/>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DocumentMap">
    <w:name w:val="Document Map"/>
    <w:basedOn w:val="Normal"/>
    <w:semiHidden/>
    <w:locked/>
    <w:rsid w:val="00B0660A"/>
    <w:pPr>
      <w:shd w:val="clear" w:color="auto" w:fill="000080"/>
    </w:pPr>
  </w:style>
  <w:style w:type="character" w:styleId="Hyperlink">
    <w:name w:val="Hyperlink"/>
    <w:uiPriority w:val="99"/>
    <w:rsid w:val="006700D9"/>
    <w:rPr>
      <w:rFonts w:ascii="Arial" w:hAnsi="Arial"/>
      <w:color w:val="auto"/>
      <w:u w:val="single"/>
    </w:rPr>
  </w:style>
  <w:style w:type="character" w:styleId="FollowedHyperlink">
    <w:name w:val="FollowedHyperlink"/>
    <w:semiHidden/>
    <w:locked/>
    <w:rsid w:val="00B0660A"/>
    <w:rPr>
      <w:rFonts w:ascii="Arial" w:hAnsi="Arial"/>
      <w:color w:val="800080"/>
      <w:u w:val="single"/>
    </w:rPr>
  </w:style>
  <w:style w:type="paragraph" w:customStyle="1" w:styleId="References">
    <w:name w:val="References"/>
    <w:basedOn w:val="BodyText"/>
    <w:rsid w:val="00521774"/>
    <w:pPr>
      <w:numPr>
        <w:numId w:val="7"/>
      </w:numPr>
      <w:tabs>
        <w:tab w:val="left" w:pos="567"/>
      </w:tabs>
      <w:spacing w:before="60" w:after="20" w:line="240" w:lineRule="auto"/>
    </w:pPr>
  </w:style>
  <w:style w:type="paragraph" w:customStyle="1" w:styleId="CSWAnnexes">
    <w:name w:val="CSW Annexes"/>
    <w:basedOn w:val="Heading1"/>
    <w:next w:val="CSWAnnexes2"/>
    <w:link w:val="CSWAnnexesChar"/>
    <w:rsid w:val="00DF7BAB"/>
    <w:pPr>
      <w:pageBreakBefore w:val="0"/>
      <w:numPr>
        <w:numId w:val="36"/>
      </w:numPr>
      <w:pBdr>
        <w:top w:val="single" w:sz="48" w:space="4" w:color="FFFFFF"/>
      </w:pBdr>
    </w:pPr>
  </w:style>
  <w:style w:type="table" w:customStyle="1" w:styleId="CSWTableBig10">
    <w:name w:val="CSW Table Big 10"/>
    <w:basedOn w:val="CSWTableBig"/>
    <w:semiHidden/>
    <w:rsid w:val="006F4952"/>
    <w:tblPr>
      <w:tblInd w:w="0" w:type="dxa"/>
      <w:tblBorders>
        <w:top w:val="single" w:sz="4" w:space="0" w:color="696A72"/>
        <w:left w:val="single" w:sz="4" w:space="0" w:color="696A72"/>
        <w:bottom w:val="single" w:sz="4" w:space="0" w:color="696A72"/>
        <w:right w:val="single" w:sz="4" w:space="0" w:color="696A72"/>
        <w:insideH w:val="single" w:sz="4" w:space="0" w:color="696A72"/>
        <w:insideV w:val="single" w:sz="4" w:space="0" w:color="696A72"/>
      </w:tblBorders>
      <w:tblCellMar>
        <w:top w:w="11" w:type="dxa"/>
        <w:left w:w="113" w:type="dxa"/>
        <w:bottom w:w="11" w:type="dxa"/>
        <w:right w:w="113" w:type="dxa"/>
      </w:tblCellMar>
    </w:tblPr>
    <w:tblStylePr w:type="firstRow">
      <w:rPr>
        <w:rFonts w:ascii="Wingdings" w:hAnsi="Wingdings"/>
        <w:color w:val="FFFFFF"/>
        <w:sz w:val="16"/>
      </w:rPr>
      <w:tblPr/>
      <w:trPr>
        <w:tblHeader/>
      </w:trPr>
      <w:tcPr>
        <w:shd w:val="clear" w:color="auto" w:fill="EBEBEB"/>
      </w:tcPr>
    </w:tblStylePr>
    <w:tblStylePr w:type="neCell">
      <w:tblPr/>
      <w:tcPr>
        <w:shd w:val="clear" w:color="auto" w:fill="292B36"/>
      </w:tcPr>
    </w:tblStylePr>
  </w:style>
  <w:style w:type="paragraph" w:customStyle="1" w:styleId="TableHeaderLarge">
    <w:name w:val="Table Header Large"/>
    <w:link w:val="TableHeaderLargeChar"/>
    <w:rsid w:val="007B6737"/>
    <w:pPr>
      <w:keepNext/>
      <w:keepLines/>
      <w:spacing w:before="120" w:line="360" w:lineRule="auto"/>
      <w:ind w:left="113"/>
    </w:pPr>
    <w:rPr>
      <w:rFonts w:ascii="Arial" w:hAnsi="Arial"/>
      <w:bCs/>
      <w:caps/>
      <w:color w:val="FFFFFF"/>
      <w:sz w:val="22"/>
      <w:lang w:eastAsia="en-US"/>
    </w:rPr>
  </w:style>
  <w:style w:type="character" w:customStyle="1" w:styleId="TableHeaderLargeChar">
    <w:name w:val="Table Header Large Char"/>
    <w:link w:val="TableHeaderLarge"/>
    <w:rsid w:val="007B6737"/>
    <w:rPr>
      <w:rFonts w:ascii="Arial" w:hAnsi="Arial"/>
      <w:bCs/>
      <w:caps/>
      <w:color w:val="FFFFFF"/>
      <w:sz w:val="22"/>
      <w:lang w:val="en-GB" w:eastAsia="en-US"/>
    </w:rPr>
  </w:style>
  <w:style w:type="paragraph" w:customStyle="1" w:styleId="TableTextLarge">
    <w:name w:val="Table Text Large"/>
    <w:basedOn w:val="Normal"/>
    <w:semiHidden/>
    <w:rsid w:val="006F4952"/>
    <w:pPr>
      <w:spacing w:before="60" w:after="60"/>
    </w:pPr>
    <w:rPr>
      <w:spacing w:val="0"/>
      <w:sz w:val="16"/>
    </w:rPr>
  </w:style>
  <w:style w:type="paragraph" w:customStyle="1" w:styleId="CSWApplicableDocuments">
    <w:name w:val="CSW Applicable Documents"/>
    <w:basedOn w:val="References"/>
    <w:rsid w:val="00E06ED1"/>
    <w:pPr>
      <w:numPr>
        <w:numId w:val="8"/>
      </w:numPr>
      <w:tabs>
        <w:tab w:val="clear" w:pos="567"/>
        <w:tab w:val="left" w:pos="566"/>
      </w:tabs>
    </w:pPr>
  </w:style>
  <w:style w:type="paragraph" w:customStyle="1" w:styleId="BodyTextDraft">
    <w:name w:val="Body Text Draft"/>
    <w:basedOn w:val="BodyText"/>
    <w:semiHidden/>
    <w:rsid w:val="006F4952"/>
    <w:pPr>
      <w:shd w:val="clear" w:color="auto" w:fill="FFFF99"/>
    </w:pPr>
    <w:rPr>
      <w:i/>
    </w:rPr>
  </w:style>
  <w:style w:type="table" w:customStyle="1" w:styleId="CSWTableWithTotals10">
    <w:name w:val="CSW Table With Totals 10"/>
    <w:basedOn w:val="CSWTableWithVerticalTotals"/>
    <w:semiHidden/>
    <w:rsid w:val="006F4952"/>
    <w:tblPr>
      <w:tblStyleRowBandSize w:val="1"/>
      <w:jc w:val="center"/>
      <w:tblInd w:w="0" w:type="dxa"/>
      <w:tblBorders>
        <w:top w:val="single" w:sz="4" w:space="0" w:color="9D1B33"/>
        <w:left w:val="single" w:sz="4" w:space="0" w:color="9D1B33"/>
        <w:bottom w:val="single" w:sz="4" w:space="0" w:color="9D1B33"/>
        <w:right w:val="single" w:sz="4" w:space="0" w:color="9D1B33"/>
        <w:insideH w:val="single" w:sz="4" w:space="0" w:color="696A72"/>
        <w:insideV w:val="single" w:sz="4" w:space="0" w:color="696A72"/>
      </w:tblBorders>
      <w:tblCellMar>
        <w:top w:w="11" w:type="dxa"/>
        <w:left w:w="113" w:type="dxa"/>
        <w:bottom w:w="11" w:type="dxa"/>
        <w:right w:w="113" w:type="dxa"/>
      </w:tblCellMar>
    </w:tblPr>
    <w:trPr>
      <w:jc w:val="center"/>
    </w:trPr>
    <w:tblStylePr w:type="firstRow">
      <w:rPr>
        <w:rFonts w:ascii="MS Mincho" w:hAnsi="MS Mincho"/>
        <w:b w:val="0"/>
        <w:i w:val="0"/>
        <w:color w:val="FFFFFF"/>
        <w:sz w:val="16"/>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BodyTextFirstIndent2">
    <w:name w:val="Body Text First Indent 2"/>
    <w:basedOn w:val="BodyTextIndent"/>
    <w:semiHidden/>
    <w:locked/>
    <w:rsid w:val="006F4952"/>
    <w:pPr>
      <w:spacing w:after="120"/>
      <w:ind w:left="283" w:firstLine="210"/>
    </w:pPr>
    <w:rPr>
      <w:spacing w:val="-5"/>
    </w:rPr>
  </w:style>
  <w:style w:type="paragraph" w:styleId="HTMLPreformatted">
    <w:name w:val="HTML Preformatted"/>
    <w:basedOn w:val="Normal"/>
    <w:locked/>
    <w:rsid w:val="00C469B3"/>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lang w:eastAsia="en-GB"/>
    </w:rPr>
  </w:style>
  <w:style w:type="paragraph" w:customStyle="1" w:styleId="CSWDisclaimertext">
    <w:name w:val="CSW Disclaimer text"/>
    <w:basedOn w:val="BodyText"/>
    <w:semiHidden/>
    <w:rsid w:val="00863A8C"/>
    <w:pPr>
      <w:pBdr>
        <w:bottom w:val="single" w:sz="4" w:space="1" w:color="D5D2C8"/>
      </w:pBdr>
      <w:spacing w:after="0"/>
    </w:pPr>
  </w:style>
  <w:style w:type="paragraph" w:customStyle="1" w:styleId="CSWDisclaimer">
    <w:name w:val="CSW Disclaimer"/>
    <w:basedOn w:val="BodyText"/>
    <w:semiHidden/>
    <w:rsid w:val="00C14B14"/>
    <w:pPr>
      <w:spacing w:after="120" w:line="240" w:lineRule="auto"/>
    </w:pPr>
    <w:rPr>
      <w:caps/>
      <w:color w:val="A50D12"/>
      <w:szCs w:val="24"/>
    </w:rPr>
  </w:style>
  <w:style w:type="paragraph" w:customStyle="1" w:styleId="TableTextCentred">
    <w:name w:val="Table Text Centred"/>
    <w:basedOn w:val="TableText"/>
    <w:rsid w:val="006F4952"/>
    <w:pPr>
      <w:jc w:val="center"/>
    </w:pPr>
  </w:style>
  <w:style w:type="paragraph" w:customStyle="1" w:styleId="PictureCentered">
    <w:name w:val="Picture Centered"/>
    <w:basedOn w:val="Normal"/>
    <w:rsid w:val="006F4952"/>
    <w:pPr>
      <w:jc w:val="center"/>
    </w:pPr>
  </w:style>
  <w:style w:type="paragraph" w:styleId="CommentSubject">
    <w:name w:val="annotation subject"/>
    <w:basedOn w:val="CommentText"/>
    <w:next w:val="CommentText"/>
    <w:semiHidden/>
    <w:rsid w:val="00E06ED1"/>
    <w:pPr>
      <w:keepLines w:val="0"/>
      <w:spacing w:line="240" w:lineRule="auto"/>
    </w:pPr>
    <w:rPr>
      <w:bCs/>
      <w:noProof w:val="0"/>
      <w:sz w:val="20"/>
    </w:rPr>
  </w:style>
  <w:style w:type="table" w:customStyle="1" w:styleId="CSWTableWithVerticalTotals">
    <w:name w:val="CSW Table With Vertical Totals"/>
    <w:basedOn w:val="TableNormal"/>
    <w:rsid w:val="006F4952"/>
    <w:rPr>
      <w:rFonts w:ascii="Arial" w:hAnsi="Arial"/>
      <w:color w:val="766A62"/>
    </w:rPr>
    <w:tblPr>
      <w:tblStyleRowBandSize w:val="1"/>
      <w:jc w:val="center"/>
      <w:tblInd w:w="0" w:type="dxa"/>
      <w:tblBorders>
        <w:top w:val="single" w:sz="4" w:space="0" w:color="9D1B33"/>
        <w:left w:val="single" w:sz="4" w:space="0" w:color="9D1B33"/>
        <w:bottom w:val="single" w:sz="4" w:space="0" w:color="9D1B33"/>
        <w:right w:val="single" w:sz="4" w:space="0" w:color="9D1B33"/>
        <w:insideH w:val="single" w:sz="4" w:space="0" w:color="696A72"/>
        <w:insideV w:val="single" w:sz="4" w:space="0" w:color="696A72"/>
      </w:tblBorders>
      <w:tblCellMar>
        <w:top w:w="11" w:type="dxa"/>
        <w:left w:w="113" w:type="dxa"/>
        <w:bottom w:w="11" w:type="dxa"/>
        <w:right w:w="113" w:type="dxa"/>
      </w:tblCellMar>
    </w:tblPr>
    <w:trPr>
      <w:jc w:val="center"/>
    </w:trPr>
    <w:tblStylePr w:type="firstRow">
      <w:rPr>
        <w:rFonts w:ascii="New York" w:hAnsi="New York"/>
        <w:b w:val="0"/>
        <w:i w:val="0"/>
        <w:color w:val="FFFFFF"/>
        <w:sz w:val="20"/>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TOC7">
    <w:name w:val="toc 7"/>
    <w:basedOn w:val="Normal"/>
    <w:next w:val="Normal"/>
    <w:autoRedefine/>
    <w:semiHidden/>
    <w:rsid w:val="00727E09"/>
    <w:pPr>
      <w:tabs>
        <w:tab w:val="left" w:leader="dot" w:pos="8947"/>
      </w:tabs>
      <w:ind w:left="1200"/>
    </w:pPr>
  </w:style>
  <w:style w:type="character" w:customStyle="1" w:styleId="Bold">
    <w:name w:val="Bold"/>
    <w:rsid w:val="00E06ED1"/>
    <w:rPr>
      <w:rFonts w:ascii="Arial" w:hAnsi="Arial"/>
      <w:b/>
      <w:color w:val="auto"/>
    </w:rPr>
  </w:style>
  <w:style w:type="character" w:customStyle="1" w:styleId="Italic">
    <w:name w:val="Italic"/>
    <w:rsid w:val="00C469B3"/>
    <w:rPr>
      <w:rFonts w:ascii="Arial" w:hAnsi="Arial"/>
      <w:i/>
      <w:color w:val="auto"/>
    </w:rPr>
  </w:style>
  <w:style w:type="paragraph" w:customStyle="1" w:styleId="TableHeaderCentred">
    <w:name w:val="Table Header Centred"/>
    <w:basedOn w:val="TableHeader"/>
    <w:rsid w:val="008206F1"/>
    <w:pPr>
      <w:jc w:val="center"/>
    </w:pPr>
  </w:style>
  <w:style w:type="character" w:customStyle="1" w:styleId="SourceCode">
    <w:name w:val="Source_Code"/>
    <w:semiHidden/>
    <w:qFormat/>
    <w:rsid w:val="006F4952"/>
    <w:rPr>
      <w:rFonts w:ascii="Consolas" w:hAnsi="Consolas"/>
    </w:rPr>
  </w:style>
  <w:style w:type="paragraph" w:styleId="ListContinue5">
    <w:name w:val="List Continue 5"/>
    <w:basedOn w:val="ListContinue"/>
    <w:semiHidden/>
    <w:rsid w:val="006F4952"/>
  </w:style>
  <w:style w:type="paragraph" w:customStyle="1" w:styleId="BodyTextHighlighted">
    <w:name w:val="Body Text Highlighted"/>
    <w:basedOn w:val="BodyText"/>
    <w:autoRedefine/>
    <w:semiHidden/>
    <w:rsid w:val="00E06ED1"/>
    <w:pPr>
      <w:pBdr>
        <w:top w:val="single" w:sz="4" w:space="1" w:color="9D1B33"/>
        <w:bottom w:val="single" w:sz="4" w:space="2" w:color="9D1B33"/>
      </w:pBdr>
      <w:shd w:val="clear" w:color="auto" w:fill="E1E6F0"/>
    </w:pPr>
  </w:style>
  <w:style w:type="character" w:customStyle="1" w:styleId="HeadingBaseCarcter">
    <w:name w:val="Heading Base Carácter"/>
    <w:link w:val="HeadingBase"/>
    <w:semiHidden/>
    <w:rsid w:val="00C469B3"/>
    <w:rPr>
      <w:rFonts w:ascii="Arial" w:hAnsi="Arial"/>
      <w:color w:val="003399"/>
      <w:sz w:val="22"/>
      <w:szCs w:val="22"/>
      <w:lang w:val="en-GB" w:eastAsia="en-US"/>
    </w:rPr>
  </w:style>
  <w:style w:type="paragraph" w:customStyle="1" w:styleId="TableHeaderRight">
    <w:name w:val="Table Header Right"/>
    <w:basedOn w:val="TableHeader"/>
    <w:rsid w:val="008206F1"/>
    <w:pPr>
      <w:jc w:val="right"/>
    </w:pPr>
    <w:rPr>
      <w:bCs/>
    </w:rPr>
  </w:style>
  <w:style w:type="paragraph" w:customStyle="1" w:styleId="TableTextRight">
    <w:name w:val="Table Text Right"/>
    <w:basedOn w:val="TableText"/>
    <w:rsid w:val="006F4952"/>
    <w:pPr>
      <w:jc w:val="right"/>
    </w:pPr>
  </w:style>
  <w:style w:type="paragraph" w:customStyle="1" w:styleId="HFLeft">
    <w:name w:val="H&amp;F Left"/>
    <w:basedOn w:val="Normal"/>
    <w:semiHidden/>
    <w:rsid w:val="006F4952"/>
    <w:pPr>
      <w:jc w:val="both"/>
    </w:pPr>
    <w:rPr>
      <w:smallCaps/>
      <w:color w:val="336699"/>
      <w:sz w:val="16"/>
      <w:szCs w:val="15"/>
    </w:rPr>
  </w:style>
  <w:style w:type="paragraph" w:customStyle="1" w:styleId="HFRight">
    <w:name w:val="H&amp;F Right"/>
    <w:basedOn w:val="HFLeft"/>
    <w:semiHidden/>
    <w:rsid w:val="006F4952"/>
    <w:pPr>
      <w:jc w:val="right"/>
    </w:pPr>
  </w:style>
  <w:style w:type="paragraph" w:customStyle="1" w:styleId="HFCentre">
    <w:name w:val="H&amp;F Centre"/>
    <w:basedOn w:val="HFLeft"/>
    <w:semiHidden/>
    <w:rsid w:val="006F4952"/>
    <w:pPr>
      <w:jc w:val="center"/>
    </w:pPr>
  </w:style>
  <w:style w:type="character" w:styleId="PageNumber">
    <w:name w:val="page number"/>
    <w:semiHidden/>
    <w:locked/>
    <w:rsid w:val="00521774"/>
    <w:rPr>
      <w:rFonts w:ascii="Arial" w:hAnsi="Arial"/>
      <w:color w:val="auto"/>
    </w:rPr>
  </w:style>
  <w:style w:type="paragraph" w:customStyle="1" w:styleId="CSWCover1">
    <w:name w:val="CSW Cover 1"/>
    <w:basedOn w:val="BodyText"/>
    <w:semiHidden/>
    <w:rsid w:val="00863A8C"/>
    <w:rPr>
      <w:caps/>
      <w:color w:val="A50D12"/>
      <w:sz w:val="44"/>
      <w:szCs w:val="60"/>
    </w:rPr>
  </w:style>
  <w:style w:type="paragraph" w:customStyle="1" w:styleId="HFCSWMotto">
    <w:name w:val="H&amp;F CSW Motto"/>
    <w:basedOn w:val="Normal"/>
    <w:semiHidden/>
    <w:rsid w:val="00C469B3"/>
    <w:pPr>
      <w:spacing w:before="720"/>
    </w:pPr>
    <w:rPr>
      <w:b/>
      <w:bCs/>
      <w:i/>
      <w:iCs/>
      <w:noProof/>
      <w:sz w:val="24"/>
    </w:rPr>
  </w:style>
  <w:style w:type="paragraph" w:customStyle="1" w:styleId="HFCSWURL">
    <w:name w:val="H&amp;F CSW URL"/>
    <w:basedOn w:val="Normal"/>
    <w:semiHidden/>
    <w:rsid w:val="00C469B3"/>
    <w:pPr>
      <w:ind w:right="-198"/>
    </w:pPr>
    <w:rPr>
      <w:bCs/>
      <w:spacing w:val="16"/>
      <w:sz w:val="16"/>
    </w:rPr>
  </w:style>
  <w:style w:type="paragraph" w:customStyle="1" w:styleId="CSWCover2">
    <w:name w:val="CSW Cover 2"/>
    <w:basedOn w:val="BodyText"/>
    <w:semiHidden/>
    <w:rsid w:val="00863A8C"/>
    <w:rPr>
      <w:caps/>
      <w:sz w:val="64"/>
      <w:szCs w:val="60"/>
    </w:rPr>
  </w:style>
  <w:style w:type="paragraph" w:customStyle="1" w:styleId="CSWCover3">
    <w:name w:val="CSW Cover 3"/>
    <w:basedOn w:val="BodyText"/>
    <w:semiHidden/>
    <w:rsid w:val="00863A8C"/>
    <w:rPr>
      <w:caps/>
      <w:sz w:val="32"/>
      <w:szCs w:val="40"/>
    </w:rPr>
  </w:style>
  <w:style w:type="paragraph" w:customStyle="1" w:styleId="CSWCover4">
    <w:name w:val="CSW Cover 4"/>
    <w:basedOn w:val="Normal"/>
    <w:semiHidden/>
    <w:rsid w:val="00E06ED1"/>
    <w:pPr>
      <w:framePr w:hSpace="180" w:wrap="around" w:vAnchor="text" w:hAnchor="text" w:xAlign="right" w:y="1"/>
      <w:suppressOverlap/>
    </w:pPr>
    <w:rPr>
      <w:rFonts w:cs="Univers-CondensedLight"/>
      <w:color w:val="A50D12"/>
      <w:spacing w:val="0"/>
      <w:sz w:val="16"/>
      <w:szCs w:val="16"/>
      <w:lang w:eastAsia="pt-PT"/>
    </w:rPr>
  </w:style>
  <w:style w:type="paragraph" w:customStyle="1" w:styleId="CSWFooterFirstPage">
    <w:name w:val="CSW Footer First Page"/>
    <w:basedOn w:val="Footer"/>
    <w:semiHidden/>
    <w:rsid w:val="00684C45"/>
    <w:pPr>
      <w:spacing w:line="240" w:lineRule="auto"/>
      <w:jc w:val="left"/>
    </w:pPr>
    <w:rPr>
      <w:rFonts w:cs="Univers-Condensed"/>
      <w:color w:val="A50D12"/>
      <w:spacing w:val="0"/>
      <w:sz w:val="32"/>
      <w:szCs w:val="32"/>
      <w:lang w:val="pt-PT" w:eastAsia="pt-PT"/>
    </w:rPr>
  </w:style>
  <w:style w:type="paragraph" w:customStyle="1" w:styleId="CSWHeaderFirstColumn">
    <w:name w:val="CSW Header First Column"/>
    <w:basedOn w:val="Normal"/>
    <w:semiHidden/>
    <w:rsid w:val="00684C45"/>
    <w:rPr>
      <w:color w:val="FFFFFF"/>
      <w:spacing w:val="0"/>
      <w:sz w:val="28"/>
      <w:szCs w:val="28"/>
    </w:rPr>
  </w:style>
  <w:style w:type="paragraph" w:customStyle="1" w:styleId="CSWHeaderSecondColumn">
    <w:name w:val="CSW Header Second Column"/>
    <w:basedOn w:val="Normal"/>
    <w:semiHidden/>
    <w:rsid w:val="00684C45"/>
    <w:rPr>
      <w:color w:val="FFFFFF"/>
      <w:spacing w:val="0"/>
      <w:sz w:val="28"/>
      <w:szCs w:val="28"/>
    </w:rPr>
  </w:style>
  <w:style w:type="paragraph" w:customStyle="1" w:styleId="CSWFooterFirstColumn">
    <w:name w:val="CSW Footer First Column"/>
    <w:basedOn w:val="Normal"/>
    <w:semiHidden/>
    <w:rsid w:val="00684C45"/>
    <w:rPr>
      <w:rFonts w:cs="Univers-CondensedLight"/>
      <w:caps/>
      <w:spacing w:val="0"/>
      <w:sz w:val="14"/>
      <w:szCs w:val="14"/>
      <w:lang w:eastAsia="pt-PT"/>
    </w:rPr>
  </w:style>
  <w:style w:type="paragraph" w:customStyle="1" w:styleId="CSWFooterPageNumber">
    <w:name w:val="CSW Footer Page Number"/>
    <w:basedOn w:val="CSWFooterFirstColumn"/>
    <w:semiHidden/>
    <w:rsid w:val="006F4952"/>
    <w:pPr>
      <w:jc w:val="right"/>
    </w:pPr>
    <w:rPr>
      <w:noProof/>
      <w:sz w:val="28"/>
      <w:szCs w:val="28"/>
    </w:rPr>
  </w:style>
  <w:style w:type="paragraph" w:customStyle="1" w:styleId="CSWDiagramBlueCell">
    <w:name w:val="CSW Diagram Blue Cell"/>
    <w:basedOn w:val="CSWDiagramRedCell"/>
    <w:semiHidden/>
    <w:rsid w:val="00E06ED1"/>
    <w:pPr>
      <w:shd w:val="clear" w:color="auto" w:fill="00AAD6"/>
      <w:spacing w:before="80"/>
    </w:pPr>
  </w:style>
  <w:style w:type="paragraph" w:customStyle="1" w:styleId="PictureBetweenText">
    <w:name w:val="Picture Between Text"/>
    <w:basedOn w:val="BodyText"/>
    <w:rsid w:val="006F4952"/>
    <w:pPr>
      <w:spacing w:before="340" w:after="0"/>
      <w:ind w:left="340" w:right="340"/>
    </w:pPr>
  </w:style>
  <w:style w:type="paragraph" w:customStyle="1" w:styleId="CSWDiagram">
    <w:name w:val="CSW Diagram"/>
    <w:basedOn w:val="BodyText"/>
    <w:semiHidden/>
    <w:rsid w:val="006F4952"/>
    <w:pPr>
      <w:shd w:val="clear" w:color="BFC0C3" w:fill="BFC0C3"/>
    </w:pPr>
  </w:style>
  <w:style w:type="paragraph" w:customStyle="1" w:styleId="CSWContacts">
    <w:name w:val="CSW Contacts"/>
    <w:basedOn w:val="BodyText"/>
    <w:rsid w:val="006F4952"/>
    <w:pPr>
      <w:spacing w:after="0" w:line="240" w:lineRule="auto"/>
    </w:pPr>
    <w:rPr>
      <w:rFonts w:cs="Univers-CondensedLight"/>
      <w:sz w:val="16"/>
      <w:lang w:val="pt-PT" w:eastAsia="pt-PT"/>
    </w:rPr>
  </w:style>
  <w:style w:type="paragraph" w:customStyle="1" w:styleId="CSWAttention">
    <w:name w:val="CSW Attention"/>
    <w:basedOn w:val="CSWNote"/>
    <w:next w:val="CSWBoxText"/>
    <w:qFormat/>
    <w:rsid w:val="00E06ED1"/>
    <w:pPr>
      <w:numPr>
        <w:numId w:val="10"/>
      </w:numPr>
      <w:ind w:right="113"/>
    </w:pPr>
  </w:style>
  <w:style w:type="paragraph" w:customStyle="1" w:styleId="CSWWarning">
    <w:name w:val="CSW Warning"/>
    <w:next w:val="CSWBoxText"/>
    <w:uiPriority w:val="5"/>
    <w:qFormat/>
    <w:rsid w:val="006235FB"/>
    <w:pPr>
      <w:numPr>
        <w:numId w:val="11"/>
      </w:numPr>
      <w:jc w:val="both"/>
    </w:pPr>
    <w:rPr>
      <w:rFonts w:ascii="Arial" w:hAnsi="Arial"/>
      <w:color w:val="A50D12"/>
      <w:szCs w:val="60"/>
      <w:lang w:eastAsia="en-US"/>
    </w:rPr>
  </w:style>
  <w:style w:type="character" w:customStyle="1" w:styleId="Heading1Char">
    <w:name w:val="Heading 1 Char"/>
    <w:link w:val="Heading1"/>
    <w:uiPriority w:val="9"/>
    <w:rsid w:val="006235FB"/>
    <w:rPr>
      <w:rFonts w:ascii="Arial" w:hAnsi="Arial"/>
      <w:caps/>
      <w:color w:val="A50D12"/>
      <w:sz w:val="28"/>
      <w:szCs w:val="22"/>
      <w:lang w:val="en-GB" w:eastAsia="x-none"/>
    </w:rPr>
  </w:style>
  <w:style w:type="paragraph" w:customStyle="1" w:styleId="CSWNote">
    <w:name w:val="CSW Note"/>
    <w:next w:val="CSWBoxText"/>
    <w:uiPriority w:val="5"/>
    <w:qFormat/>
    <w:rsid w:val="006235FB"/>
    <w:pPr>
      <w:numPr>
        <w:numId w:val="9"/>
      </w:numPr>
      <w:spacing w:line="260" w:lineRule="atLeast"/>
      <w:jc w:val="both"/>
    </w:pPr>
    <w:rPr>
      <w:rFonts w:ascii="Arial" w:hAnsi="Arial"/>
      <w:szCs w:val="60"/>
      <w:lang w:eastAsia="en-US"/>
    </w:rPr>
  </w:style>
  <w:style w:type="character" w:customStyle="1" w:styleId="CSWAnnexesCharChar">
    <w:name w:val="CSW Annexes Char Char"/>
    <w:rsid w:val="00E8417D"/>
    <w:rPr>
      <w:rFonts w:ascii="Arial" w:hAnsi="Arial"/>
      <w:caps/>
      <w:color w:val="A50D12"/>
      <w:sz w:val="28"/>
      <w:szCs w:val="22"/>
      <w:lang w:val="en-GB" w:eastAsia="x-none"/>
    </w:rPr>
  </w:style>
  <w:style w:type="paragraph" w:customStyle="1" w:styleId="CSWAnnexes2">
    <w:name w:val="CSW Annexes 2"/>
    <w:basedOn w:val="Heading2"/>
    <w:next w:val="CSWAnnexes3"/>
    <w:rsid w:val="00DF7BAB"/>
    <w:pPr>
      <w:numPr>
        <w:numId w:val="36"/>
      </w:numPr>
    </w:pPr>
  </w:style>
  <w:style w:type="paragraph" w:styleId="ListBullet4">
    <w:name w:val="List Bullet 4"/>
    <w:basedOn w:val="Normal"/>
    <w:uiPriority w:val="2"/>
    <w:rsid w:val="006F4952"/>
    <w:pPr>
      <w:numPr>
        <w:numId w:val="19"/>
      </w:numPr>
      <w:spacing w:after="120"/>
      <w:contextualSpacing/>
    </w:pPr>
  </w:style>
  <w:style w:type="paragraph" w:styleId="ListNumber4">
    <w:name w:val="List Number 4"/>
    <w:basedOn w:val="ListNumber"/>
    <w:uiPriority w:val="2"/>
    <w:rsid w:val="001566A2"/>
    <w:pPr>
      <w:numPr>
        <w:ilvl w:val="3"/>
      </w:numPr>
    </w:pPr>
  </w:style>
  <w:style w:type="paragraph" w:customStyle="1" w:styleId="ListLetter2">
    <w:name w:val="List Letter 2"/>
    <w:basedOn w:val="ListLetter"/>
    <w:semiHidden/>
    <w:rsid w:val="003C0A29"/>
    <w:pPr>
      <w:numPr>
        <w:ilvl w:val="1"/>
        <w:numId w:val="23"/>
      </w:numPr>
      <w:tabs>
        <w:tab w:val="clear" w:pos="1327"/>
        <w:tab w:val="left" w:pos="714"/>
      </w:tabs>
      <w:ind w:left="357" w:firstLine="0"/>
    </w:pPr>
  </w:style>
  <w:style w:type="paragraph" w:customStyle="1" w:styleId="ListLetter">
    <w:name w:val="List Letter"/>
    <w:basedOn w:val="List"/>
    <w:semiHidden/>
    <w:rsid w:val="003C0A29"/>
    <w:pPr>
      <w:numPr>
        <w:numId w:val="40"/>
      </w:numPr>
      <w:spacing w:before="120" w:after="240" w:line="260" w:lineRule="atLeast"/>
      <w:ind w:left="357" w:hanging="357"/>
    </w:pPr>
    <w:rPr>
      <w:color w:val="auto"/>
      <w:sz w:val="19"/>
      <w:lang w:val="pt-PT"/>
    </w:rPr>
  </w:style>
  <w:style w:type="paragraph" w:customStyle="1" w:styleId="ListLetter3">
    <w:name w:val="List Letter 3"/>
    <w:basedOn w:val="ListLetter"/>
    <w:semiHidden/>
    <w:rsid w:val="00476AF6"/>
    <w:pPr>
      <w:numPr>
        <w:ilvl w:val="2"/>
        <w:numId w:val="23"/>
      </w:numPr>
    </w:pPr>
  </w:style>
  <w:style w:type="numbering" w:styleId="1ai">
    <w:name w:val="Outline List 1"/>
    <w:basedOn w:val="NoList"/>
    <w:semiHidden/>
    <w:locked/>
    <w:rsid w:val="006F4952"/>
    <w:pPr>
      <w:numPr>
        <w:numId w:val="3"/>
      </w:numPr>
    </w:pPr>
  </w:style>
  <w:style w:type="paragraph" w:customStyle="1" w:styleId="ListLetter4">
    <w:name w:val="List Letter 4"/>
    <w:basedOn w:val="ListLetter3"/>
    <w:semiHidden/>
    <w:rsid w:val="006F4952"/>
    <w:pPr>
      <w:numPr>
        <w:numId w:val="0"/>
      </w:numPr>
      <w:tabs>
        <w:tab w:val="left" w:pos="1247"/>
      </w:tabs>
    </w:pPr>
  </w:style>
  <w:style w:type="table" w:customStyle="1" w:styleId="CSWTableBig">
    <w:name w:val="CSW Table Big"/>
    <w:basedOn w:val="TableNormal"/>
    <w:rsid w:val="006F4952"/>
    <w:rPr>
      <w:rFonts w:ascii="Arial" w:hAnsi="Arial"/>
      <w:color w:val="766A62"/>
    </w:rPr>
    <w:tblPr>
      <w:tblInd w:w="0" w:type="dxa"/>
      <w:tblBorders>
        <w:top w:val="single" w:sz="4" w:space="0" w:color="696A72"/>
        <w:left w:val="single" w:sz="4" w:space="0" w:color="696A72"/>
        <w:bottom w:val="single" w:sz="4" w:space="0" w:color="696A72"/>
        <w:right w:val="single" w:sz="4" w:space="0" w:color="696A72"/>
        <w:insideH w:val="single" w:sz="4" w:space="0" w:color="696A72"/>
        <w:insideV w:val="single" w:sz="4" w:space="0" w:color="696A72"/>
      </w:tblBorders>
      <w:tblCellMar>
        <w:top w:w="11" w:type="dxa"/>
        <w:left w:w="113" w:type="dxa"/>
        <w:bottom w:w="11" w:type="dxa"/>
        <w:right w:w="113" w:type="dxa"/>
      </w:tblCellMar>
    </w:tblPr>
    <w:tblStylePr w:type="firstRow">
      <w:rPr>
        <w:rFonts w:ascii="New York" w:hAnsi="New York"/>
        <w:color w:val="auto"/>
        <w:sz w:val="20"/>
      </w:rPr>
      <w:tblPr/>
      <w:trPr>
        <w:tblHeader/>
      </w:trPr>
      <w:tcPr>
        <w:shd w:val="clear" w:color="auto" w:fill="EBEBEB"/>
      </w:tcPr>
    </w:tblStylePr>
    <w:tblStylePr w:type="neCell">
      <w:tblPr/>
      <w:tcPr>
        <w:shd w:val="clear" w:color="auto" w:fill="292B36"/>
      </w:tcPr>
    </w:tblStylePr>
  </w:style>
  <w:style w:type="paragraph" w:customStyle="1" w:styleId="CSWAnnexes3">
    <w:name w:val="CSW Annexes 3"/>
    <w:basedOn w:val="Heading3"/>
    <w:next w:val="BodyText"/>
    <w:rsid w:val="00DF7BAB"/>
    <w:pPr>
      <w:numPr>
        <w:numId w:val="36"/>
      </w:numPr>
    </w:pPr>
  </w:style>
  <w:style w:type="character" w:styleId="HTMLAcronym">
    <w:name w:val="HTML Acronym"/>
    <w:semiHidden/>
    <w:locked/>
    <w:rsid w:val="00C469B3"/>
    <w:rPr>
      <w:color w:val="auto"/>
    </w:rPr>
  </w:style>
  <w:style w:type="numbering" w:styleId="ArticleSection">
    <w:name w:val="Outline List 3"/>
    <w:basedOn w:val="NoList"/>
    <w:semiHidden/>
    <w:locked/>
    <w:rsid w:val="006F4952"/>
    <w:pPr>
      <w:numPr>
        <w:numId w:val="4"/>
      </w:numPr>
    </w:pPr>
  </w:style>
  <w:style w:type="paragraph" w:styleId="Signature">
    <w:name w:val="Signature"/>
    <w:basedOn w:val="Normal"/>
    <w:semiHidden/>
    <w:locked/>
    <w:rsid w:val="006F4952"/>
    <w:pPr>
      <w:ind w:left="4252"/>
    </w:pPr>
  </w:style>
  <w:style w:type="paragraph" w:styleId="E-mailSignature">
    <w:name w:val="E-mail Signature"/>
    <w:basedOn w:val="Normal"/>
    <w:semiHidden/>
    <w:locked/>
    <w:rsid w:val="00B0660A"/>
  </w:style>
  <w:style w:type="character" w:styleId="HTMLCite">
    <w:name w:val="HTML Cite"/>
    <w:semiHidden/>
    <w:locked/>
    <w:rsid w:val="00C469B3"/>
    <w:rPr>
      <w:i/>
      <w:iCs/>
      <w:color w:val="auto"/>
    </w:rPr>
  </w:style>
  <w:style w:type="character" w:styleId="HTMLCode">
    <w:name w:val="HTML Code"/>
    <w:semiHidden/>
    <w:locked/>
    <w:rsid w:val="00C469B3"/>
    <w:rPr>
      <w:rFonts w:ascii="Courier New" w:hAnsi="Courier New" w:cs="Courier New"/>
      <w:color w:val="auto"/>
      <w:sz w:val="20"/>
      <w:szCs w:val="20"/>
    </w:rPr>
  </w:style>
  <w:style w:type="paragraph" w:styleId="BodyText2">
    <w:name w:val="Body Text 2"/>
    <w:basedOn w:val="Normal"/>
    <w:semiHidden/>
    <w:locked/>
    <w:rsid w:val="006235FB"/>
    <w:pPr>
      <w:spacing w:after="120" w:line="480" w:lineRule="auto"/>
      <w:jc w:val="both"/>
    </w:pPr>
  </w:style>
  <w:style w:type="paragraph" w:styleId="BodyText3">
    <w:name w:val="Body Text 3"/>
    <w:basedOn w:val="Normal"/>
    <w:semiHidden/>
    <w:locked/>
    <w:rsid w:val="006235FB"/>
    <w:pPr>
      <w:spacing w:after="120"/>
      <w:jc w:val="both"/>
    </w:pPr>
    <w:rPr>
      <w:sz w:val="16"/>
      <w:szCs w:val="16"/>
    </w:rPr>
  </w:style>
  <w:style w:type="character" w:styleId="HTMLDefinition">
    <w:name w:val="HTML Definition"/>
    <w:semiHidden/>
    <w:locked/>
    <w:rsid w:val="00C469B3"/>
    <w:rPr>
      <w:i/>
      <w:iCs/>
      <w:color w:val="auto"/>
    </w:rPr>
  </w:style>
  <w:style w:type="paragraph" w:styleId="EnvelopeAddress">
    <w:name w:val="envelope address"/>
    <w:basedOn w:val="Normal"/>
    <w:semiHidden/>
    <w:locked/>
    <w:rsid w:val="00B0660A"/>
    <w:pPr>
      <w:framePr w:w="7938" w:h="1984" w:hRule="exact" w:hSpace="141" w:wrap="auto" w:hAnchor="page" w:xAlign="center" w:yAlign="bottom"/>
      <w:ind w:left="2835"/>
    </w:pPr>
    <w:rPr>
      <w:rFonts w:cs="Arial"/>
      <w:sz w:val="24"/>
      <w:szCs w:val="24"/>
    </w:rPr>
  </w:style>
  <w:style w:type="paragraph" w:styleId="HTMLAddress">
    <w:name w:val="HTML Address"/>
    <w:basedOn w:val="Normal"/>
    <w:semiHidden/>
    <w:locked/>
    <w:rsid w:val="00C469B3"/>
    <w:rPr>
      <w:i/>
      <w:iCs/>
    </w:rPr>
  </w:style>
  <w:style w:type="character" w:styleId="Emphasis">
    <w:name w:val="Emphasis"/>
    <w:qFormat/>
    <w:locked/>
    <w:rsid w:val="00B0660A"/>
    <w:rPr>
      <w:rFonts w:ascii="Arial" w:hAnsi="Arial"/>
      <w:i/>
      <w:iCs/>
      <w:color w:val="auto"/>
      <w:sz w:val="20"/>
    </w:rPr>
  </w:style>
  <w:style w:type="character" w:styleId="HTMLSample">
    <w:name w:val="HTML Sample"/>
    <w:semiHidden/>
    <w:locked/>
    <w:rsid w:val="00C469B3"/>
    <w:rPr>
      <w:rFonts w:ascii="Courier New" w:hAnsi="Courier New" w:cs="Courier New"/>
      <w:color w:val="auto"/>
    </w:rPr>
  </w:style>
  <w:style w:type="paragraph" w:styleId="Salutation">
    <w:name w:val="Salutation"/>
    <w:basedOn w:val="Normal"/>
    <w:next w:val="Normal"/>
    <w:semiHidden/>
    <w:locked/>
    <w:rsid w:val="006F4952"/>
  </w:style>
  <w:style w:type="character" w:styleId="HTMLTypewriter">
    <w:name w:val="HTML Typewriter"/>
    <w:semiHidden/>
    <w:locked/>
    <w:rsid w:val="00C469B3"/>
    <w:rPr>
      <w:rFonts w:ascii="Courier New" w:hAnsi="Courier New" w:cs="Courier New"/>
      <w:color w:val="auto"/>
      <w:sz w:val="20"/>
      <w:szCs w:val="20"/>
    </w:rPr>
  </w:style>
  <w:style w:type="paragraph" w:styleId="NormalWeb">
    <w:name w:val="Normal (Web)"/>
    <w:basedOn w:val="Normal"/>
    <w:uiPriority w:val="99"/>
    <w:semiHidden/>
    <w:locked/>
    <w:rsid w:val="00E774C0"/>
    <w:rPr>
      <w:rFonts w:ascii="Times New Roman" w:hAnsi="Times New Roman"/>
      <w:sz w:val="24"/>
      <w:szCs w:val="24"/>
    </w:rPr>
  </w:style>
  <w:style w:type="character" w:styleId="LineNumber">
    <w:name w:val="line number"/>
    <w:semiHidden/>
    <w:locked/>
    <w:rsid w:val="00C469B3"/>
    <w:rPr>
      <w:color w:val="auto"/>
    </w:rPr>
  </w:style>
  <w:style w:type="paragraph" w:styleId="BodyTextFirstIndent">
    <w:name w:val="Body Text First Indent"/>
    <w:basedOn w:val="BodyText"/>
    <w:semiHidden/>
    <w:locked/>
    <w:rsid w:val="006F4952"/>
    <w:pPr>
      <w:spacing w:after="120" w:line="240" w:lineRule="auto"/>
      <w:ind w:firstLine="210"/>
    </w:pPr>
    <w:rPr>
      <w:spacing w:val="-5"/>
    </w:rPr>
  </w:style>
  <w:style w:type="paragraph" w:styleId="Closing">
    <w:name w:val="Closing"/>
    <w:basedOn w:val="Normal"/>
    <w:semiHidden/>
    <w:locked/>
    <w:rsid w:val="00E06ED1"/>
    <w:pPr>
      <w:ind w:left="4252"/>
    </w:pPr>
  </w:style>
  <w:style w:type="paragraph" w:styleId="EnvelopeReturn">
    <w:name w:val="envelope return"/>
    <w:basedOn w:val="Normal"/>
    <w:semiHidden/>
    <w:locked/>
    <w:rsid w:val="00B0660A"/>
    <w:rPr>
      <w:rFonts w:cs="Arial"/>
    </w:rPr>
  </w:style>
  <w:style w:type="table" w:styleId="TableClassic1">
    <w:name w:val="Table Classic 1"/>
    <w:basedOn w:val="TableNormal"/>
    <w:semiHidden/>
    <w:locked/>
    <w:rsid w:val="006F495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6F495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6F495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6F495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6F495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6F495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6F495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6F495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6F495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6F495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6F495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6F495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3Deffects1">
    <w:name w:val="Table 3D effects 1"/>
    <w:basedOn w:val="TableNormal"/>
    <w:semiHidden/>
    <w:locked/>
    <w:rsid w:val="006F495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6F495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6F495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locked/>
    <w:rsid w:val="006F495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6F495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6F495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6F495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6F495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6F495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6F495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6F495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6F495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6F495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6F495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6F495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6F495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6F495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6F495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6F495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locked/>
    <w:rsid w:val="006F4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semiHidden/>
    <w:locked/>
    <w:rsid w:val="006F495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semiHidden/>
    <w:locked/>
    <w:rsid w:val="006F495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6F495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locked/>
    <w:rsid w:val="006F495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locked/>
    <w:rsid w:val="006F495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6F495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6F495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6F495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locked/>
    <w:rsid w:val="006F495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6F495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6F495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locked/>
    <w:rsid w:val="00C469B3"/>
    <w:rPr>
      <w:rFonts w:ascii="Courier New" w:hAnsi="Courier New" w:cs="Courier New"/>
      <w:color w:val="auto"/>
      <w:sz w:val="20"/>
      <w:szCs w:val="20"/>
    </w:rPr>
  </w:style>
  <w:style w:type="paragraph" w:styleId="BlockText">
    <w:name w:val="Block Text"/>
    <w:basedOn w:val="Normal"/>
    <w:semiHidden/>
    <w:locked/>
    <w:rsid w:val="00E06ED1"/>
    <w:pPr>
      <w:spacing w:after="120"/>
      <w:ind w:left="1440" w:right="1440"/>
    </w:pPr>
  </w:style>
  <w:style w:type="paragraph" w:styleId="NoteHeading">
    <w:name w:val="Note Heading"/>
    <w:basedOn w:val="Normal"/>
    <w:next w:val="Normal"/>
    <w:semiHidden/>
    <w:locked/>
    <w:rsid w:val="006F4952"/>
  </w:style>
  <w:style w:type="character" w:styleId="HTMLVariable">
    <w:name w:val="HTML Variable"/>
    <w:semiHidden/>
    <w:locked/>
    <w:rsid w:val="00C469B3"/>
    <w:rPr>
      <w:i/>
      <w:iCs/>
      <w:color w:val="auto"/>
    </w:rPr>
  </w:style>
  <w:style w:type="numbering" w:styleId="111111">
    <w:name w:val="Outline List 2"/>
    <w:basedOn w:val="NoList"/>
    <w:semiHidden/>
    <w:locked/>
    <w:rsid w:val="006F4952"/>
    <w:pPr>
      <w:numPr>
        <w:numId w:val="2"/>
      </w:numPr>
    </w:pPr>
  </w:style>
  <w:style w:type="paragraph" w:styleId="BodyTextIndent2">
    <w:name w:val="Body Text Indent 2"/>
    <w:basedOn w:val="Normal"/>
    <w:semiHidden/>
    <w:locked/>
    <w:rsid w:val="00E06ED1"/>
    <w:pPr>
      <w:spacing w:after="120" w:line="480" w:lineRule="auto"/>
      <w:ind w:left="283"/>
    </w:pPr>
  </w:style>
  <w:style w:type="paragraph" w:styleId="BodyTextIndent3">
    <w:name w:val="Body Text Indent 3"/>
    <w:basedOn w:val="Normal"/>
    <w:semiHidden/>
    <w:locked/>
    <w:rsid w:val="006235FB"/>
    <w:pPr>
      <w:spacing w:after="120"/>
      <w:ind w:left="283"/>
      <w:jc w:val="both"/>
    </w:pPr>
    <w:rPr>
      <w:sz w:val="16"/>
      <w:szCs w:val="16"/>
    </w:rPr>
  </w:style>
  <w:style w:type="paragraph" w:styleId="NormalIndent">
    <w:name w:val="Normal Indent"/>
    <w:basedOn w:val="Normal"/>
    <w:semiHidden/>
    <w:locked/>
    <w:rsid w:val="00E06ED1"/>
    <w:pPr>
      <w:ind w:left="708"/>
    </w:pPr>
  </w:style>
  <w:style w:type="paragraph" w:styleId="List4">
    <w:name w:val="List 4"/>
    <w:basedOn w:val="Normal"/>
    <w:locked/>
    <w:rsid w:val="00C469B3"/>
    <w:pPr>
      <w:numPr>
        <w:numId w:val="15"/>
      </w:numPr>
      <w:spacing w:after="240" w:line="260" w:lineRule="atLeast"/>
      <w:contextualSpacing/>
    </w:pPr>
  </w:style>
  <w:style w:type="paragraph" w:styleId="List5">
    <w:name w:val="List 5"/>
    <w:basedOn w:val="Normal"/>
    <w:locked/>
    <w:rsid w:val="00C469B3"/>
    <w:pPr>
      <w:numPr>
        <w:numId w:val="16"/>
      </w:numPr>
      <w:spacing w:after="240" w:line="260" w:lineRule="atLeast"/>
      <w:contextualSpacing/>
    </w:pPr>
  </w:style>
  <w:style w:type="paragraph" w:styleId="ListBullet5">
    <w:name w:val="List Bullet 5"/>
    <w:basedOn w:val="Normal"/>
    <w:uiPriority w:val="2"/>
    <w:rsid w:val="006F4952"/>
    <w:pPr>
      <w:numPr>
        <w:numId w:val="20"/>
      </w:numPr>
      <w:spacing w:after="240" w:line="260" w:lineRule="atLeast"/>
      <w:contextualSpacing/>
    </w:pPr>
  </w:style>
  <w:style w:type="paragraph" w:styleId="ListNumber5">
    <w:name w:val="List Number 5"/>
    <w:basedOn w:val="Normal"/>
    <w:uiPriority w:val="2"/>
    <w:rsid w:val="006F4952"/>
    <w:pPr>
      <w:numPr>
        <w:ilvl w:val="4"/>
        <w:numId w:val="37"/>
      </w:numPr>
      <w:spacing w:after="240" w:line="260" w:lineRule="atLeast"/>
      <w:contextualSpacing/>
    </w:pPr>
  </w:style>
  <w:style w:type="table" w:customStyle="1" w:styleId="CSWTableWithHorizontalTotals">
    <w:name w:val="CSW Table With Horizontal Totals"/>
    <w:basedOn w:val="CSWTable"/>
    <w:rsid w:val="006F4952"/>
    <w:tblPr>
      <w:tblStyleRowBandSize w:val="1"/>
      <w:jc w:val="center"/>
      <w:tblInd w:w="0" w:type="dxa"/>
      <w:tblBorders>
        <w:bottom w:val="single" w:sz="4" w:space="0" w:color="766A62"/>
        <w:insideH w:val="single" w:sz="4" w:space="0" w:color="766A62"/>
      </w:tblBorders>
      <w:tblCellMar>
        <w:top w:w="11" w:type="dxa"/>
        <w:left w:w="108" w:type="dxa"/>
        <w:bottom w:w="11" w:type="dxa"/>
        <w:right w:w="108" w:type="dxa"/>
      </w:tblCellMar>
    </w:tblPr>
    <w:trPr>
      <w:jc w:val="center"/>
    </w:trPr>
    <w:tcPr>
      <w:vAlign w:val="center"/>
    </w:tcPr>
    <w:tblStylePr w:type="firstRow">
      <w:pPr>
        <w:keepNext/>
        <w:keepLines/>
        <w:wordWrap/>
        <w:spacing w:beforeLines="0" w:beforeAutospacing="0" w:afterLines="0" w:afterAutospacing="0"/>
      </w:pPr>
      <w:rPr>
        <w:rFonts w:ascii="New York" w:hAnsi="New York"/>
        <w:i w:val="0"/>
        <w:color w:val="auto"/>
        <w:sz w:val="20"/>
      </w:rPr>
      <w:tblPr/>
      <w:trPr>
        <w:cantSplit/>
        <w:tblHeader/>
      </w:trPr>
      <w:tcPr>
        <w:tcBorders>
          <w:top w:val="single" w:sz="4" w:space="0" w:color="9D1B33"/>
          <w:left w:val="single" w:sz="4" w:space="0" w:color="9D1B33"/>
          <w:bottom w:val="nil"/>
          <w:right w:val="single" w:sz="4" w:space="0" w:color="9D1B33"/>
          <w:insideH w:val="single" w:sz="4" w:space="0" w:color="B71234"/>
          <w:insideV w:val="nil"/>
          <w:tl2br w:val="nil"/>
          <w:tr2bl w:val="nil"/>
        </w:tcBorders>
        <w:shd w:val="clear" w:color="auto" w:fill="B71234"/>
      </w:tcPr>
    </w:tblStylePr>
    <w:tblStylePr w:type="lastRow">
      <w:tblPr/>
      <w:tcPr>
        <w:tcBorders>
          <w:top w:val="nil"/>
          <w:left w:val="single" w:sz="4" w:space="0" w:color="9D1B33"/>
          <w:bottom w:val="single" w:sz="4" w:space="0" w:color="9D1B33"/>
          <w:right w:val="single" w:sz="4" w:space="0" w:color="9D1B33"/>
          <w:insideH w:val="nil"/>
          <w:insideV w:val="nil"/>
          <w:tl2br w:val="nil"/>
          <w:tr2bl w:val="nil"/>
        </w:tcBorders>
        <w:shd w:val="clear" w:color="auto" w:fill="DDDDDD"/>
      </w:tcPr>
    </w:tblStylePr>
    <w:tblStylePr w:type="firstCol">
      <w:rPr>
        <w:color w:val="FFFFFF"/>
      </w:rPr>
      <w:tblPr/>
      <w:tcPr>
        <w:tcBorders>
          <w:top w:val="nil"/>
          <w:left w:val="single" w:sz="4" w:space="0" w:color="9D1B33"/>
          <w:bottom w:val="single" w:sz="4" w:space="0" w:color="9D1B33"/>
        </w:tcBorders>
        <w:shd w:val="clear" w:color="auto" w:fill="9D1B33"/>
      </w:tcPr>
    </w:tblStylePr>
    <w:tblStylePr w:type="lastCol">
      <w:tblPr/>
      <w:tcPr>
        <w:tcBorders>
          <w:top w:val="nil"/>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neCell">
      <w:tblPr/>
      <w:tcPr>
        <w:tcBorders>
          <w:bottom w:val="single" w:sz="4" w:space="0" w:color="808080"/>
        </w:tcBorders>
      </w:tcPr>
    </w:tblStylePr>
    <w:tblStylePr w:type="nwCell">
      <w:rPr>
        <w:color w:val="FFFFFF"/>
      </w:rPr>
      <w:tblPr/>
      <w:tcPr>
        <w:tcBorders>
          <w:bottom w:val="single" w:sz="4" w:space="0" w:color="808080"/>
        </w:tcBorders>
      </w:tcPr>
    </w:tblStylePr>
    <w:tblStylePr w:type="swCell">
      <w:tblPr/>
      <w:tcPr>
        <w:tcBorders>
          <w:top w:val="nil"/>
          <w:left w:val="single" w:sz="4" w:space="0" w:color="9D1B33"/>
          <w:bottom w:val="single" w:sz="4" w:space="0" w:color="9D1B33"/>
          <w:right w:val="nil"/>
          <w:insideH w:val="nil"/>
          <w:insideV w:val="nil"/>
          <w:tl2br w:val="nil"/>
          <w:tr2bl w:val="nil"/>
        </w:tcBorders>
        <w:shd w:val="clear" w:color="auto" w:fill="A6A6A6"/>
      </w:tcPr>
    </w:tblStylePr>
  </w:style>
  <w:style w:type="table" w:customStyle="1" w:styleId="CSWTableBigWithHorizontalTotals">
    <w:name w:val="CSW Table Big With Horizontal Totals"/>
    <w:basedOn w:val="CSWTableBig"/>
    <w:rsid w:val="006F4952"/>
    <w:tblPr>
      <w:tblInd w:w="0" w:type="dxa"/>
      <w:tblBorders>
        <w:top w:val="single" w:sz="4" w:space="0" w:color="696A72"/>
        <w:left w:val="single" w:sz="4" w:space="0" w:color="696A72"/>
        <w:bottom w:val="single" w:sz="4" w:space="0" w:color="696A72"/>
        <w:right w:val="single" w:sz="4" w:space="0" w:color="696A72"/>
        <w:insideH w:val="single" w:sz="4" w:space="0" w:color="696A72"/>
        <w:insideV w:val="single" w:sz="4" w:space="0" w:color="696A72"/>
      </w:tblBorders>
      <w:tblCellMar>
        <w:top w:w="11" w:type="dxa"/>
        <w:left w:w="113" w:type="dxa"/>
        <w:bottom w:w="11" w:type="dxa"/>
        <w:right w:w="113" w:type="dxa"/>
      </w:tblCellMar>
    </w:tblPr>
    <w:tblStylePr w:type="firstRow">
      <w:rPr>
        <w:rFonts w:ascii="New York" w:hAnsi="New York"/>
        <w:color w:val="auto"/>
        <w:sz w:val="20"/>
      </w:rPr>
      <w:tblPr/>
      <w:trPr>
        <w:tblHeader/>
      </w:trPr>
      <w:tcPr>
        <w:tcBorders>
          <w:top w:val="single" w:sz="4" w:space="0" w:color="696A72"/>
          <w:left w:val="single" w:sz="4" w:space="0" w:color="696A72"/>
          <w:bottom w:val="single" w:sz="4" w:space="0" w:color="696A72"/>
          <w:right w:val="single" w:sz="4" w:space="0" w:color="696A72"/>
          <w:insideH w:val="single" w:sz="4" w:space="0" w:color="696A72"/>
          <w:insideV w:val="single" w:sz="4" w:space="0" w:color="696A72"/>
          <w:tl2br w:val="nil"/>
          <w:tr2bl w:val="nil"/>
        </w:tcBorders>
        <w:shd w:val="clear" w:color="auto" w:fill="EBEBEB"/>
      </w:tcPr>
    </w:tblStylePr>
    <w:tblStylePr w:type="lastRow">
      <w:tblPr/>
      <w:tcPr>
        <w:shd w:val="clear" w:color="auto" w:fill="F3F3F3"/>
      </w:tcPr>
    </w:tblStylePr>
    <w:tblStylePr w:type="firstCol">
      <w:tblPr/>
      <w:tcPr>
        <w:tcBorders>
          <w:top w:val="nil"/>
          <w:left w:val="single" w:sz="4" w:space="0" w:color="696A72"/>
          <w:bottom w:val="nil"/>
          <w:right w:val="nil"/>
          <w:insideH w:val="nil"/>
          <w:insideV w:val="nil"/>
          <w:tl2br w:val="nil"/>
          <w:tr2bl w:val="nil"/>
        </w:tcBorders>
        <w:shd w:val="clear" w:color="auto" w:fill="EBEBEB"/>
      </w:tcPr>
    </w:tblStylePr>
    <w:tblStylePr w:type="neCell">
      <w:tblPr/>
      <w:tcPr>
        <w:shd w:val="clear" w:color="auto" w:fill="292B36"/>
      </w:tcPr>
    </w:tblStylePr>
    <w:tblStylePr w:type="swCell">
      <w:tblPr/>
      <w:tcPr>
        <w:tcBorders>
          <w:top w:val="nil"/>
          <w:left w:val="single" w:sz="4" w:space="0" w:color="696A72"/>
          <w:bottom w:val="single" w:sz="4" w:space="0" w:color="696A72"/>
          <w:right w:val="nil"/>
          <w:insideH w:val="nil"/>
          <w:insideV w:val="nil"/>
          <w:tl2br w:val="nil"/>
          <w:tr2bl w:val="nil"/>
        </w:tcBorders>
        <w:shd w:val="clear" w:color="auto" w:fill="A6A6A6"/>
      </w:tcPr>
    </w:tblStylePr>
  </w:style>
  <w:style w:type="table" w:customStyle="1" w:styleId="CSWTableBigWithVerticalTotals">
    <w:name w:val="CSW Table Big With Vertical Totals"/>
    <w:basedOn w:val="CSWTableBig"/>
    <w:rsid w:val="006F4952"/>
    <w:tblPr>
      <w:tblInd w:w="0" w:type="dxa"/>
      <w:tblBorders>
        <w:top w:val="single" w:sz="4" w:space="0" w:color="696A72"/>
        <w:left w:val="single" w:sz="4" w:space="0" w:color="696A72"/>
        <w:bottom w:val="single" w:sz="4" w:space="0" w:color="696A72"/>
        <w:right w:val="single" w:sz="4" w:space="0" w:color="696A72"/>
        <w:insideH w:val="single" w:sz="4" w:space="0" w:color="696A72"/>
        <w:insideV w:val="single" w:sz="4" w:space="0" w:color="696A72"/>
      </w:tblBorders>
      <w:tblCellMar>
        <w:top w:w="11" w:type="dxa"/>
        <w:left w:w="113" w:type="dxa"/>
        <w:bottom w:w="11" w:type="dxa"/>
        <w:right w:w="113" w:type="dxa"/>
      </w:tblCellMar>
    </w:tblPr>
    <w:tblStylePr w:type="firstRow">
      <w:rPr>
        <w:rFonts w:ascii="New York" w:hAnsi="New York"/>
        <w:color w:val="auto"/>
        <w:sz w:val="20"/>
      </w:rPr>
      <w:tblPr/>
      <w:trPr>
        <w:tblHeader/>
      </w:trPr>
      <w:tcPr>
        <w:shd w:val="clear" w:color="auto" w:fill="EBEBEB"/>
      </w:tcPr>
    </w:tblStylePr>
    <w:tblStylePr w:type="lastCol">
      <w:pPr>
        <w:jc w:val="right"/>
      </w:pPr>
      <w:tblPr/>
      <w:tcPr>
        <w:tcBorders>
          <w:top w:val="single" w:sz="4" w:space="0" w:color="696A72"/>
          <w:left w:val="nil"/>
          <w:bottom w:val="single" w:sz="4" w:space="0" w:color="696A72"/>
          <w:right w:val="single" w:sz="4" w:space="0" w:color="696A72"/>
          <w:insideH w:val="nil"/>
          <w:insideV w:val="nil"/>
          <w:tl2br w:val="nil"/>
          <w:tr2bl w:val="nil"/>
        </w:tcBorders>
        <w:shd w:val="clear" w:color="auto" w:fill="F3F3F3"/>
      </w:tcPr>
    </w:tblStylePr>
    <w:tblStylePr w:type="neCell">
      <w:rPr>
        <w:color w:val="FFFFFF"/>
      </w:rPr>
      <w:tblPr/>
      <w:tcPr>
        <w:tcBorders>
          <w:top w:val="single" w:sz="4" w:space="0" w:color="696A72"/>
          <w:left w:val="nil"/>
          <w:bottom w:val="single" w:sz="4" w:space="0" w:color="696A72"/>
          <w:right w:val="single" w:sz="4" w:space="0" w:color="696A72"/>
          <w:insideH w:val="nil"/>
          <w:insideV w:val="nil"/>
          <w:tl2br w:val="nil"/>
          <w:tr2bl w:val="nil"/>
        </w:tcBorders>
        <w:shd w:val="clear" w:color="auto" w:fill="A6A6A6"/>
      </w:tcPr>
    </w:tblStylePr>
    <w:tblStylePr w:type="seCell">
      <w:tblPr/>
      <w:tcPr>
        <w:tcBorders>
          <w:bottom w:val="nil"/>
          <w:right w:val="nil"/>
        </w:tcBorders>
      </w:tcPr>
    </w:tblStylePr>
  </w:style>
  <w:style w:type="paragraph" w:customStyle="1" w:styleId="TableBigHeaderLarge">
    <w:name w:val="Table Big Header Large"/>
    <w:basedOn w:val="Normal"/>
    <w:rsid w:val="006F4952"/>
    <w:pPr>
      <w:keepNext/>
      <w:keepLines/>
      <w:spacing w:before="120" w:after="120"/>
      <w:ind w:left="113"/>
    </w:pPr>
    <w:rPr>
      <w:bCs/>
      <w:caps/>
      <w:spacing w:val="0"/>
      <w:sz w:val="22"/>
    </w:rPr>
  </w:style>
  <w:style w:type="table" w:customStyle="1" w:styleId="CSWTable8pt">
    <w:name w:val="CSW Table 8 pt"/>
    <w:basedOn w:val="CSWTable"/>
    <w:rsid w:val="006F4952"/>
    <w:rPr>
      <w:sz w:val="16"/>
    </w:rPr>
    <w:tblPr>
      <w:tblStyleRowBandSize w:val="1"/>
      <w:jc w:val="center"/>
      <w:tblInd w:w="0" w:type="dxa"/>
      <w:tblBorders>
        <w:top w:val="single" w:sz="4" w:space="0" w:color="B71234"/>
        <w:left w:val="single" w:sz="4" w:space="0" w:color="B71234"/>
        <w:bottom w:val="single" w:sz="4" w:space="0" w:color="B71234"/>
        <w:right w:val="single" w:sz="4" w:space="0" w:color="B71234"/>
        <w:insideH w:val="single" w:sz="4" w:space="0" w:color="6D6D6D"/>
        <w:insideV w:val="single" w:sz="4" w:space="0" w:color="6D6D6D"/>
      </w:tblBorders>
      <w:tblCellMar>
        <w:top w:w="0" w:type="dxa"/>
        <w:left w:w="108" w:type="dxa"/>
        <w:bottom w:w="0" w:type="dxa"/>
        <w:right w:w="108" w:type="dxa"/>
      </w:tblCellMar>
    </w:tblPr>
    <w:trPr>
      <w:jc w:val="center"/>
    </w:trPr>
    <w:tcPr>
      <w:vAlign w:val="center"/>
    </w:tcPr>
    <w:tblStylePr w:type="firstRow">
      <w:pPr>
        <w:keepNext/>
        <w:keepLines/>
        <w:wordWrap/>
        <w:spacing w:beforeLines="0" w:beforeAutospacing="0" w:afterLines="0" w:afterAutospacing="0"/>
      </w:pPr>
      <w:rPr>
        <w:rFonts w:ascii="Symbol" w:hAnsi="Symbol"/>
        <w:b w:val="0"/>
        <w:i w:val="0"/>
        <w:color w:val="FFFFFF"/>
        <w:sz w:val="16"/>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customStyle="1" w:styleId="TableHeader8pt">
    <w:name w:val="Table Header 8pt"/>
    <w:basedOn w:val="TableHeader"/>
    <w:rsid w:val="00564CAB"/>
    <w:rPr>
      <w:sz w:val="16"/>
    </w:rPr>
  </w:style>
  <w:style w:type="paragraph" w:customStyle="1" w:styleId="TableHeaderCentered8pt">
    <w:name w:val="Table Header Centered 8pt"/>
    <w:basedOn w:val="TableHeaderCentred"/>
    <w:rsid w:val="009623BE"/>
    <w:rPr>
      <w:sz w:val="16"/>
    </w:rPr>
  </w:style>
  <w:style w:type="paragraph" w:customStyle="1" w:styleId="TableHeaderRight8pt">
    <w:name w:val="Table Header Right 8pt"/>
    <w:basedOn w:val="TableHeaderRight"/>
    <w:rsid w:val="009623BE"/>
    <w:rPr>
      <w:sz w:val="16"/>
    </w:rPr>
  </w:style>
  <w:style w:type="paragraph" w:customStyle="1" w:styleId="TableText8pt">
    <w:name w:val="Table Text 8pt"/>
    <w:basedOn w:val="TableText"/>
    <w:rsid w:val="006F4952"/>
    <w:rPr>
      <w:sz w:val="16"/>
    </w:rPr>
  </w:style>
  <w:style w:type="paragraph" w:customStyle="1" w:styleId="TabletextCentered8pt">
    <w:name w:val="Table text Centered 8pt"/>
    <w:basedOn w:val="TableTextCentred"/>
    <w:rsid w:val="006F4952"/>
    <w:rPr>
      <w:sz w:val="16"/>
    </w:rPr>
  </w:style>
  <w:style w:type="paragraph" w:customStyle="1" w:styleId="TableTextRight8pt">
    <w:name w:val="Table Text Right 8pt"/>
    <w:basedOn w:val="TableTextRight"/>
    <w:rsid w:val="006F4952"/>
    <w:rPr>
      <w:sz w:val="16"/>
    </w:rPr>
  </w:style>
  <w:style w:type="character" w:customStyle="1" w:styleId="Superscript">
    <w:name w:val="Superscript"/>
    <w:rsid w:val="00DD503D"/>
    <w:rPr>
      <w:rFonts w:ascii="Arial" w:hAnsi="Arial"/>
      <w:vertAlign w:val="superscript"/>
    </w:rPr>
  </w:style>
  <w:style w:type="character" w:customStyle="1" w:styleId="Subscript">
    <w:name w:val="Subscript"/>
    <w:rsid w:val="00DD503D"/>
    <w:rPr>
      <w:rFonts w:ascii="Arial" w:hAnsi="Arial"/>
      <w:color w:val="auto"/>
      <w:vertAlign w:val="subscript"/>
    </w:rPr>
  </w:style>
  <w:style w:type="paragraph" w:customStyle="1" w:styleId="CSWBoxText">
    <w:name w:val="CSW Box Text"/>
    <w:basedOn w:val="CSWNote"/>
    <w:uiPriority w:val="4"/>
    <w:qFormat/>
    <w:rsid w:val="001566A2"/>
    <w:pPr>
      <w:numPr>
        <w:numId w:val="0"/>
      </w:numPr>
      <w:pBdr>
        <w:top w:val="single" w:sz="4" w:space="3" w:color="766A62"/>
        <w:left w:val="single" w:sz="4" w:space="3" w:color="766A62"/>
        <w:bottom w:val="single" w:sz="4" w:space="3" w:color="766A62"/>
        <w:right w:val="single" w:sz="4" w:space="3" w:color="766A62"/>
      </w:pBdr>
      <w:ind w:left="284"/>
    </w:pPr>
  </w:style>
  <w:style w:type="table" w:customStyle="1" w:styleId="CSWTableVertical">
    <w:name w:val="CSW Table Vertical"/>
    <w:basedOn w:val="CSWTable"/>
    <w:rsid w:val="006F4952"/>
    <w:tblPr>
      <w:tblStyleRowBandSize w:val="1"/>
      <w:jc w:val="center"/>
      <w:tblInd w:w="0" w:type="dxa"/>
      <w:tblBorders>
        <w:bottom w:val="single" w:sz="4" w:space="0" w:color="766A62"/>
        <w:insideH w:val="single" w:sz="4" w:space="0" w:color="766A62"/>
      </w:tblBorders>
      <w:tblCellMar>
        <w:top w:w="0" w:type="dxa"/>
        <w:left w:w="108" w:type="dxa"/>
        <w:bottom w:w="0" w:type="dxa"/>
        <w:right w:w="108" w:type="dxa"/>
      </w:tblCellMar>
    </w:tblPr>
    <w:trPr>
      <w:jc w:val="center"/>
    </w:trPr>
    <w:tcPr>
      <w:shd w:val="clear" w:color="auto" w:fill="FFFFFF"/>
      <w:vAlign w:val="center"/>
    </w:tcPr>
    <w:tblStylePr w:type="firstRow">
      <w:pPr>
        <w:keepNext/>
        <w:keepLines/>
        <w:wordWrap/>
        <w:spacing w:beforeLines="0" w:beforeAutospacing="0" w:afterLines="0" w:afterAutospacing="0"/>
      </w:pPr>
      <w:rPr>
        <w:rFonts w:ascii="New York" w:hAnsi="New York"/>
        <w:i w:val="0"/>
        <w:color w:val="000000"/>
        <w:sz w:val="20"/>
      </w:rPr>
      <w:tblPr/>
      <w:trPr>
        <w:cantSplit/>
        <w:tblHeader/>
      </w:trPr>
      <w:tcPr>
        <w:tcBorders>
          <w:top w:val="single" w:sz="4" w:space="0" w:color="9D1B33"/>
          <w:left w:val="single" w:sz="4" w:space="0" w:color="9D1B33"/>
          <w:bottom w:val="nil"/>
          <w:right w:val="single" w:sz="4" w:space="0" w:color="9D1B33"/>
          <w:insideH w:val="single" w:sz="4" w:space="0" w:color="B71234"/>
          <w:insideV w:val="single" w:sz="4" w:space="0" w:color="9D1B33"/>
          <w:tl2br w:val="nil"/>
          <w:tr2bl w:val="nil"/>
        </w:tcBorders>
        <w:shd w:val="clear" w:color="auto" w:fill="FFFFFF"/>
      </w:tcPr>
    </w:tblStylePr>
    <w:tblStylePr w:type="lastRow">
      <w:tblPr/>
      <w:tcPr>
        <w:tcBorders>
          <w:top w:val="single" w:sz="4" w:space="0" w:color="766A62"/>
          <w:bottom w:val="single" w:sz="4" w:space="0" w:color="766A62"/>
          <w:insideH w:val="nil"/>
        </w:tcBorders>
      </w:tcPr>
    </w:tblStylePr>
    <w:tblStylePr w:type="firstCo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lastCol">
      <w:tblPr/>
      <w:tcPr>
        <w:tcBorders>
          <w:top w:val="single" w:sz="4" w:space="0" w:color="808080"/>
          <w:left w:val="single" w:sz="4" w:space="0" w:color="808080"/>
          <w:bottom w:val="single" w:sz="4" w:space="0" w:color="9D1B33"/>
          <w:right w:val="single" w:sz="4" w:space="0" w:color="9D1B33"/>
          <w:insideH w:val="single" w:sz="4" w:space="0" w:color="808080"/>
          <w:insideV w:val="single" w:sz="4" w:space="0" w:color="808080"/>
          <w:tl2br w:val="nil"/>
          <w:tr2bl w:val="nil"/>
        </w:tcBorders>
        <w:shd w:val="clear" w:color="auto" w:fill="FFFFFF"/>
      </w:tcPr>
    </w:tblStylePr>
    <w:tblStylePr w:type="band1Horz">
      <w:rPr>
        <w:rFonts w:ascii="Helv" w:hAnsi="Helv"/>
      </w:rPr>
    </w:tblStylePr>
    <w:tblStylePr w:type="band2Horz">
      <w:rPr>
        <w:rFonts w:ascii="Helv" w:hAnsi="Helv"/>
      </w:rPr>
    </w:tblStylePr>
    <w:tblStylePr w:type="neCell">
      <w:tblPr/>
      <w:tcPr>
        <w:shd w:val="clear" w:color="auto" w:fill="FFFFFF"/>
      </w:tcPr>
    </w:tblStylePr>
    <w:tblStylePr w:type="nwCel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NoSpacing">
    <w:name w:val="No Spacing"/>
    <w:uiPriority w:val="1"/>
    <w:rsid w:val="001566A2"/>
    <w:rPr>
      <w:rFonts w:ascii="Arial" w:hAnsi="Arial"/>
      <w:spacing w:val="-5"/>
      <w:lang w:eastAsia="en-US"/>
    </w:rPr>
  </w:style>
  <w:style w:type="character" w:styleId="SubtleEmphasis">
    <w:name w:val="Subtle Emphasis"/>
    <w:uiPriority w:val="19"/>
    <w:rsid w:val="006700D9"/>
    <w:rPr>
      <w:rFonts w:ascii="Arial" w:hAnsi="Arial"/>
      <w:i/>
      <w:iCs/>
      <w:color w:val="auto"/>
      <w:sz w:val="20"/>
    </w:rPr>
  </w:style>
  <w:style w:type="character" w:styleId="IntenseEmphasis">
    <w:name w:val="Intense Emphasis"/>
    <w:uiPriority w:val="21"/>
    <w:rsid w:val="006700D9"/>
    <w:rPr>
      <w:rFonts w:ascii="Arial" w:hAnsi="Arial"/>
      <w:b/>
      <w:bCs/>
      <w:i/>
      <w:iCs/>
      <w:color w:val="A50D12"/>
    </w:rPr>
  </w:style>
  <w:style w:type="paragraph" w:styleId="Quote">
    <w:name w:val="Quote"/>
    <w:basedOn w:val="Normal"/>
    <w:next w:val="Normal"/>
    <w:link w:val="QuoteChar"/>
    <w:uiPriority w:val="29"/>
    <w:rsid w:val="00DD1174"/>
    <w:rPr>
      <w:i/>
      <w:iCs/>
      <w:color w:val="000000"/>
    </w:rPr>
  </w:style>
  <w:style w:type="character" w:customStyle="1" w:styleId="QuoteChar">
    <w:name w:val="Quote Char"/>
    <w:link w:val="Quote"/>
    <w:uiPriority w:val="29"/>
    <w:rsid w:val="00DD1174"/>
    <w:rPr>
      <w:rFonts w:ascii="Franklin Gothic Book" w:hAnsi="Franklin Gothic Book"/>
      <w:i/>
      <w:iCs/>
      <w:color w:val="000000"/>
      <w:spacing w:val="-5"/>
      <w:lang w:val="en-GB" w:eastAsia="en-US"/>
    </w:rPr>
  </w:style>
  <w:style w:type="paragraph" w:styleId="IntenseQuote">
    <w:name w:val="Intense Quote"/>
    <w:basedOn w:val="Normal"/>
    <w:next w:val="Normal"/>
    <w:link w:val="IntenseQuoteChar"/>
    <w:uiPriority w:val="30"/>
    <w:rsid w:val="00DD117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D1174"/>
    <w:rPr>
      <w:rFonts w:ascii="Franklin Gothic Book" w:hAnsi="Franklin Gothic Book"/>
      <w:b/>
      <w:bCs/>
      <w:i/>
      <w:iCs/>
      <w:color w:val="4F81BD"/>
      <w:spacing w:val="-5"/>
      <w:lang w:val="en-GB" w:eastAsia="en-US"/>
    </w:rPr>
  </w:style>
  <w:style w:type="character" w:styleId="SubtleReference">
    <w:name w:val="Subtle Reference"/>
    <w:uiPriority w:val="31"/>
    <w:rsid w:val="006700D9"/>
    <w:rPr>
      <w:rFonts w:ascii="Arial" w:hAnsi="Arial"/>
      <w:dstrike w:val="0"/>
      <w:color w:val="auto"/>
      <w:sz w:val="16"/>
      <w:u w:val="single"/>
      <w:vertAlign w:val="baseline"/>
    </w:rPr>
  </w:style>
  <w:style w:type="character" w:styleId="IntenseReference">
    <w:name w:val="Intense Reference"/>
    <w:uiPriority w:val="32"/>
    <w:rsid w:val="006700D9"/>
    <w:rPr>
      <w:rFonts w:ascii="Arial" w:hAnsi="Arial"/>
      <w:b/>
      <w:bCs/>
      <w:caps/>
      <w:dstrike w:val="0"/>
      <w:color w:val="A50D12"/>
      <w:spacing w:val="5"/>
      <w:sz w:val="16"/>
      <w:u w:val="single"/>
      <w:vertAlign w:val="baseline"/>
    </w:rPr>
  </w:style>
  <w:style w:type="character" w:styleId="BookTitle">
    <w:name w:val="Book Title"/>
    <w:uiPriority w:val="33"/>
    <w:rsid w:val="006700D9"/>
    <w:rPr>
      <w:rFonts w:ascii="Arial" w:hAnsi="Arial"/>
      <w:b/>
      <w:bCs/>
      <w:caps/>
      <w:dstrike w:val="0"/>
      <w:color w:val="auto"/>
      <w:spacing w:val="5"/>
      <w:vertAlign w:val="baseline"/>
    </w:rPr>
  </w:style>
  <w:style w:type="paragraph" w:styleId="ListParagraph">
    <w:name w:val="List Paragraph"/>
    <w:basedOn w:val="Normal"/>
    <w:uiPriority w:val="34"/>
    <w:rsid w:val="00DD1174"/>
    <w:pPr>
      <w:ind w:left="708"/>
    </w:pPr>
  </w:style>
  <w:style w:type="paragraph" w:customStyle="1" w:styleId="TableBullet">
    <w:name w:val="Table Bullet"/>
    <w:basedOn w:val="ListBullet"/>
    <w:uiPriority w:val="7"/>
    <w:qFormat/>
    <w:rsid w:val="006F4952"/>
    <w:pPr>
      <w:numPr>
        <w:numId w:val="28"/>
      </w:numPr>
    </w:pPr>
  </w:style>
  <w:style w:type="paragraph" w:customStyle="1" w:styleId="TableNumber">
    <w:name w:val="Table Number"/>
    <w:basedOn w:val="Normal"/>
    <w:uiPriority w:val="7"/>
    <w:qFormat/>
    <w:rsid w:val="006F4952"/>
    <w:pPr>
      <w:numPr>
        <w:numId w:val="29"/>
      </w:numPr>
      <w:spacing w:before="60" w:after="240"/>
      <w:contextualSpacing/>
    </w:pPr>
  </w:style>
  <w:style w:type="paragraph" w:customStyle="1" w:styleId="BodyTextIntro">
    <w:name w:val="Body Text Intro"/>
    <w:basedOn w:val="BodyText"/>
    <w:rsid w:val="006F4952"/>
    <w:rPr>
      <w:sz w:val="22"/>
    </w:rPr>
  </w:style>
  <w:style w:type="paragraph" w:customStyle="1" w:styleId="Bodytxt">
    <w:name w:val="Body txt"/>
    <w:qFormat/>
    <w:rsid w:val="006235FB"/>
    <w:pPr>
      <w:spacing w:after="120" w:line="360" w:lineRule="auto"/>
      <w:jc w:val="both"/>
    </w:pPr>
    <w:rPr>
      <w:rFonts w:ascii="Arial" w:eastAsia="Cambria" w:hAnsi="Arial"/>
      <w:sz w:val="19"/>
      <w:szCs w:val="24"/>
      <w:lang w:val="en-US" w:eastAsia="en-US"/>
    </w:rPr>
  </w:style>
  <w:style w:type="character" w:customStyle="1" w:styleId="ColorfulGrid-Accent1Char">
    <w:name w:val="Colorful Grid - Accent 1 Char"/>
    <w:link w:val="ColorfulGrid-Accent1"/>
    <w:uiPriority w:val="29"/>
    <w:rsid w:val="006F4952"/>
    <w:rPr>
      <w:rFonts w:ascii="Arial" w:hAnsi="Arial"/>
      <w:i/>
      <w:iCs/>
      <w:color w:val="766A62"/>
      <w:spacing w:val="-5"/>
      <w:lang w:val="en-GB"/>
    </w:rPr>
  </w:style>
  <w:style w:type="table" w:styleId="ColorfulGrid-Accent1">
    <w:name w:val="Colorful Grid Accent 1"/>
    <w:basedOn w:val="TableNormal"/>
    <w:link w:val="ColorfulGrid-Accent1Char"/>
    <w:uiPriority w:val="29"/>
    <w:rsid w:val="006F4952"/>
    <w:rPr>
      <w:rFonts w:ascii="Arial" w:hAnsi="Arial"/>
      <w:i/>
      <w:iCs/>
      <w:color w:val="766A62"/>
      <w:spacing w:val="-5"/>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LightShading-Accent2"/>
    <w:uiPriority w:val="30"/>
    <w:rsid w:val="006F4952"/>
    <w:rPr>
      <w:rFonts w:ascii="Arial" w:hAnsi="Arial"/>
      <w:b/>
      <w:bCs/>
      <w:i/>
      <w:iCs/>
      <w:color w:val="670000"/>
      <w:spacing w:val="-5"/>
      <w:lang w:val="en-GB"/>
    </w:rPr>
  </w:style>
  <w:style w:type="table" w:styleId="LightShading-Accent2">
    <w:name w:val="Light Shading Accent 2"/>
    <w:basedOn w:val="TableNormal"/>
    <w:link w:val="LightShading-Accent2Char"/>
    <w:uiPriority w:val="30"/>
    <w:rsid w:val="006F4952"/>
    <w:rPr>
      <w:rFonts w:ascii="Arial" w:hAnsi="Arial"/>
      <w:b/>
      <w:bCs/>
      <w:i/>
      <w:iCs/>
      <w:color w:val="670000"/>
      <w:spacing w:val="-5"/>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HeaderProjectName">
    <w:name w:val="Header Project Name"/>
    <w:basedOn w:val="Normal"/>
    <w:rsid w:val="00C469B3"/>
    <w:pPr>
      <w:jc w:val="right"/>
    </w:pPr>
    <w:rPr>
      <w:caps/>
      <w:sz w:val="16"/>
    </w:rPr>
  </w:style>
  <w:style w:type="table" w:customStyle="1" w:styleId="TABLEGRIDRED">
    <w:name w:val="TABLE GRID RED"/>
    <w:basedOn w:val="TableNormal"/>
    <w:qFormat/>
    <w:rsid w:val="006F4952"/>
    <w:rPr>
      <w:rFonts w:ascii="Arial" w:hAnsi="Arial"/>
      <w:color w:val="766A62"/>
    </w:rPr>
    <w:tblPr>
      <w:tblStyleRowBandSize w:val="1"/>
      <w:tblInd w:w="0" w:type="dxa"/>
      <w:tblCellMar>
        <w:top w:w="0" w:type="dxa"/>
        <w:left w:w="108" w:type="dxa"/>
        <w:bottom w:w="0" w:type="dxa"/>
        <w:right w:w="108" w:type="dxa"/>
      </w:tblCellMar>
    </w:tblPr>
    <w:tcPr>
      <w:vAlign w:val="center"/>
    </w:tcPr>
    <w:tblStylePr w:type="firstRow">
      <w:pPr>
        <w:jc w:val="left"/>
      </w:pPr>
      <w:rPr>
        <w:rFonts w:ascii="Courier New" w:hAnsi="Courier New"/>
        <w:caps/>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shd w:val="clear" w:color="auto" w:fill="A50D12"/>
        <w:vAlign w:val="center"/>
      </w:tcPr>
    </w:tblStylePr>
    <w:tblStylePr w:type="lastRow">
      <w:rPr>
        <w:rFonts w:ascii="Courier New" w:hAnsi="Courier New"/>
        <w:sz w:val="20"/>
      </w:rPr>
      <w:tblPr/>
      <w:tcPr>
        <w:tcBorders>
          <w:top w:val="nil"/>
          <w:left w:val="nil"/>
          <w:bottom w:val="single" w:sz="4" w:space="0" w:color="766A62"/>
          <w:right w:val="nil"/>
          <w:insideH w:val="nil"/>
          <w:insideV w:val="nil"/>
          <w:tl2br w:val="nil"/>
          <w:tr2bl w:val="nil"/>
        </w:tcBorders>
      </w:tcPr>
    </w:tblStylePr>
    <w:tblStylePr w:type="band1Horz">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tblStylePr w:type="band2Horz">
      <w:pPr>
        <w:jc w:val="left"/>
      </w:pPr>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style>
  <w:style w:type="table" w:customStyle="1" w:styleId="TABLEGRIDGREY">
    <w:name w:val="TABLE GRID GREY"/>
    <w:basedOn w:val="TABLEGRIDRED"/>
    <w:qFormat/>
    <w:rsid w:val="001631A9"/>
    <w:pPr>
      <w:spacing w:before="120"/>
      <w:ind w:left="113"/>
    </w:pPr>
    <w:rPr>
      <w:color w:val="000000"/>
    </w:rPr>
    <w:tblPr>
      <w:tblStyleRowBandSize w:val="1"/>
      <w:tblInd w:w="0" w:type="dxa"/>
      <w:tblCellMar>
        <w:top w:w="0" w:type="dxa"/>
        <w:left w:w="108" w:type="dxa"/>
        <w:bottom w:w="0" w:type="dxa"/>
        <w:right w:w="108" w:type="dxa"/>
      </w:tblCellMar>
    </w:tblPr>
    <w:tcPr>
      <w:vAlign w:val="center"/>
    </w:tcPr>
    <w:tblStylePr w:type="firstRow">
      <w:pPr>
        <w:keepNext/>
        <w:keepLines/>
        <w:pageBreakBefore w:val="0"/>
        <w:widowControl/>
        <w:suppressLineNumbers w:val="0"/>
        <w:suppressAutoHyphens w:val="0"/>
        <w:wordWrap/>
        <w:spacing w:beforeLines="0" w:before="120" w:beforeAutospacing="0" w:afterLines="0" w:after="0" w:afterAutospacing="0" w:line="360" w:lineRule="auto"/>
        <w:ind w:leftChars="0" w:left="113" w:rightChars="0" w:right="0" w:firstLineChars="0" w:firstLine="0"/>
        <w:jc w:val="left"/>
        <w:outlineLvl w:val="9"/>
      </w:pPr>
      <w:rPr>
        <w:rFonts w:ascii="Arial" w:hAnsi="Arial"/>
        <w:caps/>
        <w:smallCaps w:val="0"/>
        <w:strike w:val="0"/>
        <w:dstrike w:val="0"/>
        <w:vanish w:val="0"/>
        <w:color w:val="auto"/>
        <w:spacing w:val="0"/>
        <w:w w:val="100"/>
        <w:position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rPr>
        <w:tblHeader/>
      </w:trPr>
      <w:tcPr>
        <w:shd w:val="clear" w:color="auto" w:fill="766A62"/>
        <w:vAlign w:val="center"/>
      </w:tcPr>
    </w:tblStylePr>
    <w:tblStylePr w:type="lastRow">
      <w:rPr>
        <w:rFonts w:ascii="Courier New" w:hAnsi="Courier New"/>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1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jc w:val="left"/>
        <w:outlineLvl w:val="9"/>
      </w:pPr>
      <w:rPr>
        <w:rFonts w:ascii="Arial" w:hAnsi="Arial"/>
        <w:color w:val="000000"/>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jc w:val="left"/>
        <w:outlineLvl w:val="9"/>
      </w:pPr>
      <w:rPr>
        <w:rFonts w:ascii="Arial" w:hAnsi="Arial"/>
        <w:caps w:val="0"/>
        <w:smallCaps w:val="0"/>
        <w:strike w:val="0"/>
        <w:dstrike w:val="0"/>
        <w:vanish w:val="0"/>
        <w:color w:val="auto"/>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nil"/>
          <w:left w:val="nil"/>
          <w:bottom w:val="single" w:sz="4" w:space="0" w:color="A50D12"/>
          <w:right w:val="nil"/>
          <w:insideH w:val="nil"/>
          <w:insideV w:val="nil"/>
          <w:tl2br w:val="nil"/>
          <w:tr2bl w:val="nil"/>
        </w:tcBorders>
      </w:tcPr>
    </w:tblStylePr>
  </w:style>
  <w:style w:type="paragraph" w:customStyle="1" w:styleId="TableTextNote">
    <w:name w:val="Table Text Note"/>
    <w:basedOn w:val="TableText"/>
    <w:rsid w:val="006F4952"/>
    <w:rPr>
      <w:color w:val="A50D12"/>
      <w:sz w:val="16"/>
      <w:lang w:eastAsia="en-US"/>
    </w:rPr>
  </w:style>
  <w:style w:type="paragraph" w:customStyle="1" w:styleId="CSWCONTRACTREFERENCE">
    <w:name w:val="CSW CONTRACT REFERENCE"/>
    <w:basedOn w:val="BodyText"/>
    <w:qFormat/>
    <w:rsid w:val="00746D42"/>
    <w:pPr>
      <w:spacing w:after="120" w:line="240" w:lineRule="auto"/>
    </w:pPr>
    <w:rPr>
      <w:caps/>
      <w:color w:val="767171" w:themeColor="background2" w:themeShade="80"/>
      <w:szCs w:val="24"/>
    </w:rPr>
  </w:style>
  <w:style w:type="paragraph" w:customStyle="1" w:styleId="CSWCONTRACTREFERENCETEXT">
    <w:name w:val="CSW CONTRACT REFERENCE TEXT"/>
    <w:basedOn w:val="BodyText"/>
    <w:qFormat/>
    <w:rsid w:val="00863A8C"/>
    <w:pPr>
      <w:spacing w:after="0" w:line="240" w:lineRule="auto"/>
    </w:pPr>
    <w:rPr>
      <w:caps/>
      <w:szCs w:val="16"/>
    </w:rPr>
  </w:style>
  <w:style w:type="character" w:customStyle="1" w:styleId="HeaderChar">
    <w:name w:val="Header Char"/>
    <w:link w:val="Header"/>
    <w:semiHidden/>
    <w:rsid w:val="00C469B3"/>
    <w:rPr>
      <w:rFonts w:ascii="Arial" w:hAnsi="Arial"/>
      <w:smallCaps/>
      <w:color w:val="A50D12"/>
      <w:spacing w:val="-5"/>
      <w:sz w:val="16"/>
      <w:lang w:val="en-GB" w:eastAsia="en-US"/>
    </w:rPr>
  </w:style>
  <w:style w:type="paragraph" w:styleId="TOCHeading">
    <w:name w:val="TOC Heading"/>
    <w:basedOn w:val="Heading1"/>
    <w:next w:val="Normal"/>
    <w:uiPriority w:val="39"/>
    <w:semiHidden/>
    <w:unhideWhenUsed/>
    <w:qFormat/>
    <w:rsid w:val="006700D9"/>
    <w:pPr>
      <w:keepLines w:val="0"/>
      <w:pageBreakBefore w:val="0"/>
      <w:numPr>
        <w:numId w:val="0"/>
      </w:numPr>
      <w:spacing w:before="240" w:after="60"/>
      <w:outlineLvl w:val="9"/>
    </w:pPr>
    <w:rPr>
      <w:b/>
      <w:bCs/>
      <w:caps w:val="0"/>
      <w:color w:val="auto"/>
      <w:spacing w:val="-5"/>
      <w:kern w:val="32"/>
      <w:sz w:val="32"/>
      <w:szCs w:val="32"/>
      <w:lang w:eastAsia="en-US"/>
    </w:rPr>
  </w:style>
  <w:style w:type="paragraph" w:styleId="Date">
    <w:name w:val="Date"/>
    <w:basedOn w:val="Normal"/>
    <w:next w:val="Normal"/>
    <w:link w:val="DateChar"/>
    <w:locked/>
    <w:rsid w:val="00684C45"/>
  </w:style>
  <w:style w:type="character" w:customStyle="1" w:styleId="DateChar">
    <w:name w:val="Date Char"/>
    <w:link w:val="Date"/>
    <w:rsid w:val="00684C45"/>
    <w:rPr>
      <w:rFonts w:ascii="Arial" w:hAnsi="Arial"/>
      <w:spacing w:val="-5"/>
      <w:lang w:val="en-GB" w:eastAsia="en-US"/>
    </w:rPr>
  </w:style>
  <w:style w:type="paragraph" w:styleId="Index5">
    <w:name w:val="index 5"/>
    <w:basedOn w:val="Normal"/>
    <w:next w:val="Normal"/>
    <w:autoRedefine/>
    <w:locked/>
    <w:rsid w:val="00C469B3"/>
    <w:pPr>
      <w:ind w:left="1000" w:hanging="200"/>
    </w:pPr>
  </w:style>
  <w:style w:type="paragraph" w:styleId="Index6">
    <w:name w:val="index 6"/>
    <w:basedOn w:val="Normal"/>
    <w:next w:val="Normal"/>
    <w:autoRedefine/>
    <w:locked/>
    <w:rsid w:val="00C469B3"/>
    <w:pPr>
      <w:ind w:left="1200" w:hanging="200"/>
    </w:pPr>
  </w:style>
  <w:style w:type="paragraph" w:styleId="Index7">
    <w:name w:val="index 7"/>
    <w:basedOn w:val="Normal"/>
    <w:next w:val="Normal"/>
    <w:autoRedefine/>
    <w:locked/>
    <w:rsid w:val="00C469B3"/>
    <w:pPr>
      <w:ind w:left="1400" w:hanging="200"/>
    </w:pPr>
  </w:style>
  <w:style w:type="paragraph" w:styleId="Index8">
    <w:name w:val="index 8"/>
    <w:basedOn w:val="Normal"/>
    <w:next w:val="Normal"/>
    <w:autoRedefine/>
    <w:locked/>
    <w:rsid w:val="00C469B3"/>
    <w:pPr>
      <w:ind w:left="1600" w:hanging="200"/>
    </w:pPr>
  </w:style>
  <w:style w:type="paragraph" w:styleId="Index9">
    <w:name w:val="index 9"/>
    <w:basedOn w:val="Normal"/>
    <w:next w:val="Normal"/>
    <w:autoRedefine/>
    <w:locked/>
    <w:rsid w:val="00C469B3"/>
    <w:pPr>
      <w:ind w:left="1800" w:hanging="200"/>
    </w:pPr>
  </w:style>
  <w:style w:type="paragraph" w:styleId="MacroText">
    <w:name w:val="macro"/>
    <w:link w:val="MacroTextChar"/>
    <w:locked/>
    <w:rsid w:val="0052177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5"/>
      <w:lang w:eastAsia="en-US"/>
    </w:rPr>
  </w:style>
  <w:style w:type="character" w:customStyle="1" w:styleId="MacroTextChar">
    <w:name w:val="Macro Text Char"/>
    <w:link w:val="MacroText"/>
    <w:rsid w:val="00521774"/>
    <w:rPr>
      <w:rFonts w:ascii="Courier New" w:hAnsi="Courier New" w:cs="Courier New"/>
      <w:spacing w:val="-5"/>
      <w:lang w:val="en-GB" w:eastAsia="en-US"/>
    </w:rPr>
  </w:style>
  <w:style w:type="character" w:styleId="PlaceholderText">
    <w:name w:val="Placeholder Text"/>
    <w:uiPriority w:val="99"/>
    <w:semiHidden/>
    <w:rsid w:val="006700D9"/>
    <w:rPr>
      <w:color w:val="auto"/>
    </w:rPr>
  </w:style>
  <w:style w:type="paragraph" w:styleId="TOC5">
    <w:name w:val="toc 5"/>
    <w:basedOn w:val="Normal"/>
    <w:next w:val="Normal"/>
    <w:autoRedefine/>
    <w:rsid w:val="00727E09"/>
    <w:pPr>
      <w:tabs>
        <w:tab w:val="left" w:leader="dot" w:pos="8947"/>
      </w:tabs>
      <w:ind w:left="800"/>
    </w:pPr>
  </w:style>
  <w:style w:type="paragraph" w:styleId="TOC6">
    <w:name w:val="toc 6"/>
    <w:basedOn w:val="Normal"/>
    <w:next w:val="Normal"/>
    <w:autoRedefine/>
    <w:rsid w:val="00727E09"/>
    <w:pPr>
      <w:tabs>
        <w:tab w:val="left" w:leader="dot" w:pos="8947"/>
      </w:tabs>
      <w:ind w:left="1000"/>
    </w:pPr>
  </w:style>
  <w:style w:type="paragraph" w:styleId="TOC9">
    <w:name w:val="toc 9"/>
    <w:basedOn w:val="Normal"/>
    <w:next w:val="Normal"/>
    <w:autoRedefine/>
    <w:rsid w:val="00727E09"/>
    <w:pPr>
      <w:tabs>
        <w:tab w:val="left" w:leader="dot" w:pos="8947"/>
      </w:tabs>
      <w:ind w:left="1600"/>
    </w:pPr>
  </w:style>
  <w:style w:type="paragraph" w:styleId="TOC8">
    <w:name w:val="toc 8"/>
    <w:basedOn w:val="Normal"/>
    <w:next w:val="Normal"/>
    <w:autoRedefine/>
    <w:rsid w:val="00727E09"/>
    <w:pPr>
      <w:ind w:left="1400"/>
    </w:pPr>
  </w:style>
  <w:style w:type="paragraph" w:customStyle="1" w:styleId="Heading1Break">
    <w:name w:val="Heading 1 Break"/>
    <w:basedOn w:val="HeadingBase"/>
    <w:next w:val="BodyText"/>
    <w:qFormat/>
    <w:rsid w:val="00746D42"/>
    <w:pPr>
      <w:pageBreakBefore/>
      <w:numPr>
        <w:numId w:val="30"/>
      </w:numPr>
      <w:spacing w:after="360"/>
      <w:ind w:left="714" w:hanging="357"/>
    </w:pPr>
    <w:rPr>
      <w:caps/>
      <w:color w:val="767171" w:themeColor="background2" w:themeShade="80"/>
      <w:sz w:val="28"/>
    </w:rPr>
  </w:style>
  <w:style w:type="character" w:customStyle="1" w:styleId="CSWAnnexesChar">
    <w:name w:val="CSW Annexes Char"/>
    <w:link w:val="CSWAnnexes"/>
    <w:rsid w:val="00DF7BAB"/>
    <w:rPr>
      <w:rFonts w:ascii="Arial" w:hAnsi="Arial"/>
      <w:caps/>
      <w:color w:val="A50D12"/>
      <w:sz w:val="28"/>
      <w:szCs w:val="22"/>
      <w:lang w:eastAsia="x-none"/>
    </w:rPr>
  </w:style>
  <w:style w:type="character" w:customStyle="1" w:styleId="Heading3Char">
    <w:name w:val="Heading 3 Char"/>
    <w:basedOn w:val="DefaultParagraphFont"/>
    <w:link w:val="Heading3"/>
    <w:uiPriority w:val="9"/>
    <w:rsid w:val="008F1EA4"/>
    <w:rPr>
      <w:rFonts w:ascii="Arial" w:hAnsi="Arial"/>
      <w:caps/>
      <w:sz w:val="22"/>
      <w:szCs w:val="24"/>
      <w:lang w:eastAsia="en-US"/>
    </w:rPr>
  </w:style>
  <w:style w:type="character" w:customStyle="1" w:styleId="Heading4Char">
    <w:name w:val="Heading 4 Char"/>
    <w:basedOn w:val="DefaultParagraphFont"/>
    <w:link w:val="Heading4"/>
    <w:uiPriority w:val="9"/>
    <w:rsid w:val="008F1EA4"/>
    <w:rPr>
      <w:rFonts w:ascii="Arial" w:hAnsi="Arial"/>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4767">
      <w:bodyDiv w:val="1"/>
      <w:marLeft w:val="0"/>
      <w:marRight w:val="0"/>
      <w:marTop w:val="0"/>
      <w:marBottom w:val="0"/>
      <w:divBdr>
        <w:top w:val="none" w:sz="0" w:space="0" w:color="auto"/>
        <w:left w:val="none" w:sz="0" w:space="0" w:color="auto"/>
        <w:bottom w:val="none" w:sz="0" w:space="0" w:color="auto"/>
        <w:right w:val="none" w:sz="0" w:space="0" w:color="auto"/>
      </w:divBdr>
      <w:divsChild>
        <w:div w:id="1788500241">
          <w:marLeft w:val="0"/>
          <w:marRight w:val="0"/>
          <w:marTop w:val="0"/>
          <w:marBottom w:val="0"/>
          <w:divBdr>
            <w:top w:val="none" w:sz="0" w:space="0" w:color="auto"/>
            <w:left w:val="none" w:sz="0" w:space="0" w:color="auto"/>
            <w:bottom w:val="none" w:sz="0" w:space="0" w:color="auto"/>
            <w:right w:val="none" w:sz="0" w:space="0" w:color="auto"/>
          </w:divBdr>
          <w:divsChild>
            <w:div w:id="701975673">
              <w:marLeft w:val="0"/>
              <w:marRight w:val="0"/>
              <w:marTop w:val="0"/>
              <w:marBottom w:val="0"/>
              <w:divBdr>
                <w:top w:val="none" w:sz="0" w:space="0" w:color="auto"/>
                <w:left w:val="none" w:sz="0" w:space="0" w:color="auto"/>
                <w:bottom w:val="none" w:sz="0" w:space="0" w:color="auto"/>
                <w:right w:val="none" w:sz="0" w:space="0" w:color="auto"/>
              </w:divBdr>
              <w:divsChild>
                <w:div w:id="2108571653">
                  <w:marLeft w:val="0"/>
                  <w:marRight w:val="0"/>
                  <w:marTop w:val="0"/>
                  <w:marBottom w:val="0"/>
                  <w:divBdr>
                    <w:top w:val="none" w:sz="0" w:space="0" w:color="auto"/>
                    <w:left w:val="none" w:sz="0" w:space="0" w:color="auto"/>
                    <w:bottom w:val="none" w:sz="0" w:space="0" w:color="auto"/>
                    <w:right w:val="none" w:sz="0" w:space="0" w:color="auto"/>
                  </w:divBdr>
                  <w:divsChild>
                    <w:div w:id="15075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56276">
      <w:bodyDiv w:val="1"/>
      <w:marLeft w:val="0"/>
      <w:marRight w:val="0"/>
      <w:marTop w:val="0"/>
      <w:marBottom w:val="0"/>
      <w:divBdr>
        <w:top w:val="none" w:sz="0" w:space="0" w:color="auto"/>
        <w:left w:val="none" w:sz="0" w:space="0" w:color="auto"/>
        <w:bottom w:val="none" w:sz="0" w:space="0" w:color="auto"/>
        <w:right w:val="none" w:sz="0" w:space="0" w:color="auto"/>
      </w:divBdr>
    </w:div>
    <w:div w:id="1033768157">
      <w:bodyDiv w:val="1"/>
      <w:marLeft w:val="0"/>
      <w:marRight w:val="0"/>
      <w:marTop w:val="0"/>
      <w:marBottom w:val="0"/>
      <w:divBdr>
        <w:top w:val="none" w:sz="0" w:space="0" w:color="auto"/>
        <w:left w:val="none" w:sz="0" w:space="0" w:color="auto"/>
        <w:bottom w:val="none" w:sz="0" w:space="0" w:color="auto"/>
        <w:right w:val="none" w:sz="0" w:space="0" w:color="auto"/>
      </w:divBdr>
    </w:div>
    <w:div w:id="1801455049">
      <w:bodyDiv w:val="1"/>
      <w:marLeft w:val="0"/>
      <w:marRight w:val="0"/>
      <w:marTop w:val="0"/>
      <w:marBottom w:val="0"/>
      <w:divBdr>
        <w:top w:val="none" w:sz="0" w:space="0" w:color="auto"/>
        <w:left w:val="none" w:sz="0" w:space="0" w:color="auto"/>
        <w:bottom w:val="none" w:sz="0" w:space="0" w:color="auto"/>
        <w:right w:val="none" w:sz="0" w:space="0" w:color="auto"/>
      </w:divBdr>
      <w:divsChild>
        <w:div w:id="1166243301">
          <w:marLeft w:val="0"/>
          <w:marRight w:val="0"/>
          <w:marTop w:val="0"/>
          <w:marBottom w:val="0"/>
          <w:divBdr>
            <w:top w:val="none" w:sz="0" w:space="0" w:color="auto"/>
            <w:left w:val="none" w:sz="0" w:space="0" w:color="auto"/>
            <w:bottom w:val="none" w:sz="0" w:space="0" w:color="auto"/>
            <w:right w:val="none" w:sz="0" w:space="0" w:color="auto"/>
          </w:divBdr>
          <w:divsChild>
            <w:div w:id="799766585">
              <w:marLeft w:val="0"/>
              <w:marRight w:val="0"/>
              <w:marTop w:val="0"/>
              <w:marBottom w:val="0"/>
              <w:divBdr>
                <w:top w:val="none" w:sz="0" w:space="0" w:color="auto"/>
                <w:left w:val="none" w:sz="0" w:space="0" w:color="auto"/>
                <w:bottom w:val="none" w:sz="0" w:space="0" w:color="auto"/>
                <w:right w:val="none" w:sz="0" w:space="0" w:color="auto"/>
              </w:divBdr>
              <w:divsChild>
                <w:div w:id="1069964362">
                  <w:marLeft w:val="0"/>
                  <w:marRight w:val="0"/>
                  <w:marTop w:val="0"/>
                  <w:marBottom w:val="0"/>
                  <w:divBdr>
                    <w:top w:val="none" w:sz="0" w:space="0" w:color="auto"/>
                    <w:left w:val="none" w:sz="0" w:space="0" w:color="auto"/>
                    <w:bottom w:val="none" w:sz="0" w:space="0" w:color="auto"/>
                    <w:right w:val="none" w:sz="0" w:space="0" w:color="auto"/>
                  </w:divBdr>
                  <w:divsChild>
                    <w:div w:id="2601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4.pn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zamith\Desktop\CSW-QMS-2009-TPL-03083-master-templ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F3CAC03F1C142B1243605F9414108" ma:contentTypeVersion="17" ma:contentTypeDescription="Create a new document." ma:contentTypeScope="" ma:versionID="61e45f5872a50d7f1d5c99a4f8d80804">
  <xsd:schema xmlns:xsd="http://www.w3.org/2001/XMLSchema" xmlns:xs="http://www.w3.org/2001/XMLSchema" xmlns:p="http://schemas.microsoft.com/office/2006/metadata/properties" xmlns:ns1="http://schemas.microsoft.com/sharepoint/v3" xmlns:ns2="a3a0b2d9-31e5-4390-bb99-07a930c8e002" xmlns:ns3="2a656e9c-5a55-463f-b687-b913eaa51641" targetNamespace="http://schemas.microsoft.com/office/2006/metadata/properties" ma:root="true" ma:fieldsID="cf41ba949b53ec5c2c19ad84d1949685" ns1:_="" ns2:_="" ns3:_="">
    <xsd:import namespace="http://schemas.microsoft.com/sharepoint/v3"/>
    <xsd:import namespace="a3a0b2d9-31e5-4390-bb99-07a930c8e002"/>
    <xsd:import namespace="2a656e9c-5a55-463f-b687-b913eaa51641"/>
    <xsd:element name="properties">
      <xsd:complexType>
        <xsd:sequence>
          <xsd:element name="documentManagement">
            <xsd:complexType>
              <xsd:all>
                <xsd:element ref="ns2:_x0079_664" minOccurs="0"/>
                <xsd:element ref="ns1:RatingCount" minOccurs="0"/>
                <xsd:element ref="ns1:RatedBy" minOccurs="0"/>
                <xsd:element ref="ns1:Ratings" minOccurs="0"/>
                <xsd:element ref="ns1:LikesCount" minOccurs="0"/>
                <xsd:element ref="ns1:LikedBy" minOccurs="0"/>
                <xsd:element ref="ns2:kbc50bba87f049c98a85aa28854820a7"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ingCount" ma:index="10" nillable="true" ma:displayName="Number of Ratings" ma:decimals="0" ma:description="Number of ratings submitted" ma:internalName="RatingCount" ma:readOnly="true">
      <xsd:simpleType>
        <xsd:restriction base="dms:Number"/>
      </xsd:simpleType>
    </xsd:element>
    <xsd:element name="RatedBy" ma:index="11"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2" nillable="true" ma:displayName="User ratings" ma:description="User ratings for the item" ma:hidden="true" ma:internalName="Ratings">
      <xsd:simpleType>
        <xsd:restriction base="dms:Note"/>
      </xsd:simpleType>
    </xsd:element>
    <xsd:element name="LikesCount" ma:index="13" nillable="true" ma:displayName="Number of Likes" ma:internalName="LikesCount">
      <xsd:simpleType>
        <xsd:restriction base="dms:Unknown"/>
      </xsd:simpleType>
    </xsd:element>
    <xsd:element name="LikedBy" ma:index="14"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3a0b2d9-31e5-4390-bb99-07a930c8e002" elementFormDefault="qualified">
    <xsd:import namespace="http://schemas.microsoft.com/office/2006/documentManagement/types"/>
    <xsd:import namespace="http://schemas.microsoft.com/office/infopath/2007/PartnerControls"/>
    <xsd:element name="_x0079_664" ma:index="8" nillable="true" ma:displayName="Date and Time" ma:internalName="_x0079_664">
      <xsd:simpleType>
        <xsd:restriction base="dms:DateTime"/>
      </xsd:simpleType>
    </xsd:element>
    <xsd:element name="kbc50bba87f049c98a85aa28854820a7" ma:index="17" ma:taxonomy="true" ma:internalName="kbc50bba87f049c98a85aa28854820a7" ma:taxonomyFieldName="QMS_x0020_Source" ma:displayName="Source" ma:default="" ma:fieldId="{4bc50bba-87f0-49c9-8a85-aa28854820a7}" ma:sspId="0a70390c-bbec-481b-8d95-5f9f2ddbec7a" ma:termSetId="aa4bfa20-ae52-401c-9907-c222302f9cf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656e9c-5a55-463f-b687-b913eaa5164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a26fa19-2112-4d4c-bff4-90a3b6dc5542}" ma:internalName="TaxCatchAll" ma:showField="CatchAllData" ma:web="2a656e9c-5a55-463f-b687-b913eaa516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_x0079_664 xmlns="a3a0b2d9-31e5-4390-bb99-07a930c8e002">2015-10-14T16:30:00+00:00</_x0079_664>
    <RatedBy xmlns="http://schemas.microsoft.com/sharepoint/v3">
      <UserInfo>
        <DisplayName/>
        <AccountId xsi:nil="true"/>
        <AccountType/>
      </UserInfo>
    </RatedBy>
    <TaxCatchAll xmlns="2a656e9c-5a55-463f-b687-b913eaa51641">
      <Value>1</Value>
    </TaxCatchAll>
    <kbc50bba87f049c98a85aa28854820a7 xmlns="a3a0b2d9-31e5-4390-bb99-07a930c8e002">
      <Terms xmlns="http://schemas.microsoft.com/office/infopath/2007/PartnerControls">
        <TermInfo xmlns="http://schemas.microsoft.com/office/infopath/2007/PartnerControls">
          <TermName xmlns="http://schemas.microsoft.com/office/infopath/2007/PartnerControls">QMS PT</TermName>
          <TermId xmlns="http://schemas.microsoft.com/office/infopath/2007/PartnerControls">d35b096d-c224-4502-a420-dc407af15d41</TermId>
        </TermInfo>
      </Terms>
    </kbc50bba87f049c98a85aa28854820a7>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61B51-EA60-4176-A9B1-473CEBA7D3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a0b2d9-31e5-4390-bb99-07a930c8e002"/>
    <ds:schemaRef ds:uri="2a656e9c-5a55-463f-b687-b913eaa51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67C443-A25E-4052-93EB-404D1492B43A}">
  <ds:schemaRefs>
    <ds:schemaRef ds:uri="http://schemas.microsoft.com/sharepoint/v3/contenttype/forms"/>
  </ds:schemaRefs>
</ds:datastoreItem>
</file>

<file path=customXml/itemProps3.xml><?xml version="1.0" encoding="utf-8"?>
<ds:datastoreItem xmlns:ds="http://schemas.openxmlformats.org/officeDocument/2006/customXml" ds:itemID="{CB027B51-4F3E-45CE-A646-64FE5B1B2EE8}">
  <ds:schemaRefs>
    <ds:schemaRef ds:uri="http://schemas.microsoft.com/office/2006/metadata/properties"/>
    <ds:schemaRef ds:uri="http://schemas.microsoft.com/office/infopath/2007/PartnerControls"/>
    <ds:schemaRef ds:uri="http://schemas.microsoft.com/sharepoint/v3"/>
    <ds:schemaRef ds:uri="a3a0b2d9-31e5-4390-bb99-07a930c8e002"/>
    <ds:schemaRef ds:uri="2a656e9c-5a55-463f-b687-b913eaa51641"/>
  </ds:schemaRefs>
</ds:datastoreItem>
</file>

<file path=customXml/itemProps4.xml><?xml version="1.0" encoding="utf-8"?>
<ds:datastoreItem xmlns:ds="http://schemas.openxmlformats.org/officeDocument/2006/customXml" ds:itemID="{8B31D7A3-4938-BD40-94F6-D67695389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C:\Users\mzamith\Desktop\CSW-QMS-2009-TPL-03083-master-template (2).dotm</Template>
  <TotalTime>0</TotalTime>
  <Pages>10</Pages>
  <Words>1121</Words>
  <Characters>6395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&lt;Manager&gt;</Manager>
  <Company>Critical Software, S.A.</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Manuel Zamith</dc:creator>
  <cp:keywords/>
  <dc:description/>
  <cp:lastModifiedBy>Manel Zamith</cp:lastModifiedBy>
  <cp:revision>2</cp:revision>
  <cp:lastPrinted>2011-07-26T02:44:00Z</cp:lastPrinted>
  <dcterms:created xsi:type="dcterms:W3CDTF">2016-10-11T21:19:00Z</dcterms:created>
  <dcterms:modified xsi:type="dcterms:W3CDTF">2016-10-11T21:19:00Z</dcterms:modified>
  <cp:category>Documentation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TESTE</vt:lpwstr>
  </property>
  <property fmtid="{D5CDD505-2E9C-101B-9397-08002B2CF9AE}" pid="3" name="Date">
    <vt:lpwstr>2016-10-11</vt:lpwstr>
  </property>
  <property fmtid="{D5CDD505-2E9C-101B-9397-08002B2CF9AE}" pid="4" name="Document title">
    <vt:lpwstr>Software Requirements Specification</vt:lpwstr>
  </property>
  <property fmtid="{D5CDD505-2E9C-101B-9397-08002B2CF9AE}" pid="5" name="Approved revision">
    <vt:lpwstr>1</vt:lpwstr>
  </property>
  <property fmtid="{D5CDD505-2E9C-101B-9397-08002B2CF9AE}" pid="6" name="CSW reference">
    <vt:lpwstr>&lt;CSW-PPPP-2011-TTT-NNNNN&gt;</vt:lpwstr>
  </property>
  <property fmtid="{D5CDD505-2E9C-101B-9397-08002B2CF9AE}" pid="7" name="Project reference">
    <vt:lpwstr>Student Search Engine</vt:lpwstr>
  </property>
  <property fmtid="{D5CDD505-2E9C-101B-9397-08002B2CF9AE}" pid="8" name="Contract reference">
    <vt:lpwstr>&lt;CSW-PPPP-2011-CTR-NNNNN&gt;</vt:lpwstr>
  </property>
  <property fmtid="{D5CDD505-2E9C-101B-9397-08002B2CF9AE}" pid="9" name="Access">
    <vt:lpwstr>&lt;Public / Confidential Project / Confidential Critical / Nato Secret / Name List&gt;</vt:lpwstr>
  </property>
  <property fmtid="{D5CDD505-2E9C-101B-9397-08002B2CF9AE}" pid="10" name="Status">
    <vt:lpwstr>Draft</vt:lpwstr>
  </property>
  <property fmtid="{D5CDD505-2E9C-101B-9397-08002B2CF9AE}" pid="11" name="Published version">
    <vt:lpwstr>VV</vt:lpwstr>
  </property>
  <property fmtid="{D5CDD505-2E9C-101B-9397-08002B2CF9AE}" pid="12" name="Template version">
    <vt:lpwstr>5.0</vt:lpwstr>
  </property>
  <property fmtid="{D5CDD505-2E9C-101B-9397-08002B2CF9AE}" pid="13" name="(LABEL)CriticalCopyright">
    <vt:lpwstr>Copyright Critical Software S.A. All Rights Reserved.</vt:lpwstr>
  </property>
  <property fmtid="{D5CDD505-2E9C-101B-9397-08002B2CF9AE}" pid="14" name="(LABEL)ContractReference">
    <vt:lpwstr>CONTRACT REFERENCE:</vt:lpwstr>
  </property>
  <property fmtid="{D5CDD505-2E9C-101B-9397-08002B2CF9AE}" pid="15" name="(LABEL)ProjectReference">
    <vt:lpwstr>Project Code:</vt:lpwstr>
  </property>
  <property fmtid="{D5CDD505-2E9C-101B-9397-08002B2CF9AE}" pid="16" name="(LABEL)CSWReference">
    <vt:lpwstr>Doc. Ref.:</vt:lpwstr>
  </property>
  <property fmtid="{D5CDD505-2E9C-101B-9397-08002B2CF9AE}" pid="17" name="(LABEL)Date">
    <vt:lpwstr>Date:</vt:lpwstr>
  </property>
  <property fmtid="{D5CDD505-2E9C-101B-9397-08002B2CF9AE}" pid="18" name="(LABEL)Pages">
    <vt:lpwstr>Pages:</vt:lpwstr>
  </property>
  <property fmtid="{D5CDD505-2E9C-101B-9397-08002B2CF9AE}" pid="19" name="(LABEL)Status">
    <vt:lpwstr>Status:</vt:lpwstr>
  </property>
  <property fmtid="{D5CDD505-2E9C-101B-9397-08002B2CF9AE}" pid="20" name="(LABEL)Access">
    <vt:lpwstr>Access:</vt:lpwstr>
  </property>
  <property fmtid="{D5CDD505-2E9C-101B-9397-08002B2CF9AE}" pid="21" name="(LABEL)Version">
    <vt:lpwstr>Version:</vt:lpwstr>
  </property>
  <property fmtid="{D5CDD505-2E9C-101B-9397-08002B2CF9AE}" pid="22" name="(LABEL)DisclaimerTitle1">
    <vt:lpwstr>DISCLAIMER - </vt:lpwstr>
  </property>
  <property fmtid="{D5CDD505-2E9C-101B-9397-08002B2CF9AE}" pid="23" name="(LABEL)DisclaimerTitle2">
    <vt:lpwstr> Contract Report.</vt:lpwstr>
  </property>
  <property fmtid="{D5CDD505-2E9C-101B-9397-08002B2CF9AE}" pid="24" name="(LABEL)DisclaimerText1">
    <vt:lpwstr>The work described in this report was performed under </vt:lpwstr>
  </property>
  <property fmtid="{D5CDD505-2E9C-101B-9397-08002B2CF9AE}" pid="25" name="(LABEL)DisclaimerText2">
    <vt:lpwstr> contract. Responsibility for the contents resides in the author or organization that prepared it.</vt:lpwstr>
  </property>
  <property fmtid="{D5CDD505-2E9C-101B-9397-08002B2CF9AE}" pid="26" name="(LABEL)Partners">
    <vt:lpwstr>Partners:</vt:lpwstr>
  </property>
  <property fmtid="{D5CDD505-2E9C-101B-9397-08002B2CF9AE}" pid="27" name="(LABEL)PrintedOn">
    <vt:lpwstr>Printed:</vt:lpwstr>
  </property>
  <property fmtid="{D5CDD505-2E9C-101B-9397-08002B2CF9AE}" pid="28" name="Customer">
    <vt:lpwstr>&lt;The Customer Name&gt;</vt:lpwstr>
  </property>
  <property fmtid="{D5CDD505-2E9C-101B-9397-08002B2CF9AE}" pid="29" name="(LABEL)CSWTemplate">
    <vt:lpwstr>Template: CSW-QMS-2009-TPL-03083 v</vt:lpwstr>
  </property>
  <property fmtid="{D5CDD505-2E9C-101B-9397-08002B2CF9AE}" pid="30" name="(LABEL)CriticalCopyrightHeader">
    <vt:lpwstr>©</vt:lpwstr>
  </property>
  <property fmtid="{D5CDD505-2E9C-101B-9397-08002B2CF9AE}" pid="31" name="RightsWATCHMark">
    <vt:lpwstr>67|CSW-CSW-PUBLIC|</vt:lpwstr>
  </property>
  <property fmtid="{D5CDD505-2E9C-101B-9397-08002B2CF9AE}" pid="32" name="ContentTypeId">
    <vt:lpwstr>0x01010012EF3CAC03F1C142B1243605F9414108</vt:lpwstr>
  </property>
  <property fmtid="{D5CDD505-2E9C-101B-9397-08002B2CF9AE}" pid="33" name="QMS Source">
    <vt:lpwstr>1;#QMS PT|d35b096d-c224-4502-a420-dc407af15d41</vt:lpwstr>
  </property>
</Properties>
</file>